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D2E0F6" w14:textId="77777777" w:rsidR="0091475E" w:rsidRPr="003D3289" w:rsidRDefault="0091475E" w:rsidP="00E83FB4">
      <w:pPr>
        <w:ind w:firstLine="0"/>
        <w:jc w:val="center"/>
        <w:rPr>
          <w:rFonts w:cs="Times New Roman"/>
          <w:sz w:val="32"/>
          <w:szCs w:val="28"/>
        </w:rPr>
      </w:pPr>
      <w:r w:rsidRPr="003D3289">
        <w:rPr>
          <w:rFonts w:cs="Times New Roman"/>
          <w:sz w:val="32"/>
          <w:szCs w:val="28"/>
        </w:rPr>
        <w:t>Pannon Egyetem</w:t>
      </w:r>
    </w:p>
    <w:p w14:paraId="1E0D3960" w14:textId="77777777" w:rsidR="0091475E" w:rsidRPr="003D3289" w:rsidRDefault="0091475E" w:rsidP="00E83FB4">
      <w:pPr>
        <w:ind w:firstLine="0"/>
        <w:jc w:val="center"/>
        <w:rPr>
          <w:rFonts w:cs="Times New Roman"/>
          <w:sz w:val="32"/>
          <w:szCs w:val="28"/>
        </w:rPr>
      </w:pPr>
      <w:r w:rsidRPr="003D3289">
        <w:rPr>
          <w:rFonts w:cs="Times New Roman"/>
          <w:sz w:val="32"/>
          <w:szCs w:val="28"/>
        </w:rPr>
        <w:t>Műszaki Informatikai Kar</w:t>
      </w:r>
    </w:p>
    <w:p w14:paraId="7C5EE306" w14:textId="05A20E9D" w:rsidR="0091475E" w:rsidRPr="00BA07F5" w:rsidRDefault="00A32F9B" w:rsidP="00E83FB4">
      <w:pPr>
        <w:ind w:firstLine="0"/>
        <w:jc w:val="center"/>
        <w:rPr>
          <w:rFonts w:cs="Times New Roman"/>
          <w:color w:val="000000" w:themeColor="text1"/>
          <w:sz w:val="32"/>
          <w:szCs w:val="28"/>
        </w:rPr>
      </w:pPr>
      <w:r w:rsidRPr="00BA07F5">
        <w:rPr>
          <w:rFonts w:cs="Times New Roman"/>
          <w:color w:val="000000" w:themeColor="text1"/>
          <w:sz w:val="32"/>
          <w:szCs w:val="28"/>
        </w:rPr>
        <w:t>Matematikai Tanszék</w:t>
      </w:r>
    </w:p>
    <w:p w14:paraId="5F386480" w14:textId="773B91F2" w:rsidR="0091475E" w:rsidRPr="00BA07F5" w:rsidRDefault="00A32F9B" w:rsidP="00E83FB4">
      <w:pPr>
        <w:spacing w:after="1600"/>
        <w:ind w:firstLine="0"/>
        <w:jc w:val="center"/>
        <w:rPr>
          <w:rFonts w:cs="Times New Roman"/>
          <w:color w:val="000000" w:themeColor="text1"/>
          <w:sz w:val="32"/>
          <w:szCs w:val="28"/>
        </w:rPr>
      </w:pPr>
      <w:r w:rsidRPr="00BA07F5">
        <w:rPr>
          <w:rFonts w:cs="Times New Roman"/>
          <w:color w:val="000000" w:themeColor="text1"/>
          <w:sz w:val="32"/>
          <w:szCs w:val="28"/>
        </w:rPr>
        <w:t xml:space="preserve">Programtervező </w:t>
      </w:r>
      <w:r w:rsidR="00664011">
        <w:rPr>
          <w:rFonts w:cs="Times New Roman"/>
          <w:color w:val="000000" w:themeColor="text1"/>
          <w:sz w:val="32"/>
          <w:szCs w:val="28"/>
        </w:rPr>
        <w:t>I</w:t>
      </w:r>
      <w:r w:rsidRPr="00BA07F5">
        <w:rPr>
          <w:rFonts w:cs="Times New Roman"/>
          <w:color w:val="000000" w:themeColor="text1"/>
          <w:sz w:val="32"/>
          <w:szCs w:val="28"/>
        </w:rPr>
        <w:t xml:space="preserve">nformatikus </w:t>
      </w:r>
      <w:r w:rsidR="00BA07F5">
        <w:rPr>
          <w:rFonts w:cs="Times New Roman"/>
          <w:color w:val="000000" w:themeColor="text1"/>
          <w:sz w:val="32"/>
          <w:szCs w:val="28"/>
        </w:rPr>
        <w:t>BSc</w:t>
      </w:r>
    </w:p>
    <w:p w14:paraId="11745E24" w14:textId="77777777" w:rsidR="0091475E" w:rsidRPr="00BA07F5" w:rsidRDefault="0091475E" w:rsidP="00E83FB4">
      <w:pPr>
        <w:spacing w:after="1000"/>
        <w:ind w:firstLine="0"/>
        <w:jc w:val="center"/>
        <w:rPr>
          <w:rFonts w:cs="Times New Roman"/>
          <w:color w:val="000000" w:themeColor="text1"/>
          <w:sz w:val="32"/>
          <w:szCs w:val="28"/>
        </w:rPr>
      </w:pPr>
      <w:r w:rsidRPr="00BA07F5">
        <w:rPr>
          <w:rFonts w:cs="Times New Roman"/>
          <w:b/>
          <w:color w:val="000000" w:themeColor="text1"/>
          <w:sz w:val="52"/>
          <w:szCs w:val="48"/>
        </w:rPr>
        <w:t>SZAK</w:t>
      </w:r>
      <w:r w:rsidR="002C00D3" w:rsidRPr="00BA07F5">
        <w:rPr>
          <w:rFonts w:cs="Times New Roman"/>
          <w:b/>
          <w:color w:val="000000" w:themeColor="text1"/>
          <w:sz w:val="52"/>
          <w:szCs w:val="48"/>
        </w:rPr>
        <w:t>-</w:t>
      </w:r>
      <w:r w:rsidR="00202FE2" w:rsidRPr="00BA07F5">
        <w:rPr>
          <w:rFonts w:cs="Times New Roman"/>
          <w:b/>
          <w:color w:val="000000" w:themeColor="text1"/>
          <w:sz w:val="52"/>
          <w:szCs w:val="48"/>
        </w:rPr>
        <w:t>/DIPLOMADOLGOZAT</w:t>
      </w:r>
    </w:p>
    <w:p w14:paraId="384C442D" w14:textId="49BAF628" w:rsidR="0091475E" w:rsidRPr="00BA07F5" w:rsidRDefault="00807126" w:rsidP="00E83FB4">
      <w:pPr>
        <w:spacing w:after="1000"/>
        <w:ind w:firstLine="0"/>
        <w:jc w:val="center"/>
        <w:rPr>
          <w:rFonts w:cs="Times New Roman"/>
          <w:b/>
          <w:color w:val="000000" w:themeColor="text1"/>
          <w:sz w:val="36"/>
          <w:szCs w:val="32"/>
        </w:rPr>
      </w:pPr>
      <w:r w:rsidRPr="00BA07F5">
        <w:rPr>
          <w:rFonts w:cs="Times New Roman"/>
          <w:b/>
          <w:color w:val="000000" w:themeColor="text1"/>
          <w:sz w:val="36"/>
          <w:szCs w:val="32"/>
        </w:rPr>
        <w:t>Közösségi szolgáltatások biztosítása webes felületen</w:t>
      </w:r>
    </w:p>
    <w:p w14:paraId="60E0358F" w14:textId="27B9583D" w:rsidR="0091475E" w:rsidRPr="00BA07F5" w:rsidRDefault="00807126" w:rsidP="00E83FB4">
      <w:pPr>
        <w:spacing w:after="2800"/>
        <w:ind w:firstLine="0"/>
        <w:jc w:val="center"/>
        <w:rPr>
          <w:rFonts w:cs="Times New Roman"/>
          <w:b/>
          <w:color w:val="000000" w:themeColor="text1"/>
          <w:sz w:val="32"/>
          <w:szCs w:val="28"/>
        </w:rPr>
      </w:pPr>
      <w:r w:rsidRPr="00BA07F5">
        <w:rPr>
          <w:rFonts w:cs="Times New Roman"/>
          <w:b/>
          <w:color w:val="000000" w:themeColor="text1"/>
          <w:sz w:val="36"/>
          <w:szCs w:val="32"/>
        </w:rPr>
        <w:t>Staub József Dávid</w:t>
      </w:r>
    </w:p>
    <w:p w14:paraId="1473862B" w14:textId="1D733598" w:rsidR="0091475E" w:rsidRPr="00BA07F5" w:rsidRDefault="0091475E" w:rsidP="00E83FB4">
      <w:pPr>
        <w:ind w:firstLine="0"/>
        <w:jc w:val="center"/>
        <w:rPr>
          <w:rFonts w:cs="Times New Roman"/>
          <w:color w:val="000000" w:themeColor="text1"/>
          <w:sz w:val="32"/>
          <w:szCs w:val="28"/>
        </w:rPr>
      </w:pPr>
      <w:r w:rsidRPr="00BA07F5">
        <w:rPr>
          <w:rFonts w:cs="Times New Roman"/>
          <w:color w:val="000000" w:themeColor="text1"/>
          <w:sz w:val="32"/>
          <w:szCs w:val="28"/>
        </w:rPr>
        <w:t xml:space="preserve">Témavezető: </w:t>
      </w:r>
      <w:r w:rsidR="00807126" w:rsidRPr="00BA07F5">
        <w:rPr>
          <w:rFonts w:cs="Times New Roman"/>
          <w:color w:val="000000" w:themeColor="text1"/>
          <w:sz w:val="32"/>
          <w:szCs w:val="28"/>
        </w:rPr>
        <w:t>Lipovits Ágnes</w:t>
      </w:r>
    </w:p>
    <w:p w14:paraId="1D9D9B4E" w14:textId="78064822" w:rsidR="00791D1B" w:rsidRPr="00BA07F5" w:rsidRDefault="00807126" w:rsidP="00E83FB4">
      <w:pPr>
        <w:spacing w:after="240"/>
        <w:ind w:firstLine="0"/>
        <w:jc w:val="center"/>
        <w:rPr>
          <w:rFonts w:cs="Times New Roman"/>
          <w:color w:val="000000" w:themeColor="text1"/>
          <w:sz w:val="28"/>
          <w:szCs w:val="28"/>
        </w:rPr>
        <w:sectPr w:rsidR="00791D1B" w:rsidRPr="00BA07F5"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BA07F5">
        <w:rPr>
          <w:rFonts w:cs="Times New Roman"/>
          <w:color w:val="000000" w:themeColor="text1"/>
          <w:sz w:val="32"/>
          <w:szCs w:val="28"/>
        </w:rPr>
        <w:t>2022</w:t>
      </w:r>
    </w:p>
    <w:p w14:paraId="0216CA4B" w14:textId="07AB452F" w:rsidR="00037D0C" w:rsidRPr="00037D0C" w:rsidRDefault="000B489D" w:rsidP="00664011">
      <w:pPr>
        <w:pStyle w:val="FullPagePicture"/>
        <w:ind w:firstLine="0"/>
      </w:pPr>
      <w:r>
        <w:rPr>
          <w:lang w:eastAsia="hu-HU"/>
        </w:rPr>
        <w:lastRenderedPageBreak/>
        <w:drawing>
          <wp:anchor distT="0" distB="0" distL="114300" distR="114300" simplePos="0" relativeHeight="251658240" behindDoc="0" locked="0" layoutInCell="1" allowOverlap="1" wp14:anchorId="5089D47F" wp14:editId="567A6705">
            <wp:simplePos x="0" y="0"/>
            <wp:positionH relativeFrom="page">
              <wp:align>right</wp:align>
            </wp:positionH>
            <wp:positionV relativeFrom="paragraph">
              <wp:posOffset>-902970</wp:posOffset>
            </wp:positionV>
            <wp:extent cx="7551290" cy="1067752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1290" cy="10677525"/>
                    </a:xfrm>
                    <a:prstGeom prst="rect">
                      <a:avLst/>
                    </a:prstGeom>
                  </pic:spPr>
                </pic:pic>
              </a:graphicData>
            </a:graphic>
            <wp14:sizeRelH relativeFrom="margin">
              <wp14:pctWidth>0</wp14:pctWidth>
            </wp14:sizeRelH>
            <wp14:sizeRelV relativeFrom="margin">
              <wp14:pctHeight>0</wp14:pctHeight>
            </wp14:sizeRelV>
          </wp:anchor>
        </w:drawing>
      </w:r>
    </w:p>
    <w:p w14:paraId="3F5B3E91" w14:textId="77777777" w:rsidR="00572DF2" w:rsidRPr="00632D14" w:rsidRDefault="00572DF2" w:rsidP="00A869AC">
      <w:pPr>
        <w:ind w:firstLine="0"/>
        <w:rPr>
          <w:rFonts w:cs="Times New Roman"/>
          <w:sz w:val="28"/>
          <w:szCs w:val="28"/>
        </w:rPr>
      </w:pPr>
    </w:p>
    <w:p w14:paraId="2A7C17AC" w14:textId="77777777" w:rsidR="00791D1B" w:rsidRDefault="00791D1B" w:rsidP="00FD106F">
      <w:pPr>
        <w:pageBreakBefore/>
        <w:spacing w:before="720" w:after="480"/>
        <w:rPr>
          <w:rFonts w:cs="Times New Roman"/>
          <w:b/>
          <w:sz w:val="28"/>
          <w:szCs w:val="28"/>
        </w:rPr>
        <w:sectPr w:rsidR="00791D1B" w:rsidSect="009823AA">
          <w:type w:val="oddPage"/>
          <w:pgSz w:w="11906" w:h="16838" w:code="9"/>
          <w:pgMar w:top="1418" w:right="1418" w:bottom="1418" w:left="1418" w:header="709" w:footer="709" w:gutter="567"/>
          <w:pgNumType w:start="1"/>
          <w:cols w:space="708"/>
          <w:docGrid w:linePitch="360"/>
        </w:sectPr>
      </w:pPr>
      <w:bookmarkStart w:id="0" w:name="_Toc68948682"/>
    </w:p>
    <w:p w14:paraId="75A4E78A" w14:textId="77777777" w:rsidR="000B3866" w:rsidRDefault="00EF6CAA" w:rsidP="009F025B">
      <w:pPr>
        <w:pStyle w:val="Cm"/>
        <w:spacing w:after="480" w:line="360" w:lineRule="auto"/>
      </w:pPr>
      <w:bookmarkStart w:id="1" w:name="_Toc68948683"/>
      <w:bookmarkEnd w:id="0"/>
      <w:r>
        <w:lastRenderedPageBreak/>
        <w:t xml:space="preserve">Hallgatói nyilatkozat </w:t>
      </w:r>
    </w:p>
    <w:p w14:paraId="525392F7" w14:textId="009EEE35" w:rsidR="0033258A" w:rsidRPr="00037D0C" w:rsidRDefault="0033258A" w:rsidP="00037D0C">
      <w:pPr>
        <w:pStyle w:val="Firstparagraph"/>
      </w:pPr>
      <w:r w:rsidRPr="00037D0C">
        <w:t xml:space="preserve">Alulírott </w:t>
      </w:r>
      <w:r w:rsidR="00BA07F5" w:rsidRPr="00BA07F5">
        <w:rPr>
          <w:color w:val="000000" w:themeColor="text1"/>
        </w:rPr>
        <w:t>Staub József Dávid</w:t>
      </w:r>
      <w:r w:rsidRPr="00BA07F5">
        <w:rPr>
          <w:color w:val="000000" w:themeColor="text1"/>
        </w:rPr>
        <w:t xml:space="preserve"> </w:t>
      </w:r>
      <w:r w:rsidRPr="00037D0C">
        <w:t xml:space="preserve">hallgató kijelentem, hogy a dolgozatot a Pannon Egyetem </w:t>
      </w:r>
      <w:r w:rsidR="00BA07F5" w:rsidRPr="00BA07F5">
        <w:rPr>
          <w:color w:val="000000" w:themeColor="text1"/>
        </w:rPr>
        <w:t>Matematikai tanszék</w:t>
      </w:r>
      <w:r w:rsidR="00CF499E" w:rsidRPr="00BA07F5">
        <w:rPr>
          <w:color w:val="000000" w:themeColor="text1"/>
        </w:rPr>
        <w:t>én</w:t>
      </w:r>
      <w:r w:rsidRPr="00BA07F5">
        <w:rPr>
          <w:color w:val="000000" w:themeColor="text1"/>
        </w:rPr>
        <w:t xml:space="preserve"> </w:t>
      </w:r>
      <w:r w:rsidRPr="00037D0C">
        <w:t xml:space="preserve">készítettem a </w:t>
      </w:r>
      <w:r w:rsidR="00BA07F5" w:rsidRPr="00BA07F5">
        <w:rPr>
          <w:color w:val="000000" w:themeColor="text1"/>
        </w:rPr>
        <w:t xml:space="preserve">Programtervező </w:t>
      </w:r>
      <w:r w:rsidR="00664011">
        <w:rPr>
          <w:color w:val="000000" w:themeColor="text1"/>
        </w:rPr>
        <w:t>I</w:t>
      </w:r>
      <w:r w:rsidR="00BA07F5" w:rsidRPr="00BA07F5">
        <w:rPr>
          <w:color w:val="000000" w:themeColor="text1"/>
        </w:rPr>
        <w:t xml:space="preserve">nformatikus </w:t>
      </w:r>
      <w:r w:rsidR="00364306">
        <w:rPr>
          <w:color w:val="000000" w:themeColor="text1"/>
        </w:rPr>
        <w:t>BSc</w:t>
      </w:r>
      <w:r w:rsidRPr="00BA07F5">
        <w:rPr>
          <w:color w:val="000000" w:themeColor="text1"/>
        </w:rPr>
        <w:t xml:space="preserve"> </w:t>
      </w:r>
      <w:r w:rsidRPr="00037D0C">
        <w:t>végzettség megszerzése érdekében.</w:t>
      </w:r>
    </w:p>
    <w:p w14:paraId="6B39F50E" w14:textId="77777777" w:rsidR="0033258A" w:rsidRPr="00572DF2" w:rsidRDefault="0033258A" w:rsidP="008B7EA5">
      <w:r w:rsidRPr="00572DF2">
        <w:t xml:space="preserve">Kijelentem, hogy a dolgozatban lévő érdemi rész saját munkám eredménye, az érdemi részen kívül csak a hivatkozott forrásokat (szakirodalom, </w:t>
      </w:r>
      <w:r w:rsidR="00572DF2" w:rsidRPr="00572DF2">
        <w:t>eszközök</w:t>
      </w:r>
      <w:r w:rsidRPr="00572DF2">
        <w:t xml:space="preserve"> stb.) használtam fel.</w:t>
      </w:r>
    </w:p>
    <w:p w14:paraId="297B066F" w14:textId="77777777" w:rsidR="0033258A" w:rsidRPr="00572DF2" w:rsidRDefault="0033258A" w:rsidP="008B7EA5">
      <w:r w:rsidRPr="00572DF2">
        <w:t xml:space="preserve">Tudomásul veszem, hogy a dolgozatban foglalt eredményeket a Pannon Egyetem, </w:t>
      </w:r>
      <w:r w:rsidR="008B7EA5">
        <w:t>v</w:t>
      </w:r>
      <w:r w:rsidRPr="00572DF2">
        <w:t>alamint a feladatot kiíró szervezeti egység saját céljaira szabadon felhasználhatja.</w:t>
      </w:r>
    </w:p>
    <w:p w14:paraId="6FB29CF9" w14:textId="77777777" w:rsidR="0033258A" w:rsidRPr="002273BF" w:rsidRDefault="00B35A4D" w:rsidP="00B35A4D">
      <w:pPr>
        <w:spacing w:before="600" w:after="720"/>
        <w:rPr>
          <w:rFonts w:cs="Times New Roman"/>
          <w:color w:val="FF0000"/>
          <w:szCs w:val="24"/>
        </w:rPr>
      </w:pPr>
      <w:r w:rsidRPr="00B35A4D">
        <w:rPr>
          <w:rFonts w:cs="Times New Roman"/>
          <w:szCs w:val="24"/>
        </w:rPr>
        <w:t>Dátum:</w:t>
      </w:r>
      <w:r>
        <w:rPr>
          <w:rFonts w:cs="Times New Roman"/>
          <w:color w:val="FF0000"/>
          <w:szCs w:val="24"/>
        </w:rPr>
        <w:t xml:space="preserve"> </w:t>
      </w:r>
      <w:r w:rsidR="0033258A" w:rsidRPr="002273BF">
        <w:rPr>
          <w:rFonts w:cs="Times New Roman"/>
          <w:color w:val="FF0000"/>
          <w:szCs w:val="24"/>
        </w:rPr>
        <w:t xml:space="preserve">Veszprém, </w:t>
      </w:r>
      <w:r w:rsidR="000B3866" w:rsidRPr="002273BF">
        <w:rPr>
          <w:rFonts w:cs="Times New Roman"/>
          <w:color w:val="FF0000"/>
          <w:szCs w:val="24"/>
        </w:rPr>
        <w:t>[</w:t>
      </w:r>
      <w:r w:rsidR="0033258A" w:rsidRPr="002273BF">
        <w:rPr>
          <w:rFonts w:cs="Times New Roman"/>
          <w:color w:val="FF0000"/>
          <w:szCs w:val="24"/>
        </w:rPr>
        <w:t>év hónap nap</w:t>
      </w:r>
      <w:r w:rsidR="000B3866" w:rsidRPr="002273BF">
        <w:rPr>
          <w:rFonts w:cs="Times New Roman"/>
          <w:color w:val="FF0000"/>
          <w:szCs w:val="24"/>
        </w:rPr>
        <w:t>]</w:t>
      </w:r>
    </w:p>
    <w:p w14:paraId="323CF5B1" w14:textId="77777777" w:rsidR="00037D0C" w:rsidRPr="00572DF2" w:rsidRDefault="00037D0C" w:rsidP="00037D0C">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7AA5D3E" w14:textId="329EC0F1" w:rsidR="0033258A" w:rsidRDefault="00037D0C" w:rsidP="00674F6E">
      <w:pPr>
        <w:tabs>
          <w:tab w:val="center" w:pos="6521"/>
        </w:tabs>
        <w:spacing w:line="264" w:lineRule="auto"/>
        <w:ind w:left="11" w:right="-2"/>
        <w:rPr>
          <w:rFonts w:cs="Times New Roman"/>
          <w:szCs w:val="24"/>
        </w:rPr>
      </w:pPr>
      <w:r>
        <w:rPr>
          <w:rFonts w:eastAsia="Times New Roman"/>
          <w:i/>
        </w:rPr>
        <w:tab/>
      </w:r>
      <w:r w:rsidR="00BA07F5" w:rsidRPr="00BA07F5">
        <w:rPr>
          <w:rFonts w:eastAsia="Times New Roman"/>
          <w:i/>
          <w:color w:val="000000" w:themeColor="text1"/>
        </w:rPr>
        <w:t>Staub József Dávid</w:t>
      </w:r>
    </w:p>
    <w:p w14:paraId="0DC7FA7A" w14:textId="77777777" w:rsidR="003601AC" w:rsidRPr="00572DF2" w:rsidRDefault="003601AC" w:rsidP="009F025B">
      <w:pPr>
        <w:pStyle w:val="Cm"/>
        <w:spacing w:after="480" w:line="360" w:lineRule="auto"/>
      </w:pPr>
      <w:r w:rsidRPr="00674F6E">
        <w:lastRenderedPageBreak/>
        <w:t>Témavezetői</w:t>
      </w:r>
      <w:r>
        <w:t xml:space="preserve"> nyilatkozat</w:t>
      </w:r>
    </w:p>
    <w:p w14:paraId="6D0CB291" w14:textId="55AB9FCB" w:rsidR="00664011" w:rsidRPr="00572DF2" w:rsidRDefault="00664011" w:rsidP="00664011">
      <w:pPr>
        <w:pStyle w:val="Firstparagraph"/>
      </w:pPr>
      <w:r w:rsidRPr="00572DF2">
        <w:t xml:space="preserve">Alulírott </w:t>
      </w:r>
      <w:r w:rsidRPr="00364306">
        <w:rPr>
          <w:rFonts w:eastAsia="Times New Roman"/>
          <w:iCs/>
          <w:color w:val="000000" w:themeColor="text1"/>
        </w:rPr>
        <w:t>Lipovits Ágnes</w:t>
      </w:r>
      <w:r w:rsidRPr="00364306">
        <w:rPr>
          <w:color w:val="000000" w:themeColor="text1"/>
        </w:rPr>
        <w:t xml:space="preserve"> témavezető kijelentem, hogy a dolgozatot Staub József Dávid</w:t>
      </w:r>
      <w:r w:rsidRPr="00364306">
        <w:rPr>
          <w:rFonts w:eastAsia="Times New Roman"/>
          <w:i/>
          <w:color w:val="000000" w:themeColor="text1"/>
        </w:rPr>
        <w:t xml:space="preserve"> </w:t>
      </w:r>
      <w:r w:rsidRPr="00364306">
        <w:rPr>
          <w:color w:val="000000" w:themeColor="text1"/>
        </w:rPr>
        <w:t xml:space="preserve">a Pannon Egyetem </w:t>
      </w:r>
      <w:r w:rsidRPr="00364306">
        <w:rPr>
          <w:rFonts w:eastAsia="Times New Roman"/>
          <w:iCs/>
          <w:color w:val="000000" w:themeColor="text1"/>
        </w:rPr>
        <w:t>Matematikai tanszékén</w:t>
      </w:r>
      <w:r w:rsidRPr="00364306">
        <w:rPr>
          <w:color w:val="000000" w:themeColor="text1"/>
        </w:rPr>
        <w:t xml:space="preserve"> készítette Programtervező Informatikus BSc </w:t>
      </w:r>
      <w:r w:rsidRPr="00572DF2">
        <w:t>végzettség megszerzése érdekében.</w:t>
      </w:r>
    </w:p>
    <w:p w14:paraId="1B2B5FDC" w14:textId="77777777" w:rsidR="00664011" w:rsidRPr="00572DF2" w:rsidRDefault="00664011" w:rsidP="00664011">
      <w:r w:rsidRPr="00572DF2">
        <w:t>Kijelentem, hogy a dolgozat védésre bocsátását engedélyezem.</w:t>
      </w:r>
    </w:p>
    <w:p w14:paraId="0D5759E7" w14:textId="77777777" w:rsidR="0033258A" w:rsidRPr="002273BF" w:rsidRDefault="00B35A4D" w:rsidP="00B35A4D">
      <w:pPr>
        <w:spacing w:before="600" w:after="720"/>
        <w:rPr>
          <w:rFonts w:cs="Times New Roman"/>
          <w:color w:val="FF0000"/>
          <w:szCs w:val="24"/>
        </w:rPr>
      </w:pPr>
      <w:r w:rsidRPr="00B35A4D">
        <w:rPr>
          <w:rFonts w:cs="Times New Roman"/>
          <w:szCs w:val="24"/>
        </w:rPr>
        <w:t xml:space="preserve">Dátum: </w:t>
      </w:r>
      <w:r w:rsidR="0033258A" w:rsidRPr="002273BF">
        <w:rPr>
          <w:rFonts w:cs="Times New Roman"/>
          <w:color w:val="FF0000"/>
          <w:szCs w:val="24"/>
        </w:rPr>
        <w:t xml:space="preserve">Veszprém, </w:t>
      </w:r>
      <w:r w:rsidR="000B3866" w:rsidRPr="002273BF">
        <w:rPr>
          <w:rFonts w:cs="Times New Roman"/>
          <w:color w:val="FF0000"/>
          <w:szCs w:val="24"/>
        </w:rPr>
        <w:t>[</w:t>
      </w:r>
      <w:r w:rsidR="0033258A" w:rsidRPr="002273BF">
        <w:rPr>
          <w:rFonts w:cs="Times New Roman"/>
          <w:color w:val="FF0000"/>
          <w:szCs w:val="24"/>
        </w:rPr>
        <w:t>év hónap nap</w:t>
      </w:r>
      <w:r w:rsidR="000B3866" w:rsidRPr="002273BF">
        <w:rPr>
          <w:rFonts w:cs="Times New Roman"/>
          <w:color w:val="FF0000"/>
          <w:szCs w:val="24"/>
        </w:rPr>
        <w:t>]</w:t>
      </w:r>
    </w:p>
    <w:p w14:paraId="6B20BC32" w14:textId="77777777" w:rsidR="00674F6E" w:rsidRPr="00572DF2" w:rsidRDefault="00674F6E" w:rsidP="00674F6E">
      <w:pPr>
        <w:tabs>
          <w:tab w:val="left" w:pos="5103"/>
          <w:tab w:val="left" w:leader="dot" w:pos="7938"/>
        </w:tabs>
        <w:ind w:left="312"/>
        <w:rPr>
          <w:rFonts w:cs="Times New Roman"/>
          <w:szCs w:val="24"/>
        </w:rPr>
      </w:pPr>
      <w:r>
        <w:rPr>
          <w:rFonts w:cs="Times New Roman"/>
          <w:szCs w:val="24"/>
        </w:rPr>
        <w:tab/>
      </w:r>
      <w:r>
        <w:rPr>
          <w:rFonts w:cs="Times New Roman"/>
          <w:szCs w:val="24"/>
        </w:rPr>
        <w:tab/>
      </w:r>
    </w:p>
    <w:p w14:paraId="61E0BCBA" w14:textId="75BACD10" w:rsidR="00674F6E" w:rsidRDefault="00674F6E" w:rsidP="00674F6E">
      <w:pPr>
        <w:tabs>
          <w:tab w:val="center" w:pos="6521"/>
        </w:tabs>
        <w:spacing w:line="264" w:lineRule="auto"/>
        <w:ind w:left="11" w:right="-2"/>
        <w:rPr>
          <w:rFonts w:cs="Times New Roman"/>
          <w:szCs w:val="24"/>
        </w:rPr>
      </w:pPr>
      <w:r>
        <w:rPr>
          <w:rFonts w:eastAsia="Times New Roman"/>
          <w:i/>
        </w:rPr>
        <w:tab/>
      </w:r>
      <w:r w:rsidR="000B489D" w:rsidRPr="000B489D">
        <w:rPr>
          <w:rFonts w:eastAsia="Times New Roman"/>
          <w:i/>
          <w:color w:val="000000" w:themeColor="text1"/>
        </w:rPr>
        <w:t>Lipovits Ágnes</w:t>
      </w:r>
    </w:p>
    <w:p w14:paraId="05B52170" w14:textId="77777777" w:rsidR="0091475E" w:rsidRPr="009F025B" w:rsidRDefault="0091475E" w:rsidP="009F025B">
      <w:pPr>
        <w:pStyle w:val="Title1"/>
      </w:pPr>
      <w:r w:rsidRPr="009F025B">
        <w:lastRenderedPageBreak/>
        <w:t>Köszönetnyilvánítás</w:t>
      </w:r>
      <w:bookmarkEnd w:id="1"/>
    </w:p>
    <w:p w14:paraId="10D06E74" w14:textId="2A7ED278" w:rsidR="005E3250" w:rsidRDefault="001A2E4D" w:rsidP="001A2E4D">
      <w:pPr>
        <w:pStyle w:val="Firstparagraph"/>
      </w:pPr>
      <w:r>
        <w:t xml:space="preserve">Köszönöm témavezetőmnek, Lipovits Ágnesnek a türelmét, a </w:t>
      </w:r>
      <w:r w:rsidR="00EF27F6">
        <w:t>rám áldozott</w:t>
      </w:r>
      <w:r>
        <w:t xml:space="preserve"> idejét és a szakmai tanácsait, amelyek segítették a fejlesztést</w:t>
      </w:r>
      <w:r w:rsidR="000E0C4A" w:rsidRPr="000E0C4A">
        <w:t>.</w:t>
      </w:r>
      <w:r w:rsidR="005E3DE4">
        <w:t xml:space="preserve"> </w:t>
      </w:r>
    </w:p>
    <w:p w14:paraId="272A046D" w14:textId="19995BA4" w:rsidR="0091475E" w:rsidRPr="009F025B" w:rsidRDefault="0091475E" w:rsidP="009F025B">
      <w:pPr>
        <w:pStyle w:val="Title1"/>
      </w:pPr>
      <w:bookmarkStart w:id="2" w:name="_Toc68948684"/>
      <w:r w:rsidRPr="009F025B">
        <w:lastRenderedPageBreak/>
        <w:t>Tartalmi összefoglaló</w:t>
      </w:r>
      <w:bookmarkEnd w:id="2"/>
    </w:p>
    <w:p w14:paraId="12613634" w14:textId="2D67489F" w:rsidR="00933CB3" w:rsidRDefault="000F5368" w:rsidP="00807126">
      <w:r>
        <w:t>A feladat egy közösségi weboldal létrehozása volt</w:t>
      </w:r>
      <w:r w:rsidR="004F7138">
        <w:t xml:space="preserve"> webes felületen</w:t>
      </w:r>
      <w:r w:rsidR="00910F26">
        <w:t>.</w:t>
      </w:r>
      <w:r>
        <w:t xml:space="preserve"> </w:t>
      </w:r>
      <w:r w:rsidR="00910F26">
        <w:t>A weboldal célközönsége a japán képregények (Mangák) iránt érdeklődők, akik szeretnének más emberekkel beszélgetni és/vagy mangákat olvasni</w:t>
      </w:r>
      <w:r>
        <w:t>.</w:t>
      </w:r>
    </w:p>
    <w:p w14:paraId="5D2F73EC" w14:textId="1F603941" w:rsidR="004F7138" w:rsidRDefault="004F7138" w:rsidP="00807126">
      <w:r>
        <w:t>A weboldalon lehet mangákat keresni, olvasni, értékelni, saját listába gyűjteni őket, fórumokat létrehozni</w:t>
      </w:r>
      <w:r w:rsidR="00C762D1">
        <w:t>, fórumokat</w:t>
      </w:r>
      <w:r>
        <w:t xml:space="preserve"> olvasni, </w:t>
      </w:r>
      <w:r w:rsidR="00C762D1">
        <w:t xml:space="preserve">fórumokhoz </w:t>
      </w:r>
      <w:r>
        <w:t>hozzász</w:t>
      </w:r>
      <w:r w:rsidR="00C762D1">
        <w:t>ó</w:t>
      </w:r>
      <w:r>
        <w:t>lni, barátokat felvenni, barátokkal valós idejű csevegést folytatni.</w:t>
      </w:r>
      <w:r w:rsidR="00BA0BCA">
        <w:t xml:space="preserve"> Ezek a weboldal fő funkciói</w:t>
      </w:r>
      <w:r w:rsidR="00A24F9E">
        <w:t>.</w:t>
      </w:r>
    </w:p>
    <w:p w14:paraId="4DE99A90" w14:textId="6DED6F60" w:rsidR="00F4059F" w:rsidRDefault="005F2FDD" w:rsidP="00F4059F">
      <w:r w:rsidRPr="005F2FDD">
        <w:t>A projekt egy backend szerverből, API proxyból amiket Node.Js segítségével írtam, a felhasználói felületet pedig React</w:t>
      </w:r>
      <w:r w:rsidR="00C762D1">
        <w:t>-</w:t>
      </w:r>
      <w:r w:rsidRPr="005F2FDD">
        <w:t>al csináltam. Adattárolásra MariaDB-t használok. És egy külső API-t</w:t>
      </w:r>
      <w:r w:rsidR="00A24F9E">
        <w:t xml:space="preserve"> </w:t>
      </w:r>
      <w:r w:rsidRPr="005F2FDD">
        <w:t>(MangaDex API) is használok, amit a mangák és azokhoz létező adatok megszerzésére használok.</w:t>
      </w:r>
    </w:p>
    <w:p w14:paraId="36692330" w14:textId="289C467F" w:rsidR="006E17E0" w:rsidRPr="008D24E0" w:rsidRDefault="006E17E0" w:rsidP="00124731">
      <w:pPr>
        <w:spacing w:before="600"/>
        <w:rPr>
          <w:rFonts w:cs="Times New Roman"/>
          <w:szCs w:val="24"/>
        </w:rPr>
      </w:pPr>
      <w:r w:rsidRPr="00124731">
        <w:rPr>
          <w:rFonts w:cs="Times New Roman"/>
          <w:b/>
          <w:szCs w:val="24"/>
        </w:rPr>
        <w:t>Kulcsszavak:</w:t>
      </w:r>
      <w:r>
        <w:rPr>
          <w:rFonts w:cs="Times New Roman"/>
          <w:szCs w:val="24"/>
        </w:rPr>
        <w:t xml:space="preserve"> </w:t>
      </w:r>
      <w:r w:rsidR="00E57B8E">
        <w:rPr>
          <w:rFonts w:cs="Times New Roman"/>
          <w:szCs w:val="24"/>
        </w:rPr>
        <w:t>W</w:t>
      </w:r>
      <w:r w:rsidR="00807126">
        <w:rPr>
          <w:rFonts w:cs="Times New Roman"/>
          <w:szCs w:val="24"/>
        </w:rPr>
        <w:t>ebfejlesz</w:t>
      </w:r>
      <w:r w:rsidR="004F7138">
        <w:rPr>
          <w:rFonts w:cs="Times New Roman"/>
          <w:szCs w:val="24"/>
        </w:rPr>
        <w:t>t</w:t>
      </w:r>
      <w:r w:rsidR="00807126">
        <w:rPr>
          <w:rFonts w:cs="Times New Roman"/>
          <w:szCs w:val="24"/>
        </w:rPr>
        <w:t>és, React, Node.Js, Redux</w:t>
      </w:r>
      <w:r w:rsidR="004F7138">
        <w:rPr>
          <w:rFonts w:cs="Times New Roman"/>
          <w:szCs w:val="24"/>
        </w:rPr>
        <w:t>, MariaDB, Manga</w:t>
      </w:r>
    </w:p>
    <w:p w14:paraId="7A77B38D" w14:textId="77777777" w:rsidR="00632D14" w:rsidRPr="00674F6E" w:rsidRDefault="00632D14" w:rsidP="009F025B">
      <w:pPr>
        <w:pStyle w:val="Title1"/>
      </w:pPr>
      <w:r w:rsidRPr="00674F6E">
        <w:lastRenderedPageBreak/>
        <w:t>Abstract</w:t>
      </w:r>
    </w:p>
    <w:p w14:paraId="5D3018EA" w14:textId="24C0DBCA" w:rsidR="003B71D8" w:rsidRDefault="005F2FDD" w:rsidP="00D52821">
      <w:pPr>
        <w:rPr>
          <w:lang w:val="en-GB"/>
        </w:rPr>
      </w:pPr>
      <w:r w:rsidRPr="005F2FDD">
        <w:rPr>
          <w:lang w:val="en-GB"/>
        </w:rPr>
        <w:t>The task was to create a social website on the web, but not just a general social site, but with a certain group in mind, and that group is those who are interested in Japanese comics</w:t>
      </w:r>
      <w:r w:rsidR="00A24F9E">
        <w:rPr>
          <w:lang w:val="en-GB"/>
        </w:rPr>
        <w:t xml:space="preserve"> </w:t>
      </w:r>
      <w:r w:rsidRPr="005F2FDD">
        <w:rPr>
          <w:lang w:val="en-GB"/>
        </w:rPr>
        <w:t>(Manga).</w:t>
      </w:r>
    </w:p>
    <w:p w14:paraId="6DC4FF24" w14:textId="554FCFF2" w:rsidR="005F2FDD" w:rsidRDefault="005F2FDD" w:rsidP="00D52821">
      <w:pPr>
        <w:rPr>
          <w:lang w:val="en-GB"/>
        </w:rPr>
      </w:pPr>
      <w:r w:rsidRPr="005F2FDD">
        <w:rPr>
          <w:lang w:val="en-GB"/>
        </w:rPr>
        <w:t>On the website the user can search for mangas, read them, rate them, collect them in a list, create forum threads, read them, comment on them, add friends and speak with them in a real-time chat. These are the main functions of the site.</w:t>
      </w:r>
    </w:p>
    <w:p w14:paraId="71E961FC" w14:textId="7332774A" w:rsidR="005F2FDD" w:rsidRPr="00B66B8E" w:rsidRDefault="005F2FDD" w:rsidP="00D52821">
      <w:pPr>
        <w:rPr>
          <w:lang w:val="en-GB"/>
        </w:rPr>
      </w:pPr>
      <w:r w:rsidRPr="005F2FDD">
        <w:rPr>
          <w:lang w:val="en-GB"/>
        </w:rPr>
        <w:t>The project is made out of a backend server, API proxy that's written with the help of Node.Js, the user interface is made with React. For the data that needs to be stored I store it in a MariaDB database. And I use a third-party API</w:t>
      </w:r>
      <w:r w:rsidR="00A24F9E">
        <w:rPr>
          <w:lang w:val="en-GB"/>
        </w:rPr>
        <w:t xml:space="preserve"> </w:t>
      </w:r>
      <w:r w:rsidRPr="005F2FDD">
        <w:rPr>
          <w:lang w:val="en-GB"/>
        </w:rPr>
        <w:t>(MangaDex API) to get the informations of the mangas, be it the manga details or the chapters that has been translated.</w:t>
      </w:r>
    </w:p>
    <w:p w14:paraId="1938AA0B" w14:textId="037FE3B6" w:rsidR="00DF2021" w:rsidRDefault="00DF2021" w:rsidP="00DF2021">
      <w:pPr>
        <w:spacing w:before="600"/>
        <w:rPr>
          <w:rFonts w:cs="Times New Roman"/>
          <w:szCs w:val="24"/>
          <w:lang w:val="en-GB"/>
        </w:rPr>
      </w:pPr>
      <w:r w:rsidRPr="00B66B8E">
        <w:rPr>
          <w:rFonts w:cs="Times New Roman"/>
          <w:b/>
          <w:szCs w:val="24"/>
          <w:lang w:val="en-GB"/>
        </w:rPr>
        <w:t>Keywords:</w:t>
      </w:r>
      <w:r w:rsidRPr="00B66B8E">
        <w:rPr>
          <w:rFonts w:cs="Times New Roman"/>
          <w:szCs w:val="24"/>
          <w:lang w:val="en-GB"/>
        </w:rPr>
        <w:t xml:space="preserve"> </w:t>
      </w:r>
      <w:r w:rsidR="00E57B8E">
        <w:rPr>
          <w:rFonts w:cs="Times New Roman"/>
          <w:szCs w:val="24"/>
        </w:rPr>
        <w:t>Web</w:t>
      </w:r>
      <w:r w:rsidR="005F2FDD">
        <w:rPr>
          <w:rFonts w:cs="Times New Roman"/>
          <w:szCs w:val="24"/>
        </w:rPr>
        <w:t xml:space="preserve"> </w:t>
      </w:r>
      <w:r w:rsidR="00E57B8E">
        <w:rPr>
          <w:rFonts w:cs="Times New Roman"/>
          <w:szCs w:val="24"/>
        </w:rPr>
        <w:t>development, React, Node.Js, Redux, MariaDB, Manga</w:t>
      </w:r>
    </w:p>
    <w:p w14:paraId="2DE02417" w14:textId="77777777" w:rsidR="00674F6E" w:rsidRDefault="00674F6E">
      <w:pPr>
        <w:spacing w:after="160" w:line="259" w:lineRule="auto"/>
        <w:ind w:firstLine="0"/>
        <w:jc w:val="left"/>
        <w:rPr>
          <w:rFonts w:cs="Times New Roman"/>
          <w:szCs w:val="24"/>
          <w:lang w:val="en-GB"/>
        </w:rPr>
      </w:pPr>
      <w:r>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763E64" w:rsidRDefault="00674F6E" w:rsidP="00674F6E">
          <w:pPr>
            <w:pStyle w:val="Tartalomjegyzkcmsora"/>
            <w:spacing w:after="480"/>
            <w:rPr>
              <w:rStyle w:val="Title1Char"/>
              <w:color w:val="auto"/>
              <w:lang w:val="hu-HU"/>
            </w:rPr>
          </w:pPr>
          <w:r w:rsidRPr="00674F6E">
            <w:rPr>
              <w:rStyle w:val="Title1Char"/>
              <w:color w:val="auto"/>
            </w:rPr>
            <w:t>Tartalomjegyzék</w:t>
          </w:r>
        </w:p>
        <w:p w14:paraId="3D44E88C" w14:textId="357C8562" w:rsidR="00B03E76" w:rsidRDefault="00674F6E">
          <w:pPr>
            <w:pStyle w:val="TJ1"/>
            <w:rPr>
              <w:rFonts w:asciiTheme="minorHAnsi" w:eastAsiaTheme="minorEastAsia" w:hAnsiTheme="minorHAnsi" w:cstheme="minorBidi"/>
              <w:b w:val="0"/>
              <w:bCs w:val="0"/>
              <w:noProof/>
              <w:sz w:val="22"/>
              <w:szCs w:val="22"/>
              <w:lang w:val="en-GB" w:eastAsia="ja-JP"/>
            </w:rPr>
          </w:pPr>
          <w:r>
            <w:fldChar w:fldCharType="begin"/>
          </w:r>
          <w:r>
            <w:instrText xml:space="preserve"> TOC \o "1-3" \h \z \u </w:instrText>
          </w:r>
          <w:r>
            <w:fldChar w:fldCharType="separate"/>
          </w:r>
          <w:hyperlink w:anchor="_Toc102298072" w:history="1">
            <w:r w:rsidR="00B03E76" w:rsidRPr="00D354E3">
              <w:rPr>
                <w:rStyle w:val="Hiperhivatkozs"/>
                <w:noProof/>
              </w:rPr>
              <w:t>Jelölésjegyzék</w:t>
            </w:r>
            <w:r w:rsidR="00B03E76">
              <w:rPr>
                <w:noProof/>
                <w:webHidden/>
              </w:rPr>
              <w:tab/>
            </w:r>
            <w:r w:rsidR="00B03E76">
              <w:rPr>
                <w:noProof/>
                <w:webHidden/>
              </w:rPr>
              <w:fldChar w:fldCharType="begin"/>
            </w:r>
            <w:r w:rsidR="00B03E76">
              <w:rPr>
                <w:noProof/>
                <w:webHidden/>
              </w:rPr>
              <w:instrText xml:space="preserve"> PAGEREF _Toc102298072 \h </w:instrText>
            </w:r>
            <w:r w:rsidR="00B03E76">
              <w:rPr>
                <w:noProof/>
                <w:webHidden/>
              </w:rPr>
            </w:r>
            <w:r w:rsidR="00B03E76">
              <w:rPr>
                <w:noProof/>
                <w:webHidden/>
              </w:rPr>
              <w:fldChar w:fldCharType="separate"/>
            </w:r>
            <w:r w:rsidR="00B03E76">
              <w:rPr>
                <w:noProof/>
                <w:webHidden/>
              </w:rPr>
              <w:t>10</w:t>
            </w:r>
            <w:r w:rsidR="00B03E76">
              <w:rPr>
                <w:noProof/>
                <w:webHidden/>
              </w:rPr>
              <w:fldChar w:fldCharType="end"/>
            </w:r>
          </w:hyperlink>
        </w:p>
        <w:p w14:paraId="179A0E8A" w14:textId="51AF5BC7"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073" w:history="1">
            <w:r w:rsidR="00B03E76" w:rsidRPr="00D354E3">
              <w:rPr>
                <w:rStyle w:val="Hiperhivatkozs"/>
                <w:rFonts w:ascii="Arial" w:hAnsi="Arial"/>
                <w:noProof/>
              </w:rPr>
              <w:t>1.</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Bevezetés</w:t>
            </w:r>
            <w:r w:rsidR="00B03E76">
              <w:rPr>
                <w:noProof/>
                <w:webHidden/>
              </w:rPr>
              <w:tab/>
            </w:r>
            <w:r w:rsidR="00B03E76">
              <w:rPr>
                <w:noProof/>
                <w:webHidden/>
              </w:rPr>
              <w:fldChar w:fldCharType="begin"/>
            </w:r>
            <w:r w:rsidR="00B03E76">
              <w:rPr>
                <w:noProof/>
                <w:webHidden/>
              </w:rPr>
              <w:instrText xml:space="preserve"> PAGEREF _Toc102298073 \h </w:instrText>
            </w:r>
            <w:r w:rsidR="00B03E76">
              <w:rPr>
                <w:noProof/>
                <w:webHidden/>
              </w:rPr>
            </w:r>
            <w:r w:rsidR="00B03E76">
              <w:rPr>
                <w:noProof/>
                <w:webHidden/>
              </w:rPr>
              <w:fldChar w:fldCharType="separate"/>
            </w:r>
            <w:r w:rsidR="00B03E76">
              <w:rPr>
                <w:noProof/>
                <w:webHidden/>
              </w:rPr>
              <w:t>11</w:t>
            </w:r>
            <w:r w:rsidR="00B03E76">
              <w:rPr>
                <w:noProof/>
                <w:webHidden/>
              </w:rPr>
              <w:fldChar w:fldCharType="end"/>
            </w:r>
          </w:hyperlink>
        </w:p>
        <w:p w14:paraId="0C2C8925" w14:textId="75B61CB1"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074" w:history="1">
            <w:r w:rsidR="00B03E76" w:rsidRPr="00D354E3">
              <w:rPr>
                <w:rStyle w:val="Hiperhivatkozs"/>
                <w:rFonts w:ascii="Arial" w:hAnsi="Arial"/>
                <w:noProof/>
              </w:rPr>
              <w:t>2.</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Versenytárs elemzés</w:t>
            </w:r>
            <w:r w:rsidR="00B03E76">
              <w:rPr>
                <w:noProof/>
                <w:webHidden/>
              </w:rPr>
              <w:tab/>
            </w:r>
            <w:r w:rsidR="00B03E76">
              <w:rPr>
                <w:noProof/>
                <w:webHidden/>
              </w:rPr>
              <w:fldChar w:fldCharType="begin"/>
            </w:r>
            <w:r w:rsidR="00B03E76">
              <w:rPr>
                <w:noProof/>
                <w:webHidden/>
              </w:rPr>
              <w:instrText xml:space="preserve"> PAGEREF _Toc102298074 \h </w:instrText>
            </w:r>
            <w:r w:rsidR="00B03E76">
              <w:rPr>
                <w:noProof/>
                <w:webHidden/>
              </w:rPr>
            </w:r>
            <w:r w:rsidR="00B03E76">
              <w:rPr>
                <w:noProof/>
                <w:webHidden/>
              </w:rPr>
              <w:fldChar w:fldCharType="separate"/>
            </w:r>
            <w:r w:rsidR="00B03E76">
              <w:rPr>
                <w:noProof/>
                <w:webHidden/>
              </w:rPr>
              <w:t>12</w:t>
            </w:r>
            <w:r w:rsidR="00B03E76">
              <w:rPr>
                <w:noProof/>
                <w:webHidden/>
              </w:rPr>
              <w:fldChar w:fldCharType="end"/>
            </w:r>
          </w:hyperlink>
        </w:p>
        <w:p w14:paraId="23960F15" w14:textId="41AC91BE"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075" w:history="1">
            <w:r w:rsidR="00B03E76" w:rsidRPr="00D354E3">
              <w:rPr>
                <w:rStyle w:val="Hiperhivatkozs"/>
                <w:rFonts w:ascii="Arial" w:hAnsi="Arial"/>
                <w:noProof/>
              </w:rPr>
              <w:t>3.</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Felhasznált technológiák</w:t>
            </w:r>
            <w:r w:rsidR="00B03E76">
              <w:rPr>
                <w:noProof/>
                <w:webHidden/>
              </w:rPr>
              <w:tab/>
            </w:r>
            <w:r w:rsidR="00B03E76">
              <w:rPr>
                <w:noProof/>
                <w:webHidden/>
              </w:rPr>
              <w:fldChar w:fldCharType="begin"/>
            </w:r>
            <w:r w:rsidR="00B03E76">
              <w:rPr>
                <w:noProof/>
                <w:webHidden/>
              </w:rPr>
              <w:instrText xml:space="preserve"> PAGEREF _Toc102298075 \h </w:instrText>
            </w:r>
            <w:r w:rsidR="00B03E76">
              <w:rPr>
                <w:noProof/>
                <w:webHidden/>
              </w:rPr>
            </w:r>
            <w:r w:rsidR="00B03E76">
              <w:rPr>
                <w:noProof/>
                <w:webHidden/>
              </w:rPr>
              <w:fldChar w:fldCharType="separate"/>
            </w:r>
            <w:r w:rsidR="00B03E76">
              <w:rPr>
                <w:noProof/>
                <w:webHidden/>
              </w:rPr>
              <w:t>13</w:t>
            </w:r>
            <w:r w:rsidR="00B03E76">
              <w:rPr>
                <w:noProof/>
                <w:webHidden/>
              </w:rPr>
              <w:fldChar w:fldCharType="end"/>
            </w:r>
          </w:hyperlink>
        </w:p>
        <w:p w14:paraId="4ECD6CC6" w14:textId="5A0F761E" w:rsidR="00B03E76" w:rsidRDefault="007A1AAB">
          <w:pPr>
            <w:pStyle w:val="TJ2"/>
            <w:rPr>
              <w:rFonts w:asciiTheme="minorHAnsi" w:eastAsiaTheme="minorEastAsia" w:hAnsiTheme="minorHAnsi" w:cstheme="minorBidi"/>
              <w:noProof/>
              <w:sz w:val="22"/>
              <w:szCs w:val="22"/>
              <w:lang w:val="en-GB" w:eastAsia="ja-JP"/>
            </w:rPr>
          </w:pPr>
          <w:hyperlink w:anchor="_Toc102298076" w:history="1">
            <w:r w:rsidR="00B03E76" w:rsidRPr="00D354E3">
              <w:rPr>
                <w:rStyle w:val="Hiperhivatkozs"/>
                <w:noProof/>
                <w14:scene3d>
                  <w14:camera w14:prst="orthographicFront"/>
                  <w14:lightRig w14:rig="threePt" w14:dir="t">
                    <w14:rot w14:lat="0" w14:lon="0" w14:rev="0"/>
                  </w14:lightRig>
                </w14:scene3d>
              </w:rPr>
              <w:t>3.1.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MangaDex API (Külső API)</w:t>
            </w:r>
            <w:r w:rsidR="00B03E76">
              <w:rPr>
                <w:noProof/>
                <w:webHidden/>
              </w:rPr>
              <w:tab/>
            </w:r>
            <w:r w:rsidR="00B03E76">
              <w:rPr>
                <w:noProof/>
                <w:webHidden/>
              </w:rPr>
              <w:fldChar w:fldCharType="begin"/>
            </w:r>
            <w:r w:rsidR="00B03E76">
              <w:rPr>
                <w:noProof/>
                <w:webHidden/>
              </w:rPr>
              <w:instrText xml:space="preserve"> PAGEREF _Toc102298076 \h </w:instrText>
            </w:r>
            <w:r w:rsidR="00B03E76">
              <w:rPr>
                <w:noProof/>
                <w:webHidden/>
              </w:rPr>
            </w:r>
            <w:r w:rsidR="00B03E76">
              <w:rPr>
                <w:noProof/>
                <w:webHidden/>
              </w:rPr>
              <w:fldChar w:fldCharType="separate"/>
            </w:r>
            <w:r w:rsidR="00B03E76">
              <w:rPr>
                <w:noProof/>
                <w:webHidden/>
              </w:rPr>
              <w:t>13</w:t>
            </w:r>
            <w:r w:rsidR="00B03E76">
              <w:rPr>
                <w:noProof/>
                <w:webHidden/>
              </w:rPr>
              <w:fldChar w:fldCharType="end"/>
            </w:r>
          </w:hyperlink>
        </w:p>
        <w:p w14:paraId="39D2C118" w14:textId="4CB9369E" w:rsidR="00B03E76" w:rsidRDefault="007A1AAB">
          <w:pPr>
            <w:pStyle w:val="TJ2"/>
            <w:rPr>
              <w:rFonts w:asciiTheme="minorHAnsi" w:eastAsiaTheme="minorEastAsia" w:hAnsiTheme="minorHAnsi" w:cstheme="minorBidi"/>
              <w:noProof/>
              <w:sz w:val="22"/>
              <w:szCs w:val="22"/>
              <w:lang w:val="en-GB" w:eastAsia="ja-JP"/>
            </w:rPr>
          </w:pPr>
          <w:hyperlink w:anchor="_Toc102298077" w:history="1">
            <w:r w:rsidR="00B03E76" w:rsidRPr="00D354E3">
              <w:rPr>
                <w:rStyle w:val="Hiperhivatkozs"/>
                <w:noProof/>
                <w14:scene3d>
                  <w14:camera w14:prst="orthographicFront"/>
                  <w14:lightRig w14:rig="threePt" w14:dir="t">
                    <w14:rot w14:lat="0" w14:lon="0" w14:rev="0"/>
                  </w14:lightRig>
                </w14:scene3d>
              </w:rPr>
              <w:t>3.2.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Backend</w:t>
            </w:r>
            <w:r w:rsidR="00B03E76">
              <w:rPr>
                <w:noProof/>
                <w:webHidden/>
              </w:rPr>
              <w:tab/>
            </w:r>
            <w:r w:rsidR="00B03E76">
              <w:rPr>
                <w:noProof/>
                <w:webHidden/>
              </w:rPr>
              <w:fldChar w:fldCharType="begin"/>
            </w:r>
            <w:r w:rsidR="00B03E76">
              <w:rPr>
                <w:noProof/>
                <w:webHidden/>
              </w:rPr>
              <w:instrText xml:space="preserve"> PAGEREF _Toc102298077 \h </w:instrText>
            </w:r>
            <w:r w:rsidR="00B03E76">
              <w:rPr>
                <w:noProof/>
                <w:webHidden/>
              </w:rPr>
            </w:r>
            <w:r w:rsidR="00B03E76">
              <w:rPr>
                <w:noProof/>
                <w:webHidden/>
              </w:rPr>
              <w:fldChar w:fldCharType="separate"/>
            </w:r>
            <w:r w:rsidR="00B03E76">
              <w:rPr>
                <w:noProof/>
                <w:webHidden/>
              </w:rPr>
              <w:t>13</w:t>
            </w:r>
            <w:r w:rsidR="00B03E76">
              <w:rPr>
                <w:noProof/>
                <w:webHidden/>
              </w:rPr>
              <w:fldChar w:fldCharType="end"/>
            </w:r>
          </w:hyperlink>
        </w:p>
        <w:p w14:paraId="65469566" w14:textId="7399B757" w:rsidR="00B03E76" w:rsidRDefault="007A1AAB">
          <w:pPr>
            <w:pStyle w:val="TJ3"/>
            <w:rPr>
              <w:rFonts w:asciiTheme="minorHAnsi" w:eastAsiaTheme="minorEastAsia" w:hAnsiTheme="minorHAnsi" w:cstheme="minorBidi"/>
              <w:iCs w:val="0"/>
              <w:noProof/>
              <w:sz w:val="22"/>
              <w:szCs w:val="22"/>
              <w:lang w:val="en-GB" w:eastAsia="ja-JP"/>
            </w:rPr>
          </w:pPr>
          <w:hyperlink w:anchor="_Toc102298078" w:history="1">
            <w:r w:rsidR="00B03E76" w:rsidRPr="00D354E3">
              <w:rPr>
                <w:rStyle w:val="Hiperhivatkozs"/>
                <w:rFonts w:ascii="Arial" w:hAnsi="Arial"/>
                <w:noProof/>
              </w:rPr>
              <w:t>3.2.1.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Node.JS</w:t>
            </w:r>
            <w:r w:rsidR="00B03E76">
              <w:rPr>
                <w:noProof/>
                <w:webHidden/>
              </w:rPr>
              <w:tab/>
            </w:r>
            <w:r w:rsidR="00B03E76">
              <w:rPr>
                <w:noProof/>
                <w:webHidden/>
              </w:rPr>
              <w:fldChar w:fldCharType="begin"/>
            </w:r>
            <w:r w:rsidR="00B03E76">
              <w:rPr>
                <w:noProof/>
                <w:webHidden/>
              </w:rPr>
              <w:instrText xml:space="preserve"> PAGEREF _Toc102298078 \h </w:instrText>
            </w:r>
            <w:r w:rsidR="00B03E76">
              <w:rPr>
                <w:noProof/>
                <w:webHidden/>
              </w:rPr>
            </w:r>
            <w:r w:rsidR="00B03E76">
              <w:rPr>
                <w:noProof/>
                <w:webHidden/>
              </w:rPr>
              <w:fldChar w:fldCharType="separate"/>
            </w:r>
            <w:r w:rsidR="00B03E76">
              <w:rPr>
                <w:noProof/>
                <w:webHidden/>
              </w:rPr>
              <w:t>13</w:t>
            </w:r>
            <w:r w:rsidR="00B03E76">
              <w:rPr>
                <w:noProof/>
                <w:webHidden/>
              </w:rPr>
              <w:fldChar w:fldCharType="end"/>
            </w:r>
          </w:hyperlink>
        </w:p>
        <w:p w14:paraId="5FDE6888" w14:textId="58343389" w:rsidR="00B03E76" w:rsidRDefault="007A1AAB">
          <w:pPr>
            <w:pStyle w:val="TJ3"/>
            <w:rPr>
              <w:rFonts w:asciiTheme="minorHAnsi" w:eastAsiaTheme="minorEastAsia" w:hAnsiTheme="minorHAnsi" w:cstheme="minorBidi"/>
              <w:iCs w:val="0"/>
              <w:noProof/>
              <w:sz w:val="22"/>
              <w:szCs w:val="22"/>
              <w:lang w:val="en-GB" w:eastAsia="ja-JP"/>
            </w:rPr>
          </w:pPr>
          <w:hyperlink w:anchor="_Toc102298079" w:history="1">
            <w:r w:rsidR="00B03E76" w:rsidRPr="00D354E3">
              <w:rPr>
                <w:rStyle w:val="Hiperhivatkozs"/>
                <w:rFonts w:ascii="Arial" w:hAnsi="Arial"/>
                <w:noProof/>
              </w:rPr>
              <w:t>3.2.2.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Express</w:t>
            </w:r>
            <w:r w:rsidR="00B03E76">
              <w:rPr>
                <w:noProof/>
                <w:webHidden/>
              </w:rPr>
              <w:tab/>
            </w:r>
            <w:r w:rsidR="00B03E76">
              <w:rPr>
                <w:noProof/>
                <w:webHidden/>
              </w:rPr>
              <w:fldChar w:fldCharType="begin"/>
            </w:r>
            <w:r w:rsidR="00B03E76">
              <w:rPr>
                <w:noProof/>
                <w:webHidden/>
              </w:rPr>
              <w:instrText xml:space="preserve"> PAGEREF _Toc102298079 \h </w:instrText>
            </w:r>
            <w:r w:rsidR="00B03E76">
              <w:rPr>
                <w:noProof/>
                <w:webHidden/>
              </w:rPr>
            </w:r>
            <w:r w:rsidR="00B03E76">
              <w:rPr>
                <w:noProof/>
                <w:webHidden/>
              </w:rPr>
              <w:fldChar w:fldCharType="separate"/>
            </w:r>
            <w:r w:rsidR="00B03E76">
              <w:rPr>
                <w:noProof/>
                <w:webHidden/>
              </w:rPr>
              <w:t>14</w:t>
            </w:r>
            <w:r w:rsidR="00B03E76">
              <w:rPr>
                <w:noProof/>
                <w:webHidden/>
              </w:rPr>
              <w:fldChar w:fldCharType="end"/>
            </w:r>
          </w:hyperlink>
        </w:p>
        <w:p w14:paraId="725D1A9F" w14:textId="778122AF" w:rsidR="00B03E76" w:rsidRDefault="007A1AAB">
          <w:pPr>
            <w:pStyle w:val="TJ3"/>
            <w:rPr>
              <w:rFonts w:asciiTheme="minorHAnsi" w:eastAsiaTheme="minorEastAsia" w:hAnsiTheme="minorHAnsi" w:cstheme="minorBidi"/>
              <w:iCs w:val="0"/>
              <w:noProof/>
              <w:sz w:val="22"/>
              <w:szCs w:val="22"/>
              <w:lang w:val="en-GB" w:eastAsia="ja-JP"/>
            </w:rPr>
          </w:pPr>
          <w:hyperlink w:anchor="_Toc102298080" w:history="1">
            <w:r w:rsidR="00B03E76" w:rsidRPr="00D354E3">
              <w:rPr>
                <w:rStyle w:val="Hiperhivatkozs"/>
                <w:rFonts w:ascii="Arial" w:hAnsi="Arial"/>
                <w:noProof/>
              </w:rPr>
              <w:t>3.2.3.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MySQL (Node.js csomag)</w:t>
            </w:r>
            <w:r w:rsidR="00B03E76">
              <w:rPr>
                <w:noProof/>
                <w:webHidden/>
              </w:rPr>
              <w:tab/>
            </w:r>
            <w:r w:rsidR="00B03E76">
              <w:rPr>
                <w:noProof/>
                <w:webHidden/>
              </w:rPr>
              <w:fldChar w:fldCharType="begin"/>
            </w:r>
            <w:r w:rsidR="00B03E76">
              <w:rPr>
                <w:noProof/>
                <w:webHidden/>
              </w:rPr>
              <w:instrText xml:space="preserve"> PAGEREF _Toc102298080 \h </w:instrText>
            </w:r>
            <w:r w:rsidR="00B03E76">
              <w:rPr>
                <w:noProof/>
                <w:webHidden/>
              </w:rPr>
            </w:r>
            <w:r w:rsidR="00B03E76">
              <w:rPr>
                <w:noProof/>
                <w:webHidden/>
              </w:rPr>
              <w:fldChar w:fldCharType="separate"/>
            </w:r>
            <w:r w:rsidR="00B03E76">
              <w:rPr>
                <w:noProof/>
                <w:webHidden/>
              </w:rPr>
              <w:t>14</w:t>
            </w:r>
            <w:r w:rsidR="00B03E76">
              <w:rPr>
                <w:noProof/>
                <w:webHidden/>
              </w:rPr>
              <w:fldChar w:fldCharType="end"/>
            </w:r>
          </w:hyperlink>
        </w:p>
        <w:p w14:paraId="78D33135" w14:textId="43560C93" w:rsidR="00B03E76" w:rsidRDefault="007A1AAB">
          <w:pPr>
            <w:pStyle w:val="TJ3"/>
            <w:rPr>
              <w:rFonts w:asciiTheme="minorHAnsi" w:eastAsiaTheme="minorEastAsia" w:hAnsiTheme="minorHAnsi" w:cstheme="minorBidi"/>
              <w:iCs w:val="0"/>
              <w:noProof/>
              <w:sz w:val="22"/>
              <w:szCs w:val="22"/>
              <w:lang w:val="en-GB" w:eastAsia="ja-JP"/>
            </w:rPr>
          </w:pPr>
          <w:hyperlink w:anchor="_Toc102298081" w:history="1">
            <w:r w:rsidR="00B03E76" w:rsidRPr="00D354E3">
              <w:rPr>
                <w:rStyle w:val="Hiperhivatkozs"/>
                <w:rFonts w:ascii="Arial" w:hAnsi="Arial"/>
                <w:noProof/>
              </w:rPr>
              <w:t>3.2.4.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JSON Web Token (JWT)</w:t>
            </w:r>
            <w:r w:rsidR="00B03E76">
              <w:rPr>
                <w:noProof/>
                <w:webHidden/>
              </w:rPr>
              <w:tab/>
            </w:r>
            <w:r w:rsidR="00B03E76">
              <w:rPr>
                <w:noProof/>
                <w:webHidden/>
              </w:rPr>
              <w:fldChar w:fldCharType="begin"/>
            </w:r>
            <w:r w:rsidR="00B03E76">
              <w:rPr>
                <w:noProof/>
                <w:webHidden/>
              </w:rPr>
              <w:instrText xml:space="preserve"> PAGEREF _Toc102298081 \h </w:instrText>
            </w:r>
            <w:r w:rsidR="00B03E76">
              <w:rPr>
                <w:noProof/>
                <w:webHidden/>
              </w:rPr>
            </w:r>
            <w:r w:rsidR="00B03E76">
              <w:rPr>
                <w:noProof/>
                <w:webHidden/>
              </w:rPr>
              <w:fldChar w:fldCharType="separate"/>
            </w:r>
            <w:r w:rsidR="00B03E76">
              <w:rPr>
                <w:noProof/>
                <w:webHidden/>
              </w:rPr>
              <w:t>15</w:t>
            </w:r>
            <w:r w:rsidR="00B03E76">
              <w:rPr>
                <w:noProof/>
                <w:webHidden/>
              </w:rPr>
              <w:fldChar w:fldCharType="end"/>
            </w:r>
          </w:hyperlink>
        </w:p>
        <w:p w14:paraId="5913AA60" w14:textId="55434D4C" w:rsidR="00B03E76" w:rsidRDefault="007A1AAB">
          <w:pPr>
            <w:pStyle w:val="TJ3"/>
            <w:rPr>
              <w:rFonts w:asciiTheme="minorHAnsi" w:eastAsiaTheme="minorEastAsia" w:hAnsiTheme="minorHAnsi" w:cstheme="minorBidi"/>
              <w:iCs w:val="0"/>
              <w:noProof/>
              <w:sz w:val="22"/>
              <w:szCs w:val="22"/>
              <w:lang w:val="en-GB" w:eastAsia="ja-JP"/>
            </w:rPr>
          </w:pPr>
          <w:hyperlink w:anchor="_Toc102298082" w:history="1">
            <w:r w:rsidR="00B03E76" w:rsidRPr="00D354E3">
              <w:rPr>
                <w:rStyle w:val="Hiperhivatkozs"/>
                <w:rFonts w:ascii="Arial" w:hAnsi="Arial"/>
                <w:noProof/>
              </w:rPr>
              <w:t>3.2.5.</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Socket Io</w:t>
            </w:r>
            <w:r w:rsidR="00B03E76">
              <w:rPr>
                <w:noProof/>
                <w:webHidden/>
              </w:rPr>
              <w:tab/>
            </w:r>
            <w:r w:rsidR="00B03E76">
              <w:rPr>
                <w:noProof/>
                <w:webHidden/>
              </w:rPr>
              <w:fldChar w:fldCharType="begin"/>
            </w:r>
            <w:r w:rsidR="00B03E76">
              <w:rPr>
                <w:noProof/>
                <w:webHidden/>
              </w:rPr>
              <w:instrText xml:space="preserve"> PAGEREF _Toc102298082 \h </w:instrText>
            </w:r>
            <w:r w:rsidR="00B03E76">
              <w:rPr>
                <w:noProof/>
                <w:webHidden/>
              </w:rPr>
            </w:r>
            <w:r w:rsidR="00B03E76">
              <w:rPr>
                <w:noProof/>
                <w:webHidden/>
              </w:rPr>
              <w:fldChar w:fldCharType="separate"/>
            </w:r>
            <w:r w:rsidR="00B03E76">
              <w:rPr>
                <w:noProof/>
                <w:webHidden/>
              </w:rPr>
              <w:t>16</w:t>
            </w:r>
            <w:r w:rsidR="00B03E76">
              <w:rPr>
                <w:noProof/>
                <w:webHidden/>
              </w:rPr>
              <w:fldChar w:fldCharType="end"/>
            </w:r>
          </w:hyperlink>
        </w:p>
        <w:p w14:paraId="627C02E9" w14:textId="4DD3767F" w:rsidR="00B03E76" w:rsidRDefault="007A1AAB">
          <w:pPr>
            <w:pStyle w:val="TJ3"/>
            <w:rPr>
              <w:rFonts w:asciiTheme="minorHAnsi" w:eastAsiaTheme="minorEastAsia" w:hAnsiTheme="minorHAnsi" w:cstheme="minorBidi"/>
              <w:iCs w:val="0"/>
              <w:noProof/>
              <w:sz w:val="22"/>
              <w:szCs w:val="22"/>
              <w:lang w:val="en-GB" w:eastAsia="ja-JP"/>
            </w:rPr>
          </w:pPr>
          <w:hyperlink w:anchor="_Toc102298083" w:history="1">
            <w:r w:rsidR="00B03E76" w:rsidRPr="00D354E3">
              <w:rPr>
                <w:rStyle w:val="Hiperhivatkozs"/>
                <w:rFonts w:ascii="Arial" w:hAnsi="Arial"/>
                <w:noProof/>
              </w:rPr>
              <w:t>3.2.6.</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Nodemailer</w:t>
            </w:r>
            <w:r w:rsidR="00B03E76">
              <w:rPr>
                <w:noProof/>
                <w:webHidden/>
              </w:rPr>
              <w:tab/>
            </w:r>
            <w:r w:rsidR="00B03E76">
              <w:rPr>
                <w:noProof/>
                <w:webHidden/>
              </w:rPr>
              <w:fldChar w:fldCharType="begin"/>
            </w:r>
            <w:r w:rsidR="00B03E76">
              <w:rPr>
                <w:noProof/>
                <w:webHidden/>
              </w:rPr>
              <w:instrText xml:space="preserve"> PAGEREF _Toc102298083 \h </w:instrText>
            </w:r>
            <w:r w:rsidR="00B03E76">
              <w:rPr>
                <w:noProof/>
                <w:webHidden/>
              </w:rPr>
            </w:r>
            <w:r w:rsidR="00B03E76">
              <w:rPr>
                <w:noProof/>
                <w:webHidden/>
              </w:rPr>
              <w:fldChar w:fldCharType="separate"/>
            </w:r>
            <w:r w:rsidR="00B03E76">
              <w:rPr>
                <w:noProof/>
                <w:webHidden/>
              </w:rPr>
              <w:t>16</w:t>
            </w:r>
            <w:r w:rsidR="00B03E76">
              <w:rPr>
                <w:noProof/>
                <w:webHidden/>
              </w:rPr>
              <w:fldChar w:fldCharType="end"/>
            </w:r>
          </w:hyperlink>
        </w:p>
        <w:p w14:paraId="4A887CE9" w14:textId="12135C0C" w:rsidR="00B03E76" w:rsidRDefault="007A1AAB">
          <w:pPr>
            <w:pStyle w:val="TJ3"/>
            <w:rPr>
              <w:rFonts w:asciiTheme="minorHAnsi" w:eastAsiaTheme="minorEastAsia" w:hAnsiTheme="minorHAnsi" w:cstheme="minorBidi"/>
              <w:iCs w:val="0"/>
              <w:noProof/>
              <w:sz w:val="22"/>
              <w:szCs w:val="22"/>
              <w:lang w:val="en-GB" w:eastAsia="ja-JP"/>
            </w:rPr>
          </w:pPr>
          <w:hyperlink w:anchor="_Toc102298084" w:history="1">
            <w:r w:rsidR="00B03E76" w:rsidRPr="00D354E3">
              <w:rPr>
                <w:rStyle w:val="Hiperhivatkozs"/>
                <w:rFonts w:ascii="Arial" w:hAnsi="Arial"/>
                <w:noProof/>
              </w:rPr>
              <w:t>3.2.7.</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Bcrypt (Node.js csomag)</w:t>
            </w:r>
            <w:r w:rsidR="00B03E76">
              <w:rPr>
                <w:noProof/>
                <w:webHidden/>
              </w:rPr>
              <w:tab/>
            </w:r>
            <w:r w:rsidR="00B03E76">
              <w:rPr>
                <w:noProof/>
                <w:webHidden/>
              </w:rPr>
              <w:fldChar w:fldCharType="begin"/>
            </w:r>
            <w:r w:rsidR="00B03E76">
              <w:rPr>
                <w:noProof/>
                <w:webHidden/>
              </w:rPr>
              <w:instrText xml:space="preserve"> PAGEREF _Toc102298084 \h </w:instrText>
            </w:r>
            <w:r w:rsidR="00B03E76">
              <w:rPr>
                <w:noProof/>
                <w:webHidden/>
              </w:rPr>
            </w:r>
            <w:r w:rsidR="00B03E76">
              <w:rPr>
                <w:noProof/>
                <w:webHidden/>
              </w:rPr>
              <w:fldChar w:fldCharType="separate"/>
            </w:r>
            <w:r w:rsidR="00B03E76">
              <w:rPr>
                <w:noProof/>
                <w:webHidden/>
              </w:rPr>
              <w:t>17</w:t>
            </w:r>
            <w:r w:rsidR="00B03E76">
              <w:rPr>
                <w:noProof/>
                <w:webHidden/>
              </w:rPr>
              <w:fldChar w:fldCharType="end"/>
            </w:r>
          </w:hyperlink>
        </w:p>
        <w:p w14:paraId="712CCF6F" w14:textId="3DC181BA" w:rsidR="00B03E76" w:rsidRDefault="007A1AAB">
          <w:pPr>
            <w:pStyle w:val="TJ3"/>
            <w:rPr>
              <w:rFonts w:asciiTheme="minorHAnsi" w:eastAsiaTheme="minorEastAsia" w:hAnsiTheme="minorHAnsi" w:cstheme="minorBidi"/>
              <w:iCs w:val="0"/>
              <w:noProof/>
              <w:sz w:val="22"/>
              <w:szCs w:val="22"/>
              <w:lang w:val="en-GB" w:eastAsia="ja-JP"/>
            </w:rPr>
          </w:pPr>
          <w:hyperlink w:anchor="_Toc102298085" w:history="1">
            <w:r w:rsidR="00B03E76" w:rsidRPr="00D354E3">
              <w:rPr>
                <w:rStyle w:val="Hiperhivatkozs"/>
                <w:rFonts w:ascii="Arial" w:hAnsi="Arial"/>
                <w:noProof/>
              </w:rPr>
              <w:t>3.2.8.</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Node Cron</w:t>
            </w:r>
            <w:r w:rsidR="00B03E76">
              <w:rPr>
                <w:noProof/>
                <w:webHidden/>
              </w:rPr>
              <w:tab/>
            </w:r>
            <w:r w:rsidR="00B03E76">
              <w:rPr>
                <w:noProof/>
                <w:webHidden/>
              </w:rPr>
              <w:fldChar w:fldCharType="begin"/>
            </w:r>
            <w:r w:rsidR="00B03E76">
              <w:rPr>
                <w:noProof/>
                <w:webHidden/>
              </w:rPr>
              <w:instrText xml:space="preserve"> PAGEREF _Toc102298085 \h </w:instrText>
            </w:r>
            <w:r w:rsidR="00B03E76">
              <w:rPr>
                <w:noProof/>
                <w:webHidden/>
              </w:rPr>
            </w:r>
            <w:r w:rsidR="00B03E76">
              <w:rPr>
                <w:noProof/>
                <w:webHidden/>
              </w:rPr>
              <w:fldChar w:fldCharType="separate"/>
            </w:r>
            <w:r w:rsidR="00B03E76">
              <w:rPr>
                <w:noProof/>
                <w:webHidden/>
              </w:rPr>
              <w:t>18</w:t>
            </w:r>
            <w:r w:rsidR="00B03E76">
              <w:rPr>
                <w:noProof/>
                <w:webHidden/>
              </w:rPr>
              <w:fldChar w:fldCharType="end"/>
            </w:r>
          </w:hyperlink>
        </w:p>
        <w:p w14:paraId="5F1EB887" w14:textId="27783149" w:rsidR="00B03E76" w:rsidRDefault="007A1AAB">
          <w:pPr>
            <w:pStyle w:val="TJ3"/>
            <w:rPr>
              <w:rFonts w:asciiTheme="minorHAnsi" w:eastAsiaTheme="minorEastAsia" w:hAnsiTheme="minorHAnsi" w:cstheme="minorBidi"/>
              <w:iCs w:val="0"/>
              <w:noProof/>
              <w:sz w:val="22"/>
              <w:szCs w:val="22"/>
              <w:lang w:val="en-GB" w:eastAsia="ja-JP"/>
            </w:rPr>
          </w:pPr>
          <w:hyperlink w:anchor="_Toc102298086" w:history="1">
            <w:r w:rsidR="00B03E76" w:rsidRPr="00D354E3">
              <w:rPr>
                <w:rStyle w:val="Hiperhivatkozs"/>
                <w:rFonts w:ascii="Arial" w:hAnsi="Arial"/>
                <w:noProof/>
              </w:rPr>
              <w:t>3.2.9.</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Uuid</w:t>
            </w:r>
            <w:r w:rsidR="00B03E76">
              <w:rPr>
                <w:noProof/>
                <w:webHidden/>
              </w:rPr>
              <w:tab/>
            </w:r>
            <w:r w:rsidR="00B03E76">
              <w:rPr>
                <w:noProof/>
                <w:webHidden/>
              </w:rPr>
              <w:fldChar w:fldCharType="begin"/>
            </w:r>
            <w:r w:rsidR="00B03E76">
              <w:rPr>
                <w:noProof/>
                <w:webHidden/>
              </w:rPr>
              <w:instrText xml:space="preserve"> PAGEREF _Toc102298086 \h </w:instrText>
            </w:r>
            <w:r w:rsidR="00B03E76">
              <w:rPr>
                <w:noProof/>
                <w:webHidden/>
              </w:rPr>
            </w:r>
            <w:r w:rsidR="00B03E76">
              <w:rPr>
                <w:noProof/>
                <w:webHidden/>
              </w:rPr>
              <w:fldChar w:fldCharType="separate"/>
            </w:r>
            <w:r w:rsidR="00B03E76">
              <w:rPr>
                <w:noProof/>
                <w:webHidden/>
              </w:rPr>
              <w:t>18</w:t>
            </w:r>
            <w:r w:rsidR="00B03E76">
              <w:rPr>
                <w:noProof/>
                <w:webHidden/>
              </w:rPr>
              <w:fldChar w:fldCharType="end"/>
            </w:r>
          </w:hyperlink>
        </w:p>
        <w:p w14:paraId="3899FFC4" w14:textId="77773D0F" w:rsidR="00B03E76" w:rsidRDefault="007A1AAB">
          <w:pPr>
            <w:pStyle w:val="TJ3"/>
            <w:rPr>
              <w:rFonts w:asciiTheme="minorHAnsi" w:eastAsiaTheme="minorEastAsia" w:hAnsiTheme="minorHAnsi" w:cstheme="minorBidi"/>
              <w:iCs w:val="0"/>
              <w:noProof/>
              <w:sz w:val="22"/>
              <w:szCs w:val="22"/>
              <w:lang w:val="en-GB" w:eastAsia="ja-JP"/>
            </w:rPr>
          </w:pPr>
          <w:hyperlink w:anchor="_Toc102298087" w:history="1">
            <w:r w:rsidR="00B03E76" w:rsidRPr="00D354E3">
              <w:rPr>
                <w:rStyle w:val="Hiperhivatkozs"/>
                <w:rFonts w:ascii="Arial" w:hAnsi="Arial"/>
                <w:noProof/>
              </w:rPr>
              <w:t>3.2.10.</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Joi</w:t>
            </w:r>
            <w:r w:rsidR="00B03E76">
              <w:rPr>
                <w:noProof/>
                <w:webHidden/>
              </w:rPr>
              <w:tab/>
            </w:r>
            <w:r w:rsidR="00B03E76">
              <w:rPr>
                <w:noProof/>
                <w:webHidden/>
              </w:rPr>
              <w:fldChar w:fldCharType="begin"/>
            </w:r>
            <w:r w:rsidR="00B03E76">
              <w:rPr>
                <w:noProof/>
                <w:webHidden/>
              </w:rPr>
              <w:instrText xml:space="preserve"> PAGEREF _Toc102298087 \h </w:instrText>
            </w:r>
            <w:r w:rsidR="00B03E76">
              <w:rPr>
                <w:noProof/>
                <w:webHidden/>
              </w:rPr>
            </w:r>
            <w:r w:rsidR="00B03E76">
              <w:rPr>
                <w:noProof/>
                <w:webHidden/>
              </w:rPr>
              <w:fldChar w:fldCharType="separate"/>
            </w:r>
            <w:r w:rsidR="00B03E76">
              <w:rPr>
                <w:noProof/>
                <w:webHidden/>
              </w:rPr>
              <w:t>18</w:t>
            </w:r>
            <w:r w:rsidR="00B03E76">
              <w:rPr>
                <w:noProof/>
                <w:webHidden/>
              </w:rPr>
              <w:fldChar w:fldCharType="end"/>
            </w:r>
          </w:hyperlink>
        </w:p>
        <w:p w14:paraId="06F5CB30" w14:textId="7DDDC959" w:rsidR="00B03E76" w:rsidRDefault="007A1AAB">
          <w:pPr>
            <w:pStyle w:val="TJ2"/>
            <w:rPr>
              <w:rFonts w:asciiTheme="minorHAnsi" w:eastAsiaTheme="minorEastAsia" w:hAnsiTheme="minorHAnsi" w:cstheme="minorBidi"/>
              <w:noProof/>
              <w:sz w:val="22"/>
              <w:szCs w:val="22"/>
              <w:lang w:val="en-GB" w:eastAsia="ja-JP"/>
            </w:rPr>
          </w:pPr>
          <w:hyperlink w:anchor="_Toc102298088" w:history="1">
            <w:r w:rsidR="00B03E76" w:rsidRPr="00D354E3">
              <w:rPr>
                <w:rStyle w:val="Hiperhivatkozs"/>
                <w:noProof/>
                <w14:scene3d>
                  <w14:camera w14:prst="orthographicFront"/>
                  <w14:lightRig w14:rig="threePt" w14:dir="t">
                    <w14:rot w14:lat="0" w14:lon="0" w14:rev="0"/>
                  </w14:lightRig>
                </w14:scene3d>
              </w:rPr>
              <w:t>3.3.</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Adatbázis</w:t>
            </w:r>
            <w:r w:rsidR="00B03E76">
              <w:rPr>
                <w:noProof/>
                <w:webHidden/>
              </w:rPr>
              <w:tab/>
            </w:r>
            <w:r w:rsidR="00B03E76">
              <w:rPr>
                <w:noProof/>
                <w:webHidden/>
              </w:rPr>
              <w:fldChar w:fldCharType="begin"/>
            </w:r>
            <w:r w:rsidR="00B03E76">
              <w:rPr>
                <w:noProof/>
                <w:webHidden/>
              </w:rPr>
              <w:instrText xml:space="preserve"> PAGEREF _Toc102298088 \h </w:instrText>
            </w:r>
            <w:r w:rsidR="00B03E76">
              <w:rPr>
                <w:noProof/>
                <w:webHidden/>
              </w:rPr>
            </w:r>
            <w:r w:rsidR="00B03E76">
              <w:rPr>
                <w:noProof/>
                <w:webHidden/>
              </w:rPr>
              <w:fldChar w:fldCharType="separate"/>
            </w:r>
            <w:r w:rsidR="00B03E76">
              <w:rPr>
                <w:noProof/>
                <w:webHidden/>
              </w:rPr>
              <w:t>20</w:t>
            </w:r>
            <w:r w:rsidR="00B03E76">
              <w:rPr>
                <w:noProof/>
                <w:webHidden/>
              </w:rPr>
              <w:fldChar w:fldCharType="end"/>
            </w:r>
          </w:hyperlink>
        </w:p>
        <w:p w14:paraId="1E80A0C5" w14:textId="1326BCD0" w:rsidR="00B03E76" w:rsidRDefault="007A1AAB">
          <w:pPr>
            <w:pStyle w:val="TJ3"/>
            <w:rPr>
              <w:rFonts w:asciiTheme="minorHAnsi" w:eastAsiaTheme="minorEastAsia" w:hAnsiTheme="minorHAnsi" w:cstheme="minorBidi"/>
              <w:iCs w:val="0"/>
              <w:noProof/>
              <w:sz w:val="22"/>
              <w:szCs w:val="22"/>
              <w:lang w:val="en-GB" w:eastAsia="ja-JP"/>
            </w:rPr>
          </w:pPr>
          <w:hyperlink w:anchor="_Toc102298089" w:history="1">
            <w:r w:rsidR="00B03E76" w:rsidRPr="00D354E3">
              <w:rPr>
                <w:rStyle w:val="Hiperhivatkozs"/>
                <w:rFonts w:ascii="Arial" w:hAnsi="Arial"/>
                <w:noProof/>
              </w:rPr>
              <w:t>3.3.1.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MariaDB</w:t>
            </w:r>
            <w:r w:rsidR="00B03E76">
              <w:rPr>
                <w:noProof/>
                <w:webHidden/>
              </w:rPr>
              <w:tab/>
            </w:r>
            <w:r w:rsidR="00B03E76">
              <w:rPr>
                <w:noProof/>
                <w:webHidden/>
              </w:rPr>
              <w:fldChar w:fldCharType="begin"/>
            </w:r>
            <w:r w:rsidR="00B03E76">
              <w:rPr>
                <w:noProof/>
                <w:webHidden/>
              </w:rPr>
              <w:instrText xml:space="preserve"> PAGEREF _Toc102298089 \h </w:instrText>
            </w:r>
            <w:r w:rsidR="00B03E76">
              <w:rPr>
                <w:noProof/>
                <w:webHidden/>
              </w:rPr>
            </w:r>
            <w:r w:rsidR="00B03E76">
              <w:rPr>
                <w:noProof/>
                <w:webHidden/>
              </w:rPr>
              <w:fldChar w:fldCharType="separate"/>
            </w:r>
            <w:r w:rsidR="00B03E76">
              <w:rPr>
                <w:noProof/>
                <w:webHidden/>
              </w:rPr>
              <w:t>20</w:t>
            </w:r>
            <w:r w:rsidR="00B03E76">
              <w:rPr>
                <w:noProof/>
                <w:webHidden/>
              </w:rPr>
              <w:fldChar w:fldCharType="end"/>
            </w:r>
          </w:hyperlink>
        </w:p>
        <w:p w14:paraId="47A45F1C" w14:textId="57E298C3" w:rsidR="00B03E76" w:rsidRDefault="007A1AAB">
          <w:pPr>
            <w:pStyle w:val="TJ2"/>
            <w:rPr>
              <w:rFonts w:asciiTheme="minorHAnsi" w:eastAsiaTheme="minorEastAsia" w:hAnsiTheme="minorHAnsi" w:cstheme="minorBidi"/>
              <w:noProof/>
              <w:sz w:val="22"/>
              <w:szCs w:val="22"/>
              <w:lang w:val="en-GB" w:eastAsia="ja-JP"/>
            </w:rPr>
          </w:pPr>
          <w:hyperlink w:anchor="_Toc102298090" w:history="1">
            <w:r w:rsidR="00B03E76" w:rsidRPr="00D354E3">
              <w:rPr>
                <w:rStyle w:val="Hiperhivatkozs"/>
                <w:noProof/>
                <w14:scene3d>
                  <w14:camera w14:prst="orthographicFront"/>
                  <w14:lightRig w14:rig="threePt" w14:dir="t">
                    <w14:rot w14:lat="0" w14:lon="0" w14:rev="0"/>
                  </w14:lightRig>
                </w14:scene3d>
              </w:rPr>
              <w:t>3.4.</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Frontend</w:t>
            </w:r>
            <w:r w:rsidR="00B03E76">
              <w:rPr>
                <w:noProof/>
                <w:webHidden/>
              </w:rPr>
              <w:tab/>
            </w:r>
            <w:r w:rsidR="00B03E76">
              <w:rPr>
                <w:noProof/>
                <w:webHidden/>
              </w:rPr>
              <w:fldChar w:fldCharType="begin"/>
            </w:r>
            <w:r w:rsidR="00B03E76">
              <w:rPr>
                <w:noProof/>
                <w:webHidden/>
              </w:rPr>
              <w:instrText xml:space="preserve"> PAGEREF _Toc102298090 \h </w:instrText>
            </w:r>
            <w:r w:rsidR="00B03E76">
              <w:rPr>
                <w:noProof/>
                <w:webHidden/>
              </w:rPr>
            </w:r>
            <w:r w:rsidR="00B03E76">
              <w:rPr>
                <w:noProof/>
                <w:webHidden/>
              </w:rPr>
              <w:fldChar w:fldCharType="separate"/>
            </w:r>
            <w:r w:rsidR="00B03E76">
              <w:rPr>
                <w:noProof/>
                <w:webHidden/>
              </w:rPr>
              <w:t>21</w:t>
            </w:r>
            <w:r w:rsidR="00B03E76">
              <w:rPr>
                <w:noProof/>
                <w:webHidden/>
              </w:rPr>
              <w:fldChar w:fldCharType="end"/>
            </w:r>
          </w:hyperlink>
        </w:p>
        <w:p w14:paraId="07E1A232" w14:textId="5DBCDF56" w:rsidR="00B03E76" w:rsidRDefault="007A1AAB">
          <w:pPr>
            <w:pStyle w:val="TJ3"/>
            <w:rPr>
              <w:rFonts w:asciiTheme="minorHAnsi" w:eastAsiaTheme="minorEastAsia" w:hAnsiTheme="minorHAnsi" w:cstheme="minorBidi"/>
              <w:iCs w:val="0"/>
              <w:noProof/>
              <w:sz w:val="22"/>
              <w:szCs w:val="22"/>
              <w:lang w:val="en-GB" w:eastAsia="ja-JP"/>
            </w:rPr>
          </w:pPr>
          <w:hyperlink w:anchor="_Toc102298091" w:history="1">
            <w:r w:rsidR="00B03E76" w:rsidRPr="00D354E3">
              <w:rPr>
                <w:rStyle w:val="Hiperhivatkozs"/>
                <w:rFonts w:ascii="Arial" w:hAnsi="Arial"/>
                <w:noProof/>
              </w:rPr>
              <w:t>3.4.1.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React</w:t>
            </w:r>
            <w:r w:rsidR="00B03E76">
              <w:rPr>
                <w:noProof/>
                <w:webHidden/>
              </w:rPr>
              <w:tab/>
            </w:r>
            <w:r w:rsidR="00B03E76">
              <w:rPr>
                <w:noProof/>
                <w:webHidden/>
              </w:rPr>
              <w:fldChar w:fldCharType="begin"/>
            </w:r>
            <w:r w:rsidR="00B03E76">
              <w:rPr>
                <w:noProof/>
                <w:webHidden/>
              </w:rPr>
              <w:instrText xml:space="preserve"> PAGEREF _Toc102298091 \h </w:instrText>
            </w:r>
            <w:r w:rsidR="00B03E76">
              <w:rPr>
                <w:noProof/>
                <w:webHidden/>
              </w:rPr>
            </w:r>
            <w:r w:rsidR="00B03E76">
              <w:rPr>
                <w:noProof/>
                <w:webHidden/>
              </w:rPr>
              <w:fldChar w:fldCharType="separate"/>
            </w:r>
            <w:r w:rsidR="00B03E76">
              <w:rPr>
                <w:noProof/>
                <w:webHidden/>
              </w:rPr>
              <w:t>21</w:t>
            </w:r>
            <w:r w:rsidR="00B03E76">
              <w:rPr>
                <w:noProof/>
                <w:webHidden/>
              </w:rPr>
              <w:fldChar w:fldCharType="end"/>
            </w:r>
          </w:hyperlink>
        </w:p>
        <w:p w14:paraId="761816A7" w14:textId="4D1F1AAD" w:rsidR="00B03E76" w:rsidRDefault="007A1AAB">
          <w:pPr>
            <w:pStyle w:val="TJ3"/>
            <w:rPr>
              <w:rFonts w:asciiTheme="minorHAnsi" w:eastAsiaTheme="minorEastAsia" w:hAnsiTheme="minorHAnsi" w:cstheme="minorBidi"/>
              <w:iCs w:val="0"/>
              <w:noProof/>
              <w:sz w:val="22"/>
              <w:szCs w:val="22"/>
              <w:lang w:val="en-GB" w:eastAsia="ja-JP"/>
            </w:rPr>
          </w:pPr>
          <w:hyperlink w:anchor="_Toc102298092" w:history="1">
            <w:r w:rsidR="00B03E76" w:rsidRPr="00D354E3">
              <w:rPr>
                <w:rStyle w:val="Hiperhivatkozs"/>
                <w:rFonts w:ascii="Arial" w:hAnsi="Arial"/>
                <w:noProof/>
              </w:rPr>
              <w:t>3.4.2.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Redux</w:t>
            </w:r>
            <w:r w:rsidR="00B03E76">
              <w:rPr>
                <w:noProof/>
                <w:webHidden/>
              </w:rPr>
              <w:tab/>
            </w:r>
            <w:r w:rsidR="00B03E76">
              <w:rPr>
                <w:noProof/>
                <w:webHidden/>
              </w:rPr>
              <w:fldChar w:fldCharType="begin"/>
            </w:r>
            <w:r w:rsidR="00B03E76">
              <w:rPr>
                <w:noProof/>
                <w:webHidden/>
              </w:rPr>
              <w:instrText xml:space="preserve"> PAGEREF _Toc102298092 \h </w:instrText>
            </w:r>
            <w:r w:rsidR="00B03E76">
              <w:rPr>
                <w:noProof/>
                <w:webHidden/>
              </w:rPr>
            </w:r>
            <w:r w:rsidR="00B03E76">
              <w:rPr>
                <w:noProof/>
                <w:webHidden/>
              </w:rPr>
              <w:fldChar w:fldCharType="separate"/>
            </w:r>
            <w:r w:rsidR="00B03E76">
              <w:rPr>
                <w:noProof/>
                <w:webHidden/>
              </w:rPr>
              <w:t>23</w:t>
            </w:r>
            <w:r w:rsidR="00B03E76">
              <w:rPr>
                <w:noProof/>
                <w:webHidden/>
              </w:rPr>
              <w:fldChar w:fldCharType="end"/>
            </w:r>
          </w:hyperlink>
        </w:p>
        <w:p w14:paraId="1529F13E" w14:textId="28971162" w:rsidR="00B03E76" w:rsidRDefault="007A1AAB">
          <w:pPr>
            <w:pStyle w:val="TJ3"/>
            <w:rPr>
              <w:rFonts w:asciiTheme="minorHAnsi" w:eastAsiaTheme="minorEastAsia" w:hAnsiTheme="minorHAnsi" w:cstheme="minorBidi"/>
              <w:iCs w:val="0"/>
              <w:noProof/>
              <w:sz w:val="22"/>
              <w:szCs w:val="22"/>
              <w:lang w:val="en-GB" w:eastAsia="ja-JP"/>
            </w:rPr>
          </w:pPr>
          <w:hyperlink w:anchor="_Toc102298093" w:history="1">
            <w:r w:rsidR="00B03E76" w:rsidRPr="00D354E3">
              <w:rPr>
                <w:rStyle w:val="Hiperhivatkozs"/>
                <w:rFonts w:ascii="Arial" w:hAnsi="Arial"/>
                <w:noProof/>
              </w:rPr>
              <w:t>3.4.3.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Axios</w:t>
            </w:r>
            <w:r w:rsidR="00B03E76">
              <w:rPr>
                <w:noProof/>
                <w:webHidden/>
              </w:rPr>
              <w:tab/>
            </w:r>
            <w:r w:rsidR="00B03E76">
              <w:rPr>
                <w:noProof/>
                <w:webHidden/>
              </w:rPr>
              <w:fldChar w:fldCharType="begin"/>
            </w:r>
            <w:r w:rsidR="00B03E76">
              <w:rPr>
                <w:noProof/>
                <w:webHidden/>
              </w:rPr>
              <w:instrText xml:space="preserve"> PAGEREF _Toc102298093 \h </w:instrText>
            </w:r>
            <w:r w:rsidR="00B03E76">
              <w:rPr>
                <w:noProof/>
                <w:webHidden/>
              </w:rPr>
            </w:r>
            <w:r w:rsidR="00B03E76">
              <w:rPr>
                <w:noProof/>
                <w:webHidden/>
              </w:rPr>
              <w:fldChar w:fldCharType="separate"/>
            </w:r>
            <w:r w:rsidR="00B03E76">
              <w:rPr>
                <w:noProof/>
                <w:webHidden/>
              </w:rPr>
              <w:t>25</w:t>
            </w:r>
            <w:r w:rsidR="00B03E76">
              <w:rPr>
                <w:noProof/>
                <w:webHidden/>
              </w:rPr>
              <w:fldChar w:fldCharType="end"/>
            </w:r>
          </w:hyperlink>
        </w:p>
        <w:p w14:paraId="051892A5" w14:textId="15C571EB" w:rsidR="00B03E76" w:rsidRDefault="007A1AAB">
          <w:pPr>
            <w:pStyle w:val="TJ3"/>
            <w:rPr>
              <w:rFonts w:asciiTheme="minorHAnsi" w:eastAsiaTheme="minorEastAsia" w:hAnsiTheme="minorHAnsi" w:cstheme="minorBidi"/>
              <w:iCs w:val="0"/>
              <w:noProof/>
              <w:sz w:val="22"/>
              <w:szCs w:val="22"/>
              <w:lang w:val="en-GB" w:eastAsia="ja-JP"/>
            </w:rPr>
          </w:pPr>
          <w:hyperlink w:anchor="_Toc102298094" w:history="1">
            <w:r w:rsidR="00B03E76" w:rsidRPr="00D354E3">
              <w:rPr>
                <w:rStyle w:val="Hiperhivatkozs"/>
                <w:rFonts w:ascii="Arial" w:hAnsi="Arial"/>
                <w:noProof/>
              </w:rPr>
              <w:t>3.4.4.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Socket Io Client</w:t>
            </w:r>
            <w:r w:rsidR="00B03E76">
              <w:rPr>
                <w:noProof/>
                <w:webHidden/>
              </w:rPr>
              <w:tab/>
            </w:r>
            <w:r w:rsidR="00B03E76">
              <w:rPr>
                <w:noProof/>
                <w:webHidden/>
              </w:rPr>
              <w:fldChar w:fldCharType="begin"/>
            </w:r>
            <w:r w:rsidR="00B03E76">
              <w:rPr>
                <w:noProof/>
                <w:webHidden/>
              </w:rPr>
              <w:instrText xml:space="preserve"> PAGEREF _Toc102298094 \h </w:instrText>
            </w:r>
            <w:r w:rsidR="00B03E76">
              <w:rPr>
                <w:noProof/>
                <w:webHidden/>
              </w:rPr>
            </w:r>
            <w:r w:rsidR="00B03E76">
              <w:rPr>
                <w:noProof/>
                <w:webHidden/>
              </w:rPr>
              <w:fldChar w:fldCharType="separate"/>
            </w:r>
            <w:r w:rsidR="00B03E76">
              <w:rPr>
                <w:noProof/>
                <w:webHidden/>
              </w:rPr>
              <w:t>25</w:t>
            </w:r>
            <w:r w:rsidR="00B03E76">
              <w:rPr>
                <w:noProof/>
                <w:webHidden/>
              </w:rPr>
              <w:fldChar w:fldCharType="end"/>
            </w:r>
          </w:hyperlink>
        </w:p>
        <w:p w14:paraId="1ABE837C" w14:textId="5F609DDA" w:rsidR="00B03E76" w:rsidRDefault="007A1AAB">
          <w:pPr>
            <w:pStyle w:val="TJ3"/>
            <w:rPr>
              <w:rFonts w:asciiTheme="minorHAnsi" w:eastAsiaTheme="minorEastAsia" w:hAnsiTheme="minorHAnsi" w:cstheme="minorBidi"/>
              <w:iCs w:val="0"/>
              <w:noProof/>
              <w:sz w:val="22"/>
              <w:szCs w:val="22"/>
              <w:lang w:val="en-GB" w:eastAsia="ja-JP"/>
            </w:rPr>
          </w:pPr>
          <w:hyperlink w:anchor="_Toc102298095" w:history="1">
            <w:r w:rsidR="00B03E76" w:rsidRPr="00D354E3">
              <w:rPr>
                <w:rStyle w:val="Hiperhivatkozs"/>
                <w:rFonts w:ascii="Arial" w:hAnsi="Arial"/>
                <w:noProof/>
              </w:rPr>
              <w:t>3.4.5.</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Typescript</w:t>
            </w:r>
            <w:r w:rsidR="00B03E76">
              <w:rPr>
                <w:noProof/>
                <w:webHidden/>
              </w:rPr>
              <w:tab/>
            </w:r>
            <w:r w:rsidR="00B03E76">
              <w:rPr>
                <w:noProof/>
                <w:webHidden/>
              </w:rPr>
              <w:fldChar w:fldCharType="begin"/>
            </w:r>
            <w:r w:rsidR="00B03E76">
              <w:rPr>
                <w:noProof/>
                <w:webHidden/>
              </w:rPr>
              <w:instrText xml:space="preserve"> PAGEREF _Toc102298095 \h </w:instrText>
            </w:r>
            <w:r w:rsidR="00B03E76">
              <w:rPr>
                <w:noProof/>
                <w:webHidden/>
              </w:rPr>
            </w:r>
            <w:r w:rsidR="00B03E76">
              <w:rPr>
                <w:noProof/>
                <w:webHidden/>
              </w:rPr>
              <w:fldChar w:fldCharType="separate"/>
            </w:r>
            <w:r w:rsidR="00B03E76">
              <w:rPr>
                <w:noProof/>
                <w:webHidden/>
              </w:rPr>
              <w:t>26</w:t>
            </w:r>
            <w:r w:rsidR="00B03E76">
              <w:rPr>
                <w:noProof/>
                <w:webHidden/>
              </w:rPr>
              <w:fldChar w:fldCharType="end"/>
            </w:r>
          </w:hyperlink>
        </w:p>
        <w:p w14:paraId="19C6E0B9" w14:textId="2A546D25" w:rsidR="00B03E76" w:rsidRDefault="007A1AAB">
          <w:pPr>
            <w:pStyle w:val="TJ3"/>
            <w:rPr>
              <w:rFonts w:asciiTheme="minorHAnsi" w:eastAsiaTheme="minorEastAsia" w:hAnsiTheme="minorHAnsi" w:cstheme="minorBidi"/>
              <w:iCs w:val="0"/>
              <w:noProof/>
              <w:sz w:val="22"/>
              <w:szCs w:val="22"/>
              <w:lang w:val="en-GB" w:eastAsia="ja-JP"/>
            </w:rPr>
          </w:pPr>
          <w:hyperlink w:anchor="_Toc102298096" w:history="1">
            <w:r w:rsidR="00B03E76" w:rsidRPr="00D354E3">
              <w:rPr>
                <w:rStyle w:val="Hiperhivatkozs"/>
                <w:rFonts w:ascii="Arial" w:hAnsi="Arial"/>
                <w:noProof/>
              </w:rPr>
              <w:t>3.4.6.</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Classnames</w:t>
            </w:r>
            <w:r w:rsidR="00B03E76">
              <w:rPr>
                <w:noProof/>
                <w:webHidden/>
              </w:rPr>
              <w:tab/>
            </w:r>
            <w:r w:rsidR="00B03E76">
              <w:rPr>
                <w:noProof/>
                <w:webHidden/>
              </w:rPr>
              <w:fldChar w:fldCharType="begin"/>
            </w:r>
            <w:r w:rsidR="00B03E76">
              <w:rPr>
                <w:noProof/>
                <w:webHidden/>
              </w:rPr>
              <w:instrText xml:space="preserve"> PAGEREF _Toc102298096 \h </w:instrText>
            </w:r>
            <w:r w:rsidR="00B03E76">
              <w:rPr>
                <w:noProof/>
                <w:webHidden/>
              </w:rPr>
            </w:r>
            <w:r w:rsidR="00B03E76">
              <w:rPr>
                <w:noProof/>
                <w:webHidden/>
              </w:rPr>
              <w:fldChar w:fldCharType="separate"/>
            </w:r>
            <w:r w:rsidR="00B03E76">
              <w:rPr>
                <w:noProof/>
                <w:webHidden/>
              </w:rPr>
              <w:t>26</w:t>
            </w:r>
            <w:r w:rsidR="00B03E76">
              <w:rPr>
                <w:noProof/>
                <w:webHidden/>
              </w:rPr>
              <w:fldChar w:fldCharType="end"/>
            </w:r>
          </w:hyperlink>
        </w:p>
        <w:p w14:paraId="7DA7E747" w14:textId="47633F8A" w:rsidR="00B03E76" w:rsidRDefault="007A1AAB">
          <w:pPr>
            <w:pStyle w:val="TJ2"/>
            <w:rPr>
              <w:rFonts w:asciiTheme="minorHAnsi" w:eastAsiaTheme="minorEastAsia" w:hAnsiTheme="minorHAnsi" w:cstheme="minorBidi"/>
              <w:noProof/>
              <w:sz w:val="22"/>
              <w:szCs w:val="22"/>
              <w:lang w:val="en-GB" w:eastAsia="ja-JP"/>
            </w:rPr>
          </w:pPr>
          <w:hyperlink w:anchor="_Toc102298097" w:history="1">
            <w:r w:rsidR="00B03E76" w:rsidRPr="00D354E3">
              <w:rPr>
                <w:rStyle w:val="Hiperhivatkozs"/>
                <w:noProof/>
                <w14:scene3d>
                  <w14:camera w14:prst="orthographicFront"/>
                  <w14:lightRig w14:rig="threePt" w14:dir="t">
                    <w14:rot w14:lat="0" w14:lon="0" w14:rev="0"/>
                  </w14:lightRig>
                </w14:scene3d>
              </w:rPr>
              <w:t>3.5.</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Proxy</w:t>
            </w:r>
            <w:r w:rsidR="00B03E76">
              <w:rPr>
                <w:noProof/>
                <w:webHidden/>
              </w:rPr>
              <w:tab/>
            </w:r>
            <w:r w:rsidR="00B03E76">
              <w:rPr>
                <w:noProof/>
                <w:webHidden/>
              </w:rPr>
              <w:fldChar w:fldCharType="begin"/>
            </w:r>
            <w:r w:rsidR="00B03E76">
              <w:rPr>
                <w:noProof/>
                <w:webHidden/>
              </w:rPr>
              <w:instrText xml:space="preserve"> PAGEREF _Toc102298097 \h </w:instrText>
            </w:r>
            <w:r w:rsidR="00B03E76">
              <w:rPr>
                <w:noProof/>
                <w:webHidden/>
              </w:rPr>
            </w:r>
            <w:r w:rsidR="00B03E76">
              <w:rPr>
                <w:noProof/>
                <w:webHidden/>
              </w:rPr>
              <w:fldChar w:fldCharType="separate"/>
            </w:r>
            <w:r w:rsidR="00B03E76">
              <w:rPr>
                <w:noProof/>
                <w:webHidden/>
              </w:rPr>
              <w:t>27</w:t>
            </w:r>
            <w:r w:rsidR="00B03E76">
              <w:rPr>
                <w:noProof/>
                <w:webHidden/>
              </w:rPr>
              <w:fldChar w:fldCharType="end"/>
            </w:r>
          </w:hyperlink>
        </w:p>
        <w:p w14:paraId="2D609956" w14:textId="1E6599FB" w:rsidR="00B03E76" w:rsidRDefault="007A1AAB">
          <w:pPr>
            <w:pStyle w:val="TJ3"/>
            <w:rPr>
              <w:rFonts w:asciiTheme="minorHAnsi" w:eastAsiaTheme="minorEastAsia" w:hAnsiTheme="minorHAnsi" w:cstheme="minorBidi"/>
              <w:iCs w:val="0"/>
              <w:noProof/>
              <w:sz w:val="22"/>
              <w:szCs w:val="22"/>
              <w:lang w:val="en-GB" w:eastAsia="ja-JP"/>
            </w:rPr>
          </w:pPr>
          <w:hyperlink w:anchor="_Toc102298098" w:history="1">
            <w:r w:rsidR="00B03E76" w:rsidRPr="00D354E3">
              <w:rPr>
                <w:rStyle w:val="Hiperhivatkozs"/>
                <w:rFonts w:ascii="Arial" w:hAnsi="Arial"/>
                <w:noProof/>
              </w:rPr>
              <w:t>3.5.1.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http-proxy-middleware</w:t>
            </w:r>
            <w:r w:rsidR="00B03E76">
              <w:rPr>
                <w:noProof/>
                <w:webHidden/>
              </w:rPr>
              <w:tab/>
            </w:r>
            <w:r w:rsidR="00B03E76">
              <w:rPr>
                <w:noProof/>
                <w:webHidden/>
              </w:rPr>
              <w:fldChar w:fldCharType="begin"/>
            </w:r>
            <w:r w:rsidR="00B03E76">
              <w:rPr>
                <w:noProof/>
                <w:webHidden/>
              </w:rPr>
              <w:instrText xml:space="preserve"> PAGEREF _Toc102298098 \h </w:instrText>
            </w:r>
            <w:r w:rsidR="00B03E76">
              <w:rPr>
                <w:noProof/>
                <w:webHidden/>
              </w:rPr>
            </w:r>
            <w:r w:rsidR="00B03E76">
              <w:rPr>
                <w:noProof/>
                <w:webHidden/>
              </w:rPr>
              <w:fldChar w:fldCharType="separate"/>
            </w:r>
            <w:r w:rsidR="00B03E76">
              <w:rPr>
                <w:noProof/>
                <w:webHidden/>
              </w:rPr>
              <w:t>27</w:t>
            </w:r>
            <w:r w:rsidR="00B03E76">
              <w:rPr>
                <w:noProof/>
                <w:webHidden/>
              </w:rPr>
              <w:fldChar w:fldCharType="end"/>
            </w:r>
          </w:hyperlink>
        </w:p>
        <w:p w14:paraId="6DE74C89" w14:textId="698287F1"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099" w:history="1">
            <w:r w:rsidR="00B03E76" w:rsidRPr="00D354E3">
              <w:rPr>
                <w:rStyle w:val="Hiperhivatkozs"/>
                <w:rFonts w:ascii="Arial" w:hAnsi="Arial"/>
                <w:noProof/>
              </w:rPr>
              <w:t>4.</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Specifikáció</w:t>
            </w:r>
            <w:r w:rsidR="00B03E76">
              <w:rPr>
                <w:noProof/>
                <w:webHidden/>
              </w:rPr>
              <w:tab/>
            </w:r>
            <w:r w:rsidR="00B03E76">
              <w:rPr>
                <w:noProof/>
                <w:webHidden/>
              </w:rPr>
              <w:fldChar w:fldCharType="begin"/>
            </w:r>
            <w:r w:rsidR="00B03E76">
              <w:rPr>
                <w:noProof/>
                <w:webHidden/>
              </w:rPr>
              <w:instrText xml:space="preserve"> PAGEREF _Toc102298099 \h </w:instrText>
            </w:r>
            <w:r w:rsidR="00B03E76">
              <w:rPr>
                <w:noProof/>
                <w:webHidden/>
              </w:rPr>
            </w:r>
            <w:r w:rsidR="00B03E76">
              <w:rPr>
                <w:noProof/>
                <w:webHidden/>
              </w:rPr>
              <w:fldChar w:fldCharType="separate"/>
            </w:r>
            <w:r w:rsidR="00B03E76">
              <w:rPr>
                <w:noProof/>
                <w:webHidden/>
              </w:rPr>
              <w:t>28</w:t>
            </w:r>
            <w:r w:rsidR="00B03E76">
              <w:rPr>
                <w:noProof/>
                <w:webHidden/>
              </w:rPr>
              <w:fldChar w:fldCharType="end"/>
            </w:r>
          </w:hyperlink>
        </w:p>
        <w:p w14:paraId="5D700ADF" w14:textId="66D9C8DB" w:rsidR="00B03E76" w:rsidRDefault="007A1AAB">
          <w:pPr>
            <w:pStyle w:val="TJ2"/>
            <w:rPr>
              <w:rFonts w:asciiTheme="minorHAnsi" w:eastAsiaTheme="minorEastAsia" w:hAnsiTheme="minorHAnsi" w:cstheme="minorBidi"/>
              <w:noProof/>
              <w:sz w:val="22"/>
              <w:szCs w:val="22"/>
              <w:lang w:val="en-GB" w:eastAsia="ja-JP"/>
            </w:rPr>
          </w:pPr>
          <w:hyperlink w:anchor="_Toc102298100" w:history="1">
            <w:r w:rsidR="00B03E76" w:rsidRPr="00D354E3">
              <w:rPr>
                <w:rStyle w:val="Hiperhivatkozs"/>
                <w:noProof/>
                <w14:scene3d>
                  <w14:camera w14:prst="orthographicFront"/>
                  <w14:lightRig w14:rig="threePt" w14:dir="t">
                    <w14:rot w14:lat="0" w14:lon="0" w14:rev="0"/>
                  </w14:lightRig>
                </w14:scene3d>
              </w:rPr>
              <w:t>4.1.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Funkcionális követelmények</w:t>
            </w:r>
            <w:r w:rsidR="00B03E76">
              <w:rPr>
                <w:noProof/>
                <w:webHidden/>
              </w:rPr>
              <w:tab/>
            </w:r>
            <w:r w:rsidR="00B03E76">
              <w:rPr>
                <w:noProof/>
                <w:webHidden/>
              </w:rPr>
              <w:fldChar w:fldCharType="begin"/>
            </w:r>
            <w:r w:rsidR="00B03E76">
              <w:rPr>
                <w:noProof/>
                <w:webHidden/>
              </w:rPr>
              <w:instrText xml:space="preserve"> PAGEREF _Toc102298100 \h </w:instrText>
            </w:r>
            <w:r w:rsidR="00B03E76">
              <w:rPr>
                <w:noProof/>
                <w:webHidden/>
              </w:rPr>
            </w:r>
            <w:r w:rsidR="00B03E76">
              <w:rPr>
                <w:noProof/>
                <w:webHidden/>
              </w:rPr>
              <w:fldChar w:fldCharType="separate"/>
            </w:r>
            <w:r w:rsidR="00B03E76">
              <w:rPr>
                <w:noProof/>
                <w:webHidden/>
              </w:rPr>
              <w:t>28</w:t>
            </w:r>
            <w:r w:rsidR="00B03E76">
              <w:rPr>
                <w:noProof/>
                <w:webHidden/>
              </w:rPr>
              <w:fldChar w:fldCharType="end"/>
            </w:r>
          </w:hyperlink>
        </w:p>
        <w:p w14:paraId="2E5DE474" w14:textId="77423A5F" w:rsidR="00B03E76" w:rsidRDefault="007A1AAB">
          <w:pPr>
            <w:pStyle w:val="TJ2"/>
            <w:rPr>
              <w:rFonts w:asciiTheme="minorHAnsi" w:eastAsiaTheme="minorEastAsia" w:hAnsiTheme="minorHAnsi" w:cstheme="minorBidi"/>
              <w:noProof/>
              <w:sz w:val="22"/>
              <w:szCs w:val="22"/>
              <w:lang w:val="en-GB" w:eastAsia="ja-JP"/>
            </w:rPr>
          </w:pPr>
          <w:hyperlink w:anchor="_Toc102298101" w:history="1">
            <w:r w:rsidR="00B03E76" w:rsidRPr="00D354E3">
              <w:rPr>
                <w:rStyle w:val="Hiperhivatkozs"/>
                <w:noProof/>
                <w14:scene3d>
                  <w14:camera w14:prst="orthographicFront"/>
                  <w14:lightRig w14:rig="threePt" w14:dir="t">
                    <w14:rot w14:lat="0" w14:lon="0" w14:rev="0"/>
                  </w14:lightRig>
                </w14:scene3d>
              </w:rPr>
              <w:t>4.2.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Nem funkcionális követelmények</w:t>
            </w:r>
            <w:r w:rsidR="00B03E76">
              <w:rPr>
                <w:noProof/>
                <w:webHidden/>
              </w:rPr>
              <w:tab/>
            </w:r>
            <w:r w:rsidR="00B03E76">
              <w:rPr>
                <w:noProof/>
                <w:webHidden/>
              </w:rPr>
              <w:fldChar w:fldCharType="begin"/>
            </w:r>
            <w:r w:rsidR="00B03E76">
              <w:rPr>
                <w:noProof/>
                <w:webHidden/>
              </w:rPr>
              <w:instrText xml:space="preserve"> PAGEREF _Toc102298101 \h </w:instrText>
            </w:r>
            <w:r w:rsidR="00B03E76">
              <w:rPr>
                <w:noProof/>
                <w:webHidden/>
              </w:rPr>
            </w:r>
            <w:r w:rsidR="00B03E76">
              <w:rPr>
                <w:noProof/>
                <w:webHidden/>
              </w:rPr>
              <w:fldChar w:fldCharType="separate"/>
            </w:r>
            <w:r w:rsidR="00B03E76">
              <w:rPr>
                <w:noProof/>
                <w:webHidden/>
              </w:rPr>
              <w:t>28</w:t>
            </w:r>
            <w:r w:rsidR="00B03E76">
              <w:rPr>
                <w:noProof/>
                <w:webHidden/>
              </w:rPr>
              <w:fldChar w:fldCharType="end"/>
            </w:r>
          </w:hyperlink>
        </w:p>
        <w:p w14:paraId="63120F01" w14:textId="02F618A1" w:rsidR="00B03E76" w:rsidRDefault="007A1AAB">
          <w:pPr>
            <w:pStyle w:val="TJ2"/>
            <w:rPr>
              <w:rFonts w:asciiTheme="minorHAnsi" w:eastAsiaTheme="minorEastAsia" w:hAnsiTheme="minorHAnsi" w:cstheme="minorBidi"/>
              <w:noProof/>
              <w:sz w:val="22"/>
              <w:szCs w:val="22"/>
              <w:lang w:val="en-GB" w:eastAsia="ja-JP"/>
            </w:rPr>
          </w:pPr>
          <w:hyperlink w:anchor="_Toc102298102" w:history="1">
            <w:r w:rsidR="00B03E76" w:rsidRPr="00D354E3">
              <w:rPr>
                <w:rStyle w:val="Hiperhivatkozs"/>
                <w:noProof/>
                <w14:scene3d>
                  <w14:camera w14:prst="orthographicFront"/>
                  <w14:lightRig w14:rig="threePt" w14:dir="t">
                    <w14:rot w14:lat="0" w14:lon="0" w14:rev="0"/>
                  </w14:lightRig>
                </w14:scene3d>
              </w:rPr>
              <w:t>4.3.</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Use case diagram</w:t>
            </w:r>
            <w:r w:rsidR="00B03E76">
              <w:rPr>
                <w:noProof/>
                <w:webHidden/>
              </w:rPr>
              <w:tab/>
            </w:r>
            <w:r w:rsidR="00B03E76">
              <w:rPr>
                <w:noProof/>
                <w:webHidden/>
              </w:rPr>
              <w:fldChar w:fldCharType="begin"/>
            </w:r>
            <w:r w:rsidR="00B03E76">
              <w:rPr>
                <w:noProof/>
                <w:webHidden/>
              </w:rPr>
              <w:instrText xml:space="preserve"> PAGEREF _Toc102298102 \h </w:instrText>
            </w:r>
            <w:r w:rsidR="00B03E76">
              <w:rPr>
                <w:noProof/>
                <w:webHidden/>
              </w:rPr>
            </w:r>
            <w:r w:rsidR="00B03E76">
              <w:rPr>
                <w:noProof/>
                <w:webHidden/>
              </w:rPr>
              <w:fldChar w:fldCharType="separate"/>
            </w:r>
            <w:r w:rsidR="00B03E76">
              <w:rPr>
                <w:noProof/>
                <w:webHidden/>
              </w:rPr>
              <w:t>29</w:t>
            </w:r>
            <w:r w:rsidR="00B03E76">
              <w:rPr>
                <w:noProof/>
                <w:webHidden/>
              </w:rPr>
              <w:fldChar w:fldCharType="end"/>
            </w:r>
          </w:hyperlink>
        </w:p>
        <w:p w14:paraId="46D68389" w14:textId="55A709B4"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03" w:history="1">
            <w:r w:rsidR="00B03E76" w:rsidRPr="00D354E3">
              <w:rPr>
                <w:rStyle w:val="Hiperhivatkozs"/>
                <w:rFonts w:ascii="Arial" w:hAnsi="Arial"/>
                <w:noProof/>
              </w:rPr>
              <w:t>5.</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Rendszer architektúra</w:t>
            </w:r>
            <w:r w:rsidR="00B03E76">
              <w:rPr>
                <w:noProof/>
                <w:webHidden/>
              </w:rPr>
              <w:tab/>
            </w:r>
            <w:r w:rsidR="00B03E76">
              <w:rPr>
                <w:noProof/>
                <w:webHidden/>
              </w:rPr>
              <w:fldChar w:fldCharType="begin"/>
            </w:r>
            <w:r w:rsidR="00B03E76">
              <w:rPr>
                <w:noProof/>
                <w:webHidden/>
              </w:rPr>
              <w:instrText xml:space="preserve"> PAGEREF _Toc102298103 \h </w:instrText>
            </w:r>
            <w:r w:rsidR="00B03E76">
              <w:rPr>
                <w:noProof/>
                <w:webHidden/>
              </w:rPr>
            </w:r>
            <w:r w:rsidR="00B03E76">
              <w:rPr>
                <w:noProof/>
                <w:webHidden/>
              </w:rPr>
              <w:fldChar w:fldCharType="separate"/>
            </w:r>
            <w:r w:rsidR="00B03E76">
              <w:rPr>
                <w:noProof/>
                <w:webHidden/>
              </w:rPr>
              <w:t>30</w:t>
            </w:r>
            <w:r w:rsidR="00B03E76">
              <w:rPr>
                <w:noProof/>
                <w:webHidden/>
              </w:rPr>
              <w:fldChar w:fldCharType="end"/>
            </w:r>
          </w:hyperlink>
        </w:p>
        <w:p w14:paraId="2E81075F" w14:textId="48D1ED48" w:rsidR="00B03E76" w:rsidRDefault="007A1AAB">
          <w:pPr>
            <w:pStyle w:val="TJ2"/>
            <w:rPr>
              <w:rFonts w:asciiTheme="minorHAnsi" w:eastAsiaTheme="minorEastAsia" w:hAnsiTheme="minorHAnsi" w:cstheme="minorBidi"/>
              <w:noProof/>
              <w:sz w:val="22"/>
              <w:szCs w:val="22"/>
              <w:lang w:val="en-GB" w:eastAsia="ja-JP"/>
            </w:rPr>
          </w:pPr>
          <w:hyperlink w:anchor="_Toc102298104" w:history="1">
            <w:r w:rsidR="00B03E76" w:rsidRPr="00D354E3">
              <w:rPr>
                <w:rStyle w:val="Hiperhivatkozs"/>
                <w:noProof/>
                <w14:scene3d>
                  <w14:camera w14:prst="orthographicFront"/>
                  <w14:lightRig w14:rig="threePt" w14:dir="t">
                    <w14:rot w14:lat="0" w14:lon="0" w14:rev="0"/>
                  </w14:lightRig>
                </w14:scene3d>
              </w:rPr>
              <w:t>5.1.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Rétegek bemutatása</w:t>
            </w:r>
            <w:r w:rsidR="00B03E76">
              <w:rPr>
                <w:noProof/>
                <w:webHidden/>
              </w:rPr>
              <w:tab/>
            </w:r>
            <w:r w:rsidR="00B03E76">
              <w:rPr>
                <w:noProof/>
                <w:webHidden/>
              </w:rPr>
              <w:fldChar w:fldCharType="begin"/>
            </w:r>
            <w:r w:rsidR="00B03E76">
              <w:rPr>
                <w:noProof/>
                <w:webHidden/>
              </w:rPr>
              <w:instrText xml:space="preserve"> PAGEREF _Toc102298104 \h </w:instrText>
            </w:r>
            <w:r w:rsidR="00B03E76">
              <w:rPr>
                <w:noProof/>
                <w:webHidden/>
              </w:rPr>
            </w:r>
            <w:r w:rsidR="00B03E76">
              <w:rPr>
                <w:noProof/>
                <w:webHidden/>
              </w:rPr>
              <w:fldChar w:fldCharType="separate"/>
            </w:r>
            <w:r w:rsidR="00B03E76">
              <w:rPr>
                <w:noProof/>
                <w:webHidden/>
              </w:rPr>
              <w:t>30</w:t>
            </w:r>
            <w:r w:rsidR="00B03E76">
              <w:rPr>
                <w:noProof/>
                <w:webHidden/>
              </w:rPr>
              <w:fldChar w:fldCharType="end"/>
            </w:r>
          </w:hyperlink>
        </w:p>
        <w:p w14:paraId="270490DE" w14:textId="331BDDE3" w:rsidR="00B03E76" w:rsidRDefault="007A1AAB">
          <w:pPr>
            <w:pStyle w:val="TJ3"/>
            <w:rPr>
              <w:rFonts w:asciiTheme="minorHAnsi" w:eastAsiaTheme="minorEastAsia" w:hAnsiTheme="minorHAnsi" w:cstheme="minorBidi"/>
              <w:iCs w:val="0"/>
              <w:noProof/>
              <w:sz w:val="22"/>
              <w:szCs w:val="22"/>
              <w:lang w:val="en-GB" w:eastAsia="ja-JP"/>
            </w:rPr>
          </w:pPr>
          <w:hyperlink w:anchor="_Toc102298105" w:history="1">
            <w:r w:rsidR="00B03E76" w:rsidRPr="00D354E3">
              <w:rPr>
                <w:rStyle w:val="Hiperhivatkozs"/>
                <w:rFonts w:ascii="Arial" w:hAnsi="Arial"/>
                <w:noProof/>
              </w:rPr>
              <w:t>5.1.1.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Frontend</w:t>
            </w:r>
            <w:r w:rsidR="00B03E76">
              <w:rPr>
                <w:noProof/>
                <w:webHidden/>
              </w:rPr>
              <w:tab/>
            </w:r>
            <w:r w:rsidR="00B03E76">
              <w:rPr>
                <w:noProof/>
                <w:webHidden/>
              </w:rPr>
              <w:fldChar w:fldCharType="begin"/>
            </w:r>
            <w:r w:rsidR="00B03E76">
              <w:rPr>
                <w:noProof/>
                <w:webHidden/>
              </w:rPr>
              <w:instrText xml:space="preserve"> PAGEREF _Toc102298105 \h </w:instrText>
            </w:r>
            <w:r w:rsidR="00B03E76">
              <w:rPr>
                <w:noProof/>
                <w:webHidden/>
              </w:rPr>
            </w:r>
            <w:r w:rsidR="00B03E76">
              <w:rPr>
                <w:noProof/>
                <w:webHidden/>
              </w:rPr>
              <w:fldChar w:fldCharType="separate"/>
            </w:r>
            <w:r w:rsidR="00B03E76">
              <w:rPr>
                <w:noProof/>
                <w:webHidden/>
              </w:rPr>
              <w:t>30</w:t>
            </w:r>
            <w:r w:rsidR="00B03E76">
              <w:rPr>
                <w:noProof/>
                <w:webHidden/>
              </w:rPr>
              <w:fldChar w:fldCharType="end"/>
            </w:r>
          </w:hyperlink>
        </w:p>
        <w:p w14:paraId="753667D1" w14:textId="505D69E7" w:rsidR="00B03E76" w:rsidRDefault="007A1AAB">
          <w:pPr>
            <w:pStyle w:val="TJ3"/>
            <w:rPr>
              <w:rFonts w:asciiTheme="minorHAnsi" w:eastAsiaTheme="minorEastAsia" w:hAnsiTheme="minorHAnsi" w:cstheme="minorBidi"/>
              <w:iCs w:val="0"/>
              <w:noProof/>
              <w:sz w:val="22"/>
              <w:szCs w:val="22"/>
              <w:lang w:val="en-GB" w:eastAsia="ja-JP"/>
            </w:rPr>
          </w:pPr>
          <w:hyperlink w:anchor="_Toc102298106" w:history="1">
            <w:r w:rsidR="00B03E76" w:rsidRPr="00D354E3">
              <w:rPr>
                <w:rStyle w:val="Hiperhivatkozs"/>
                <w:rFonts w:ascii="Arial" w:hAnsi="Arial"/>
                <w:noProof/>
              </w:rPr>
              <w:t>5.1.2.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Backend</w:t>
            </w:r>
            <w:r w:rsidR="00B03E76">
              <w:rPr>
                <w:noProof/>
                <w:webHidden/>
              </w:rPr>
              <w:tab/>
            </w:r>
            <w:r w:rsidR="00B03E76">
              <w:rPr>
                <w:noProof/>
                <w:webHidden/>
              </w:rPr>
              <w:fldChar w:fldCharType="begin"/>
            </w:r>
            <w:r w:rsidR="00B03E76">
              <w:rPr>
                <w:noProof/>
                <w:webHidden/>
              </w:rPr>
              <w:instrText xml:space="preserve"> PAGEREF _Toc102298106 \h </w:instrText>
            </w:r>
            <w:r w:rsidR="00B03E76">
              <w:rPr>
                <w:noProof/>
                <w:webHidden/>
              </w:rPr>
            </w:r>
            <w:r w:rsidR="00B03E76">
              <w:rPr>
                <w:noProof/>
                <w:webHidden/>
              </w:rPr>
              <w:fldChar w:fldCharType="separate"/>
            </w:r>
            <w:r w:rsidR="00B03E76">
              <w:rPr>
                <w:noProof/>
                <w:webHidden/>
              </w:rPr>
              <w:t>31</w:t>
            </w:r>
            <w:r w:rsidR="00B03E76">
              <w:rPr>
                <w:noProof/>
                <w:webHidden/>
              </w:rPr>
              <w:fldChar w:fldCharType="end"/>
            </w:r>
          </w:hyperlink>
        </w:p>
        <w:p w14:paraId="4339AE98" w14:textId="7F9EA3DC" w:rsidR="00B03E76" w:rsidRDefault="007A1AAB">
          <w:pPr>
            <w:pStyle w:val="TJ3"/>
            <w:rPr>
              <w:rFonts w:asciiTheme="minorHAnsi" w:eastAsiaTheme="minorEastAsia" w:hAnsiTheme="minorHAnsi" w:cstheme="minorBidi"/>
              <w:iCs w:val="0"/>
              <w:noProof/>
              <w:sz w:val="22"/>
              <w:szCs w:val="22"/>
              <w:lang w:val="en-GB" w:eastAsia="ja-JP"/>
            </w:rPr>
          </w:pPr>
          <w:hyperlink w:anchor="_Toc102298107" w:history="1">
            <w:r w:rsidR="00B03E76" w:rsidRPr="00D354E3">
              <w:rPr>
                <w:rStyle w:val="Hiperhivatkozs"/>
                <w:rFonts w:ascii="Arial" w:hAnsi="Arial"/>
                <w:noProof/>
              </w:rPr>
              <w:t>5.1.3.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Adatbázis</w:t>
            </w:r>
            <w:r w:rsidR="00B03E76">
              <w:rPr>
                <w:noProof/>
                <w:webHidden/>
              </w:rPr>
              <w:tab/>
            </w:r>
            <w:r w:rsidR="00B03E76">
              <w:rPr>
                <w:noProof/>
                <w:webHidden/>
              </w:rPr>
              <w:fldChar w:fldCharType="begin"/>
            </w:r>
            <w:r w:rsidR="00B03E76">
              <w:rPr>
                <w:noProof/>
                <w:webHidden/>
              </w:rPr>
              <w:instrText xml:space="preserve"> PAGEREF _Toc102298107 \h </w:instrText>
            </w:r>
            <w:r w:rsidR="00B03E76">
              <w:rPr>
                <w:noProof/>
                <w:webHidden/>
              </w:rPr>
            </w:r>
            <w:r w:rsidR="00B03E76">
              <w:rPr>
                <w:noProof/>
                <w:webHidden/>
              </w:rPr>
              <w:fldChar w:fldCharType="separate"/>
            </w:r>
            <w:r w:rsidR="00B03E76">
              <w:rPr>
                <w:noProof/>
                <w:webHidden/>
              </w:rPr>
              <w:t>31</w:t>
            </w:r>
            <w:r w:rsidR="00B03E76">
              <w:rPr>
                <w:noProof/>
                <w:webHidden/>
              </w:rPr>
              <w:fldChar w:fldCharType="end"/>
            </w:r>
          </w:hyperlink>
        </w:p>
        <w:p w14:paraId="16EBC5D4" w14:textId="7C8FD6A1" w:rsidR="00B03E76" w:rsidRDefault="007A1AAB">
          <w:pPr>
            <w:pStyle w:val="TJ3"/>
            <w:rPr>
              <w:rFonts w:asciiTheme="minorHAnsi" w:eastAsiaTheme="minorEastAsia" w:hAnsiTheme="minorHAnsi" w:cstheme="minorBidi"/>
              <w:iCs w:val="0"/>
              <w:noProof/>
              <w:sz w:val="22"/>
              <w:szCs w:val="22"/>
              <w:lang w:val="en-GB" w:eastAsia="ja-JP"/>
            </w:rPr>
          </w:pPr>
          <w:hyperlink w:anchor="_Toc102298108" w:history="1">
            <w:r w:rsidR="00B03E76" w:rsidRPr="00D354E3">
              <w:rPr>
                <w:rStyle w:val="Hiperhivatkozs"/>
                <w:rFonts w:ascii="Arial" w:hAnsi="Arial"/>
                <w:noProof/>
              </w:rPr>
              <w:t>5.1.4.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Proxy</w:t>
            </w:r>
            <w:r w:rsidR="00B03E76">
              <w:rPr>
                <w:noProof/>
                <w:webHidden/>
              </w:rPr>
              <w:tab/>
            </w:r>
            <w:r w:rsidR="00B03E76">
              <w:rPr>
                <w:noProof/>
                <w:webHidden/>
              </w:rPr>
              <w:fldChar w:fldCharType="begin"/>
            </w:r>
            <w:r w:rsidR="00B03E76">
              <w:rPr>
                <w:noProof/>
                <w:webHidden/>
              </w:rPr>
              <w:instrText xml:space="preserve"> PAGEREF _Toc102298108 \h </w:instrText>
            </w:r>
            <w:r w:rsidR="00B03E76">
              <w:rPr>
                <w:noProof/>
                <w:webHidden/>
              </w:rPr>
            </w:r>
            <w:r w:rsidR="00B03E76">
              <w:rPr>
                <w:noProof/>
                <w:webHidden/>
              </w:rPr>
              <w:fldChar w:fldCharType="separate"/>
            </w:r>
            <w:r w:rsidR="00B03E76">
              <w:rPr>
                <w:noProof/>
                <w:webHidden/>
              </w:rPr>
              <w:t>31</w:t>
            </w:r>
            <w:r w:rsidR="00B03E76">
              <w:rPr>
                <w:noProof/>
                <w:webHidden/>
              </w:rPr>
              <w:fldChar w:fldCharType="end"/>
            </w:r>
          </w:hyperlink>
        </w:p>
        <w:p w14:paraId="6E1109DD" w14:textId="48AC09EF" w:rsidR="00B03E76" w:rsidRDefault="007A1AAB">
          <w:pPr>
            <w:pStyle w:val="TJ2"/>
            <w:rPr>
              <w:rFonts w:asciiTheme="minorHAnsi" w:eastAsiaTheme="minorEastAsia" w:hAnsiTheme="minorHAnsi" w:cstheme="minorBidi"/>
              <w:noProof/>
              <w:sz w:val="22"/>
              <w:szCs w:val="22"/>
              <w:lang w:val="en-GB" w:eastAsia="ja-JP"/>
            </w:rPr>
          </w:pPr>
          <w:hyperlink w:anchor="_Toc102298109" w:history="1">
            <w:r w:rsidR="00B03E76" w:rsidRPr="00D354E3">
              <w:rPr>
                <w:rStyle w:val="Hiperhivatkozs"/>
                <w:noProof/>
                <w14:scene3d>
                  <w14:camera w14:prst="orthographicFront"/>
                  <w14:lightRig w14:rig="threePt" w14:dir="t">
                    <w14:rot w14:lat="0" w14:lon="0" w14:rev="0"/>
                  </w14:lightRig>
                </w14:scene3d>
              </w:rPr>
              <w:t>5.2.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Kommunikációk rétegek között</w:t>
            </w:r>
            <w:r w:rsidR="00B03E76">
              <w:rPr>
                <w:noProof/>
                <w:webHidden/>
              </w:rPr>
              <w:tab/>
            </w:r>
            <w:r w:rsidR="00B03E76">
              <w:rPr>
                <w:noProof/>
                <w:webHidden/>
              </w:rPr>
              <w:fldChar w:fldCharType="begin"/>
            </w:r>
            <w:r w:rsidR="00B03E76">
              <w:rPr>
                <w:noProof/>
                <w:webHidden/>
              </w:rPr>
              <w:instrText xml:space="preserve"> PAGEREF _Toc102298109 \h </w:instrText>
            </w:r>
            <w:r w:rsidR="00B03E76">
              <w:rPr>
                <w:noProof/>
                <w:webHidden/>
              </w:rPr>
            </w:r>
            <w:r w:rsidR="00B03E76">
              <w:rPr>
                <w:noProof/>
                <w:webHidden/>
              </w:rPr>
              <w:fldChar w:fldCharType="separate"/>
            </w:r>
            <w:r w:rsidR="00B03E76">
              <w:rPr>
                <w:noProof/>
                <w:webHidden/>
              </w:rPr>
              <w:t>32</w:t>
            </w:r>
            <w:r w:rsidR="00B03E76">
              <w:rPr>
                <w:noProof/>
                <w:webHidden/>
              </w:rPr>
              <w:fldChar w:fldCharType="end"/>
            </w:r>
          </w:hyperlink>
        </w:p>
        <w:p w14:paraId="1EB457CD" w14:textId="2359E0E2" w:rsidR="00B03E76" w:rsidRDefault="007A1AAB">
          <w:pPr>
            <w:pStyle w:val="TJ3"/>
            <w:rPr>
              <w:rFonts w:asciiTheme="minorHAnsi" w:eastAsiaTheme="minorEastAsia" w:hAnsiTheme="minorHAnsi" w:cstheme="minorBidi"/>
              <w:iCs w:val="0"/>
              <w:noProof/>
              <w:sz w:val="22"/>
              <w:szCs w:val="22"/>
              <w:lang w:val="en-GB" w:eastAsia="ja-JP"/>
            </w:rPr>
          </w:pPr>
          <w:hyperlink w:anchor="_Toc102298110" w:history="1">
            <w:r w:rsidR="00B03E76" w:rsidRPr="00D354E3">
              <w:rPr>
                <w:rStyle w:val="Hiperhivatkozs"/>
                <w:rFonts w:ascii="Arial" w:hAnsi="Arial"/>
                <w:noProof/>
              </w:rPr>
              <w:t>5.2.1.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Frontend és MangaDex API között</w:t>
            </w:r>
            <w:r w:rsidR="00B03E76">
              <w:rPr>
                <w:noProof/>
                <w:webHidden/>
              </w:rPr>
              <w:tab/>
            </w:r>
            <w:r w:rsidR="00B03E76">
              <w:rPr>
                <w:noProof/>
                <w:webHidden/>
              </w:rPr>
              <w:fldChar w:fldCharType="begin"/>
            </w:r>
            <w:r w:rsidR="00B03E76">
              <w:rPr>
                <w:noProof/>
                <w:webHidden/>
              </w:rPr>
              <w:instrText xml:space="preserve"> PAGEREF _Toc102298110 \h </w:instrText>
            </w:r>
            <w:r w:rsidR="00B03E76">
              <w:rPr>
                <w:noProof/>
                <w:webHidden/>
              </w:rPr>
            </w:r>
            <w:r w:rsidR="00B03E76">
              <w:rPr>
                <w:noProof/>
                <w:webHidden/>
              </w:rPr>
              <w:fldChar w:fldCharType="separate"/>
            </w:r>
            <w:r w:rsidR="00B03E76">
              <w:rPr>
                <w:noProof/>
                <w:webHidden/>
              </w:rPr>
              <w:t>32</w:t>
            </w:r>
            <w:r w:rsidR="00B03E76">
              <w:rPr>
                <w:noProof/>
                <w:webHidden/>
              </w:rPr>
              <w:fldChar w:fldCharType="end"/>
            </w:r>
          </w:hyperlink>
        </w:p>
        <w:p w14:paraId="07991856" w14:textId="67C4D8EF" w:rsidR="00B03E76" w:rsidRDefault="007A1AAB">
          <w:pPr>
            <w:pStyle w:val="TJ3"/>
            <w:rPr>
              <w:rFonts w:asciiTheme="minorHAnsi" w:eastAsiaTheme="minorEastAsia" w:hAnsiTheme="minorHAnsi" w:cstheme="minorBidi"/>
              <w:iCs w:val="0"/>
              <w:noProof/>
              <w:sz w:val="22"/>
              <w:szCs w:val="22"/>
              <w:lang w:val="en-GB" w:eastAsia="ja-JP"/>
            </w:rPr>
          </w:pPr>
          <w:hyperlink w:anchor="_Toc102298111" w:history="1">
            <w:r w:rsidR="00B03E76" w:rsidRPr="00D354E3">
              <w:rPr>
                <w:rStyle w:val="Hiperhivatkozs"/>
                <w:rFonts w:ascii="Arial" w:hAnsi="Arial"/>
                <w:noProof/>
              </w:rPr>
              <w:t>5.2.2.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Frontend és Backend API között</w:t>
            </w:r>
            <w:r w:rsidR="00B03E76">
              <w:rPr>
                <w:noProof/>
                <w:webHidden/>
              </w:rPr>
              <w:tab/>
            </w:r>
            <w:r w:rsidR="00B03E76">
              <w:rPr>
                <w:noProof/>
                <w:webHidden/>
              </w:rPr>
              <w:fldChar w:fldCharType="begin"/>
            </w:r>
            <w:r w:rsidR="00B03E76">
              <w:rPr>
                <w:noProof/>
                <w:webHidden/>
              </w:rPr>
              <w:instrText xml:space="preserve"> PAGEREF _Toc102298111 \h </w:instrText>
            </w:r>
            <w:r w:rsidR="00B03E76">
              <w:rPr>
                <w:noProof/>
                <w:webHidden/>
              </w:rPr>
            </w:r>
            <w:r w:rsidR="00B03E76">
              <w:rPr>
                <w:noProof/>
                <w:webHidden/>
              </w:rPr>
              <w:fldChar w:fldCharType="separate"/>
            </w:r>
            <w:r w:rsidR="00B03E76">
              <w:rPr>
                <w:noProof/>
                <w:webHidden/>
              </w:rPr>
              <w:t>32</w:t>
            </w:r>
            <w:r w:rsidR="00B03E76">
              <w:rPr>
                <w:noProof/>
                <w:webHidden/>
              </w:rPr>
              <w:fldChar w:fldCharType="end"/>
            </w:r>
          </w:hyperlink>
        </w:p>
        <w:p w14:paraId="17474BF3" w14:textId="0CEE1F76" w:rsidR="00B03E76" w:rsidRDefault="007A1AAB">
          <w:pPr>
            <w:pStyle w:val="TJ3"/>
            <w:rPr>
              <w:rFonts w:asciiTheme="minorHAnsi" w:eastAsiaTheme="minorEastAsia" w:hAnsiTheme="minorHAnsi" w:cstheme="minorBidi"/>
              <w:iCs w:val="0"/>
              <w:noProof/>
              <w:sz w:val="22"/>
              <w:szCs w:val="22"/>
              <w:lang w:val="en-GB" w:eastAsia="ja-JP"/>
            </w:rPr>
          </w:pPr>
          <w:hyperlink w:anchor="_Toc102298112" w:history="1">
            <w:r w:rsidR="00B03E76" w:rsidRPr="00D354E3">
              <w:rPr>
                <w:rStyle w:val="Hiperhivatkozs"/>
                <w:rFonts w:ascii="Arial" w:hAnsi="Arial"/>
                <w:noProof/>
              </w:rPr>
              <w:t>5.2.3.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Frontend és Backend Socket között</w:t>
            </w:r>
            <w:r w:rsidR="00B03E76">
              <w:rPr>
                <w:noProof/>
                <w:webHidden/>
              </w:rPr>
              <w:tab/>
            </w:r>
            <w:r w:rsidR="00B03E76">
              <w:rPr>
                <w:noProof/>
                <w:webHidden/>
              </w:rPr>
              <w:fldChar w:fldCharType="begin"/>
            </w:r>
            <w:r w:rsidR="00B03E76">
              <w:rPr>
                <w:noProof/>
                <w:webHidden/>
              </w:rPr>
              <w:instrText xml:space="preserve"> PAGEREF _Toc102298112 \h </w:instrText>
            </w:r>
            <w:r w:rsidR="00B03E76">
              <w:rPr>
                <w:noProof/>
                <w:webHidden/>
              </w:rPr>
            </w:r>
            <w:r w:rsidR="00B03E76">
              <w:rPr>
                <w:noProof/>
                <w:webHidden/>
              </w:rPr>
              <w:fldChar w:fldCharType="separate"/>
            </w:r>
            <w:r w:rsidR="00B03E76">
              <w:rPr>
                <w:noProof/>
                <w:webHidden/>
              </w:rPr>
              <w:t>33</w:t>
            </w:r>
            <w:r w:rsidR="00B03E76">
              <w:rPr>
                <w:noProof/>
                <w:webHidden/>
              </w:rPr>
              <w:fldChar w:fldCharType="end"/>
            </w:r>
          </w:hyperlink>
        </w:p>
        <w:p w14:paraId="25395F4D" w14:textId="71B8C8F7" w:rsidR="00B03E76" w:rsidRDefault="007A1AAB">
          <w:pPr>
            <w:pStyle w:val="TJ2"/>
            <w:rPr>
              <w:rFonts w:asciiTheme="minorHAnsi" w:eastAsiaTheme="minorEastAsia" w:hAnsiTheme="minorHAnsi" w:cstheme="minorBidi"/>
              <w:noProof/>
              <w:sz w:val="22"/>
              <w:szCs w:val="22"/>
              <w:lang w:val="en-GB" w:eastAsia="ja-JP"/>
            </w:rPr>
          </w:pPr>
          <w:hyperlink w:anchor="_Toc102298113" w:history="1">
            <w:r w:rsidR="00B03E76" w:rsidRPr="00D354E3">
              <w:rPr>
                <w:rStyle w:val="Hiperhivatkozs"/>
                <w:noProof/>
                <w14:scene3d>
                  <w14:camera w14:prst="orthographicFront"/>
                  <w14:lightRig w14:rig="threePt" w14:dir="t">
                    <w14:rot w14:lat="0" w14:lon="0" w14:rev="0"/>
                  </w14:lightRig>
                </w14:scene3d>
              </w:rPr>
              <w:t>5.3.</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Frontend</w:t>
            </w:r>
            <w:r w:rsidR="00B03E76">
              <w:rPr>
                <w:noProof/>
                <w:webHidden/>
              </w:rPr>
              <w:tab/>
            </w:r>
            <w:r w:rsidR="00B03E76">
              <w:rPr>
                <w:noProof/>
                <w:webHidden/>
              </w:rPr>
              <w:fldChar w:fldCharType="begin"/>
            </w:r>
            <w:r w:rsidR="00B03E76">
              <w:rPr>
                <w:noProof/>
                <w:webHidden/>
              </w:rPr>
              <w:instrText xml:space="preserve"> PAGEREF _Toc102298113 \h </w:instrText>
            </w:r>
            <w:r w:rsidR="00B03E76">
              <w:rPr>
                <w:noProof/>
                <w:webHidden/>
              </w:rPr>
            </w:r>
            <w:r w:rsidR="00B03E76">
              <w:rPr>
                <w:noProof/>
                <w:webHidden/>
              </w:rPr>
              <w:fldChar w:fldCharType="separate"/>
            </w:r>
            <w:r w:rsidR="00B03E76">
              <w:rPr>
                <w:noProof/>
                <w:webHidden/>
              </w:rPr>
              <w:t>34</w:t>
            </w:r>
            <w:r w:rsidR="00B03E76">
              <w:rPr>
                <w:noProof/>
                <w:webHidden/>
              </w:rPr>
              <w:fldChar w:fldCharType="end"/>
            </w:r>
          </w:hyperlink>
        </w:p>
        <w:p w14:paraId="2509E564" w14:textId="6E7FAB63" w:rsidR="00B03E76" w:rsidRDefault="007A1AAB">
          <w:pPr>
            <w:pStyle w:val="TJ3"/>
            <w:rPr>
              <w:rFonts w:asciiTheme="minorHAnsi" w:eastAsiaTheme="minorEastAsia" w:hAnsiTheme="minorHAnsi" w:cstheme="minorBidi"/>
              <w:iCs w:val="0"/>
              <w:noProof/>
              <w:sz w:val="22"/>
              <w:szCs w:val="22"/>
              <w:lang w:val="en-GB" w:eastAsia="ja-JP"/>
            </w:rPr>
          </w:pPr>
          <w:hyperlink w:anchor="_Toc102298114" w:history="1">
            <w:r w:rsidR="00B03E76" w:rsidRPr="00D354E3">
              <w:rPr>
                <w:rStyle w:val="Hiperhivatkozs"/>
                <w:rFonts w:ascii="Arial" w:hAnsi="Arial"/>
                <w:noProof/>
              </w:rPr>
              <w:t>5.3.1.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Struktúra</w:t>
            </w:r>
            <w:r w:rsidR="00B03E76">
              <w:rPr>
                <w:noProof/>
                <w:webHidden/>
              </w:rPr>
              <w:tab/>
            </w:r>
            <w:r w:rsidR="00B03E76">
              <w:rPr>
                <w:noProof/>
                <w:webHidden/>
              </w:rPr>
              <w:fldChar w:fldCharType="begin"/>
            </w:r>
            <w:r w:rsidR="00B03E76">
              <w:rPr>
                <w:noProof/>
                <w:webHidden/>
              </w:rPr>
              <w:instrText xml:space="preserve"> PAGEREF _Toc102298114 \h </w:instrText>
            </w:r>
            <w:r w:rsidR="00B03E76">
              <w:rPr>
                <w:noProof/>
                <w:webHidden/>
              </w:rPr>
            </w:r>
            <w:r w:rsidR="00B03E76">
              <w:rPr>
                <w:noProof/>
                <w:webHidden/>
              </w:rPr>
              <w:fldChar w:fldCharType="separate"/>
            </w:r>
            <w:r w:rsidR="00B03E76">
              <w:rPr>
                <w:noProof/>
                <w:webHidden/>
              </w:rPr>
              <w:t>34</w:t>
            </w:r>
            <w:r w:rsidR="00B03E76">
              <w:rPr>
                <w:noProof/>
                <w:webHidden/>
              </w:rPr>
              <w:fldChar w:fldCharType="end"/>
            </w:r>
          </w:hyperlink>
        </w:p>
        <w:p w14:paraId="07B1EDB2" w14:textId="55FDD5F3" w:rsidR="00B03E76" w:rsidRDefault="007A1AAB">
          <w:pPr>
            <w:pStyle w:val="TJ3"/>
            <w:rPr>
              <w:rFonts w:asciiTheme="minorHAnsi" w:eastAsiaTheme="minorEastAsia" w:hAnsiTheme="minorHAnsi" w:cstheme="minorBidi"/>
              <w:iCs w:val="0"/>
              <w:noProof/>
              <w:sz w:val="22"/>
              <w:szCs w:val="22"/>
              <w:lang w:val="en-GB" w:eastAsia="ja-JP"/>
            </w:rPr>
          </w:pPr>
          <w:hyperlink w:anchor="_Toc102298115" w:history="1">
            <w:r w:rsidR="00B03E76" w:rsidRPr="00D354E3">
              <w:rPr>
                <w:rStyle w:val="Hiperhivatkozs"/>
                <w:rFonts w:ascii="Arial" w:hAnsi="Arial"/>
                <w:noProof/>
              </w:rPr>
              <w:t>5.3.2.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React</w:t>
            </w:r>
            <w:r w:rsidR="00B03E76">
              <w:rPr>
                <w:noProof/>
                <w:webHidden/>
              </w:rPr>
              <w:tab/>
            </w:r>
            <w:r w:rsidR="00B03E76">
              <w:rPr>
                <w:noProof/>
                <w:webHidden/>
              </w:rPr>
              <w:fldChar w:fldCharType="begin"/>
            </w:r>
            <w:r w:rsidR="00B03E76">
              <w:rPr>
                <w:noProof/>
                <w:webHidden/>
              </w:rPr>
              <w:instrText xml:space="preserve"> PAGEREF _Toc102298115 \h </w:instrText>
            </w:r>
            <w:r w:rsidR="00B03E76">
              <w:rPr>
                <w:noProof/>
                <w:webHidden/>
              </w:rPr>
            </w:r>
            <w:r w:rsidR="00B03E76">
              <w:rPr>
                <w:noProof/>
                <w:webHidden/>
              </w:rPr>
              <w:fldChar w:fldCharType="separate"/>
            </w:r>
            <w:r w:rsidR="00B03E76">
              <w:rPr>
                <w:noProof/>
                <w:webHidden/>
              </w:rPr>
              <w:t>36</w:t>
            </w:r>
            <w:r w:rsidR="00B03E76">
              <w:rPr>
                <w:noProof/>
                <w:webHidden/>
              </w:rPr>
              <w:fldChar w:fldCharType="end"/>
            </w:r>
          </w:hyperlink>
        </w:p>
        <w:p w14:paraId="4FF87A43" w14:textId="7AE43A67" w:rsidR="00B03E76" w:rsidRDefault="007A1AAB">
          <w:pPr>
            <w:pStyle w:val="TJ3"/>
            <w:rPr>
              <w:rFonts w:asciiTheme="minorHAnsi" w:eastAsiaTheme="minorEastAsia" w:hAnsiTheme="minorHAnsi" w:cstheme="minorBidi"/>
              <w:iCs w:val="0"/>
              <w:noProof/>
              <w:sz w:val="22"/>
              <w:szCs w:val="22"/>
              <w:lang w:val="en-GB" w:eastAsia="ja-JP"/>
            </w:rPr>
          </w:pPr>
          <w:hyperlink w:anchor="_Toc102298116" w:history="1">
            <w:r w:rsidR="00B03E76" w:rsidRPr="00D354E3">
              <w:rPr>
                <w:rStyle w:val="Hiperhivatkozs"/>
                <w:rFonts w:ascii="Arial" w:hAnsi="Arial"/>
                <w:noProof/>
              </w:rPr>
              <w:t>5.3.3.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Redux store</w:t>
            </w:r>
            <w:r w:rsidR="00B03E76">
              <w:rPr>
                <w:noProof/>
                <w:webHidden/>
              </w:rPr>
              <w:tab/>
            </w:r>
            <w:r w:rsidR="00B03E76">
              <w:rPr>
                <w:noProof/>
                <w:webHidden/>
              </w:rPr>
              <w:fldChar w:fldCharType="begin"/>
            </w:r>
            <w:r w:rsidR="00B03E76">
              <w:rPr>
                <w:noProof/>
                <w:webHidden/>
              </w:rPr>
              <w:instrText xml:space="preserve"> PAGEREF _Toc102298116 \h </w:instrText>
            </w:r>
            <w:r w:rsidR="00B03E76">
              <w:rPr>
                <w:noProof/>
                <w:webHidden/>
              </w:rPr>
            </w:r>
            <w:r w:rsidR="00B03E76">
              <w:rPr>
                <w:noProof/>
                <w:webHidden/>
              </w:rPr>
              <w:fldChar w:fldCharType="separate"/>
            </w:r>
            <w:r w:rsidR="00B03E76">
              <w:rPr>
                <w:noProof/>
                <w:webHidden/>
              </w:rPr>
              <w:t>41</w:t>
            </w:r>
            <w:r w:rsidR="00B03E76">
              <w:rPr>
                <w:noProof/>
                <w:webHidden/>
              </w:rPr>
              <w:fldChar w:fldCharType="end"/>
            </w:r>
          </w:hyperlink>
        </w:p>
        <w:p w14:paraId="0A7749D0" w14:textId="76C7B6BF" w:rsidR="00B03E76" w:rsidRDefault="007A1AAB">
          <w:pPr>
            <w:pStyle w:val="TJ3"/>
            <w:rPr>
              <w:rFonts w:asciiTheme="minorHAnsi" w:eastAsiaTheme="minorEastAsia" w:hAnsiTheme="minorHAnsi" w:cstheme="minorBidi"/>
              <w:iCs w:val="0"/>
              <w:noProof/>
              <w:sz w:val="22"/>
              <w:szCs w:val="22"/>
              <w:lang w:val="en-GB" w:eastAsia="ja-JP"/>
            </w:rPr>
          </w:pPr>
          <w:hyperlink w:anchor="_Toc102298117" w:history="1">
            <w:r w:rsidR="00B03E76" w:rsidRPr="00D354E3">
              <w:rPr>
                <w:rStyle w:val="Hiperhivatkozs"/>
                <w:rFonts w:ascii="Arial" w:hAnsi="Arial"/>
                <w:noProof/>
              </w:rPr>
              <w:t>5.3.4.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Redux reducerek</w:t>
            </w:r>
            <w:r w:rsidR="00B03E76">
              <w:rPr>
                <w:noProof/>
                <w:webHidden/>
              </w:rPr>
              <w:tab/>
            </w:r>
            <w:r w:rsidR="00B03E76">
              <w:rPr>
                <w:noProof/>
                <w:webHidden/>
              </w:rPr>
              <w:fldChar w:fldCharType="begin"/>
            </w:r>
            <w:r w:rsidR="00B03E76">
              <w:rPr>
                <w:noProof/>
                <w:webHidden/>
              </w:rPr>
              <w:instrText xml:space="preserve"> PAGEREF _Toc102298117 \h </w:instrText>
            </w:r>
            <w:r w:rsidR="00B03E76">
              <w:rPr>
                <w:noProof/>
                <w:webHidden/>
              </w:rPr>
            </w:r>
            <w:r w:rsidR="00B03E76">
              <w:rPr>
                <w:noProof/>
                <w:webHidden/>
              </w:rPr>
              <w:fldChar w:fldCharType="separate"/>
            </w:r>
            <w:r w:rsidR="00B03E76">
              <w:rPr>
                <w:noProof/>
                <w:webHidden/>
              </w:rPr>
              <w:t>42</w:t>
            </w:r>
            <w:r w:rsidR="00B03E76">
              <w:rPr>
                <w:noProof/>
                <w:webHidden/>
              </w:rPr>
              <w:fldChar w:fldCharType="end"/>
            </w:r>
          </w:hyperlink>
        </w:p>
        <w:p w14:paraId="1D577280" w14:textId="0FD337A5" w:rsidR="00B03E76" w:rsidRDefault="007A1AAB">
          <w:pPr>
            <w:pStyle w:val="TJ3"/>
            <w:rPr>
              <w:rFonts w:asciiTheme="minorHAnsi" w:eastAsiaTheme="minorEastAsia" w:hAnsiTheme="minorHAnsi" w:cstheme="minorBidi"/>
              <w:iCs w:val="0"/>
              <w:noProof/>
              <w:sz w:val="22"/>
              <w:szCs w:val="22"/>
              <w:lang w:val="en-GB" w:eastAsia="ja-JP"/>
            </w:rPr>
          </w:pPr>
          <w:hyperlink w:anchor="_Toc102298118" w:history="1">
            <w:r w:rsidR="00B03E76" w:rsidRPr="00D354E3">
              <w:rPr>
                <w:rStyle w:val="Hiperhivatkozs"/>
                <w:rFonts w:ascii="Arial" w:hAnsi="Arial"/>
                <w:noProof/>
              </w:rPr>
              <w:t>5.3.5.</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Redux akciók</w:t>
            </w:r>
            <w:r w:rsidR="00B03E76">
              <w:rPr>
                <w:noProof/>
                <w:webHidden/>
              </w:rPr>
              <w:tab/>
            </w:r>
            <w:r w:rsidR="00B03E76">
              <w:rPr>
                <w:noProof/>
                <w:webHidden/>
              </w:rPr>
              <w:fldChar w:fldCharType="begin"/>
            </w:r>
            <w:r w:rsidR="00B03E76">
              <w:rPr>
                <w:noProof/>
                <w:webHidden/>
              </w:rPr>
              <w:instrText xml:space="preserve"> PAGEREF _Toc102298118 \h </w:instrText>
            </w:r>
            <w:r w:rsidR="00B03E76">
              <w:rPr>
                <w:noProof/>
                <w:webHidden/>
              </w:rPr>
            </w:r>
            <w:r w:rsidR="00B03E76">
              <w:rPr>
                <w:noProof/>
                <w:webHidden/>
              </w:rPr>
              <w:fldChar w:fldCharType="separate"/>
            </w:r>
            <w:r w:rsidR="00B03E76">
              <w:rPr>
                <w:noProof/>
                <w:webHidden/>
              </w:rPr>
              <w:t>45</w:t>
            </w:r>
            <w:r w:rsidR="00B03E76">
              <w:rPr>
                <w:noProof/>
                <w:webHidden/>
              </w:rPr>
              <w:fldChar w:fldCharType="end"/>
            </w:r>
          </w:hyperlink>
        </w:p>
        <w:p w14:paraId="3ED06C58" w14:textId="7A8BFD0A" w:rsidR="00B03E76" w:rsidRDefault="007A1AAB">
          <w:pPr>
            <w:pStyle w:val="TJ3"/>
            <w:rPr>
              <w:rFonts w:asciiTheme="minorHAnsi" w:eastAsiaTheme="minorEastAsia" w:hAnsiTheme="minorHAnsi" w:cstheme="minorBidi"/>
              <w:iCs w:val="0"/>
              <w:noProof/>
              <w:sz w:val="22"/>
              <w:szCs w:val="22"/>
              <w:lang w:val="en-GB" w:eastAsia="ja-JP"/>
            </w:rPr>
          </w:pPr>
          <w:hyperlink w:anchor="_Toc102298119" w:history="1">
            <w:r w:rsidR="00B03E76" w:rsidRPr="00D354E3">
              <w:rPr>
                <w:rStyle w:val="Hiperhivatkozs"/>
                <w:rFonts w:ascii="Arial" w:hAnsi="Arial"/>
                <w:noProof/>
              </w:rPr>
              <w:t>5.3.6.</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Axios</w:t>
            </w:r>
            <w:r w:rsidR="00B03E76">
              <w:rPr>
                <w:noProof/>
                <w:webHidden/>
              </w:rPr>
              <w:tab/>
            </w:r>
            <w:r w:rsidR="00B03E76">
              <w:rPr>
                <w:noProof/>
                <w:webHidden/>
              </w:rPr>
              <w:fldChar w:fldCharType="begin"/>
            </w:r>
            <w:r w:rsidR="00B03E76">
              <w:rPr>
                <w:noProof/>
                <w:webHidden/>
              </w:rPr>
              <w:instrText xml:space="preserve"> PAGEREF _Toc102298119 \h </w:instrText>
            </w:r>
            <w:r w:rsidR="00B03E76">
              <w:rPr>
                <w:noProof/>
                <w:webHidden/>
              </w:rPr>
            </w:r>
            <w:r w:rsidR="00B03E76">
              <w:rPr>
                <w:noProof/>
                <w:webHidden/>
              </w:rPr>
              <w:fldChar w:fldCharType="separate"/>
            </w:r>
            <w:r w:rsidR="00B03E76">
              <w:rPr>
                <w:noProof/>
                <w:webHidden/>
              </w:rPr>
              <w:t>47</w:t>
            </w:r>
            <w:r w:rsidR="00B03E76">
              <w:rPr>
                <w:noProof/>
                <w:webHidden/>
              </w:rPr>
              <w:fldChar w:fldCharType="end"/>
            </w:r>
          </w:hyperlink>
        </w:p>
        <w:p w14:paraId="5CD94F9F" w14:textId="75507BBC" w:rsidR="00B03E76" w:rsidRDefault="007A1AAB">
          <w:pPr>
            <w:pStyle w:val="TJ3"/>
            <w:rPr>
              <w:rFonts w:asciiTheme="minorHAnsi" w:eastAsiaTheme="minorEastAsia" w:hAnsiTheme="minorHAnsi" w:cstheme="minorBidi"/>
              <w:iCs w:val="0"/>
              <w:noProof/>
              <w:sz w:val="22"/>
              <w:szCs w:val="22"/>
              <w:lang w:val="en-GB" w:eastAsia="ja-JP"/>
            </w:rPr>
          </w:pPr>
          <w:hyperlink w:anchor="_Toc102298120" w:history="1">
            <w:r w:rsidR="00B03E76" w:rsidRPr="00D354E3">
              <w:rPr>
                <w:rStyle w:val="Hiperhivatkozs"/>
                <w:rFonts w:ascii="Arial" w:hAnsi="Arial"/>
                <w:noProof/>
              </w:rPr>
              <w:t>5.3.7.</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JWT tárolás</w:t>
            </w:r>
            <w:r w:rsidR="00B03E76">
              <w:rPr>
                <w:noProof/>
                <w:webHidden/>
              </w:rPr>
              <w:tab/>
            </w:r>
            <w:r w:rsidR="00B03E76">
              <w:rPr>
                <w:noProof/>
                <w:webHidden/>
              </w:rPr>
              <w:fldChar w:fldCharType="begin"/>
            </w:r>
            <w:r w:rsidR="00B03E76">
              <w:rPr>
                <w:noProof/>
                <w:webHidden/>
              </w:rPr>
              <w:instrText xml:space="preserve"> PAGEREF _Toc102298120 \h </w:instrText>
            </w:r>
            <w:r w:rsidR="00B03E76">
              <w:rPr>
                <w:noProof/>
                <w:webHidden/>
              </w:rPr>
            </w:r>
            <w:r w:rsidR="00B03E76">
              <w:rPr>
                <w:noProof/>
                <w:webHidden/>
              </w:rPr>
              <w:fldChar w:fldCharType="separate"/>
            </w:r>
            <w:r w:rsidR="00B03E76">
              <w:rPr>
                <w:noProof/>
                <w:webHidden/>
              </w:rPr>
              <w:t>48</w:t>
            </w:r>
            <w:r w:rsidR="00B03E76">
              <w:rPr>
                <w:noProof/>
                <w:webHidden/>
              </w:rPr>
              <w:fldChar w:fldCharType="end"/>
            </w:r>
          </w:hyperlink>
        </w:p>
        <w:p w14:paraId="17D076EF" w14:textId="09AC2DC3" w:rsidR="00B03E76" w:rsidRDefault="007A1AAB">
          <w:pPr>
            <w:pStyle w:val="TJ2"/>
            <w:rPr>
              <w:rFonts w:asciiTheme="minorHAnsi" w:eastAsiaTheme="minorEastAsia" w:hAnsiTheme="minorHAnsi" w:cstheme="minorBidi"/>
              <w:noProof/>
              <w:sz w:val="22"/>
              <w:szCs w:val="22"/>
              <w:lang w:val="en-GB" w:eastAsia="ja-JP"/>
            </w:rPr>
          </w:pPr>
          <w:hyperlink w:anchor="_Toc102298121" w:history="1">
            <w:r w:rsidR="00B03E76" w:rsidRPr="00D354E3">
              <w:rPr>
                <w:rStyle w:val="Hiperhivatkozs"/>
                <w:noProof/>
                <w14:scene3d>
                  <w14:camera w14:prst="orthographicFront"/>
                  <w14:lightRig w14:rig="threePt" w14:dir="t">
                    <w14:rot w14:lat="0" w14:lon="0" w14:rev="0"/>
                  </w14:lightRig>
                </w14:scene3d>
              </w:rPr>
              <w:t>5.4.</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Backend</w:t>
            </w:r>
            <w:r w:rsidR="00B03E76">
              <w:rPr>
                <w:noProof/>
                <w:webHidden/>
              </w:rPr>
              <w:tab/>
            </w:r>
            <w:r w:rsidR="00B03E76">
              <w:rPr>
                <w:noProof/>
                <w:webHidden/>
              </w:rPr>
              <w:fldChar w:fldCharType="begin"/>
            </w:r>
            <w:r w:rsidR="00B03E76">
              <w:rPr>
                <w:noProof/>
                <w:webHidden/>
              </w:rPr>
              <w:instrText xml:space="preserve"> PAGEREF _Toc102298121 \h </w:instrText>
            </w:r>
            <w:r w:rsidR="00B03E76">
              <w:rPr>
                <w:noProof/>
                <w:webHidden/>
              </w:rPr>
            </w:r>
            <w:r w:rsidR="00B03E76">
              <w:rPr>
                <w:noProof/>
                <w:webHidden/>
              </w:rPr>
              <w:fldChar w:fldCharType="separate"/>
            </w:r>
            <w:r w:rsidR="00B03E76">
              <w:rPr>
                <w:noProof/>
                <w:webHidden/>
              </w:rPr>
              <w:t>49</w:t>
            </w:r>
            <w:r w:rsidR="00B03E76">
              <w:rPr>
                <w:noProof/>
                <w:webHidden/>
              </w:rPr>
              <w:fldChar w:fldCharType="end"/>
            </w:r>
          </w:hyperlink>
        </w:p>
        <w:p w14:paraId="336F5F14" w14:textId="58159606" w:rsidR="00B03E76" w:rsidRDefault="007A1AAB">
          <w:pPr>
            <w:pStyle w:val="TJ3"/>
            <w:rPr>
              <w:rFonts w:asciiTheme="minorHAnsi" w:eastAsiaTheme="minorEastAsia" w:hAnsiTheme="minorHAnsi" w:cstheme="minorBidi"/>
              <w:iCs w:val="0"/>
              <w:noProof/>
              <w:sz w:val="22"/>
              <w:szCs w:val="22"/>
              <w:lang w:val="en-GB" w:eastAsia="ja-JP"/>
            </w:rPr>
          </w:pPr>
          <w:hyperlink w:anchor="_Toc102298122" w:history="1">
            <w:r w:rsidR="00B03E76" w:rsidRPr="00D354E3">
              <w:rPr>
                <w:rStyle w:val="Hiperhivatkozs"/>
                <w:rFonts w:ascii="Arial" w:hAnsi="Arial"/>
                <w:noProof/>
              </w:rPr>
              <w:t>5.4.1.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Struktúra</w:t>
            </w:r>
            <w:r w:rsidR="00B03E76">
              <w:rPr>
                <w:noProof/>
                <w:webHidden/>
              </w:rPr>
              <w:tab/>
            </w:r>
            <w:r w:rsidR="00B03E76">
              <w:rPr>
                <w:noProof/>
                <w:webHidden/>
              </w:rPr>
              <w:fldChar w:fldCharType="begin"/>
            </w:r>
            <w:r w:rsidR="00B03E76">
              <w:rPr>
                <w:noProof/>
                <w:webHidden/>
              </w:rPr>
              <w:instrText xml:space="preserve"> PAGEREF _Toc102298122 \h </w:instrText>
            </w:r>
            <w:r w:rsidR="00B03E76">
              <w:rPr>
                <w:noProof/>
                <w:webHidden/>
              </w:rPr>
            </w:r>
            <w:r w:rsidR="00B03E76">
              <w:rPr>
                <w:noProof/>
                <w:webHidden/>
              </w:rPr>
              <w:fldChar w:fldCharType="separate"/>
            </w:r>
            <w:r w:rsidR="00B03E76">
              <w:rPr>
                <w:noProof/>
                <w:webHidden/>
              </w:rPr>
              <w:t>49</w:t>
            </w:r>
            <w:r w:rsidR="00B03E76">
              <w:rPr>
                <w:noProof/>
                <w:webHidden/>
              </w:rPr>
              <w:fldChar w:fldCharType="end"/>
            </w:r>
          </w:hyperlink>
        </w:p>
        <w:p w14:paraId="529F5B34" w14:textId="0CB85A80" w:rsidR="00B03E76" w:rsidRDefault="007A1AAB">
          <w:pPr>
            <w:pStyle w:val="TJ3"/>
            <w:rPr>
              <w:rFonts w:asciiTheme="minorHAnsi" w:eastAsiaTheme="minorEastAsia" w:hAnsiTheme="minorHAnsi" w:cstheme="minorBidi"/>
              <w:iCs w:val="0"/>
              <w:noProof/>
              <w:sz w:val="22"/>
              <w:szCs w:val="22"/>
              <w:lang w:val="en-GB" w:eastAsia="ja-JP"/>
            </w:rPr>
          </w:pPr>
          <w:hyperlink w:anchor="_Toc102298123" w:history="1">
            <w:r w:rsidR="00B03E76" w:rsidRPr="00D354E3">
              <w:rPr>
                <w:rStyle w:val="Hiperhivatkozs"/>
                <w:rFonts w:ascii="Arial" w:hAnsi="Arial"/>
                <w:noProof/>
              </w:rPr>
              <w:t>5.4.2.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Routeok</w:t>
            </w:r>
            <w:r w:rsidR="00B03E76">
              <w:rPr>
                <w:noProof/>
                <w:webHidden/>
              </w:rPr>
              <w:tab/>
            </w:r>
            <w:r w:rsidR="00B03E76">
              <w:rPr>
                <w:noProof/>
                <w:webHidden/>
              </w:rPr>
              <w:fldChar w:fldCharType="begin"/>
            </w:r>
            <w:r w:rsidR="00B03E76">
              <w:rPr>
                <w:noProof/>
                <w:webHidden/>
              </w:rPr>
              <w:instrText xml:space="preserve"> PAGEREF _Toc102298123 \h </w:instrText>
            </w:r>
            <w:r w:rsidR="00B03E76">
              <w:rPr>
                <w:noProof/>
                <w:webHidden/>
              </w:rPr>
            </w:r>
            <w:r w:rsidR="00B03E76">
              <w:rPr>
                <w:noProof/>
                <w:webHidden/>
              </w:rPr>
              <w:fldChar w:fldCharType="separate"/>
            </w:r>
            <w:r w:rsidR="00B03E76">
              <w:rPr>
                <w:noProof/>
                <w:webHidden/>
              </w:rPr>
              <w:t>51</w:t>
            </w:r>
            <w:r w:rsidR="00B03E76">
              <w:rPr>
                <w:noProof/>
                <w:webHidden/>
              </w:rPr>
              <w:fldChar w:fldCharType="end"/>
            </w:r>
          </w:hyperlink>
        </w:p>
        <w:p w14:paraId="467ACB08" w14:textId="7CFC906B" w:rsidR="00B03E76" w:rsidRDefault="007A1AAB">
          <w:pPr>
            <w:pStyle w:val="TJ3"/>
            <w:rPr>
              <w:rFonts w:asciiTheme="minorHAnsi" w:eastAsiaTheme="minorEastAsia" w:hAnsiTheme="minorHAnsi" w:cstheme="minorBidi"/>
              <w:iCs w:val="0"/>
              <w:noProof/>
              <w:sz w:val="22"/>
              <w:szCs w:val="22"/>
              <w:lang w:val="en-GB" w:eastAsia="ja-JP"/>
            </w:rPr>
          </w:pPr>
          <w:hyperlink w:anchor="_Toc102298124" w:history="1">
            <w:r w:rsidR="00B03E76" w:rsidRPr="00D354E3">
              <w:rPr>
                <w:rStyle w:val="Hiperhivatkozs"/>
                <w:rFonts w:ascii="Arial" w:hAnsi="Arial"/>
                <w:noProof/>
              </w:rPr>
              <w:t>5.4.3.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Ellenőrzés</w:t>
            </w:r>
            <w:r w:rsidR="00B03E76">
              <w:rPr>
                <w:noProof/>
                <w:webHidden/>
              </w:rPr>
              <w:tab/>
            </w:r>
            <w:r w:rsidR="00B03E76">
              <w:rPr>
                <w:noProof/>
                <w:webHidden/>
              </w:rPr>
              <w:fldChar w:fldCharType="begin"/>
            </w:r>
            <w:r w:rsidR="00B03E76">
              <w:rPr>
                <w:noProof/>
                <w:webHidden/>
              </w:rPr>
              <w:instrText xml:space="preserve"> PAGEREF _Toc102298124 \h </w:instrText>
            </w:r>
            <w:r w:rsidR="00B03E76">
              <w:rPr>
                <w:noProof/>
                <w:webHidden/>
              </w:rPr>
            </w:r>
            <w:r w:rsidR="00B03E76">
              <w:rPr>
                <w:noProof/>
                <w:webHidden/>
              </w:rPr>
              <w:fldChar w:fldCharType="separate"/>
            </w:r>
            <w:r w:rsidR="00B03E76">
              <w:rPr>
                <w:noProof/>
                <w:webHidden/>
              </w:rPr>
              <w:t>54</w:t>
            </w:r>
            <w:r w:rsidR="00B03E76">
              <w:rPr>
                <w:noProof/>
                <w:webHidden/>
              </w:rPr>
              <w:fldChar w:fldCharType="end"/>
            </w:r>
          </w:hyperlink>
        </w:p>
        <w:p w14:paraId="6FCBD662" w14:textId="7E442028" w:rsidR="00B03E76" w:rsidRDefault="007A1AAB">
          <w:pPr>
            <w:pStyle w:val="TJ3"/>
            <w:rPr>
              <w:rFonts w:asciiTheme="minorHAnsi" w:eastAsiaTheme="minorEastAsia" w:hAnsiTheme="minorHAnsi" w:cstheme="minorBidi"/>
              <w:iCs w:val="0"/>
              <w:noProof/>
              <w:sz w:val="22"/>
              <w:szCs w:val="22"/>
              <w:lang w:val="en-GB" w:eastAsia="ja-JP"/>
            </w:rPr>
          </w:pPr>
          <w:hyperlink w:anchor="_Toc102298125" w:history="1">
            <w:r w:rsidR="00B03E76" w:rsidRPr="00D354E3">
              <w:rPr>
                <w:rStyle w:val="Hiperhivatkozs"/>
                <w:rFonts w:ascii="Arial" w:hAnsi="Arial"/>
                <w:noProof/>
              </w:rPr>
              <w:t>5.4.4.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Hitelesítés</w:t>
            </w:r>
            <w:r w:rsidR="00B03E76">
              <w:rPr>
                <w:noProof/>
                <w:webHidden/>
              </w:rPr>
              <w:tab/>
            </w:r>
            <w:r w:rsidR="00B03E76">
              <w:rPr>
                <w:noProof/>
                <w:webHidden/>
              </w:rPr>
              <w:fldChar w:fldCharType="begin"/>
            </w:r>
            <w:r w:rsidR="00B03E76">
              <w:rPr>
                <w:noProof/>
                <w:webHidden/>
              </w:rPr>
              <w:instrText xml:space="preserve"> PAGEREF _Toc102298125 \h </w:instrText>
            </w:r>
            <w:r w:rsidR="00B03E76">
              <w:rPr>
                <w:noProof/>
                <w:webHidden/>
              </w:rPr>
            </w:r>
            <w:r w:rsidR="00B03E76">
              <w:rPr>
                <w:noProof/>
                <w:webHidden/>
              </w:rPr>
              <w:fldChar w:fldCharType="separate"/>
            </w:r>
            <w:r w:rsidR="00B03E76">
              <w:rPr>
                <w:noProof/>
                <w:webHidden/>
              </w:rPr>
              <w:t>56</w:t>
            </w:r>
            <w:r w:rsidR="00B03E76">
              <w:rPr>
                <w:noProof/>
                <w:webHidden/>
              </w:rPr>
              <w:fldChar w:fldCharType="end"/>
            </w:r>
          </w:hyperlink>
        </w:p>
        <w:p w14:paraId="79EC5DB1" w14:textId="0ED3C0F9" w:rsidR="00B03E76" w:rsidRDefault="007A1AAB">
          <w:pPr>
            <w:pStyle w:val="TJ3"/>
            <w:rPr>
              <w:rFonts w:asciiTheme="minorHAnsi" w:eastAsiaTheme="minorEastAsia" w:hAnsiTheme="minorHAnsi" w:cstheme="minorBidi"/>
              <w:iCs w:val="0"/>
              <w:noProof/>
              <w:sz w:val="22"/>
              <w:szCs w:val="22"/>
              <w:lang w:val="en-GB" w:eastAsia="ja-JP"/>
            </w:rPr>
          </w:pPr>
          <w:hyperlink w:anchor="_Toc102298126" w:history="1">
            <w:r w:rsidR="00B03E76" w:rsidRPr="00D354E3">
              <w:rPr>
                <w:rStyle w:val="Hiperhivatkozs"/>
                <w:rFonts w:ascii="Arial" w:hAnsi="Arial"/>
                <w:noProof/>
              </w:rPr>
              <w:t>5.4.5.</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Csevegés</w:t>
            </w:r>
            <w:r w:rsidR="00B03E76">
              <w:rPr>
                <w:noProof/>
                <w:webHidden/>
              </w:rPr>
              <w:tab/>
            </w:r>
            <w:r w:rsidR="00B03E76">
              <w:rPr>
                <w:noProof/>
                <w:webHidden/>
              </w:rPr>
              <w:fldChar w:fldCharType="begin"/>
            </w:r>
            <w:r w:rsidR="00B03E76">
              <w:rPr>
                <w:noProof/>
                <w:webHidden/>
              </w:rPr>
              <w:instrText xml:space="preserve"> PAGEREF _Toc102298126 \h </w:instrText>
            </w:r>
            <w:r w:rsidR="00B03E76">
              <w:rPr>
                <w:noProof/>
                <w:webHidden/>
              </w:rPr>
            </w:r>
            <w:r w:rsidR="00B03E76">
              <w:rPr>
                <w:noProof/>
                <w:webHidden/>
              </w:rPr>
              <w:fldChar w:fldCharType="separate"/>
            </w:r>
            <w:r w:rsidR="00B03E76">
              <w:rPr>
                <w:noProof/>
                <w:webHidden/>
              </w:rPr>
              <w:t>58</w:t>
            </w:r>
            <w:r w:rsidR="00B03E76">
              <w:rPr>
                <w:noProof/>
                <w:webHidden/>
              </w:rPr>
              <w:fldChar w:fldCharType="end"/>
            </w:r>
          </w:hyperlink>
        </w:p>
        <w:p w14:paraId="7BD3454F" w14:textId="774852B1" w:rsidR="00B03E76" w:rsidRDefault="007A1AAB">
          <w:pPr>
            <w:pStyle w:val="TJ3"/>
            <w:rPr>
              <w:rFonts w:asciiTheme="minorHAnsi" w:eastAsiaTheme="minorEastAsia" w:hAnsiTheme="minorHAnsi" w:cstheme="minorBidi"/>
              <w:iCs w:val="0"/>
              <w:noProof/>
              <w:sz w:val="22"/>
              <w:szCs w:val="22"/>
              <w:lang w:val="en-GB" w:eastAsia="ja-JP"/>
            </w:rPr>
          </w:pPr>
          <w:hyperlink w:anchor="_Toc102298127" w:history="1">
            <w:r w:rsidR="00B03E76" w:rsidRPr="00D354E3">
              <w:rPr>
                <w:rStyle w:val="Hiperhivatkozs"/>
                <w:rFonts w:ascii="Arial" w:hAnsi="Arial"/>
                <w:noProof/>
              </w:rPr>
              <w:t>5.4.6.</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Adatbázis kapcsolat</w:t>
            </w:r>
            <w:r w:rsidR="00B03E76">
              <w:rPr>
                <w:noProof/>
                <w:webHidden/>
              </w:rPr>
              <w:tab/>
            </w:r>
            <w:r w:rsidR="00B03E76">
              <w:rPr>
                <w:noProof/>
                <w:webHidden/>
              </w:rPr>
              <w:fldChar w:fldCharType="begin"/>
            </w:r>
            <w:r w:rsidR="00B03E76">
              <w:rPr>
                <w:noProof/>
                <w:webHidden/>
              </w:rPr>
              <w:instrText xml:space="preserve"> PAGEREF _Toc102298127 \h </w:instrText>
            </w:r>
            <w:r w:rsidR="00B03E76">
              <w:rPr>
                <w:noProof/>
                <w:webHidden/>
              </w:rPr>
            </w:r>
            <w:r w:rsidR="00B03E76">
              <w:rPr>
                <w:noProof/>
                <w:webHidden/>
              </w:rPr>
              <w:fldChar w:fldCharType="separate"/>
            </w:r>
            <w:r w:rsidR="00B03E76">
              <w:rPr>
                <w:noProof/>
                <w:webHidden/>
              </w:rPr>
              <w:t>59</w:t>
            </w:r>
            <w:r w:rsidR="00B03E76">
              <w:rPr>
                <w:noProof/>
                <w:webHidden/>
              </w:rPr>
              <w:fldChar w:fldCharType="end"/>
            </w:r>
          </w:hyperlink>
        </w:p>
        <w:p w14:paraId="7316EB32" w14:textId="69748347" w:rsidR="00B03E76" w:rsidRDefault="007A1AAB">
          <w:pPr>
            <w:pStyle w:val="TJ2"/>
            <w:rPr>
              <w:rFonts w:asciiTheme="minorHAnsi" w:eastAsiaTheme="minorEastAsia" w:hAnsiTheme="minorHAnsi" w:cstheme="minorBidi"/>
              <w:noProof/>
              <w:sz w:val="22"/>
              <w:szCs w:val="22"/>
              <w:lang w:val="en-GB" w:eastAsia="ja-JP"/>
            </w:rPr>
          </w:pPr>
          <w:hyperlink w:anchor="_Toc102298128" w:history="1">
            <w:r w:rsidR="00B03E76" w:rsidRPr="00D354E3">
              <w:rPr>
                <w:rStyle w:val="Hiperhivatkozs"/>
                <w:noProof/>
                <w14:scene3d>
                  <w14:camera w14:prst="orthographicFront"/>
                  <w14:lightRig w14:rig="threePt" w14:dir="t">
                    <w14:rot w14:lat="0" w14:lon="0" w14:rev="0"/>
                  </w14:lightRig>
                </w14:scene3d>
              </w:rPr>
              <w:t>5.5.</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Adatbázis</w:t>
            </w:r>
            <w:r w:rsidR="00B03E76">
              <w:rPr>
                <w:noProof/>
                <w:webHidden/>
              </w:rPr>
              <w:tab/>
            </w:r>
            <w:r w:rsidR="00B03E76">
              <w:rPr>
                <w:noProof/>
                <w:webHidden/>
              </w:rPr>
              <w:fldChar w:fldCharType="begin"/>
            </w:r>
            <w:r w:rsidR="00B03E76">
              <w:rPr>
                <w:noProof/>
                <w:webHidden/>
              </w:rPr>
              <w:instrText xml:space="preserve"> PAGEREF _Toc102298128 \h </w:instrText>
            </w:r>
            <w:r w:rsidR="00B03E76">
              <w:rPr>
                <w:noProof/>
                <w:webHidden/>
              </w:rPr>
            </w:r>
            <w:r w:rsidR="00B03E76">
              <w:rPr>
                <w:noProof/>
                <w:webHidden/>
              </w:rPr>
              <w:fldChar w:fldCharType="separate"/>
            </w:r>
            <w:r w:rsidR="00B03E76">
              <w:rPr>
                <w:noProof/>
                <w:webHidden/>
              </w:rPr>
              <w:t>62</w:t>
            </w:r>
            <w:r w:rsidR="00B03E76">
              <w:rPr>
                <w:noProof/>
                <w:webHidden/>
              </w:rPr>
              <w:fldChar w:fldCharType="end"/>
            </w:r>
          </w:hyperlink>
        </w:p>
        <w:p w14:paraId="5149D4F9" w14:textId="393655CD" w:rsidR="00B03E76" w:rsidRDefault="007A1AAB">
          <w:pPr>
            <w:pStyle w:val="TJ3"/>
            <w:rPr>
              <w:rFonts w:asciiTheme="minorHAnsi" w:eastAsiaTheme="minorEastAsia" w:hAnsiTheme="minorHAnsi" w:cstheme="minorBidi"/>
              <w:iCs w:val="0"/>
              <w:noProof/>
              <w:sz w:val="22"/>
              <w:szCs w:val="22"/>
              <w:lang w:val="en-GB" w:eastAsia="ja-JP"/>
            </w:rPr>
          </w:pPr>
          <w:hyperlink w:anchor="_Toc102298129" w:history="1">
            <w:r w:rsidR="00B03E76" w:rsidRPr="00D354E3">
              <w:rPr>
                <w:rStyle w:val="Hiperhivatkozs"/>
                <w:rFonts w:ascii="Arial" w:hAnsi="Arial"/>
                <w:noProof/>
              </w:rPr>
              <w:t>5.5.1.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Struktúra</w:t>
            </w:r>
            <w:r w:rsidR="00B03E76">
              <w:rPr>
                <w:noProof/>
                <w:webHidden/>
              </w:rPr>
              <w:tab/>
            </w:r>
            <w:r w:rsidR="00B03E76">
              <w:rPr>
                <w:noProof/>
                <w:webHidden/>
              </w:rPr>
              <w:fldChar w:fldCharType="begin"/>
            </w:r>
            <w:r w:rsidR="00B03E76">
              <w:rPr>
                <w:noProof/>
                <w:webHidden/>
              </w:rPr>
              <w:instrText xml:space="preserve"> PAGEREF _Toc102298129 \h </w:instrText>
            </w:r>
            <w:r w:rsidR="00B03E76">
              <w:rPr>
                <w:noProof/>
                <w:webHidden/>
              </w:rPr>
            </w:r>
            <w:r w:rsidR="00B03E76">
              <w:rPr>
                <w:noProof/>
                <w:webHidden/>
              </w:rPr>
              <w:fldChar w:fldCharType="separate"/>
            </w:r>
            <w:r w:rsidR="00B03E76">
              <w:rPr>
                <w:noProof/>
                <w:webHidden/>
              </w:rPr>
              <w:t>62</w:t>
            </w:r>
            <w:r w:rsidR="00B03E76">
              <w:rPr>
                <w:noProof/>
                <w:webHidden/>
              </w:rPr>
              <w:fldChar w:fldCharType="end"/>
            </w:r>
          </w:hyperlink>
        </w:p>
        <w:p w14:paraId="187C3F62" w14:textId="79BF51BF" w:rsidR="00B03E76" w:rsidRDefault="007A1AAB">
          <w:pPr>
            <w:pStyle w:val="TJ3"/>
            <w:rPr>
              <w:rFonts w:asciiTheme="minorHAnsi" w:eastAsiaTheme="minorEastAsia" w:hAnsiTheme="minorHAnsi" w:cstheme="minorBidi"/>
              <w:iCs w:val="0"/>
              <w:noProof/>
              <w:sz w:val="22"/>
              <w:szCs w:val="22"/>
              <w:lang w:val="en-GB" w:eastAsia="ja-JP"/>
            </w:rPr>
          </w:pPr>
          <w:hyperlink w:anchor="_Toc102298130" w:history="1">
            <w:r w:rsidR="00B03E76" w:rsidRPr="00D354E3">
              <w:rPr>
                <w:rStyle w:val="Hiperhivatkozs"/>
                <w:rFonts w:ascii="Arial" w:hAnsi="Arial"/>
                <w:noProof/>
              </w:rPr>
              <w:t>5.5.2.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Adatbázis táblák</w:t>
            </w:r>
            <w:r w:rsidR="00B03E76">
              <w:rPr>
                <w:noProof/>
                <w:webHidden/>
              </w:rPr>
              <w:tab/>
            </w:r>
            <w:r w:rsidR="00B03E76">
              <w:rPr>
                <w:noProof/>
                <w:webHidden/>
              </w:rPr>
              <w:fldChar w:fldCharType="begin"/>
            </w:r>
            <w:r w:rsidR="00B03E76">
              <w:rPr>
                <w:noProof/>
                <w:webHidden/>
              </w:rPr>
              <w:instrText xml:space="preserve"> PAGEREF _Toc102298130 \h </w:instrText>
            </w:r>
            <w:r w:rsidR="00B03E76">
              <w:rPr>
                <w:noProof/>
                <w:webHidden/>
              </w:rPr>
            </w:r>
            <w:r w:rsidR="00B03E76">
              <w:rPr>
                <w:noProof/>
                <w:webHidden/>
              </w:rPr>
              <w:fldChar w:fldCharType="separate"/>
            </w:r>
            <w:r w:rsidR="00B03E76">
              <w:rPr>
                <w:noProof/>
                <w:webHidden/>
              </w:rPr>
              <w:t>63</w:t>
            </w:r>
            <w:r w:rsidR="00B03E76">
              <w:rPr>
                <w:noProof/>
                <w:webHidden/>
              </w:rPr>
              <w:fldChar w:fldCharType="end"/>
            </w:r>
          </w:hyperlink>
        </w:p>
        <w:p w14:paraId="71984DCB" w14:textId="7A50E342" w:rsidR="00B03E76" w:rsidRDefault="007A1AAB">
          <w:pPr>
            <w:pStyle w:val="TJ3"/>
            <w:rPr>
              <w:rFonts w:asciiTheme="minorHAnsi" w:eastAsiaTheme="minorEastAsia" w:hAnsiTheme="minorHAnsi" w:cstheme="minorBidi"/>
              <w:iCs w:val="0"/>
              <w:noProof/>
              <w:sz w:val="22"/>
              <w:szCs w:val="22"/>
              <w:lang w:val="en-GB" w:eastAsia="ja-JP"/>
            </w:rPr>
          </w:pPr>
          <w:hyperlink w:anchor="_Toc102298131" w:history="1">
            <w:r w:rsidR="00B03E76" w:rsidRPr="00D354E3">
              <w:rPr>
                <w:rStyle w:val="Hiperhivatkozs"/>
                <w:rFonts w:ascii="Arial" w:hAnsi="Arial"/>
                <w:noProof/>
              </w:rPr>
              <w:t>5.5.3.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Tárolt eljárások</w:t>
            </w:r>
            <w:r w:rsidR="00B03E76">
              <w:rPr>
                <w:noProof/>
                <w:webHidden/>
              </w:rPr>
              <w:tab/>
            </w:r>
            <w:r w:rsidR="00B03E76">
              <w:rPr>
                <w:noProof/>
                <w:webHidden/>
              </w:rPr>
              <w:fldChar w:fldCharType="begin"/>
            </w:r>
            <w:r w:rsidR="00B03E76">
              <w:rPr>
                <w:noProof/>
                <w:webHidden/>
              </w:rPr>
              <w:instrText xml:space="preserve"> PAGEREF _Toc102298131 \h </w:instrText>
            </w:r>
            <w:r w:rsidR="00B03E76">
              <w:rPr>
                <w:noProof/>
                <w:webHidden/>
              </w:rPr>
            </w:r>
            <w:r w:rsidR="00B03E76">
              <w:rPr>
                <w:noProof/>
                <w:webHidden/>
              </w:rPr>
              <w:fldChar w:fldCharType="separate"/>
            </w:r>
            <w:r w:rsidR="00B03E76">
              <w:rPr>
                <w:noProof/>
                <w:webHidden/>
              </w:rPr>
              <w:t>65</w:t>
            </w:r>
            <w:r w:rsidR="00B03E76">
              <w:rPr>
                <w:noProof/>
                <w:webHidden/>
              </w:rPr>
              <w:fldChar w:fldCharType="end"/>
            </w:r>
          </w:hyperlink>
        </w:p>
        <w:p w14:paraId="7AED519D" w14:textId="785906F0" w:rsidR="00B03E76" w:rsidRDefault="007A1AAB">
          <w:pPr>
            <w:pStyle w:val="TJ2"/>
            <w:rPr>
              <w:rFonts w:asciiTheme="minorHAnsi" w:eastAsiaTheme="minorEastAsia" w:hAnsiTheme="minorHAnsi" w:cstheme="minorBidi"/>
              <w:noProof/>
              <w:sz w:val="22"/>
              <w:szCs w:val="22"/>
              <w:lang w:val="en-GB" w:eastAsia="ja-JP"/>
            </w:rPr>
          </w:pPr>
          <w:hyperlink w:anchor="_Toc102298132" w:history="1">
            <w:r w:rsidR="00B03E76" w:rsidRPr="00D354E3">
              <w:rPr>
                <w:rStyle w:val="Hiperhivatkozs"/>
                <w:noProof/>
                <w14:scene3d>
                  <w14:camera w14:prst="orthographicFront"/>
                  <w14:lightRig w14:rig="threePt" w14:dir="t">
                    <w14:rot w14:lat="0" w14:lon="0" w14:rev="0"/>
                  </w14:lightRig>
                </w14:scene3d>
              </w:rPr>
              <w:t>5.6.</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Proxy</w:t>
            </w:r>
            <w:r w:rsidR="00B03E76">
              <w:rPr>
                <w:noProof/>
                <w:webHidden/>
              </w:rPr>
              <w:tab/>
            </w:r>
            <w:r w:rsidR="00B03E76">
              <w:rPr>
                <w:noProof/>
                <w:webHidden/>
              </w:rPr>
              <w:fldChar w:fldCharType="begin"/>
            </w:r>
            <w:r w:rsidR="00B03E76">
              <w:rPr>
                <w:noProof/>
                <w:webHidden/>
              </w:rPr>
              <w:instrText xml:space="preserve"> PAGEREF _Toc102298132 \h </w:instrText>
            </w:r>
            <w:r w:rsidR="00B03E76">
              <w:rPr>
                <w:noProof/>
                <w:webHidden/>
              </w:rPr>
            </w:r>
            <w:r w:rsidR="00B03E76">
              <w:rPr>
                <w:noProof/>
                <w:webHidden/>
              </w:rPr>
              <w:fldChar w:fldCharType="separate"/>
            </w:r>
            <w:r w:rsidR="00B03E76">
              <w:rPr>
                <w:noProof/>
                <w:webHidden/>
              </w:rPr>
              <w:t>66</w:t>
            </w:r>
            <w:r w:rsidR="00B03E76">
              <w:rPr>
                <w:noProof/>
                <w:webHidden/>
              </w:rPr>
              <w:fldChar w:fldCharType="end"/>
            </w:r>
          </w:hyperlink>
        </w:p>
        <w:p w14:paraId="7D60F163" w14:textId="67D6D6C4" w:rsidR="00B03E76" w:rsidRDefault="007A1AAB">
          <w:pPr>
            <w:pStyle w:val="TJ3"/>
            <w:rPr>
              <w:rFonts w:asciiTheme="minorHAnsi" w:eastAsiaTheme="minorEastAsia" w:hAnsiTheme="minorHAnsi" w:cstheme="minorBidi"/>
              <w:iCs w:val="0"/>
              <w:noProof/>
              <w:sz w:val="22"/>
              <w:szCs w:val="22"/>
              <w:lang w:val="en-GB" w:eastAsia="ja-JP"/>
            </w:rPr>
          </w:pPr>
          <w:hyperlink w:anchor="_Toc102298133" w:history="1">
            <w:r w:rsidR="00B03E76" w:rsidRPr="00D354E3">
              <w:rPr>
                <w:rStyle w:val="Hiperhivatkozs"/>
                <w:rFonts w:ascii="Arial" w:hAnsi="Arial"/>
                <w:noProof/>
              </w:rPr>
              <w:t>5.6.1.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Struktúra</w:t>
            </w:r>
            <w:r w:rsidR="00B03E76">
              <w:rPr>
                <w:noProof/>
                <w:webHidden/>
              </w:rPr>
              <w:tab/>
            </w:r>
            <w:r w:rsidR="00B03E76">
              <w:rPr>
                <w:noProof/>
                <w:webHidden/>
              </w:rPr>
              <w:fldChar w:fldCharType="begin"/>
            </w:r>
            <w:r w:rsidR="00B03E76">
              <w:rPr>
                <w:noProof/>
                <w:webHidden/>
              </w:rPr>
              <w:instrText xml:space="preserve"> PAGEREF _Toc102298133 \h </w:instrText>
            </w:r>
            <w:r w:rsidR="00B03E76">
              <w:rPr>
                <w:noProof/>
                <w:webHidden/>
              </w:rPr>
            </w:r>
            <w:r w:rsidR="00B03E76">
              <w:rPr>
                <w:noProof/>
                <w:webHidden/>
              </w:rPr>
              <w:fldChar w:fldCharType="separate"/>
            </w:r>
            <w:r w:rsidR="00B03E76">
              <w:rPr>
                <w:noProof/>
                <w:webHidden/>
              </w:rPr>
              <w:t>66</w:t>
            </w:r>
            <w:r w:rsidR="00B03E76">
              <w:rPr>
                <w:noProof/>
                <w:webHidden/>
              </w:rPr>
              <w:fldChar w:fldCharType="end"/>
            </w:r>
          </w:hyperlink>
        </w:p>
        <w:p w14:paraId="0B195ED3" w14:textId="3E6D0B33" w:rsidR="00B03E76" w:rsidRDefault="007A1AAB">
          <w:pPr>
            <w:pStyle w:val="TJ3"/>
            <w:rPr>
              <w:rFonts w:asciiTheme="minorHAnsi" w:eastAsiaTheme="minorEastAsia" w:hAnsiTheme="minorHAnsi" w:cstheme="minorBidi"/>
              <w:iCs w:val="0"/>
              <w:noProof/>
              <w:sz w:val="22"/>
              <w:szCs w:val="22"/>
              <w:lang w:val="en-GB" w:eastAsia="ja-JP"/>
            </w:rPr>
          </w:pPr>
          <w:hyperlink w:anchor="_Toc102298134" w:history="1">
            <w:r w:rsidR="00B03E76" w:rsidRPr="00D354E3">
              <w:rPr>
                <w:rStyle w:val="Hiperhivatkozs"/>
                <w:rFonts w:ascii="Arial" w:hAnsi="Arial"/>
                <w:noProof/>
              </w:rPr>
              <w:t>5.6.2.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MangaDex Átirányítás</w:t>
            </w:r>
            <w:r w:rsidR="00B03E76">
              <w:rPr>
                <w:noProof/>
                <w:webHidden/>
              </w:rPr>
              <w:tab/>
            </w:r>
            <w:r w:rsidR="00B03E76">
              <w:rPr>
                <w:noProof/>
                <w:webHidden/>
              </w:rPr>
              <w:fldChar w:fldCharType="begin"/>
            </w:r>
            <w:r w:rsidR="00B03E76">
              <w:rPr>
                <w:noProof/>
                <w:webHidden/>
              </w:rPr>
              <w:instrText xml:space="preserve"> PAGEREF _Toc102298134 \h </w:instrText>
            </w:r>
            <w:r w:rsidR="00B03E76">
              <w:rPr>
                <w:noProof/>
                <w:webHidden/>
              </w:rPr>
            </w:r>
            <w:r w:rsidR="00B03E76">
              <w:rPr>
                <w:noProof/>
                <w:webHidden/>
              </w:rPr>
              <w:fldChar w:fldCharType="separate"/>
            </w:r>
            <w:r w:rsidR="00B03E76">
              <w:rPr>
                <w:noProof/>
                <w:webHidden/>
              </w:rPr>
              <w:t>66</w:t>
            </w:r>
            <w:r w:rsidR="00B03E76">
              <w:rPr>
                <w:noProof/>
                <w:webHidden/>
              </w:rPr>
              <w:fldChar w:fldCharType="end"/>
            </w:r>
          </w:hyperlink>
        </w:p>
        <w:p w14:paraId="675781DE" w14:textId="2CD1BFFC" w:rsidR="00B03E76" w:rsidRDefault="007A1AAB">
          <w:pPr>
            <w:pStyle w:val="TJ3"/>
            <w:rPr>
              <w:rFonts w:asciiTheme="minorHAnsi" w:eastAsiaTheme="minorEastAsia" w:hAnsiTheme="minorHAnsi" w:cstheme="minorBidi"/>
              <w:iCs w:val="0"/>
              <w:noProof/>
              <w:sz w:val="22"/>
              <w:szCs w:val="22"/>
              <w:lang w:val="en-GB" w:eastAsia="ja-JP"/>
            </w:rPr>
          </w:pPr>
          <w:hyperlink w:anchor="_Toc102298135" w:history="1">
            <w:r w:rsidR="00B03E76" w:rsidRPr="00D354E3">
              <w:rPr>
                <w:rStyle w:val="Hiperhivatkozs"/>
                <w:rFonts w:ascii="Arial" w:hAnsi="Arial"/>
                <w:noProof/>
              </w:rPr>
              <w:t>5.6.3.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MangaDex Képek letöltése</w:t>
            </w:r>
            <w:r w:rsidR="00B03E76">
              <w:rPr>
                <w:noProof/>
                <w:webHidden/>
              </w:rPr>
              <w:tab/>
            </w:r>
            <w:r w:rsidR="00B03E76">
              <w:rPr>
                <w:noProof/>
                <w:webHidden/>
              </w:rPr>
              <w:fldChar w:fldCharType="begin"/>
            </w:r>
            <w:r w:rsidR="00B03E76">
              <w:rPr>
                <w:noProof/>
                <w:webHidden/>
              </w:rPr>
              <w:instrText xml:space="preserve"> PAGEREF _Toc102298135 \h </w:instrText>
            </w:r>
            <w:r w:rsidR="00B03E76">
              <w:rPr>
                <w:noProof/>
                <w:webHidden/>
              </w:rPr>
            </w:r>
            <w:r w:rsidR="00B03E76">
              <w:rPr>
                <w:noProof/>
                <w:webHidden/>
              </w:rPr>
              <w:fldChar w:fldCharType="separate"/>
            </w:r>
            <w:r w:rsidR="00B03E76">
              <w:rPr>
                <w:noProof/>
                <w:webHidden/>
              </w:rPr>
              <w:t>67</w:t>
            </w:r>
            <w:r w:rsidR="00B03E76">
              <w:rPr>
                <w:noProof/>
                <w:webHidden/>
              </w:rPr>
              <w:fldChar w:fldCharType="end"/>
            </w:r>
          </w:hyperlink>
        </w:p>
        <w:p w14:paraId="231E0ADA" w14:textId="602C9BAC" w:rsidR="00B03E76" w:rsidRDefault="007A1AAB">
          <w:pPr>
            <w:pStyle w:val="TJ3"/>
            <w:rPr>
              <w:rFonts w:asciiTheme="minorHAnsi" w:eastAsiaTheme="minorEastAsia" w:hAnsiTheme="minorHAnsi" w:cstheme="minorBidi"/>
              <w:iCs w:val="0"/>
              <w:noProof/>
              <w:sz w:val="22"/>
              <w:szCs w:val="22"/>
              <w:lang w:val="en-GB" w:eastAsia="ja-JP"/>
            </w:rPr>
          </w:pPr>
          <w:hyperlink w:anchor="_Toc102298136" w:history="1">
            <w:r w:rsidR="00B03E76" w:rsidRPr="00D354E3">
              <w:rPr>
                <w:rStyle w:val="Hiperhivatkozs"/>
                <w:rFonts w:ascii="Arial" w:hAnsi="Arial"/>
                <w:noProof/>
              </w:rPr>
              <w:t>5.6.4.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Letöltött képek szolgáltatása</w:t>
            </w:r>
            <w:r w:rsidR="00B03E76">
              <w:rPr>
                <w:noProof/>
                <w:webHidden/>
              </w:rPr>
              <w:tab/>
            </w:r>
            <w:r w:rsidR="00B03E76">
              <w:rPr>
                <w:noProof/>
                <w:webHidden/>
              </w:rPr>
              <w:fldChar w:fldCharType="begin"/>
            </w:r>
            <w:r w:rsidR="00B03E76">
              <w:rPr>
                <w:noProof/>
                <w:webHidden/>
              </w:rPr>
              <w:instrText xml:space="preserve"> PAGEREF _Toc102298136 \h </w:instrText>
            </w:r>
            <w:r w:rsidR="00B03E76">
              <w:rPr>
                <w:noProof/>
                <w:webHidden/>
              </w:rPr>
            </w:r>
            <w:r w:rsidR="00B03E76">
              <w:rPr>
                <w:noProof/>
                <w:webHidden/>
              </w:rPr>
              <w:fldChar w:fldCharType="separate"/>
            </w:r>
            <w:r w:rsidR="00B03E76">
              <w:rPr>
                <w:noProof/>
                <w:webHidden/>
              </w:rPr>
              <w:t>69</w:t>
            </w:r>
            <w:r w:rsidR="00B03E76">
              <w:rPr>
                <w:noProof/>
                <w:webHidden/>
              </w:rPr>
              <w:fldChar w:fldCharType="end"/>
            </w:r>
          </w:hyperlink>
        </w:p>
        <w:p w14:paraId="52930192" w14:textId="27B594D6"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37" w:history="1">
            <w:r w:rsidR="00B03E76" w:rsidRPr="00D354E3">
              <w:rPr>
                <w:rStyle w:val="Hiperhivatkozs"/>
                <w:rFonts w:ascii="Arial" w:hAnsi="Arial"/>
                <w:noProof/>
              </w:rPr>
              <w:t>6.</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Tesztek</w:t>
            </w:r>
            <w:r w:rsidR="00B03E76">
              <w:rPr>
                <w:noProof/>
                <w:webHidden/>
              </w:rPr>
              <w:tab/>
            </w:r>
            <w:r w:rsidR="00B03E76">
              <w:rPr>
                <w:noProof/>
                <w:webHidden/>
              </w:rPr>
              <w:fldChar w:fldCharType="begin"/>
            </w:r>
            <w:r w:rsidR="00B03E76">
              <w:rPr>
                <w:noProof/>
                <w:webHidden/>
              </w:rPr>
              <w:instrText xml:space="preserve"> PAGEREF _Toc102298137 \h </w:instrText>
            </w:r>
            <w:r w:rsidR="00B03E76">
              <w:rPr>
                <w:noProof/>
                <w:webHidden/>
              </w:rPr>
            </w:r>
            <w:r w:rsidR="00B03E76">
              <w:rPr>
                <w:noProof/>
                <w:webHidden/>
              </w:rPr>
              <w:fldChar w:fldCharType="separate"/>
            </w:r>
            <w:r w:rsidR="00B03E76">
              <w:rPr>
                <w:noProof/>
                <w:webHidden/>
              </w:rPr>
              <w:t>70</w:t>
            </w:r>
            <w:r w:rsidR="00B03E76">
              <w:rPr>
                <w:noProof/>
                <w:webHidden/>
              </w:rPr>
              <w:fldChar w:fldCharType="end"/>
            </w:r>
          </w:hyperlink>
        </w:p>
        <w:p w14:paraId="6CB0169A" w14:textId="4CFAF389" w:rsidR="00B03E76" w:rsidRDefault="007A1AAB">
          <w:pPr>
            <w:pStyle w:val="TJ2"/>
            <w:rPr>
              <w:rFonts w:asciiTheme="minorHAnsi" w:eastAsiaTheme="minorEastAsia" w:hAnsiTheme="minorHAnsi" w:cstheme="minorBidi"/>
              <w:noProof/>
              <w:sz w:val="22"/>
              <w:szCs w:val="22"/>
              <w:lang w:val="en-GB" w:eastAsia="ja-JP"/>
            </w:rPr>
          </w:pPr>
          <w:hyperlink w:anchor="_Toc102298138" w:history="1">
            <w:r w:rsidR="00B03E76" w:rsidRPr="00D354E3">
              <w:rPr>
                <w:rStyle w:val="Hiperhivatkozs"/>
                <w:noProof/>
                <w14:scene3d>
                  <w14:camera w14:prst="orthographicFront"/>
                  <w14:lightRig w14:rig="threePt" w14:dir="t">
                    <w14:rot w14:lat="0" w14:lon="0" w14:rev="0"/>
                  </w14:lightRig>
                </w14:scene3d>
              </w:rPr>
              <w:t>6.1.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Backend</w:t>
            </w:r>
            <w:r w:rsidR="00B03E76">
              <w:rPr>
                <w:noProof/>
                <w:webHidden/>
              </w:rPr>
              <w:tab/>
            </w:r>
            <w:r w:rsidR="00B03E76">
              <w:rPr>
                <w:noProof/>
                <w:webHidden/>
              </w:rPr>
              <w:fldChar w:fldCharType="begin"/>
            </w:r>
            <w:r w:rsidR="00B03E76">
              <w:rPr>
                <w:noProof/>
                <w:webHidden/>
              </w:rPr>
              <w:instrText xml:space="preserve"> PAGEREF _Toc102298138 \h </w:instrText>
            </w:r>
            <w:r w:rsidR="00B03E76">
              <w:rPr>
                <w:noProof/>
                <w:webHidden/>
              </w:rPr>
            </w:r>
            <w:r w:rsidR="00B03E76">
              <w:rPr>
                <w:noProof/>
                <w:webHidden/>
              </w:rPr>
              <w:fldChar w:fldCharType="separate"/>
            </w:r>
            <w:r w:rsidR="00B03E76">
              <w:rPr>
                <w:noProof/>
                <w:webHidden/>
              </w:rPr>
              <w:t>70</w:t>
            </w:r>
            <w:r w:rsidR="00B03E76">
              <w:rPr>
                <w:noProof/>
                <w:webHidden/>
              </w:rPr>
              <w:fldChar w:fldCharType="end"/>
            </w:r>
          </w:hyperlink>
        </w:p>
        <w:p w14:paraId="3A60069C" w14:textId="1714F3A2" w:rsidR="00B03E76" w:rsidRDefault="007A1AAB">
          <w:pPr>
            <w:pStyle w:val="TJ2"/>
            <w:rPr>
              <w:rFonts w:asciiTheme="minorHAnsi" w:eastAsiaTheme="minorEastAsia" w:hAnsiTheme="minorHAnsi" w:cstheme="minorBidi"/>
              <w:noProof/>
              <w:sz w:val="22"/>
              <w:szCs w:val="22"/>
              <w:lang w:val="en-GB" w:eastAsia="ja-JP"/>
            </w:rPr>
          </w:pPr>
          <w:hyperlink w:anchor="_Toc102298139" w:history="1">
            <w:r w:rsidR="00B03E76" w:rsidRPr="00D354E3">
              <w:rPr>
                <w:rStyle w:val="Hiperhivatkozs"/>
                <w:noProof/>
                <w14:scene3d>
                  <w14:camera w14:prst="orthographicFront"/>
                  <w14:lightRig w14:rig="threePt" w14:dir="t">
                    <w14:rot w14:lat="0" w14:lon="0" w14:rev="0"/>
                  </w14:lightRig>
                </w14:scene3d>
              </w:rPr>
              <w:t>6.2.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Frontend</w:t>
            </w:r>
            <w:r w:rsidR="00B03E76">
              <w:rPr>
                <w:noProof/>
                <w:webHidden/>
              </w:rPr>
              <w:tab/>
            </w:r>
            <w:r w:rsidR="00B03E76">
              <w:rPr>
                <w:noProof/>
                <w:webHidden/>
              </w:rPr>
              <w:fldChar w:fldCharType="begin"/>
            </w:r>
            <w:r w:rsidR="00B03E76">
              <w:rPr>
                <w:noProof/>
                <w:webHidden/>
              </w:rPr>
              <w:instrText xml:space="preserve"> PAGEREF _Toc102298139 \h </w:instrText>
            </w:r>
            <w:r w:rsidR="00B03E76">
              <w:rPr>
                <w:noProof/>
                <w:webHidden/>
              </w:rPr>
            </w:r>
            <w:r w:rsidR="00B03E76">
              <w:rPr>
                <w:noProof/>
                <w:webHidden/>
              </w:rPr>
              <w:fldChar w:fldCharType="separate"/>
            </w:r>
            <w:r w:rsidR="00B03E76">
              <w:rPr>
                <w:noProof/>
                <w:webHidden/>
              </w:rPr>
              <w:t>70</w:t>
            </w:r>
            <w:r w:rsidR="00B03E76">
              <w:rPr>
                <w:noProof/>
                <w:webHidden/>
              </w:rPr>
              <w:fldChar w:fldCharType="end"/>
            </w:r>
          </w:hyperlink>
        </w:p>
        <w:p w14:paraId="10EA6179" w14:textId="74EB100B"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40" w:history="1">
            <w:r w:rsidR="00B03E76" w:rsidRPr="00D354E3">
              <w:rPr>
                <w:rStyle w:val="Hiperhivatkozs"/>
                <w:rFonts w:ascii="Arial" w:hAnsi="Arial"/>
                <w:noProof/>
              </w:rPr>
              <w:t>7.</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Továbbfejlesztési lehetőségek</w:t>
            </w:r>
            <w:r w:rsidR="00B03E76">
              <w:rPr>
                <w:noProof/>
                <w:webHidden/>
              </w:rPr>
              <w:tab/>
            </w:r>
            <w:r w:rsidR="00B03E76">
              <w:rPr>
                <w:noProof/>
                <w:webHidden/>
              </w:rPr>
              <w:fldChar w:fldCharType="begin"/>
            </w:r>
            <w:r w:rsidR="00B03E76">
              <w:rPr>
                <w:noProof/>
                <w:webHidden/>
              </w:rPr>
              <w:instrText xml:space="preserve"> PAGEREF _Toc102298140 \h </w:instrText>
            </w:r>
            <w:r w:rsidR="00B03E76">
              <w:rPr>
                <w:noProof/>
                <w:webHidden/>
              </w:rPr>
            </w:r>
            <w:r w:rsidR="00B03E76">
              <w:rPr>
                <w:noProof/>
                <w:webHidden/>
              </w:rPr>
              <w:fldChar w:fldCharType="separate"/>
            </w:r>
            <w:r w:rsidR="00B03E76">
              <w:rPr>
                <w:noProof/>
                <w:webHidden/>
              </w:rPr>
              <w:t>70</w:t>
            </w:r>
            <w:r w:rsidR="00B03E76">
              <w:rPr>
                <w:noProof/>
                <w:webHidden/>
              </w:rPr>
              <w:fldChar w:fldCharType="end"/>
            </w:r>
          </w:hyperlink>
        </w:p>
        <w:p w14:paraId="0AAA076C" w14:textId="6C344109"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41" w:history="1">
            <w:r w:rsidR="00B03E76" w:rsidRPr="00D354E3">
              <w:rPr>
                <w:rStyle w:val="Hiperhivatkozs"/>
                <w:rFonts w:ascii="Arial" w:hAnsi="Arial"/>
                <w:noProof/>
              </w:rPr>
              <w:t>8.</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Összefoglalás</w:t>
            </w:r>
            <w:r w:rsidR="00B03E76">
              <w:rPr>
                <w:noProof/>
                <w:webHidden/>
              </w:rPr>
              <w:tab/>
            </w:r>
            <w:r w:rsidR="00B03E76">
              <w:rPr>
                <w:noProof/>
                <w:webHidden/>
              </w:rPr>
              <w:fldChar w:fldCharType="begin"/>
            </w:r>
            <w:r w:rsidR="00B03E76">
              <w:rPr>
                <w:noProof/>
                <w:webHidden/>
              </w:rPr>
              <w:instrText xml:space="preserve"> PAGEREF _Toc102298141 \h </w:instrText>
            </w:r>
            <w:r w:rsidR="00B03E76">
              <w:rPr>
                <w:noProof/>
                <w:webHidden/>
              </w:rPr>
            </w:r>
            <w:r w:rsidR="00B03E76">
              <w:rPr>
                <w:noProof/>
                <w:webHidden/>
              </w:rPr>
              <w:fldChar w:fldCharType="separate"/>
            </w:r>
            <w:r w:rsidR="00B03E76">
              <w:rPr>
                <w:noProof/>
                <w:webHidden/>
              </w:rPr>
              <w:t>71</w:t>
            </w:r>
            <w:r w:rsidR="00B03E76">
              <w:rPr>
                <w:noProof/>
                <w:webHidden/>
              </w:rPr>
              <w:fldChar w:fldCharType="end"/>
            </w:r>
          </w:hyperlink>
        </w:p>
        <w:p w14:paraId="37EB7102" w14:textId="4ED9EB54"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42" w:history="1">
            <w:r w:rsidR="00B03E76" w:rsidRPr="00D354E3">
              <w:rPr>
                <w:rStyle w:val="Hiperhivatkozs"/>
                <w:noProof/>
              </w:rPr>
              <w:t>Irodalomjegyzék</w:t>
            </w:r>
            <w:r w:rsidR="00B03E76">
              <w:rPr>
                <w:noProof/>
                <w:webHidden/>
              </w:rPr>
              <w:tab/>
            </w:r>
            <w:r w:rsidR="00B03E76">
              <w:rPr>
                <w:noProof/>
                <w:webHidden/>
              </w:rPr>
              <w:fldChar w:fldCharType="begin"/>
            </w:r>
            <w:r w:rsidR="00B03E76">
              <w:rPr>
                <w:noProof/>
                <w:webHidden/>
              </w:rPr>
              <w:instrText xml:space="preserve"> PAGEREF _Toc102298142 \h </w:instrText>
            </w:r>
            <w:r w:rsidR="00B03E76">
              <w:rPr>
                <w:noProof/>
                <w:webHidden/>
              </w:rPr>
            </w:r>
            <w:r w:rsidR="00B03E76">
              <w:rPr>
                <w:noProof/>
                <w:webHidden/>
              </w:rPr>
              <w:fldChar w:fldCharType="separate"/>
            </w:r>
            <w:r w:rsidR="00B03E76">
              <w:rPr>
                <w:noProof/>
                <w:webHidden/>
              </w:rPr>
              <w:t>72</w:t>
            </w:r>
            <w:r w:rsidR="00B03E76">
              <w:rPr>
                <w:noProof/>
                <w:webHidden/>
              </w:rPr>
              <w:fldChar w:fldCharType="end"/>
            </w:r>
          </w:hyperlink>
        </w:p>
        <w:p w14:paraId="5E5B2B19" w14:textId="68AC1417"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43" w:history="1">
            <w:r w:rsidR="00B03E76" w:rsidRPr="00D354E3">
              <w:rPr>
                <w:rStyle w:val="Hiperhivatkozs"/>
                <w:noProof/>
              </w:rPr>
              <w:t>Mellékletek</w:t>
            </w:r>
            <w:r w:rsidR="00B03E76">
              <w:rPr>
                <w:noProof/>
                <w:webHidden/>
              </w:rPr>
              <w:tab/>
            </w:r>
            <w:r w:rsidR="00B03E76">
              <w:rPr>
                <w:noProof/>
                <w:webHidden/>
              </w:rPr>
              <w:fldChar w:fldCharType="begin"/>
            </w:r>
            <w:r w:rsidR="00B03E76">
              <w:rPr>
                <w:noProof/>
                <w:webHidden/>
              </w:rPr>
              <w:instrText xml:space="preserve"> PAGEREF _Toc102298143 \h </w:instrText>
            </w:r>
            <w:r w:rsidR="00B03E76">
              <w:rPr>
                <w:noProof/>
                <w:webHidden/>
              </w:rPr>
            </w:r>
            <w:r w:rsidR="00B03E76">
              <w:rPr>
                <w:noProof/>
                <w:webHidden/>
              </w:rPr>
              <w:fldChar w:fldCharType="separate"/>
            </w:r>
            <w:r w:rsidR="00B03E76">
              <w:rPr>
                <w:noProof/>
                <w:webHidden/>
              </w:rPr>
              <w:t>73</w:t>
            </w:r>
            <w:r w:rsidR="00B03E76">
              <w:rPr>
                <w:noProof/>
                <w:webHidden/>
              </w:rPr>
              <w:fldChar w:fldCharType="end"/>
            </w:r>
          </w:hyperlink>
        </w:p>
        <w:p w14:paraId="6A9141F6" w14:textId="16FFD391"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44" w:history="1">
            <w:r w:rsidR="00B03E76" w:rsidRPr="00D354E3">
              <w:rPr>
                <w:rStyle w:val="Hiperhivatkozs"/>
                <w:rFonts w:ascii="Arial" w:hAnsi="Arial"/>
                <w:noProof/>
              </w:rPr>
              <w:t>9.</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Felhasználói útmutató</w:t>
            </w:r>
            <w:r w:rsidR="00B03E76">
              <w:rPr>
                <w:noProof/>
                <w:webHidden/>
              </w:rPr>
              <w:tab/>
            </w:r>
            <w:r w:rsidR="00B03E76">
              <w:rPr>
                <w:noProof/>
                <w:webHidden/>
              </w:rPr>
              <w:fldChar w:fldCharType="begin"/>
            </w:r>
            <w:r w:rsidR="00B03E76">
              <w:rPr>
                <w:noProof/>
                <w:webHidden/>
              </w:rPr>
              <w:instrText xml:space="preserve"> PAGEREF _Toc102298144 \h </w:instrText>
            </w:r>
            <w:r w:rsidR="00B03E76">
              <w:rPr>
                <w:noProof/>
                <w:webHidden/>
              </w:rPr>
            </w:r>
            <w:r w:rsidR="00B03E76">
              <w:rPr>
                <w:noProof/>
                <w:webHidden/>
              </w:rPr>
              <w:fldChar w:fldCharType="separate"/>
            </w:r>
            <w:r w:rsidR="00B03E76">
              <w:rPr>
                <w:noProof/>
                <w:webHidden/>
              </w:rPr>
              <w:t>73</w:t>
            </w:r>
            <w:r w:rsidR="00B03E76">
              <w:rPr>
                <w:noProof/>
                <w:webHidden/>
              </w:rPr>
              <w:fldChar w:fldCharType="end"/>
            </w:r>
          </w:hyperlink>
        </w:p>
        <w:p w14:paraId="619C5913" w14:textId="4D99D31A" w:rsidR="00B03E76" w:rsidRDefault="007A1AAB">
          <w:pPr>
            <w:pStyle w:val="TJ2"/>
            <w:rPr>
              <w:rFonts w:asciiTheme="minorHAnsi" w:eastAsiaTheme="minorEastAsia" w:hAnsiTheme="minorHAnsi" w:cstheme="minorBidi"/>
              <w:noProof/>
              <w:sz w:val="22"/>
              <w:szCs w:val="22"/>
              <w:lang w:val="en-GB" w:eastAsia="ja-JP"/>
            </w:rPr>
          </w:pPr>
          <w:hyperlink w:anchor="_Toc102298145" w:history="1">
            <w:r w:rsidR="00B03E76" w:rsidRPr="00D354E3">
              <w:rPr>
                <w:rStyle w:val="Hiperhivatkozs"/>
                <w:noProof/>
                <w14:scene3d>
                  <w14:camera w14:prst="orthographicFront"/>
                  <w14:lightRig w14:rig="threePt" w14:dir="t">
                    <w14:rot w14:lat="0" w14:lon="0" w14:rev="0"/>
                  </w14:lightRig>
                </w14:scene3d>
              </w:rPr>
              <w:t>9.1.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Regisztráció, bejelentkezés</w:t>
            </w:r>
            <w:r w:rsidR="00B03E76">
              <w:rPr>
                <w:noProof/>
                <w:webHidden/>
              </w:rPr>
              <w:tab/>
            </w:r>
            <w:r w:rsidR="00B03E76">
              <w:rPr>
                <w:noProof/>
                <w:webHidden/>
              </w:rPr>
              <w:fldChar w:fldCharType="begin"/>
            </w:r>
            <w:r w:rsidR="00B03E76">
              <w:rPr>
                <w:noProof/>
                <w:webHidden/>
              </w:rPr>
              <w:instrText xml:space="preserve"> PAGEREF _Toc102298145 \h </w:instrText>
            </w:r>
            <w:r w:rsidR="00B03E76">
              <w:rPr>
                <w:noProof/>
                <w:webHidden/>
              </w:rPr>
            </w:r>
            <w:r w:rsidR="00B03E76">
              <w:rPr>
                <w:noProof/>
                <w:webHidden/>
              </w:rPr>
              <w:fldChar w:fldCharType="separate"/>
            </w:r>
            <w:r w:rsidR="00B03E76">
              <w:rPr>
                <w:noProof/>
                <w:webHidden/>
              </w:rPr>
              <w:t>73</w:t>
            </w:r>
            <w:r w:rsidR="00B03E76">
              <w:rPr>
                <w:noProof/>
                <w:webHidden/>
              </w:rPr>
              <w:fldChar w:fldCharType="end"/>
            </w:r>
          </w:hyperlink>
        </w:p>
        <w:p w14:paraId="46121E85" w14:textId="47A7880B" w:rsidR="00B03E76" w:rsidRDefault="007A1AAB">
          <w:pPr>
            <w:pStyle w:val="TJ2"/>
            <w:rPr>
              <w:rFonts w:asciiTheme="minorHAnsi" w:eastAsiaTheme="minorEastAsia" w:hAnsiTheme="minorHAnsi" w:cstheme="minorBidi"/>
              <w:noProof/>
              <w:sz w:val="22"/>
              <w:szCs w:val="22"/>
              <w:lang w:val="en-GB" w:eastAsia="ja-JP"/>
            </w:rPr>
          </w:pPr>
          <w:hyperlink w:anchor="_Toc102298146" w:history="1">
            <w:r w:rsidR="00B03E76" w:rsidRPr="00D354E3">
              <w:rPr>
                <w:rStyle w:val="Hiperhivatkozs"/>
                <w:noProof/>
                <w14:scene3d>
                  <w14:camera w14:prst="orthographicFront"/>
                  <w14:lightRig w14:rig="threePt" w14:dir="t">
                    <w14:rot w14:lat="0" w14:lon="0" w14:rev="0"/>
                  </w14:lightRig>
                </w14:scene3d>
              </w:rPr>
              <w:t>9.2.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Manga keresése és olvasása</w:t>
            </w:r>
            <w:r w:rsidR="00B03E76">
              <w:rPr>
                <w:noProof/>
                <w:webHidden/>
              </w:rPr>
              <w:tab/>
            </w:r>
            <w:r w:rsidR="00B03E76">
              <w:rPr>
                <w:noProof/>
                <w:webHidden/>
              </w:rPr>
              <w:fldChar w:fldCharType="begin"/>
            </w:r>
            <w:r w:rsidR="00B03E76">
              <w:rPr>
                <w:noProof/>
                <w:webHidden/>
              </w:rPr>
              <w:instrText xml:space="preserve"> PAGEREF _Toc102298146 \h </w:instrText>
            </w:r>
            <w:r w:rsidR="00B03E76">
              <w:rPr>
                <w:noProof/>
                <w:webHidden/>
              </w:rPr>
            </w:r>
            <w:r w:rsidR="00B03E76">
              <w:rPr>
                <w:noProof/>
                <w:webHidden/>
              </w:rPr>
              <w:fldChar w:fldCharType="separate"/>
            </w:r>
            <w:r w:rsidR="00B03E76">
              <w:rPr>
                <w:noProof/>
                <w:webHidden/>
              </w:rPr>
              <w:t>74</w:t>
            </w:r>
            <w:r w:rsidR="00B03E76">
              <w:rPr>
                <w:noProof/>
                <w:webHidden/>
              </w:rPr>
              <w:fldChar w:fldCharType="end"/>
            </w:r>
          </w:hyperlink>
        </w:p>
        <w:p w14:paraId="4029AE61" w14:textId="1BDDC19C" w:rsidR="00B03E76" w:rsidRDefault="007A1AAB">
          <w:pPr>
            <w:pStyle w:val="TJ2"/>
            <w:rPr>
              <w:rFonts w:asciiTheme="minorHAnsi" w:eastAsiaTheme="minorEastAsia" w:hAnsiTheme="minorHAnsi" w:cstheme="minorBidi"/>
              <w:noProof/>
              <w:sz w:val="22"/>
              <w:szCs w:val="22"/>
              <w:lang w:val="en-GB" w:eastAsia="ja-JP"/>
            </w:rPr>
          </w:pPr>
          <w:hyperlink w:anchor="_Toc102298147" w:history="1">
            <w:r w:rsidR="00B03E76" w:rsidRPr="00D354E3">
              <w:rPr>
                <w:rStyle w:val="Hiperhivatkozs"/>
                <w:noProof/>
                <w14:scene3d>
                  <w14:camera w14:prst="orthographicFront"/>
                  <w14:lightRig w14:rig="threePt" w14:dir="t">
                    <w14:rot w14:lat="0" w14:lon="0" w14:rev="0"/>
                  </w14:lightRig>
                </w14:scene3d>
              </w:rPr>
              <w:t>9.3.</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Készítők és fordítók megtekintése</w:t>
            </w:r>
            <w:r w:rsidR="00B03E76">
              <w:rPr>
                <w:noProof/>
                <w:webHidden/>
              </w:rPr>
              <w:tab/>
            </w:r>
            <w:r w:rsidR="00B03E76">
              <w:rPr>
                <w:noProof/>
                <w:webHidden/>
              </w:rPr>
              <w:fldChar w:fldCharType="begin"/>
            </w:r>
            <w:r w:rsidR="00B03E76">
              <w:rPr>
                <w:noProof/>
                <w:webHidden/>
              </w:rPr>
              <w:instrText xml:space="preserve"> PAGEREF _Toc102298147 \h </w:instrText>
            </w:r>
            <w:r w:rsidR="00B03E76">
              <w:rPr>
                <w:noProof/>
                <w:webHidden/>
              </w:rPr>
            </w:r>
            <w:r w:rsidR="00B03E76">
              <w:rPr>
                <w:noProof/>
                <w:webHidden/>
              </w:rPr>
              <w:fldChar w:fldCharType="separate"/>
            </w:r>
            <w:r w:rsidR="00B03E76">
              <w:rPr>
                <w:noProof/>
                <w:webHidden/>
              </w:rPr>
              <w:t>76</w:t>
            </w:r>
            <w:r w:rsidR="00B03E76">
              <w:rPr>
                <w:noProof/>
                <w:webHidden/>
              </w:rPr>
              <w:fldChar w:fldCharType="end"/>
            </w:r>
          </w:hyperlink>
        </w:p>
        <w:p w14:paraId="1A13A5D1" w14:textId="7E233F12" w:rsidR="00B03E76" w:rsidRDefault="007A1AAB">
          <w:pPr>
            <w:pStyle w:val="TJ2"/>
            <w:rPr>
              <w:rFonts w:asciiTheme="minorHAnsi" w:eastAsiaTheme="minorEastAsia" w:hAnsiTheme="minorHAnsi" w:cstheme="minorBidi"/>
              <w:noProof/>
              <w:sz w:val="22"/>
              <w:szCs w:val="22"/>
              <w:lang w:val="en-GB" w:eastAsia="ja-JP"/>
            </w:rPr>
          </w:pPr>
          <w:hyperlink w:anchor="_Toc102298148" w:history="1">
            <w:r w:rsidR="00B03E76" w:rsidRPr="00D354E3">
              <w:rPr>
                <w:rStyle w:val="Hiperhivatkozs"/>
                <w:noProof/>
                <w14:scene3d>
                  <w14:camera w14:prst="orthographicFront"/>
                  <w14:lightRig w14:rig="threePt" w14:dir="t">
                    <w14:rot w14:lat="0" w14:lon="0" w14:rev="0"/>
                  </w14:lightRig>
                </w14:scene3d>
              </w:rPr>
              <w:t>9.4.</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Profil változtatása</w:t>
            </w:r>
            <w:r w:rsidR="00B03E76">
              <w:rPr>
                <w:noProof/>
                <w:webHidden/>
              </w:rPr>
              <w:tab/>
            </w:r>
            <w:r w:rsidR="00B03E76">
              <w:rPr>
                <w:noProof/>
                <w:webHidden/>
              </w:rPr>
              <w:fldChar w:fldCharType="begin"/>
            </w:r>
            <w:r w:rsidR="00B03E76">
              <w:rPr>
                <w:noProof/>
                <w:webHidden/>
              </w:rPr>
              <w:instrText xml:space="preserve"> PAGEREF _Toc102298148 \h </w:instrText>
            </w:r>
            <w:r w:rsidR="00B03E76">
              <w:rPr>
                <w:noProof/>
                <w:webHidden/>
              </w:rPr>
            </w:r>
            <w:r w:rsidR="00B03E76">
              <w:rPr>
                <w:noProof/>
                <w:webHidden/>
              </w:rPr>
              <w:fldChar w:fldCharType="separate"/>
            </w:r>
            <w:r w:rsidR="00B03E76">
              <w:rPr>
                <w:noProof/>
                <w:webHidden/>
              </w:rPr>
              <w:t>78</w:t>
            </w:r>
            <w:r w:rsidR="00B03E76">
              <w:rPr>
                <w:noProof/>
                <w:webHidden/>
              </w:rPr>
              <w:fldChar w:fldCharType="end"/>
            </w:r>
          </w:hyperlink>
        </w:p>
        <w:p w14:paraId="7ECD0FF3" w14:textId="0DA69BB0" w:rsidR="00B03E76" w:rsidRDefault="007A1AAB">
          <w:pPr>
            <w:pStyle w:val="TJ3"/>
            <w:rPr>
              <w:rFonts w:asciiTheme="minorHAnsi" w:eastAsiaTheme="minorEastAsia" w:hAnsiTheme="minorHAnsi" w:cstheme="minorBidi"/>
              <w:iCs w:val="0"/>
              <w:noProof/>
              <w:sz w:val="22"/>
              <w:szCs w:val="22"/>
              <w:lang w:val="en-GB" w:eastAsia="ja-JP"/>
            </w:rPr>
          </w:pPr>
          <w:hyperlink w:anchor="_Toc102298149" w:history="1">
            <w:r w:rsidR="00B03E76" w:rsidRPr="00D354E3">
              <w:rPr>
                <w:rStyle w:val="Hiperhivatkozs"/>
                <w:rFonts w:ascii="Arial" w:hAnsi="Arial"/>
                <w:noProof/>
              </w:rPr>
              <w:t>9.4.1.</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Leírás változtatása</w:t>
            </w:r>
            <w:r w:rsidR="00B03E76">
              <w:rPr>
                <w:noProof/>
                <w:webHidden/>
              </w:rPr>
              <w:tab/>
            </w:r>
            <w:r w:rsidR="00B03E76">
              <w:rPr>
                <w:noProof/>
                <w:webHidden/>
              </w:rPr>
              <w:fldChar w:fldCharType="begin"/>
            </w:r>
            <w:r w:rsidR="00B03E76">
              <w:rPr>
                <w:noProof/>
                <w:webHidden/>
              </w:rPr>
              <w:instrText xml:space="preserve"> PAGEREF _Toc102298149 \h </w:instrText>
            </w:r>
            <w:r w:rsidR="00B03E76">
              <w:rPr>
                <w:noProof/>
                <w:webHidden/>
              </w:rPr>
            </w:r>
            <w:r w:rsidR="00B03E76">
              <w:rPr>
                <w:noProof/>
                <w:webHidden/>
              </w:rPr>
              <w:fldChar w:fldCharType="separate"/>
            </w:r>
            <w:r w:rsidR="00B03E76">
              <w:rPr>
                <w:noProof/>
                <w:webHidden/>
              </w:rPr>
              <w:t>78</w:t>
            </w:r>
            <w:r w:rsidR="00B03E76">
              <w:rPr>
                <w:noProof/>
                <w:webHidden/>
              </w:rPr>
              <w:fldChar w:fldCharType="end"/>
            </w:r>
          </w:hyperlink>
        </w:p>
        <w:p w14:paraId="1BE9D2FE" w14:textId="3983FF79" w:rsidR="00B03E76" w:rsidRDefault="007A1AAB">
          <w:pPr>
            <w:pStyle w:val="TJ3"/>
            <w:rPr>
              <w:rFonts w:asciiTheme="minorHAnsi" w:eastAsiaTheme="minorEastAsia" w:hAnsiTheme="minorHAnsi" w:cstheme="minorBidi"/>
              <w:iCs w:val="0"/>
              <w:noProof/>
              <w:sz w:val="22"/>
              <w:szCs w:val="22"/>
              <w:lang w:val="en-GB" w:eastAsia="ja-JP"/>
            </w:rPr>
          </w:pPr>
          <w:hyperlink w:anchor="_Toc102298150" w:history="1">
            <w:r w:rsidR="00B03E76" w:rsidRPr="00D354E3">
              <w:rPr>
                <w:rStyle w:val="Hiperhivatkozs"/>
                <w:rFonts w:ascii="Arial" w:hAnsi="Arial"/>
                <w:noProof/>
              </w:rPr>
              <w:t>9.4.2.</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Barát kérések kezelése</w:t>
            </w:r>
            <w:r w:rsidR="00B03E76">
              <w:rPr>
                <w:noProof/>
                <w:webHidden/>
              </w:rPr>
              <w:tab/>
            </w:r>
            <w:r w:rsidR="00B03E76">
              <w:rPr>
                <w:noProof/>
                <w:webHidden/>
              </w:rPr>
              <w:fldChar w:fldCharType="begin"/>
            </w:r>
            <w:r w:rsidR="00B03E76">
              <w:rPr>
                <w:noProof/>
                <w:webHidden/>
              </w:rPr>
              <w:instrText xml:space="preserve"> PAGEREF _Toc102298150 \h </w:instrText>
            </w:r>
            <w:r w:rsidR="00B03E76">
              <w:rPr>
                <w:noProof/>
                <w:webHidden/>
              </w:rPr>
            </w:r>
            <w:r w:rsidR="00B03E76">
              <w:rPr>
                <w:noProof/>
                <w:webHidden/>
              </w:rPr>
              <w:fldChar w:fldCharType="separate"/>
            </w:r>
            <w:r w:rsidR="00B03E76">
              <w:rPr>
                <w:noProof/>
                <w:webHidden/>
              </w:rPr>
              <w:t>79</w:t>
            </w:r>
            <w:r w:rsidR="00B03E76">
              <w:rPr>
                <w:noProof/>
                <w:webHidden/>
              </w:rPr>
              <w:fldChar w:fldCharType="end"/>
            </w:r>
          </w:hyperlink>
        </w:p>
        <w:p w14:paraId="74501B88" w14:textId="61771A73" w:rsidR="00B03E76" w:rsidRDefault="007A1AAB">
          <w:pPr>
            <w:pStyle w:val="TJ3"/>
            <w:rPr>
              <w:rFonts w:asciiTheme="minorHAnsi" w:eastAsiaTheme="minorEastAsia" w:hAnsiTheme="minorHAnsi" w:cstheme="minorBidi"/>
              <w:iCs w:val="0"/>
              <w:noProof/>
              <w:sz w:val="22"/>
              <w:szCs w:val="22"/>
              <w:lang w:val="en-GB" w:eastAsia="ja-JP"/>
            </w:rPr>
          </w:pPr>
          <w:hyperlink w:anchor="_Toc102298151" w:history="1">
            <w:r w:rsidR="00B03E76" w:rsidRPr="00D354E3">
              <w:rPr>
                <w:rStyle w:val="Hiperhivatkozs"/>
                <w:rFonts w:ascii="Arial" w:hAnsi="Arial"/>
                <w:noProof/>
              </w:rPr>
              <w:t>9.4.3.</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Új fejezet feliratkozások kezelése</w:t>
            </w:r>
            <w:r w:rsidR="00B03E76">
              <w:rPr>
                <w:noProof/>
                <w:webHidden/>
              </w:rPr>
              <w:tab/>
            </w:r>
            <w:r w:rsidR="00B03E76">
              <w:rPr>
                <w:noProof/>
                <w:webHidden/>
              </w:rPr>
              <w:fldChar w:fldCharType="begin"/>
            </w:r>
            <w:r w:rsidR="00B03E76">
              <w:rPr>
                <w:noProof/>
                <w:webHidden/>
              </w:rPr>
              <w:instrText xml:space="preserve"> PAGEREF _Toc102298151 \h </w:instrText>
            </w:r>
            <w:r w:rsidR="00B03E76">
              <w:rPr>
                <w:noProof/>
                <w:webHidden/>
              </w:rPr>
            </w:r>
            <w:r w:rsidR="00B03E76">
              <w:rPr>
                <w:noProof/>
                <w:webHidden/>
              </w:rPr>
              <w:fldChar w:fldCharType="separate"/>
            </w:r>
            <w:r w:rsidR="00B03E76">
              <w:rPr>
                <w:noProof/>
                <w:webHidden/>
              </w:rPr>
              <w:t>80</w:t>
            </w:r>
            <w:r w:rsidR="00B03E76">
              <w:rPr>
                <w:noProof/>
                <w:webHidden/>
              </w:rPr>
              <w:fldChar w:fldCharType="end"/>
            </w:r>
          </w:hyperlink>
        </w:p>
        <w:p w14:paraId="403D38A0" w14:textId="717EFEA3" w:rsidR="00B03E76" w:rsidRDefault="007A1AAB">
          <w:pPr>
            <w:pStyle w:val="TJ3"/>
            <w:rPr>
              <w:rFonts w:asciiTheme="minorHAnsi" w:eastAsiaTheme="minorEastAsia" w:hAnsiTheme="minorHAnsi" w:cstheme="minorBidi"/>
              <w:iCs w:val="0"/>
              <w:noProof/>
              <w:sz w:val="22"/>
              <w:szCs w:val="22"/>
              <w:lang w:val="en-GB" w:eastAsia="ja-JP"/>
            </w:rPr>
          </w:pPr>
          <w:hyperlink w:anchor="_Toc102298152" w:history="1">
            <w:r w:rsidR="00B03E76" w:rsidRPr="00D354E3">
              <w:rPr>
                <w:rStyle w:val="Hiperhivatkozs"/>
                <w:rFonts w:ascii="Arial" w:hAnsi="Arial"/>
                <w:noProof/>
              </w:rPr>
              <w:t>9.4.4.</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Kedvelt, nem kedvelt mangák kezelése</w:t>
            </w:r>
            <w:r w:rsidR="00B03E76">
              <w:rPr>
                <w:noProof/>
                <w:webHidden/>
              </w:rPr>
              <w:tab/>
            </w:r>
            <w:r w:rsidR="00B03E76">
              <w:rPr>
                <w:noProof/>
                <w:webHidden/>
              </w:rPr>
              <w:fldChar w:fldCharType="begin"/>
            </w:r>
            <w:r w:rsidR="00B03E76">
              <w:rPr>
                <w:noProof/>
                <w:webHidden/>
              </w:rPr>
              <w:instrText xml:space="preserve"> PAGEREF _Toc102298152 \h </w:instrText>
            </w:r>
            <w:r w:rsidR="00B03E76">
              <w:rPr>
                <w:noProof/>
                <w:webHidden/>
              </w:rPr>
            </w:r>
            <w:r w:rsidR="00B03E76">
              <w:rPr>
                <w:noProof/>
                <w:webHidden/>
              </w:rPr>
              <w:fldChar w:fldCharType="separate"/>
            </w:r>
            <w:r w:rsidR="00B03E76">
              <w:rPr>
                <w:noProof/>
                <w:webHidden/>
              </w:rPr>
              <w:t>81</w:t>
            </w:r>
            <w:r w:rsidR="00B03E76">
              <w:rPr>
                <w:noProof/>
                <w:webHidden/>
              </w:rPr>
              <w:fldChar w:fldCharType="end"/>
            </w:r>
          </w:hyperlink>
        </w:p>
        <w:p w14:paraId="07B234A9" w14:textId="7C0C78F7" w:rsidR="00B03E76" w:rsidRDefault="007A1AAB">
          <w:pPr>
            <w:pStyle w:val="TJ3"/>
            <w:rPr>
              <w:rFonts w:asciiTheme="minorHAnsi" w:eastAsiaTheme="minorEastAsia" w:hAnsiTheme="minorHAnsi" w:cstheme="minorBidi"/>
              <w:iCs w:val="0"/>
              <w:noProof/>
              <w:sz w:val="22"/>
              <w:szCs w:val="22"/>
              <w:lang w:val="en-GB" w:eastAsia="ja-JP"/>
            </w:rPr>
          </w:pPr>
          <w:hyperlink w:anchor="_Toc102298153" w:history="1">
            <w:r w:rsidR="00B03E76" w:rsidRPr="00D354E3">
              <w:rPr>
                <w:rStyle w:val="Hiperhivatkozs"/>
                <w:rFonts w:ascii="Arial" w:hAnsi="Arial"/>
                <w:noProof/>
              </w:rPr>
              <w:t>9.4.5.</w:t>
            </w:r>
            <w:r w:rsidR="00B03E76">
              <w:rPr>
                <w:rFonts w:asciiTheme="minorHAnsi" w:eastAsiaTheme="minorEastAsia" w:hAnsiTheme="minorHAnsi" w:cstheme="minorBidi"/>
                <w:iCs w:val="0"/>
                <w:noProof/>
                <w:sz w:val="22"/>
                <w:szCs w:val="22"/>
                <w:lang w:val="en-GB" w:eastAsia="ja-JP"/>
              </w:rPr>
              <w:tab/>
            </w:r>
            <w:r w:rsidR="00B03E76" w:rsidRPr="00D354E3">
              <w:rPr>
                <w:rStyle w:val="Hiperhivatkozs"/>
                <w:noProof/>
              </w:rPr>
              <w:t>Manga lista kezelése</w:t>
            </w:r>
            <w:r w:rsidR="00B03E76">
              <w:rPr>
                <w:noProof/>
                <w:webHidden/>
              </w:rPr>
              <w:tab/>
            </w:r>
            <w:r w:rsidR="00B03E76">
              <w:rPr>
                <w:noProof/>
                <w:webHidden/>
              </w:rPr>
              <w:fldChar w:fldCharType="begin"/>
            </w:r>
            <w:r w:rsidR="00B03E76">
              <w:rPr>
                <w:noProof/>
                <w:webHidden/>
              </w:rPr>
              <w:instrText xml:space="preserve"> PAGEREF _Toc102298153 \h </w:instrText>
            </w:r>
            <w:r w:rsidR="00B03E76">
              <w:rPr>
                <w:noProof/>
                <w:webHidden/>
              </w:rPr>
            </w:r>
            <w:r w:rsidR="00B03E76">
              <w:rPr>
                <w:noProof/>
                <w:webHidden/>
              </w:rPr>
              <w:fldChar w:fldCharType="separate"/>
            </w:r>
            <w:r w:rsidR="00B03E76">
              <w:rPr>
                <w:noProof/>
                <w:webHidden/>
              </w:rPr>
              <w:t>81</w:t>
            </w:r>
            <w:r w:rsidR="00B03E76">
              <w:rPr>
                <w:noProof/>
                <w:webHidden/>
              </w:rPr>
              <w:fldChar w:fldCharType="end"/>
            </w:r>
          </w:hyperlink>
        </w:p>
        <w:p w14:paraId="5A9AE566" w14:textId="3F8F7AFC" w:rsidR="00B03E76" w:rsidRDefault="007A1AAB">
          <w:pPr>
            <w:pStyle w:val="TJ2"/>
            <w:rPr>
              <w:rFonts w:asciiTheme="minorHAnsi" w:eastAsiaTheme="minorEastAsia" w:hAnsiTheme="minorHAnsi" w:cstheme="minorBidi"/>
              <w:noProof/>
              <w:sz w:val="22"/>
              <w:szCs w:val="22"/>
              <w:lang w:val="en-GB" w:eastAsia="ja-JP"/>
            </w:rPr>
          </w:pPr>
          <w:hyperlink w:anchor="_Toc102298154" w:history="1">
            <w:r w:rsidR="00B03E76" w:rsidRPr="00D354E3">
              <w:rPr>
                <w:rStyle w:val="Hiperhivatkozs"/>
                <w:noProof/>
                <w14:scene3d>
                  <w14:camera w14:prst="orthographicFront"/>
                  <w14:lightRig w14:rig="threePt" w14:dir="t">
                    <w14:rot w14:lat="0" w14:lon="0" w14:rev="0"/>
                  </w14:lightRig>
                </w14:scene3d>
              </w:rPr>
              <w:t>9.5.</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Barátokkal csevegés</w:t>
            </w:r>
            <w:r w:rsidR="00B03E76">
              <w:rPr>
                <w:noProof/>
                <w:webHidden/>
              </w:rPr>
              <w:tab/>
            </w:r>
            <w:r w:rsidR="00B03E76">
              <w:rPr>
                <w:noProof/>
                <w:webHidden/>
              </w:rPr>
              <w:fldChar w:fldCharType="begin"/>
            </w:r>
            <w:r w:rsidR="00B03E76">
              <w:rPr>
                <w:noProof/>
                <w:webHidden/>
              </w:rPr>
              <w:instrText xml:space="preserve"> PAGEREF _Toc102298154 \h </w:instrText>
            </w:r>
            <w:r w:rsidR="00B03E76">
              <w:rPr>
                <w:noProof/>
                <w:webHidden/>
              </w:rPr>
            </w:r>
            <w:r w:rsidR="00B03E76">
              <w:rPr>
                <w:noProof/>
                <w:webHidden/>
              </w:rPr>
              <w:fldChar w:fldCharType="separate"/>
            </w:r>
            <w:r w:rsidR="00B03E76">
              <w:rPr>
                <w:noProof/>
                <w:webHidden/>
              </w:rPr>
              <w:t>83</w:t>
            </w:r>
            <w:r w:rsidR="00B03E76">
              <w:rPr>
                <w:noProof/>
                <w:webHidden/>
              </w:rPr>
              <w:fldChar w:fldCharType="end"/>
            </w:r>
          </w:hyperlink>
        </w:p>
        <w:p w14:paraId="035F6821" w14:textId="7FF44DE3" w:rsidR="00B03E76" w:rsidRDefault="007A1AAB">
          <w:pPr>
            <w:pStyle w:val="TJ2"/>
            <w:rPr>
              <w:rFonts w:asciiTheme="minorHAnsi" w:eastAsiaTheme="minorEastAsia" w:hAnsiTheme="minorHAnsi" w:cstheme="minorBidi"/>
              <w:noProof/>
              <w:sz w:val="22"/>
              <w:szCs w:val="22"/>
              <w:lang w:val="en-GB" w:eastAsia="ja-JP"/>
            </w:rPr>
          </w:pPr>
          <w:hyperlink w:anchor="_Toc102298155" w:history="1">
            <w:r w:rsidR="00B03E76" w:rsidRPr="00D354E3">
              <w:rPr>
                <w:rStyle w:val="Hiperhivatkozs"/>
                <w:noProof/>
                <w14:scene3d>
                  <w14:camera w14:prst="orthographicFront"/>
                  <w14:lightRig w14:rig="threePt" w14:dir="t">
                    <w14:rot w14:lat="0" w14:lon="0" w14:rev="0"/>
                  </w14:lightRig>
                </w14:scene3d>
              </w:rPr>
              <w:t>9.6.</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Fórum létrehozása</w:t>
            </w:r>
            <w:r w:rsidR="00B03E76">
              <w:rPr>
                <w:noProof/>
                <w:webHidden/>
              </w:rPr>
              <w:tab/>
            </w:r>
            <w:r w:rsidR="00B03E76">
              <w:rPr>
                <w:noProof/>
                <w:webHidden/>
              </w:rPr>
              <w:fldChar w:fldCharType="begin"/>
            </w:r>
            <w:r w:rsidR="00B03E76">
              <w:rPr>
                <w:noProof/>
                <w:webHidden/>
              </w:rPr>
              <w:instrText xml:space="preserve"> PAGEREF _Toc102298155 \h </w:instrText>
            </w:r>
            <w:r w:rsidR="00B03E76">
              <w:rPr>
                <w:noProof/>
                <w:webHidden/>
              </w:rPr>
            </w:r>
            <w:r w:rsidR="00B03E76">
              <w:rPr>
                <w:noProof/>
                <w:webHidden/>
              </w:rPr>
              <w:fldChar w:fldCharType="separate"/>
            </w:r>
            <w:r w:rsidR="00B03E76">
              <w:rPr>
                <w:noProof/>
                <w:webHidden/>
              </w:rPr>
              <w:t>84</w:t>
            </w:r>
            <w:r w:rsidR="00B03E76">
              <w:rPr>
                <w:noProof/>
                <w:webHidden/>
              </w:rPr>
              <w:fldChar w:fldCharType="end"/>
            </w:r>
          </w:hyperlink>
        </w:p>
        <w:p w14:paraId="7E2A66F1" w14:textId="29E47C5B" w:rsidR="00B03E76" w:rsidRDefault="007A1AAB">
          <w:pPr>
            <w:pStyle w:val="TJ2"/>
            <w:rPr>
              <w:rFonts w:asciiTheme="minorHAnsi" w:eastAsiaTheme="minorEastAsia" w:hAnsiTheme="minorHAnsi" w:cstheme="minorBidi"/>
              <w:noProof/>
              <w:sz w:val="22"/>
              <w:szCs w:val="22"/>
              <w:lang w:val="en-GB" w:eastAsia="ja-JP"/>
            </w:rPr>
          </w:pPr>
          <w:hyperlink w:anchor="_Toc102298156" w:history="1">
            <w:r w:rsidR="00B03E76" w:rsidRPr="00D354E3">
              <w:rPr>
                <w:rStyle w:val="Hiperhivatkozs"/>
                <w:noProof/>
                <w14:scene3d>
                  <w14:camera w14:prst="orthographicFront"/>
                  <w14:lightRig w14:rig="threePt" w14:dir="t">
                    <w14:rot w14:lat="0" w14:lon="0" w14:rev="0"/>
                  </w14:lightRig>
                </w14:scene3d>
              </w:rPr>
              <w:t>9.7.</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Kommentelés</w:t>
            </w:r>
            <w:r w:rsidR="00B03E76">
              <w:rPr>
                <w:noProof/>
                <w:webHidden/>
              </w:rPr>
              <w:tab/>
            </w:r>
            <w:r w:rsidR="00B03E76">
              <w:rPr>
                <w:noProof/>
                <w:webHidden/>
              </w:rPr>
              <w:fldChar w:fldCharType="begin"/>
            </w:r>
            <w:r w:rsidR="00B03E76">
              <w:rPr>
                <w:noProof/>
                <w:webHidden/>
              </w:rPr>
              <w:instrText xml:space="preserve"> PAGEREF _Toc102298156 \h </w:instrText>
            </w:r>
            <w:r w:rsidR="00B03E76">
              <w:rPr>
                <w:noProof/>
                <w:webHidden/>
              </w:rPr>
            </w:r>
            <w:r w:rsidR="00B03E76">
              <w:rPr>
                <w:noProof/>
                <w:webHidden/>
              </w:rPr>
              <w:fldChar w:fldCharType="separate"/>
            </w:r>
            <w:r w:rsidR="00B03E76">
              <w:rPr>
                <w:noProof/>
                <w:webHidden/>
              </w:rPr>
              <w:t>84</w:t>
            </w:r>
            <w:r w:rsidR="00B03E76">
              <w:rPr>
                <w:noProof/>
                <w:webHidden/>
              </w:rPr>
              <w:fldChar w:fldCharType="end"/>
            </w:r>
          </w:hyperlink>
        </w:p>
        <w:p w14:paraId="3BBC2B27" w14:textId="2933C068" w:rsidR="00B03E76" w:rsidRDefault="007A1AAB">
          <w:pPr>
            <w:pStyle w:val="TJ1"/>
            <w:rPr>
              <w:rFonts w:asciiTheme="minorHAnsi" w:eastAsiaTheme="minorEastAsia" w:hAnsiTheme="minorHAnsi" w:cstheme="minorBidi"/>
              <w:b w:val="0"/>
              <w:bCs w:val="0"/>
              <w:noProof/>
              <w:sz w:val="22"/>
              <w:szCs w:val="22"/>
              <w:lang w:val="en-GB" w:eastAsia="ja-JP"/>
            </w:rPr>
          </w:pPr>
          <w:hyperlink w:anchor="_Toc102298157" w:history="1">
            <w:r w:rsidR="00B03E76" w:rsidRPr="00D354E3">
              <w:rPr>
                <w:rStyle w:val="Hiperhivatkozs"/>
                <w:rFonts w:ascii="Arial" w:hAnsi="Arial"/>
                <w:noProof/>
              </w:rPr>
              <w:t>10.</w:t>
            </w:r>
            <w:r w:rsidR="00B03E76">
              <w:rPr>
                <w:rFonts w:asciiTheme="minorHAnsi" w:eastAsiaTheme="minorEastAsia" w:hAnsiTheme="minorHAnsi" w:cstheme="minorBidi"/>
                <w:b w:val="0"/>
                <w:bCs w:val="0"/>
                <w:noProof/>
                <w:sz w:val="22"/>
                <w:szCs w:val="22"/>
                <w:lang w:val="en-GB" w:eastAsia="ja-JP"/>
              </w:rPr>
              <w:tab/>
            </w:r>
            <w:r w:rsidR="00B03E76" w:rsidRPr="00D354E3">
              <w:rPr>
                <w:rStyle w:val="Hiperhivatkozs"/>
                <w:noProof/>
              </w:rPr>
              <w:t>Telepítési útmutató</w:t>
            </w:r>
            <w:r w:rsidR="00B03E76">
              <w:rPr>
                <w:noProof/>
                <w:webHidden/>
              </w:rPr>
              <w:tab/>
            </w:r>
            <w:r w:rsidR="00B03E76">
              <w:rPr>
                <w:noProof/>
                <w:webHidden/>
              </w:rPr>
              <w:fldChar w:fldCharType="begin"/>
            </w:r>
            <w:r w:rsidR="00B03E76">
              <w:rPr>
                <w:noProof/>
                <w:webHidden/>
              </w:rPr>
              <w:instrText xml:space="preserve"> PAGEREF _Toc102298157 \h </w:instrText>
            </w:r>
            <w:r w:rsidR="00B03E76">
              <w:rPr>
                <w:noProof/>
                <w:webHidden/>
              </w:rPr>
            </w:r>
            <w:r w:rsidR="00B03E76">
              <w:rPr>
                <w:noProof/>
                <w:webHidden/>
              </w:rPr>
              <w:fldChar w:fldCharType="separate"/>
            </w:r>
            <w:r w:rsidR="00B03E76">
              <w:rPr>
                <w:noProof/>
                <w:webHidden/>
              </w:rPr>
              <w:t>85</w:t>
            </w:r>
            <w:r w:rsidR="00B03E76">
              <w:rPr>
                <w:noProof/>
                <w:webHidden/>
              </w:rPr>
              <w:fldChar w:fldCharType="end"/>
            </w:r>
          </w:hyperlink>
        </w:p>
        <w:p w14:paraId="3CD05DE5" w14:textId="24DEB167" w:rsidR="00B03E76" w:rsidRDefault="007A1AAB">
          <w:pPr>
            <w:pStyle w:val="TJ2"/>
            <w:rPr>
              <w:rFonts w:asciiTheme="minorHAnsi" w:eastAsiaTheme="minorEastAsia" w:hAnsiTheme="minorHAnsi" w:cstheme="minorBidi"/>
              <w:noProof/>
              <w:sz w:val="22"/>
              <w:szCs w:val="22"/>
              <w:lang w:val="en-GB" w:eastAsia="ja-JP"/>
            </w:rPr>
          </w:pPr>
          <w:hyperlink w:anchor="_Toc102298158" w:history="1">
            <w:r w:rsidR="00B03E76" w:rsidRPr="00D354E3">
              <w:rPr>
                <w:rStyle w:val="Hiperhivatkozs"/>
                <w:noProof/>
                <w14:scene3d>
                  <w14:camera w14:prst="orthographicFront"/>
                  <w14:lightRig w14:rig="threePt" w14:dir="t">
                    <w14:rot w14:lat="0" w14:lon="0" w14:rev="0"/>
                  </w14:lightRig>
                </w14:scene3d>
              </w:rPr>
              <w:t>10.1.</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GitHub repositoryból való telepítés</w:t>
            </w:r>
            <w:r w:rsidR="00B03E76">
              <w:rPr>
                <w:noProof/>
                <w:webHidden/>
              </w:rPr>
              <w:tab/>
            </w:r>
            <w:r w:rsidR="00B03E76">
              <w:rPr>
                <w:noProof/>
                <w:webHidden/>
              </w:rPr>
              <w:fldChar w:fldCharType="begin"/>
            </w:r>
            <w:r w:rsidR="00B03E76">
              <w:rPr>
                <w:noProof/>
                <w:webHidden/>
              </w:rPr>
              <w:instrText xml:space="preserve"> PAGEREF _Toc102298158 \h </w:instrText>
            </w:r>
            <w:r w:rsidR="00B03E76">
              <w:rPr>
                <w:noProof/>
                <w:webHidden/>
              </w:rPr>
            </w:r>
            <w:r w:rsidR="00B03E76">
              <w:rPr>
                <w:noProof/>
                <w:webHidden/>
              </w:rPr>
              <w:fldChar w:fldCharType="separate"/>
            </w:r>
            <w:r w:rsidR="00B03E76">
              <w:rPr>
                <w:noProof/>
                <w:webHidden/>
              </w:rPr>
              <w:t>85</w:t>
            </w:r>
            <w:r w:rsidR="00B03E76">
              <w:rPr>
                <w:noProof/>
                <w:webHidden/>
              </w:rPr>
              <w:fldChar w:fldCharType="end"/>
            </w:r>
          </w:hyperlink>
        </w:p>
        <w:p w14:paraId="20AEF528" w14:textId="634F45CB" w:rsidR="00B03E76" w:rsidRDefault="007A1AAB">
          <w:pPr>
            <w:pStyle w:val="TJ2"/>
            <w:rPr>
              <w:rFonts w:asciiTheme="minorHAnsi" w:eastAsiaTheme="minorEastAsia" w:hAnsiTheme="minorHAnsi" w:cstheme="minorBidi"/>
              <w:noProof/>
              <w:sz w:val="22"/>
              <w:szCs w:val="22"/>
              <w:lang w:val="en-GB" w:eastAsia="ja-JP"/>
            </w:rPr>
          </w:pPr>
          <w:hyperlink w:anchor="_Toc102298159" w:history="1">
            <w:r w:rsidR="00B03E76" w:rsidRPr="00D354E3">
              <w:rPr>
                <w:rStyle w:val="Hiperhivatkozs"/>
                <w:noProof/>
                <w14:scene3d>
                  <w14:camera w14:prst="orthographicFront"/>
                  <w14:lightRig w14:rig="threePt" w14:dir="t">
                    <w14:rot w14:lat="0" w14:lon="0" w14:rev="0"/>
                  </w14:lightRig>
                </w14:scene3d>
              </w:rPr>
              <w:t>10.2.</w:t>
            </w:r>
            <w:r w:rsidR="00B03E76">
              <w:rPr>
                <w:rFonts w:asciiTheme="minorHAnsi" w:eastAsiaTheme="minorEastAsia" w:hAnsiTheme="minorHAnsi" w:cstheme="minorBidi"/>
                <w:noProof/>
                <w:sz w:val="22"/>
                <w:szCs w:val="22"/>
                <w:lang w:val="en-GB" w:eastAsia="ja-JP"/>
              </w:rPr>
              <w:tab/>
            </w:r>
            <w:r w:rsidR="00B03E76" w:rsidRPr="00D354E3">
              <w:rPr>
                <w:rStyle w:val="Hiperhivatkozs"/>
                <w:noProof/>
              </w:rPr>
              <w:t>Docker</w:t>
            </w:r>
            <w:r w:rsidR="00B03E76">
              <w:rPr>
                <w:noProof/>
                <w:webHidden/>
              </w:rPr>
              <w:tab/>
            </w:r>
            <w:r w:rsidR="00B03E76">
              <w:rPr>
                <w:noProof/>
                <w:webHidden/>
              </w:rPr>
              <w:fldChar w:fldCharType="begin"/>
            </w:r>
            <w:r w:rsidR="00B03E76">
              <w:rPr>
                <w:noProof/>
                <w:webHidden/>
              </w:rPr>
              <w:instrText xml:space="preserve"> PAGEREF _Toc102298159 \h </w:instrText>
            </w:r>
            <w:r w:rsidR="00B03E76">
              <w:rPr>
                <w:noProof/>
                <w:webHidden/>
              </w:rPr>
            </w:r>
            <w:r w:rsidR="00B03E76">
              <w:rPr>
                <w:noProof/>
                <w:webHidden/>
              </w:rPr>
              <w:fldChar w:fldCharType="separate"/>
            </w:r>
            <w:r w:rsidR="00B03E76">
              <w:rPr>
                <w:noProof/>
                <w:webHidden/>
              </w:rPr>
              <w:t>86</w:t>
            </w:r>
            <w:r w:rsidR="00B03E76">
              <w:rPr>
                <w:noProof/>
                <w:webHidden/>
              </w:rPr>
              <w:fldChar w:fldCharType="end"/>
            </w:r>
          </w:hyperlink>
        </w:p>
        <w:p w14:paraId="77776ABA" w14:textId="72FFC6A3" w:rsidR="00674F6E" w:rsidRDefault="00674F6E">
          <w:r>
            <w:rPr>
              <w:b/>
              <w:bCs/>
            </w:rPr>
            <w:fldChar w:fldCharType="end"/>
          </w:r>
        </w:p>
      </w:sdtContent>
    </w:sdt>
    <w:p w14:paraId="3B464EAB" w14:textId="77777777" w:rsidR="00842554" w:rsidRDefault="00842554" w:rsidP="00842554">
      <w:pPr>
        <w:tabs>
          <w:tab w:val="left" w:pos="1220"/>
        </w:tabs>
        <w:sectPr w:rsidR="00842554" w:rsidSect="00906D47">
          <w:headerReference w:type="default" r:id="rId11"/>
          <w:footerReference w:type="default" r:id="rId12"/>
          <w:type w:val="continuous"/>
          <w:pgSz w:w="11906" w:h="16838" w:code="9"/>
          <w:pgMar w:top="1418" w:right="1418" w:bottom="1418" w:left="1418" w:header="709" w:footer="709" w:gutter="567"/>
          <w:pgNumType w:start="2"/>
          <w:cols w:space="708"/>
          <w:docGrid w:linePitch="360"/>
        </w:sectPr>
      </w:pPr>
    </w:p>
    <w:p w14:paraId="1344BB95" w14:textId="77777777" w:rsidR="00842554" w:rsidRDefault="00842554">
      <w:pPr>
        <w:spacing w:after="160" w:line="259" w:lineRule="auto"/>
        <w:ind w:firstLine="0"/>
        <w:jc w:val="left"/>
        <w:rPr>
          <w:rFonts w:cs="Times New Roman"/>
          <w:bCs/>
          <w:caps/>
          <w:szCs w:val="24"/>
        </w:rPr>
      </w:pPr>
      <w:r>
        <w:lastRenderedPageBreak/>
        <w:br w:type="page"/>
      </w:r>
    </w:p>
    <w:p w14:paraId="4EDD0537" w14:textId="77777777" w:rsidR="00842554" w:rsidRDefault="00842554" w:rsidP="00842554">
      <w:pPr>
        <w:pStyle w:val="Cmsor1-szmozatlan"/>
      </w:pPr>
      <w:bookmarkStart w:id="3" w:name="_Toc102298072"/>
      <w:r>
        <w:lastRenderedPageBreak/>
        <w:t>Jelölésjegyzék</w:t>
      </w:r>
      <w:bookmarkEnd w:id="3"/>
    </w:p>
    <w:tbl>
      <w:tblPr>
        <w:tblStyle w:val="Rcsostblzat"/>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513"/>
      </w:tblGrid>
      <w:tr w:rsidR="00F441C4" w14:paraId="0A093C2C" w14:textId="77777777" w:rsidTr="00250DAD">
        <w:tc>
          <w:tcPr>
            <w:tcW w:w="1129" w:type="dxa"/>
          </w:tcPr>
          <w:p w14:paraId="101DF0C4" w14:textId="35F658A2" w:rsidR="00F441C4" w:rsidRDefault="00F441C4" w:rsidP="00764FF6">
            <w:pPr>
              <w:spacing w:after="160" w:line="259" w:lineRule="auto"/>
              <w:ind w:firstLine="0"/>
              <w:jc w:val="right"/>
            </w:pPr>
            <w:r>
              <w:t>SQL:</w:t>
            </w:r>
          </w:p>
        </w:tc>
        <w:tc>
          <w:tcPr>
            <w:tcW w:w="7513" w:type="dxa"/>
          </w:tcPr>
          <w:p w14:paraId="67AA4440" w14:textId="2961E838" w:rsidR="00F441C4" w:rsidRDefault="00F441C4">
            <w:pPr>
              <w:spacing w:after="160" w:line="259" w:lineRule="auto"/>
              <w:ind w:firstLine="0"/>
              <w:jc w:val="left"/>
            </w:pPr>
            <w:r w:rsidRPr="00F441C4">
              <w:t>Structured Query Language</w:t>
            </w:r>
            <w:r>
              <w:t xml:space="preserve"> (</w:t>
            </w:r>
            <w:r w:rsidR="00374F39">
              <w:t>Struktúrált lekérdezőnyelv</w:t>
            </w:r>
            <w:r>
              <w:t>)</w:t>
            </w:r>
          </w:p>
        </w:tc>
      </w:tr>
      <w:tr w:rsidR="00F441C4" w14:paraId="4B1A6B80" w14:textId="77777777" w:rsidTr="00250DAD">
        <w:tc>
          <w:tcPr>
            <w:tcW w:w="1129" w:type="dxa"/>
          </w:tcPr>
          <w:p w14:paraId="1F560D32" w14:textId="6E8D19C4" w:rsidR="00F441C4" w:rsidRDefault="00F441C4" w:rsidP="00764FF6">
            <w:pPr>
              <w:spacing w:after="160" w:line="259" w:lineRule="auto"/>
              <w:ind w:firstLine="0"/>
              <w:jc w:val="right"/>
            </w:pPr>
            <w:r>
              <w:t>API:</w:t>
            </w:r>
          </w:p>
        </w:tc>
        <w:tc>
          <w:tcPr>
            <w:tcW w:w="7513" w:type="dxa"/>
          </w:tcPr>
          <w:p w14:paraId="43450D42" w14:textId="5EA85BD7" w:rsidR="00F441C4" w:rsidRDefault="00F441C4">
            <w:pPr>
              <w:spacing w:after="160" w:line="259" w:lineRule="auto"/>
              <w:ind w:firstLine="0"/>
              <w:jc w:val="left"/>
            </w:pPr>
            <w:r w:rsidRPr="00764FF6">
              <w:t>Application Programming Interface (Alkalmazásprogramozási Felület)</w:t>
            </w:r>
          </w:p>
        </w:tc>
      </w:tr>
      <w:tr w:rsidR="00F441C4" w14:paraId="42C48711" w14:textId="77777777" w:rsidTr="00250DAD">
        <w:tc>
          <w:tcPr>
            <w:tcW w:w="1129" w:type="dxa"/>
          </w:tcPr>
          <w:p w14:paraId="4F9AF520" w14:textId="2F6990AD" w:rsidR="00F441C4" w:rsidRDefault="00F441C4" w:rsidP="00764FF6">
            <w:pPr>
              <w:spacing w:after="160" w:line="259" w:lineRule="auto"/>
              <w:ind w:firstLine="0"/>
              <w:jc w:val="right"/>
            </w:pPr>
            <w:r>
              <w:t>JWT:</w:t>
            </w:r>
          </w:p>
        </w:tc>
        <w:tc>
          <w:tcPr>
            <w:tcW w:w="7513" w:type="dxa"/>
          </w:tcPr>
          <w:p w14:paraId="06BAAE7C" w14:textId="58AC331D" w:rsidR="00F441C4" w:rsidRPr="00374F39" w:rsidRDefault="00374F39">
            <w:pPr>
              <w:spacing w:after="160" w:line="259" w:lineRule="auto"/>
              <w:ind w:firstLine="0"/>
              <w:jc w:val="left"/>
              <w:rPr>
                <w:lang w:val="en-GB"/>
              </w:rPr>
            </w:pPr>
            <w:r>
              <w:t>JSON Web Token</w:t>
            </w:r>
          </w:p>
        </w:tc>
      </w:tr>
      <w:tr w:rsidR="00F441C4" w14:paraId="2F4A1B56" w14:textId="77777777" w:rsidTr="00250DAD">
        <w:tc>
          <w:tcPr>
            <w:tcW w:w="1129" w:type="dxa"/>
          </w:tcPr>
          <w:p w14:paraId="087E5D9D" w14:textId="4C27404E" w:rsidR="00F441C4" w:rsidRDefault="00F441C4" w:rsidP="00764FF6">
            <w:pPr>
              <w:spacing w:after="160" w:line="259" w:lineRule="auto"/>
              <w:ind w:firstLine="0"/>
              <w:jc w:val="right"/>
            </w:pPr>
            <w:r>
              <w:t>IRC:</w:t>
            </w:r>
          </w:p>
        </w:tc>
        <w:tc>
          <w:tcPr>
            <w:tcW w:w="7513" w:type="dxa"/>
          </w:tcPr>
          <w:p w14:paraId="72D9F99E" w14:textId="546C482A" w:rsidR="00F441C4" w:rsidRDefault="00374F39">
            <w:pPr>
              <w:spacing w:after="160" w:line="259" w:lineRule="auto"/>
              <w:ind w:firstLine="0"/>
              <w:jc w:val="left"/>
            </w:pPr>
            <w:r w:rsidRPr="00374F39">
              <w:t>Internet Relay Chat</w:t>
            </w:r>
          </w:p>
        </w:tc>
      </w:tr>
      <w:tr w:rsidR="00F441C4" w14:paraId="0738A8BA" w14:textId="77777777" w:rsidTr="00250DAD">
        <w:tc>
          <w:tcPr>
            <w:tcW w:w="1129" w:type="dxa"/>
          </w:tcPr>
          <w:p w14:paraId="49076C50" w14:textId="54356151" w:rsidR="00F441C4" w:rsidRDefault="00F441C4" w:rsidP="00764FF6">
            <w:pPr>
              <w:spacing w:after="160" w:line="259" w:lineRule="auto"/>
              <w:ind w:firstLine="0"/>
              <w:jc w:val="right"/>
            </w:pPr>
            <w:r>
              <w:t>SMTP:</w:t>
            </w:r>
          </w:p>
        </w:tc>
        <w:tc>
          <w:tcPr>
            <w:tcW w:w="7513" w:type="dxa"/>
          </w:tcPr>
          <w:p w14:paraId="3CD30A23" w14:textId="4457BD6C" w:rsidR="00F441C4" w:rsidRDefault="00374F39">
            <w:pPr>
              <w:spacing w:after="160" w:line="259" w:lineRule="auto"/>
              <w:ind w:firstLine="0"/>
              <w:jc w:val="left"/>
            </w:pPr>
            <w:r w:rsidRPr="00374F39">
              <w:t xml:space="preserve">Simple Mail Transfer Protocol </w:t>
            </w:r>
            <w:r w:rsidR="00F441C4">
              <w:t>(</w:t>
            </w:r>
            <w:r>
              <w:t xml:space="preserve">Egyszerű Levél </w:t>
            </w:r>
            <w:r w:rsidR="00951E7A">
              <w:t>Szállítás Protokoll</w:t>
            </w:r>
            <w:r w:rsidR="00F441C4">
              <w:t>)</w:t>
            </w:r>
          </w:p>
        </w:tc>
      </w:tr>
      <w:tr w:rsidR="00F441C4" w14:paraId="261F401E" w14:textId="77777777" w:rsidTr="00250DAD">
        <w:tc>
          <w:tcPr>
            <w:tcW w:w="1129" w:type="dxa"/>
          </w:tcPr>
          <w:p w14:paraId="23AD8A0A" w14:textId="1586DD91" w:rsidR="00F441C4" w:rsidRDefault="00F441C4" w:rsidP="00764FF6">
            <w:pPr>
              <w:spacing w:after="160" w:line="259" w:lineRule="auto"/>
              <w:ind w:firstLine="0"/>
              <w:jc w:val="right"/>
            </w:pPr>
            <w:r>
              <w:t>UUID:</w:t>
            </w:r>
          </w:p>
        </w:tc>
        <w:tc>
          <w:tcPr>
            <w:tcW w:w="7513" w:type="dxa"/>
          </w:tcPr>
          <w:p w14:paraId="53956A63" w14:textId="550E6A5A" w:rsidR="00F441C4" w:rsidRDefault="00951E7A">
            <w:pPr>
              <w:spacing w:after="160" w:line="259" w:lineRule="auto"/>
              <w:ind w:firstLine="0"/>
              <w:jc w:val="left"/>
            </w:pPr>
            <w:r>
              <w:rPr>
                <w:rStyle w:val="hgkelc"/>
              </w:rPr>
              <w:t>Universal Unique Identifier</w:t>
            </w:r>
            <w:r>
              <w:t xml:space="preserve"> </w:t>
            </w:r>
            <w:r w:rsidR="00F441C4">
              <w:t>(</w:t>
            </w:r>
            <w:r>
              <w:t>Univezrálisan Egyedi Azonosító</w:t>
            </w:r>
            <w:r w:rsidR="00F441C4">
              <w:t>)</w:t>
            </w:r>
          </w:p>
        </w:tc>
      </w:tr>
      <w:tr w:rsidR="00F441C4" w14:paraId="1E6BFB5B" w14:textId="77777777" w:rsidTr="00250DAD">
        <w:tc>
          <w:tcPr>
            <w:tcW w:w="1129" w:type="dxa"/>
          </w:tcPr>
          <w:p w14:paraId="17EB84CF" w14:textId="3174568C" w:rsidR="00F441C4" w:rsidRDefault="00F441C4" w:rsidP="00764FF6">
            <w:pPr>
              <w:spacing w:after="160" w:line="259" w:lineRule="auto"/>
              <w:ind w:firstLine="0"/>
              <w:jc w:val="right"/>
            </w:pPr>
          </w:p>
        </w:tc>
        <w:tc>
          <w:tcPr>
            <w:tcW w:w="7513" w:type="dxa"/>
          </w:tcPr>
          <w:p w14:paraId="4152BEBC" w14:textId="130B3EC9" w:rsidR="00F441C4" w:rsidRDefault="00F441C4">
            <w:pPr>
              <w:spacing w:after="160" w:line="259" w:lineRule="auto"/>
              <w:ind w:firstLine="0"/>
              <w:jc w:val="left"/>
            </w:pPr>
          </w:p>
        </w:tc>
      </w:tr>
    </w:tbl>
    <w:p w14:paraId="44A0F37B" w14:textId="77777777" w:rsidR="00D0798F" w:rsidRDefault="00D0798F">
      <w:pPr>
        <w:spacing w:after="160" w:line="259" w:lineRule="auto"/>
        <w:ind w:firstLine="0"/>
        <w:jc w:val="left"/>
      </w:pPr>
      <w:r>
        <w:br w:type="page"/>
      </w:r>
    </w:p>
    <w:p w14:paraId="7D3707EE" w14:textId="1D0DA795" w:rsidR="00A538E1" w:rsidRDefault="00A538E1" w:rsidP="00D6645A">
      <w:pPr>
        <w:pStyle w:val="Cmsor1"/>
      </w:pPr>
      <w:bookmarkStart w:id="4" w:name="_Toc99974847"/>
      <w:bookmarkStart w:id="5" w:name="_Toc102298073"/>
      <w:r>
        <w:lastRenderedPageBreak/>
        <w:t>Bevezetés</w:t>
      </w:r>
      <w:bookmarkEnd w:id="4"/>
      <w:bookmarkEnd w:id="5"/>
    </w:p>
    <w:p w14:paraId="2FE2AFD5" w14:textId="7072FB00" w:rsidR="007D1284" w:rsidRDefault="007D1284" w:rsidP="007D1284">
      <w:pPr>
        <w:pStyle w:val="Firstparagraph"/>
      </w:pPr>
      <w:r>
        <w:t xml:space="preserve">Azért választottam ezt a </w:t>
      </w:r>
      <w:r w:rsidR="007A1AAB">
        <w:t>témát,</w:t>
      </w:r>
      <w:r>
        <w:t xml:space="preserve"> mert </w:t>
      </w:r>
      <w:r w:rsidR="002F063A">
        <w:t xml:space="preserve">szakdolgozat téma választás idejében találtam rá a MangaDex </w:t>
      </w:r>
      <w:r w:rsidR="007A1AAB">
        <w:t>API-ra,</w:t>
      </w:r>
      <w:r w:rsidR="002F063A">
        <w:t xml:space="preserve"> ami lehetővé </w:t>
      </w:r>
      <w:r w:rsidR="007A1AAB">
        <w:t>teszi,</w:t>
      </w:r>
      <w:r w:rsidR="002F063A">
        <w:t xml:space="preserve"> hogy saját manga olvasó programot/weboldalt hozhassunk létre, és mivel </w:t>
      </w:r>
      <w:r w:rsidR="00024B56">
        <w:t xml:space="preserve">szeretem a mangákat </w:t>
      </w:r>
      <w:r w:rsidR="005E3DE4" w:rsidRPr="00CB4D2B">
        <w:rPr>
          <w:color w:val="000000" w:themeColor="text1"/>
        </w:rPr>
        <w:t>és</w:t>
      </w:r>
      <w:r w:rsidR="00024B56" w:rsidRPr="00CB4D2B">
        <w:rPr>
          <w:color w:val="000000" w:themeColor="text1"/>
        </w:rPr>
        <w:t xml:space="preserve"> </w:t>
      </w:r>
      <w:r w:rsidR="00024B56">
        <w:t xml:space="preserve">a webfejlesztés témaköre is érdekelt, úgy </w:t>
      </w:r>
      <w:r w:rsidR="007A1AAB">
        <w:t>gondoltam,</w:t>
      </w:r>
      <w:r w:rsidR="00024B56">
        <w:t xml:space="preserve"> hogy tökéletes szakdolgozat téma lenne egy saját közösségi weboldalt </w:t>
      </w:r>
      <w:r w:rsidR="007A1AAB">
        <w:t>készíteni,</w:t>
      </w:r>
      <w:r w:rsidR="00024B56">
        <w:t xml:space="preserve"> ami a mangák körül forog.</w:t>
      </w:r>
    </w:p>
    <w:p w14:paraId="52FF9D55" w14:textId="536B4E5D" w:rsidR="009564D5" w:rsidRDefault="00FC28E3" w:rsidP="009564D5">
      <w:r>
        <w:t xml:space="preserve">A weboldal olyan embereknek </w:t>
      </w:r>
      <w:r w:rsidR="003C1FE7">
        <w:t>készült,</w:t>
      </w:r>
      <w:r>
        <w:t xml:space="preserve"> akik szeretnének más emberekkel találkozni és beszélgetni, akikkel közös hobbijuk van, ami ebben az esetben a japán képregények</w:t>
      </w:r>
      <w:r w:rsidR="005739E2">
        <w:t xml:space="preserve"> </w:t>
      </w:r>
      <w:r>
        <w:t xml:space="preserve">(Manga), de azok az </w:t>
      </w:r>
      <w:r w:rsidR="003C1FE7">
        <w:t>emberek,</w:t>
      </w:r>
      <w:r w:rsidR="007A1AAB">
        <w:t xml:space="preserve"> akik érdeklődnek Mangák iránt. N</w:t>
      </w:r>
      <w:r>
        <w:t>agy esetben a japán animációs sorozatok</w:t>
      </w:r>
      <w:r w:rsidR="004830D1">
        <w:t xml:space="preserve"> </w:t>
      </w:r>
      <w:r>
        <w:t>(</w:t>
      </w:r>
      <w:r w:rsidR="004830D1">
        <w:t>A</w:t>
      </w:r>
      <w:r>
        <w:t>nime) és novellák</w:t>
      </w:r>
      <w:r w:rsidR="004830D1">
        <w:t xml:space="preserve"> </w:t>
      </w:r>
      <w:r>
        <w:t xml:space="preserve">(novellák annyira nem </w:t>
      </w:r>
      <w:r w:rsidR="007A1AAB">
        <w:t>elterjedtek,</w:t>
      </w:r>
      <w:r>
        <w:t xml:space="preserve"> mint az anim</w:t>
      </w:r>
      <w:r w:rsidR="004830D1">
        <w:t>é</w:t>
      </w:r>
      <w:r>
        <w:t>k vagy mangák) iránt is érdeklődnek, ez a weboldal platformot biztosít mindegyik fajta szórakoztató médiáról való beszélgetés</w:t>
      </w:r>
      <w:r w:rsidR="004830D1">
        <w:t>hez</w:t>
      </w:r>
      <w:r>
        <w:t xml:space="preserve">, de csak képregény tartalmat tudnak a felhasználók </w:t>
      </w:r>
      <w:r w:rsidR="009564D5">
        <w:t xml:space="preserve">fogyasztani. A weboldal olyan felhasználóknak </w:t>
      </w:r>
      <w:r w:rsidR="007A1AAB">
        <w:t>ajánlott,</w:t>
      </w:r>
      <w:r w:rsidR="009564D5">
        <w:t xml:space="preserve"> akik csak tartalmat akarnak fogyasztani és másokkal interaktálni, mangák</w:t>
      </w:r>
      <w:r w:rsidR="004830D1">
        <w:t xml:space="preserve"> </w:t>
      </w:r>
      <w:r w:rsidR="009564D5">
        <w:t xml:space="preserve">(fejezet feltöltés </w:t>
      </w:r>
      <w:r w:rsidR="004830D1">
        <w:t>stb.</w:t>
      </w:r>
      <w:r w:rsidR="009564D5">
        <w:t>) vagy más fajta tartalom feltöltésére ez a weboldal nem alkalmas, ezt a MangaDex oldalán el</w:t>
      </w:r>
      <w:r w:rsidR="005E3DE4">
        <w:t xml:space="preserve"> </w:t>
      </w:r>
      <w:r w:rsidR="009564D5">
        <w:t>lehet végezni.</w:t>
      </w:r>
    </w:p>
    <w:p w14:paraId="1C92FDA0" w14:textId="73CC88C2" w:rsidR="009564D5" w:rsidRDefault="009564D5" w:rsidP="009564D5">
      <w:r>
        <w:t xml:space="preserve">Az elkészített weboldal más manga olvasóktól annyiban különbözik, hogy </w:t>
      </w:r>
      <w:r w:rsidR="00C14806">
        <w:t>közösségi funkciókat is lehet végezni például barátokkal cseveg</w:t>
      </w:r>
      <w:r w:rsidR="004830D1">
        <w:t>ni</w:t>
      </w:r>
      <w:r w:rsidR="00C14806">
        <w:t>, publikus profil</w:t>
      </w:r>
      <w:r w:rsidR="004830D1">
        <w:t>t</w:t>
      </w:r>
      <w:r w:rsidR="00C14806">
        <w:t xml:space="preserve"> </w:t>
      </w:r>
      <w:r w:rsidR="004830D1">
        <w:t>beállítani</w:t>
      </w:r>
      <w:r w:rsidR="00C14806">
        <w:t xml:space="preserve">, fórum </w:t>
      </w:r>
      <w:r w:rsidR="004830D1">
        <w:t>szálakat (Forum thread)</w:t>
      </w:r>
      <w:r w:rsidR="00C14806">
        <w:t xml:space="preserve"> </w:t>
      </w:r>
      <w:r w:rsidR="004830D1">
        <w:t>létrehozni</w:t>
      </w:r>
      <w:r w:rsidR="00C14806">
        <w:t xml:space="preserve"> és azokon belül beszélgetni. Érdekes funkciónak lehet tekinteni azt is, hogy fel</w:t>
      </w:r>
      <w:r w:rsidR="005E3DE4">
        <w:t xml:space="preserve"> </w:t>
      </w:r>
      <w:r w:rsidR="00C14806">
        <w:t>lehet iratkozni manga fordításokra, amikre ha új fejezet érkezik, a regisztrált e-mail</w:t>
      </w:r>
      <w:r w:rsidR="004830D1">
        <w:t xml:space="preserve"> címre</w:t>
      </w:r>
      <w:r w:rsidR="00C14806">
        <w:t xml:space="preserve"> a felhasználó kap egy e-mailt, ami </w:t>
      </w:r>
      <w:r w:rsidR="007A1AAB">
        <w:t>tartalmazza,</w:t>
      </w:r>
      <w:r w:rsidR="00C14806">
        <w:t xml:space="preserve"> hogy milyen mangából, milyen nyelven, új fejezet került feltöltésre, ezért nem kell folytonosan manuálisan </w:t>
      </w:r>
      <w:r w:rsidR="007A1AAB">
        <w:t>ellenőrizni,</w:t>
      </w:r>
      <w:r w:rsidR="00C14806">
        <w:t xml:space="preserve"> hogy van-e új fejezet.</w:t>
      </w:r>
    </w:p>
    <w:p w14:paraId="6286D544" w14:textId="77777777" w:rsidR="006D6B6C" w:rsidRDefault="006D6B6C">
      <w:pPr>
        <w:spacing w:after="160" w:line="259" w:lineRule="auto"/>
        <w:ind w:firstLine="0"/>
        <w:jc w:val="left"/>
      </w:pPr>
      <w:r>
        <w:br w:type="page"/>
      </w:r>
    </w:p>
    <w:p w14:paraId="43382747" w14:textId="63E99216" w:rsidR="00A538E1" w:rsidRDefault="00A538E1" w:rsidP="00A538E1">
      <w:pPr>
        <w:pStyle w:val="Cmsor1"/>
      </w:pPr>
      <w:bookmarkStart w:id="6" w:name="_Toc99974848"/>
      <w:bookmarkStart w:id="7" w:name="_Toc102298074"/>
      <w:r>
        <w:lastRenderedPageBreak/>
        <w:t>Versenytárs elemzés</w:t>
      </w:r>
      <w:bookmarkEnd w:id="6"/>
      <w:bookmarkEnd w:id="7"/>
    </w:p>
    <w:p w14:paraId="129637A0" w14:textId="27275322" w:rsidR="007605EE" w:rsidRDefault="007605EE" w:rsidP="007605EE">
      <w:pPr>
        <w:pStyle w:val="Firstparagraph"/>
      </w:pPr>
      <w:r>
        <w:t>Nagyjából 3 fajta manga olvasó weboldal létezik az interneten</w:t>
      </w:r>
      <w:r w:rsidR="0094593C">
        <w:t>:</w:t>
      </w:r>
    </w:p>
    <w:p w14:paraId="3B24ED34" w14:textId="646C5CF1" w:rsidR="007605EE" w:rsidRDefault="007605EE" w:rsidP="007605EE">
      <w:pPr>
        <w:pStyle w:val="Listaszerbekezds"/>
      </w:pPr>
      <w:r>
        <w:t>Kiadó által üzemeltetett oldalak</w:t>
      </w:r>
    </w:p>
    <w:p w14:paraId="3819C3BA" w14:textId="5423EDCF" w:rsidR="007605EE" w:rsidRDefault="007605EE" w:rsidP="007605EE">
      <w:pPr>
        <w:pStyle w:val="Listaszerbekezds"/>
      </w:pPr>
      <w:r>
        <w:t>Fordító oldalak</w:t>
      </w:r>
    </w:p>
    <w:p w14:paraId="01670801" w14:textId="43ED1091" w:rsidR="007605EE" w:rsidRDefault="007605EE" w:rsidP="007605EE">
      <w:pPr>
        <w:pStyle w:val="Listaszerbekezds"/>
      </w:pPr>
      <w:r>
        <w:t>Gyűjtő oldalak</w:t>
      </w:r>
    </w:p>
    <w:p w14:paraId="78A15813" w14:textId="70325C54" w:rsidR="007605EE" w:rsidRDefault="007605EE" w:rsidP="007605EE">
      <w:r>
        <w:t xml:space="preserve">A kiadó által működtetett, és a fordító oldalakkal nem fogunk most </w:t>
      </w:r>
      <w:r w:rsidR="007A1AAB">
        <w:t>foglalkozni,</w:t>
      </w:r>
      <w:r>
        <w:t xml:space="preserve"> mert bár lehet rajtuk mangákat olvasni, </w:t>
      </w:r>
      <w:r w:rsidR="003146A9">
        <w:t xml:space="preserve">vannak </w:t>
      </w:r>
      <w:r w:rsidR="007A1AAB">
        <w:t>hátrányaik,</w:t>
      </w:r>
      <w:r w:rsidR="003146A9">
        <w:t xml:space="preserve"> mint például a hiányzó közösségi </w:t>
      </w:r>
      <w:r w:rsidR="007A1AAB">
        <w:t>funkciók (</w:t>
      </w:r>
      <w:r w:rsidR="003146A9">
        <w:t>Ez egy univerzális hiányosság a manga olvasó oldalak többségénél), a fordítói oldalaknál a kevés kínálat, a kiadói oldalaknál az előfizetés és néhány esetben a kevés kínálat.</w:t>
      </w:r>
    </w:p>
    <w:p w14:paraId="4191C92A" w14:textId="5DF5253D" w:rsidR="003146A9" w:rsidRDefault="003146A9" w:rsidP="007605EE">
      <w:r>
        <w:t xml:space="preserve">A gyűjtő oldalak </w:t>
      </w:r>
      <w:r w:rsidR="00955B9F">
        <w:t>többsége nagy kínálatot biztosít és legtöbbször reklámokkal/adományokkal biztosítják fennmaradásukat. Ezek az oldalak</w:t>
      </w:r>
      <w:r w:rsidR="003B110A">
        <w:t xml:space="preserve"> az esetek túlnyomó részében</w:t>
      </w:r>
      <w:r w:rsidR="00955B9F">
        <w:t xml:space="preserve"> web scraper megoldással különböző oldalakról</w:t>
      </w:r>
      <w:r w:rsidR="004830D1">
        <w:t xml:space="preserve"> </w:t>
      </w:r>
      <w:r w:rsidR="00955B9F">
        <w:t>(Fordító oldalakról</w:t>
      </w:r>
      <w:r w:rsidR="004830D1">
        <w:t xml:space="preserve"> vagy</w:t>
      </w:r>
      <w:r w:rsidR="00955B9F">
        <w:t xml:space="preserve"> más manga kiszolgáló oldalakról) szedik össze a mangákat és adják át az olvasóknak</w:t>
      </w:r>
      <w:r w:rsidR="003B110A">
        <w:t>.</w:t>
      </w:r>
    </w:p>
    <w:p w14:paraId="6063A40B" w14:textId="050BFB35" w:rsidR="003B110A" w:rsidRDefault="003B110A" w:rsidP="007605EE">
      <w:r>
        <w:t>A MangaDex</w:t>
      </w:r>
      <w:r w:rsidR="00862226">
        <w:t xml:space="preserve"> </w:t>
      </w:r>
      <w:r>
        <w:t xml:space="preserve">(az az </w:t>
      </w:r>
      <w:r w:rsidR="007A1AAB">
        <w:t>oldal,</w:t>
      </w:r>
      <w:r>
        <w:t xml:space="preserve"> ami a szakdolgozatban elkészített weboldalhoz biztosítja a manga </w:t>
      </w:r>
      <w:r w:rsidR="00862226">
        <w:t>API</w:t>
      </w:r>
      <w:r>
        <w:t xml:space="preserve">-t) is gyűjtő oldalnak </w:t>
      </w:r>
      <w:r w:rsidR="007A1AAB">
        <w:t>mondható,</w:t>
      </w:r>
      <w:r>
        <w:t xml:space="preserve"> de ők a manga szolgáltatáshoz nem web scraper megoldással szerzik a mangákat, hanem</w:t>
      </w:r>
      <w:r w:rsidR="00EF613D">
        <w:t xml:space="preserve"> saját szerverükre töltik fel a </w:t>
      </w:r>
      <w:r w:rsidR="007A1AAB">
        <w:t>mangákat,</w:t>
      </w:r>
      <w:r w:rsidR="00EF613D">
        <w:t xml:space="preserve"> amiket a fordítók nyújtanak így is k</w:t>
      </w:r>
      <w:r w:rsidR="00B140E2">
        <w:t>í</w:t>
      </w:r>
      <w:r w:rsidR="00EF613D">
        <w:t xml:space="preserve">mélik a fordító oldalakat a fölösleges </w:t>
      </w:r>
      <w:r w:rsidR="00862226">
        <w:t>hotlinkeléstől (Más szerveréről töltjük be a képeket)</w:t>
      </w:r>
      <w:r w:rsidR="00774708">
        <w:t>.</w:t>
      </w:r>
    </w:p>
    <w:p w14:paraId="642D3EA3" w14:textId="011E8D4D" w:rsidR="00910F42" w:rsidRDefault="0067076F" w:rsidP="006835A2">
      <w:r>
        <w:t>A manga olvasó weboldalak többsége a fejezetek alá való kommentelésen</w:t>
      </w:r>
      <w:r w:rsidR="00862226">
        <w:t xml:space="preserve"> </w:t>
      </w:r>
      <w:r w:rsidR="00183212">
        <w:t>(gyakoribb)</w:t>
      </w:r>
      <w:r w:rsidR="00862226">
        <w:t xml:space="preserve"> vagy</w:t>
      </w:r>
      <w:r w:rsidR="00183212">
        <w:t xml:space="preserve"> fórumokon</w:t>
      </w:r>
      <w:r w:rsidR="00862226">
        <w:t xml:space="preserve"> </w:t>
      </w:r>
      <w:r w:rsidR="00183212">
        <w:t>(ritkább)</w:t>
      </w:r>
      <w:r>
        <w:t xml:space="preserve"> kívül nem rendelkezik közösségi funkciókkal</w:t>
      </w:r>
      <w:r w:rsidR="00183212">
        <w:t xml:space="preserve"> és inkább más platformokon</w:t>
      </w:r>
      <w:r w:rsidR="00862226">
        <w:t xml:space="preserve"> </w:t>
      </w:r>
      <w:r w:rsidR="00183212">
        <w:t>(Discord vagy IRC-ken) folytatnak aktív beszélgetéseket. De a közösségi funkciókon kívül szinte az összes manga olvasó weboldalon lehet</w:t>
      </w:r>
      <w:r w:rsidR="00CB4D2B">
        <w:t xml:space="preserve"> </w:t>
      </w:r>
      <w:r w:rsidR="00183212">
        <w:t>mangákat olvasni, saját listákat létrehozni aho</w:t>
      </w:r>
      <w:r w:rsidR="00B303FD">
        <w:t xml:space="preserve">vá gyűjthetünk például olyan </w:t>
      </w:r>
      <w:r w:rsidR="007A1AAB">
        <w:t>mangákat,</w:t>
      </w:r>
      <w:r w:rsidR="00B303FD">
        <w:t xml:space="preserve"> amik érdekelnek minket, így könnyebben lehet </w:t>
      </w:r>
      <w:r w:rsidR="007A1AAB">
        <w:t>emlékezni,</w:t>
      </w:r>
      <w:r w:rsidR="00B303FD">
        <w:t xml:space="preserve"> hogy </w:t>
      </w:r>
      <w:r w:rsidR="007A1AAB">
        <w:t>miket,</w:t>
      </w:r>
      <w:r w:rsidR="00B303FD">
        <w:t xml:space="preserve"> olvasunk.</w:t>
      </w:r>
    </w:p>
    <w:p w14:paraId="3D4924B8" w14:textId="77777777" w:rsidR="00A538E1" w:rsidRDefault="00A538E1" w:rsidP="00A538E1">
      <w:pPr>
        <w:pStyle w:val="Cmsor1"/>
      </w:pPr>
      <w:bookmarkStart w:id="8" w:name="_Toc99974853"/>
      <w:bookmarkStart w:id="9" w:name="_Toc102298075"/>
      <w:r>
        <w:lastRenderedPageBreak/>
        <w:t>Felhasznált technológiák</w:t>
      </w:r>
      <w:bookmarkEnd w:id="8"/>
      <w:bookmarkEnd w:id="9"/>
    </w:p>
    <w:p w14:paraId="3A128B19" w14:textId="78ECA047" w:rsidR="00A538E1" w:rsidRDefault="00A538E1" w:rsidP="00A538E1">
      <w:pPr>
        <w:pStyle w:val="Cmsor2"/>
      </w:pPr>
      <w:bookmarkStart w:id="10" w:name="_Toc99974854"/>
      <w:bookmarkStart w:id="11" w:name="_Toc102298076"/>
      <w:r>
        <w:t>Manga</w:t>
      </w:r>
      <w:r w:rsidR="00273538">
        <w:t>D</w:t>
      </w:r>
      <w:r>
        <w:t>ex API</w:t>
      </w:r>
      <w:r w:rsidR="006835A2">
        <w:t xml:space="preserve"> </w:t>
      </w:r>
      <w:r>
        <w:t>(Külső API)</w:t>
      </w:r>
      <w:bookmarkEnd w:id="10"/>
      <w:bookmarkEnd w:id="11"/>
    </w:p>
    <w:p w14:paraId="2B568933" w14:textId="0C6BF686" w:rsidR="00704029" w:rsidRPr="00704029" w:rsidRDefault="004D6E56" w:rsidP="006B29E6">
      <w:pPr>
        <w:pStyle w:val="Firstparagraph"/>
      </w:pPr>
      <w:r>
        <w:t>A MangaDex API lehetőséget biztosít arra, hogy a MangaDex hatalmas manga tárházával interaktálni tudjunk, legyen az manga információk lekérdezése, új manga feltöltése, fordító csapatok létrehozása és még sok más.</w:t>
      </w:r>
      <w:r w:rsidR="00704029">
        <w:t xml:space="preserve"> Az adatokat </w:t>
      </w:r>
      <w:r w:rsidR="00272B2F">
        <w:t>REST</w:t>
      </w:r>
      <w:r w:rsidR="00704029">
        <w:t xml:space="preserve"> API módon szolgáltatják, tehát URL címekre történő </w:t>
      </w:r>
      <w:r w:rsidR="004114ED">
        <w:t xml:space="preserve">HTTP </w:t>
      </w:r>
      <w:r w:rsidR="00273538">
        <w:t>kérésekkel</w:t>
      </w:r>
      <w:r w:rsidR="00704029">
        <w:t xml:space="preserve"> lehet lekérni, módosítani, feltölteni és törölni a kívánt adatokat.</w:t>
      </w:r>
    </w:p>
    <w:p w14:paraId="746F1944" w14:textId="77777777" w:rsidR="00A538E1" w:rsidRDefault="00A538E1" w:rsidP="00A538E1">
      <w:pPr>
        <w:pStyle w:val="Cmsor2"/>
      </w:pPr>
      <w:bookmarkStart w:id="12" w:name="_Toc99974855"/>
      <w:bookmarkStart w:id="13" w:name="_Toc102298077"/>
      <w:r>
        <w:t>Backend</w:t>
      </w:r>
      <w:bookmarkEnd w:id="12"/>
      <w:bookmarkEnd w:id="13"/>
    </w:p>
    <w:p w14:paraId="65294814" w14:textId="2B346BFA" w:rsidR="00A538E1" w:rsidRDefault="00A538E1" w:rsidP="00A538E1">
      <w:pPr>
        <w:pStyle w:val="Cmsor3"/>
      </w:pPr>
      <w:bookmarkStart w:id="14" w:name="_Toc99974856"/>
      <w:bookmarkStart w:id="15" w:name="_Toc102298078"/>
      <w:r>
        <w:t>Node</w:t>
      </w:r>
      <w:r w:rsidR="00273538">
        <w:t>.</w:t>
      </w:r>
      <w:r>
        <w:t>JS</w:t>
      </w:r>
      <w:bookmarkEnd w:id="14"/>
      <w:bookmarkEnd w:id="15"/>
    </w:p>
    <w:p w14:paraId="6D238891" w14:textId="15619F79" w:rsidR="002971DF" w:rsidRDefault="005321E2" w:rsidP="002971DF">
      <w:pPr>
        <w:pStyle w:val="Firstparagraph"/>
      </w:pPr>
      <w:r>
        <w:t xml:space="preserve">A Node.js egy cross-platform futási környezetet </w:t>
      </w:r>
      <w:r w:rsidR="007A1AAB">
        <w:t>biztosít,</w:t>
      </w:r>
      <w:r>
        <w:t xml:space="preserve"> ami lehetővé teszi a jól skálázható</w:t>
      </w:r>
      <w:r w:rsidR="00172A68">
        <w:t xml:space="preserve"> szerverek építését Javascript nyelvben. </w:t>
      </w:r>
      <w:r w:rsidR="00E37E8C">
        <w:t>Node</w:t>
      </w:r>
      <w:r w:rsidR="00933CAF">
        <w:t>.js</w:t>
      </w:r>
      <w:r w:rsidR="00E37E8C">
        <w:t xml:space="preserve"> a </w:t>
      </w:r>
      <w:r w:rsidR="006F6E7C">
        <w:t>kapcsolatokat</w:t>
      </w:r>
      <w:r w:rsidR="00D0774B">
        <w:t xml:space="preserve"> „elméletben”</w:t>
      </w:r>
      <w:r w:rsidR="00E37E8C">
        <w:t xml:space="preserve"> 1 szálon dolgozza fel aszinkron módon</w:t>
      </w:r>
      <w:r w:rsidR="00D0774B">
        <w:t>, gyakorlatban a fő szál</w:t>
      </w:r>
      <w:r w:rsidR="00933CAF">
        <w:t xml:space="preserve"> </w:t>
      </w:r>
      <w:r w:rsidR="00D0774B">
        <w:t>(Event Loop) más szálaknak</w:t>
      </w:r>
      <w:r w:rsidR="00933CAF">
        <w:t xml:space="preserve"> </w:t>
      </w:r>
      <w:r w:rsidR="00D0774B">
        <w:t>(Workers) osztja ki a feladatokat</w:t>
      </w:r>
      <w:r w:rsidR="006F6E7C">
        <w:t xml:space="preserve"> egy </w:t>
      </w:r>
      <w:r w:rsidR="00933CAF">
        <w:t>esemény</w:t>
      </w:r>
      <w:r w:rsidR="006F6E7C">
        <w:t xml:space="preserve"> sorból</w:t>
      </w:r>
      <w:r w:rsidR="00933CAF">
        <w:t xml:space="preserve"> (Event queue)</w:t>
      </w:r>
      <w:r w:rsidR="00D0774B">
        <w:t xml:space="preserve"> amiket ők elvégeznek a megfelelő C++ megvalósítással párhuzamosan</w:t>
      </w:r>
      <w:r w:rsidR="006F6E7C">
        <w:t xml:space="preserve"> vagy aszinkron módon</w:t>
      </w:r>
      <w:r w:rsidR="00D0774B">
        <w:t xml:space="preserve"> és </w:t>
      </w:r>
      <w:r w:rsidR="007A1AAB">
        <w:t>visszaküldik</w:t>
      </w:r>
      <w:r w:rsidR="00D0774B">
        <w:t xml:space="preserve"> az eredményt a fő szálnak, </w:t>
      </w:r>
      <w:r w:rsidR="006F6E7C">
        <w:t xml:space="preserve">amit </w:t>
      </w:r>
      <w:r w:rsidR="007A1AAB">
        <w:t>visszaadhat</w:t>
      </w:r>
      <w:r w:rsidR="006F6E7C">
        <w:t xml:space="preserve"> a kérést kezdeményezett kapcsolatnak</w:t>
      </w:r>
      <w:r w:rsidR="0094593C">
        <w:t>.</w:t>
      </w:r>
    </w:p>
    <w:p w14:paraId="0C89C092" w14:textId="77777777" w:rsidR="002438AD" w:rsidRDefault="00D16E1F" w:rsidP="002438AD">
      <w:pPr>
        <w:pStyle w:val="Firstparagraph"/>
        <w:keepNext/>
        <w:jc w:val="center"/>
      </w:pPr>
      <w:r>
        <w:rPr>
          <w:noProof/>
          <w:lang w:eastAsia="hu-HU"/>
        </w:rPr>
        <w:drawing>
          <wp:inline distT="0" distB="0" distL="0" distR="0" wp14:anchorId="712683EF" wp14:editId="2B7E89A1">
            <wp:extent cx="5391150" cy="246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p>
    <w:p w14:paraId="612F95D5" w14:textId="45324A80" w:rsidR="00B140E2" w:rsidRPr="00E07F37" w:rsidRDefault="00E07F37" w:rsidP="00E07F37">
      <w:pPr>
        <w:pStyle w:val="Kpalrs"/>
      </w:pPr>
      <w:r w:rsidRPr="00E07F37">
        <w:t>1. á</w:t>
      </w:r>
      <w:r w:rsidR="00DB4374" w:rsidRPr="00E07F37">
        <w:t>bra: Node.js által használt kérés feldolgozás architektúrája</w:t>
      </w:r>
      <w:sdt>
        <w:sdtPr>
          <w:id w:val="-1751498107"/>
          <w:citation/>
        </w:sdtPr>
        <w:sdtContent>
          <w:r w:rsidR="00DB4374" w:rsidRPr="00E07F37">
            <w:fldChar w:fldCharType="begin"/>
          </w:r>
          <w:r w:rsidR="00DB4374" w:rsidRPr="00E07F37">
            <w:instrText xml:space="preserve"> CITATION NJSEventLoop \l 1038 </w:instrText>
          </w:r>
          <w:r w:rsidR="00DB4374" w:rsidRPr="00E07F37">
            <w:fldChar w:fldCharType="separate"/>
          </w:r>
          <w:r w:rsidR="00646B78">
            <w:rPr>
              <w:noProof/>
            </w:rPr>
            <w:t xml:space="preserve"> </w:t>
          </w:r>
          <w:r w:rsidR="00646B78" w:rsidRPr="00646B78">
            <w:rPr>
              <w:noProof/>
            </w:rPr>
            <w:t>[2]</w:t>
          </w:r>
          <w:r w:rsidR="00DB4374" w:rsidRPr="00E07F37">
            <w:fldChar w:fldCharType="end"/>
          </w:r>
        </w:sdtContent>
      </w:sdt>
    </w:p>
    <w:p w14:paraId="521512BA" w14:textId="0FB55596" w:rsidR="009D4B20" w:rsidRDefault="00E468DC" w:rsidP="009D4B20">
      <w:r>
        <w:t xml:space="preserve">A Node.js legnagyobb előnye a hatékony Input/Output </w:t>
      </w:r>
      <w:r w:rsidR="007A1AAB">
        <w:t>kezelés,</w:t>
      </w:r>
      <w:r>
        <w:t xml:space="preserve"> mint például a fájlrendszerre való írás/olvasás vagy a hál</w:t>
      </w:r>
      <w:r w:rsidR="00933CAF">
        <w:t>ó</w:t>
      </w:r>
      <w:r>
        <w:t>zatról érkező adatok olvasása</w:t>
      </w:r>
      <w:r w:rsidR="00D4014E">
        <w:t>.</w:t>
      </w:r>
      <w:r w:rsidR="002D2DFC">
        <w:t xml:space="preserve"> M</w:t>
      </w:r>
      <w:r w:rsidR="00D4014E">
        <w:t xml:space="preserve">ivel már elég </w:t>
      </w:r>
      <w:r w:rsidR="00D4014E">
        <w:lastRenderedPageBreak/>
        <w:t xml:space="preserve">népszerű lett ez a futási környezet ezért az interneten megtalálható nagyon sok segítség, és mivel </w:t>
      </w:r>
      <w:r w:rsidR="002D2DFC">
        <w:t>J</w:t>
      </w:r>
      <w:r w:rsidR="00D4014E">
        <w:t xml:space="preserve">avascriptet használ, ezért </w:t>
      </w:r>
      <w:r w:rsidR="009D4B20">
        <w:t>a frontend fejlesztők is könnyen beléphetnek a backend világába</w:t>
      </w:r>
      <w:r w:rsidR="00D4014E">
        <w:t>.</w:t>
      </w:r>
      <w:r w:rsidR="009D4B20">
        <w:t xml:space="preserve"> Előnyh</w:t>
      </w:r>
      <w:r w:rsidR="002D2DFC">
        <w:t>ö</w:t>
      </w:r>
      <w:r w:rsidR="009D4B20">
        <w:t>z lehetne sorolni a Node.js csomagkezelőjét</w:t>
      </w:r>
      <w:r w:rsidR="00053028">
        <w:t xml:space="preserve"> </w:t>
      </w:r>
      <w:r w:rsidR="009D4B20">
        <w:t>(Package manager) a Node Package Managert</w:t>
      </w:r>
      <w:r w:rsidR="00053028">
        <w:t xml:space="preserve"> </w:t>
      </w:r>
      <w:r w:rsidR="009D4B20">
        <w:t xml:space="preserve">(npm), mert ennek segítségével nagyon hamar adhatunk hozzá a programunkhoz </w:t>
      </w:r>
      <w:r w:rsidR="00DD47AC">
        <w:t xml:space="preserve">olyan </w:t>
      </w:r>
      <w:r w:rsidR="007A1AAB">
        <w:t>kódokat,</w:t>
      </w:r>
      <w:r w:rsidR="00DD47AC">
        <w:t xml:space="preserve"> amik </w:t>
      </w:r>
      <w:r w:rsidR="00053028">
        <w:t>megkönnyíthetik munkákat, mert nem nekünk kell egyes alap funkciókat megírni, hanem más</w:t>
      </w:r>
      <w:r w:rsidR="00AF07E4">
        <w:t>ok</w:t>
      </w:r>
      <w:r w:rsidR="00053028">
        <w:t xml:space="preserve"> által megírt megoldást felhasználhatjuk</w:t>
      </w:r>
      <w:r w:rsidR="00DD47AC">
        <w:t>.</w:t>
      </w:r>
    </w:p>
    <w:p w14:paraId="322C3C2D" w14:textId="50A94D95" w:rsidR="00DD47AC" w:rsidRPr="00D16E1F" w:rsidRDefault="00DD47AC" w:rsidP="009D4B20">
      <w:r>
        <w:t>Viszont egyik hátránya a Node.js</w:t>
      </w:r>
      <w:r w:rsidR="00AF07E4">
        <w:t>-</w:t>
      </w:r>
      <w:r>
        <w:t>nek hogy a CPU intenzív feladato</w:t>
      </w:r>
      <w:r w:rsidR="00C11998">
        <w:t>kkal nem tud olyan jól megb</w:t>
      </w:r>
      <w:r w:rsidR="00AF07E4">
        <w:t>i</w:t>
      </w:r>
      <w:r w:rsidR="00C11998">
        <w:t xml:space="preserve">rkózni, mint a </w:t>
      </w:r>
      <w:r w:rsidR="00AF07E4">
        <w:t>feljebb</w:t>
      </w:r>
      <w:r w:rsidR="00C11998">
        <w:t xml:space="preserve"> említett I/O feladatokkal</w:t>
      </w:r>
      <w:r w:rsidR="00D56630">
        <w:t xml:space="preserve">, mert azokat a </w:t>
      </w:r>
      <w:r w:rsidR="007A1AAB">
        <w:t>műveleteket,</w:t>
      </w:r>
      <w:r w:rsidR="00D56630">
        <w:t xml:space="preserve"> amik a CPU-t </w:t>
      </w:r>
      <w:r w:rsidR="007A1AAB">
        <w:t>veszik,</w:t>
      </w:r>
      <w:r w:rsidR="00D56630">
        <w:t xml:space="preserve"> igénybe szinkron módon futnak, míg az I/O műveletek aszinkron módon.</w:t>
      </w:r>
      <w:sdt>
        <w:sdtPr>
          <w:id w:val="1187409085"/>
          <w:citation/>
        </w:sdtPr>
        <w:sdtContent>
          <w:r w:rsidR="00273538">
            <w:fldChar w:fldCharType="begin"/>
          </w:r>
          <w:r w:rsidR="00273538">
            <w:instrText xml:space="preserve"> CITATION NodeJS \l 1038 </w:instrText>
          </w:r>
          <w:r w:rsidR="00273538">
            <w:fldChar w:fldCharType="separate"/>
          </w:r>
          <w:r w:rsidR="00646B78">
            <w:rPr>
              <w:noProof/>
            </w:rPr>
            <w:t xml:space="preserve"> </w:t>
          </w:r>
          <w:r w:rsidR="00646B78" w:rsidRPr="00646B78">
            <w:rPr>
              <w:noProof/>
            </w:rPr>
            <w:t>[1]</w:t>
          </w:r>
          <w:r w:rsidR="00273538">
            <w:fldChar w:fldCharType="end"/>
          </w:r>
        </w:sdtContent>
      </w:sdt>
    </w:p>
    <w:p w14:paraId="7BBF0333" w14:textId="28620405" w:rsidR="00A538E1" w:rsidRDefault="00A538E1" w:rsidP="00A538E1">
      <w:pPr>
        <w:pStyle w:val="Cmsor3"/>
      </w:pPr>
      <w:bookmarkStart w:id="16" w:name="_Toc99974857"/>
      <w:bookmarkStart w:id="17" w:name="_Toc102298079"/>
      <w:r>
        <w:t>Express</w:t>
      </w:r>
      <w:bookmarkEnd w:id="16"/>
      <w:bookmarkEnd w:id="17"/>
    </w:p>
    <w:p w14:paraId="4402AC92" w14:textId="2580890F" w:rsidR="003F7CF0" w:rsidRPr="003F7CF0" w:rsidRDefault="00BF345C" w:rsidP="003F7CF0">
      <w:pPr>
        <w:pStyle w:val="Firstparagraph"/>
      </w:pPr>
      <w:r>
        <w:t>Express.js egy framework</w:t>
      </w:r>
      <w:r w:rsidR="003604A3">
        <w:t xml:space="preserve"> </w:t>
      </w:r>
      <w:r w:rsidR="003F7CF0">
        <w:t>(Node</w:t>
      </w:r>
      <w:r w:rsidR="003604A3">
        <w:t>.</w:t>
      </w:r>
      <w:r w:rsidR="003F7CF0">
        <w:t xml:space="preserve">js </w:t>
      </w:r>
      <w:r w:rsidR="003604A3">
        <w:t>csomag</w:t>
      </w:r>
      <w:r w:rsidR="003F7CF0">
        <w:t>)</w:t>
      </w:r>
      <w:r>
        <w:t xml:space="preserve"> amivel könnyen és gyorsan lehet Node</w:t>
      </w:r>
      <w:r w:rsidR="003604A3">
        <w:t>.js</w:t>
      </w:r>
      <w:r>
        <w:t xml:space="preserve"> web applikációt</w:t>
      </w:r>
      <w:r w:rsidR="004037A5">
        <w:t>, API-t létrehozni</w:t>
      </w:r>
      <w:r w:rsidR="003F7CF0">
        <w:t>. A Node</w:t>
      </w:r>
      <w:r w:rsidR="003604A3">
        <w:t>.js</w:t>
      </w:r>
      <w:r w:rsidR="003F7CF0">
        <w:t xml:space="preserve"> alap http/https moduljait használja fel</w:t>
      </w:r>
      <w:r w:rsidR="004037A5">
        <w:t xml:space="preserve">. </w:t>
      </w:r>
      <w:r w:rsidR="0053200E">
        <w:t>Maga az Express sok „opcionális” middleware</w:t>
      </w:r>
      <w:r w:rsidR="003604A3">
        <w:t>-el</w:t>
      </w:r>
      <w:r w:rsidR="0053200E">
        <w:t xml:space="preserve"> </w:t>
      </w:r>
      <w:r w:rsidR="00EF27F6">
        <w:t>rendelkezik,</w:t>
      </w:r>
      <w:r w:rsidR="0053200E">
        <w:t xml:space="preserve"> amiket külön lehet telepíteni, vagy saját middleware</w:t>
      </w:r>
      <w:r w:rsidR="003604A3">
        <w:t>-</w:t>
      </w:r>
      <w:r w:rsidR="0053200E">
        <w:t xml:space="preserve">t is </w:t>
      </w:r>
      <w:r w:rsidR="00EF27F6">
        <w:t>írhatunk,</w:t>
      </w:r>
      <w:r w:rsidR="0053200E">
        <w:t xml:space="preserve"> amik kibővítik az API vagy</w:t>
      </w:r>
      <w:r w:rsidR="003604A3">
        <w:t xml:space="preserve"> a</w:t>
      </w:r>
      <w:r w:rsidR="0053200E">
        <w:t xml:space="preserve"> web </w:t>
      </w:r>
      <w:r w:rsidR="00EF27F6">
        <w:t>alkalmazásnak</w:t>
      </w:r>
      <w:r w:rsidR="0053200E">
        <w:t xml:space="preserve"> a funkcióit,</w:t>
      </w:r>
      <w:r w:rsidR="00271533">
        <w:t xml:space="preserve"> </w:t>
      </w:r>
      <w:r w:rsidR="0053200E">
        <w:t>és mivel ezeket a middleware</w:t>
      </w:r>
      <w:r w:rsidR="003604A3">
        <w:t>-e</w:t>
      </w:r>
      <w:r w:rsidR="0053200E">
        <w:t xml:space="preserve">ket </w:t>
      </w:r>
      <w:r w:rsidR="00271533">
        <w:t>külön</w:t>
      </w:r>
      <w:r w:rsidR="00EF27F6">
        <w:t>-külön</w:t>
      </w:r>
      <w:r w:rsidR="00271533">
        <w:t xml:space="preserve"> lehet megszerezni és nem az Express alap csomagjában jönnek</w:t>
      </w:r>
      <w:r w:rsidR="00EF27F6">
        <w:t>,</w:t>
      </w:r>
      <w:r w:rsidR="00271533">
        <w:t xml:space="preserve"> elég </w:t>
      </w:r>
      <w:r w:rsidR="003604A3">
        <w:t>könnyűsúlyú (</w:t>
      </w:r>
      <w:r w:rsidR="00271533">
        <w:t>lightweight</w:t>
      </w:r>
      <w:r w:rsidR="003604A3">
        <w:t>)</w:t>
      </w:r>
      <w:r w:rsidR="00271533">
        <w:t xml:space="preserve"> és könnyen </w:t>
      </w:r>
      <w:r w:rsidR="00EF27F6">
        <w:t>testreszabható</w:t>
      </w:r>
      <w:r w:rsidR="00271533">
        <w:t xml:space="preserve"> a web applikációnk vagy API-nk.</w:t>
      </w:r>
    </w:p>
    <w:p w14:paraId="69EAB6DB" w14:textId="15BD04E2" w:rsidR="00A538E1" w:rsidRDefault="00FC44E7" w:rsidP="00A538E1">
      <w:pPr>
        <w:pStyle w:val="Cmsor3"/>
      </w:pPr>
      <w:bookmarkStart w:id="18" w:name="_Toc102298080"/>
      <w:r>
        <w:t>MySQL</w:t>
      </w:r>
      <w:r w:rsidR="003604A3">
        <w:t xml:space="preserve"> </w:t>
      </w:r>
      <w:r w:rsidR="00BF345C">
        <w:t>(Node</w:t>
      </w:r>
      <w:r w:rsidR="003604A3">
        <w:t>.js</w:t>
      </w:r>
      <w:r w:rsidR="00BF345C">
        <w:t xml:space="preserve"> </w:t>
      </w:r>
      <w:r w:rsidR="003604A3">
        <w:t>csomag</w:t>
      </w:r>
      <w:r w:rsidR="00BF345C">
        <w:t>)</w:t>
      </w:r>
      <w:bookmarkEnd w:id="18"/>
    </w:p>
    <w:p w14:paraId="4652C937" w14:textId="6E4CDF3A" w:rsidR="00131A04" w:rsidRDefault="00131A04" w:rsidP="00131A04">
      <w:pPr>
        <w:pStyle w:val="Firstparagraph"/>
      </w:pPr>
      <w:r>
        <w:t xml:space="preserve">Ez a Node </w:t>
      </w:r>
      <w:r w:rsidR="003604A3">
        <w:t>csomag</w:t>
      </w:r>
      <w:r>
        <w:t xml:space="preserve"> egy driver-t </w:t>
      </w:r>
      <w:r w:rsidR="007A1AAB">
        <w:t>biztosít,</w:t>
      </w:r>
      <w:r>
        <w:t xml:space="preserve"> amivel </w:t>
      </w:r>
      <w:r w:rsidR="002C4BA6" w:rsidRPr="00CB4D2B">
        <w:rPr>
          <w:color w:val="000000" w:themeColor="text1"/>
        </w:rPr>
        <w:t xml:space="preserve">csatlakozni lehet </w:t>
      </w:r>
      <w:r>
        <w:t>egy MySQL adatbázishoz</w:t>
      </w:r>
      <w:r w:rsidR="003604A3">
        <w:t xml:space="preserve"> </w:t>
      </w:r>
      <w:r>
        <w:t>(Mi esetünkben egy MariaDB-hez de a MariaDB és a MySQL szinte azonosak)</w:t>
      </w:r>
      <w:r w:rsidR="00FF7519">
        <w:t xml:space="preserve">, és egy olyan </w:t>
      </w:r>
      <w:r w:rsidR="003604A3">
        <w:t>interfészt</w:t>
      </w:r>
      <w:r w:rsidR="00FF7519">
        <w:t xml:space="preserve"> </w:t>
      </w:r>
      <w:r w:rsidR="007A1AAB">
        <w:t>biztosít,</w:t>
      </w:r>
      <w:r w:rsidR="00FF7519">
        <w:t xml:space="preserve"> amivel könnyen lehet az adatbázis felé lekérdezéseket indítani. Ez nem egy ORM, vagyis az SQL utasításokat nekünk kell teljes egészében megírni és lefuttatni.</w:t>
      </w:r>
    </w:p>
    <w:p w14:paraId="7F4A0528" w14:textId="20633F30" w:rsidR="00FF7519" w:rsidRPr="00FF7519" w:rsidRDefault="00FF7519" w:rsidP="00FF7519">
      <w:r>
        <w:t xml:space="preserve">Ez a Driver lehetőséget ad több egy idejű csatlakozás </w:t>
      </w:r>
      <w:r w:rsidR="003765B0">
        <w:t>létesítésére</w:t>
      </w:r>
      <w:r>
        <w:t xml:space="preserve">, </w:t>
      </w:r>
      <w:r w:rsidR="007A1AAB">
        <w:t>hibakezelésre</w:t>
      </w:r>
      <w:r>
        <w:t xml:space="preserve">, adat </w:t>
      </w:r>
      <w:r w:rsidR="003604A3">
        <w:t>eszképelésre (Escaping)</w:t>
      </w:r>
      <w:r>
        <w:t xml:space="preserve"> hogy megvédjük szerverünket SQL </w:t>
      </w:r>
      <w:r w:rsidR="003604A3">
        <w:t>befecskendezés (SQL Injection)</w:t>
      </w:r>
      <w:r>
        <w:t xml:space="preserve"> és az adatbázis</w:t>
      </w:r>
      <w:r w:rsidR="00633303">
        <w:t>ban felmerülő típusokat SELECT query esetén Javascript típusokba kasztolja és egyéni kasztolásra is van lehetőség</w:t>
      </w:r>
      <w:r w:rsidR="0094593C">
        <w:t>.</w:t>
      </w:r>
    </w:p>
    <w:p w14:paraId="6C75EF29" w14:textId="149F8AF5" w:rsidR="00A538E1" w:rsidRDefault="00A538E1" w:rsidP="00A538E1">
      <w:pPr>
        <w:pStyle w:val="Cmsor3"/>
      </w:pPr>
      <w:bookmarkStart w:id="19" w:name="_Toc99974859"/>
      <w:bookmarkStart w:id="20" w:name="_Toc102298081"/>
      <w:r>
        <w:lastRenderedPageBreak/>
        <w:t>J</w:t>
      </w:r>
      <w:r w:rsidR="005A1BE2">
        <w:t>SON</w:t>
      </w:r>
      <w:r>
        <w:t xml:space="preserve"> Web Token</w:t>
      </w:r>
      <w:r w:rsidR="003765B0">
        <w:t xml:space="preserve"> </w:t>
      </w:r>
      <w:r>
        <w:t>(JWT)</w:t>
      </w:r>
      <w:bookmarkEnd w:id="19"/>
      <w:bookmarkEnd w:id="20"/>
    </w:p>
    <w:p w14:paraId="66FA2AB8" w14:textId="17F17D91" w:rsidR="00633303" w:rsidRDefault="005A1BE2" w:rsidP="005A1BE2">
      <w:pPr>
        <w:pStyle w:val="Cmsor4"/>
      </w:pPr>
      <w:r>
        <w:t>JSON Web Token</w:t>
      </w:r>
    </w:p>
    <w:p w14:paraId="566A7332" w14:textId="5271E7C7" w:rsidR="005A1BE2" w:rsidRDefault="005A1BE2" w:rsidP="005A1BE2">
      <w:pPr>
        <w:pStyle w:val="Firstparagraph"/>
      </w:pPr>
      <w:r>
        <w:t xml:space="preserve">A JWT módot biztosít </w:t>
      </w:r>
      <w:r w:rsidR="007A1AAB">
        <w:t>arra,</w:t>
      </w:r>
      <w:r>
        <w:t xml:space="preserve"> hogy kettő vagy több fél között biztonságosan tudj</w:t>
      </w:r>
      <w:r w:rsidR="003765B0">
        <w:t>unk</w:t>
      </w:r>
      <w:r>
        <w:t xml:space="preserve"> adatokat küldeni. </w:t>
      </w:r>
      <w:r w:rsidR="00FA0E8E">
        <w:t xml:space="preserve">Ez a JWT egy hosszú </w:t>
      </w:r>
      <w:r w:rsidR="003765B0">
        <w:t>szöveg (String)</w:t>
      </w:r>
      <w:r w:rsidR="00FA0E8E">
        <w:t xml:space="preserve"> ami egy JSON-t </w:t>
      </w:r>
      <w:r w:rsidR="007A1AAB">
        <w:t>tartalmaz,</w:t>
      </w:r>
      <w:r w:rsidR="00FA0E8E">
        <w:t xml:space="preserve"> amibe bármi féle adat lehet, és </w:t>
      </w:r>
      <w:r w:rsidR="007A1AAB">
        <w:t>le lehet</w:t>
      </w:r>
      <w:r w:rsidR="00FA0E8E">
        <w:t xml:space="preserve"> ellenőrizni ennek a token</w:t>
      </w:r>
      <w:r w:rsidR="003765B0">
        <w:t>-</w:t>
      </w:r>
      <w:r w:rsidR="00FA0E8E">
        <w:t>nek a sértetlenségét, valóságát. Ezt a token</w:t>
      </w:r>
      <w:r w:rsidR="003765B0">
        <w:t>-</w:t>
      </w:r>
      <w:r w:rsidR="00FA0E8E">
        <w:t xml:space="preserve">t tovább lehet </w:t>
      </w:r>
      <w:r w:rsidR="007A1AAB">
        <w:t>titkosítani,</w:t>
      </w:r>
      <w:r w:rsidR="00FA0E8E">
        <w:t xml:space="preserve"> hogy a tartalmát is teljesen biztonságba tudjuk szállítani</w:t>
      </w:r>
      <w:r w:rsidR="00173BFC">
        <w:t xml:space="preserve">, mert alapból a JWT csak azt tudja </w:t>
      </w:r>
      <w:r w:rsidR="007A1AAB">
        <w:t>biztosítani,</w:t>
      </w:r>
      <w:r w:rsidR="00173BFC">
        <w:t xml:space="preserve"> hogy ha a token</w:t>
      </w:r>
      <w:r w:rsidR="003765B0">
        <w:t>-</w:t>
      </w:r>
      <w:r w:rsidR="00173BFC">
        <w:t xml:space="preserve">t megváltoztatták, akkor érvénytelen legyen, de </w:t>
      </w:r>
      <w:r w:rsidR="007A1AAB" w:rsidRPr="002C4BA6">
        <w:rPr>
          <w:strike/>
        </w:rPr>
        <w:t>attól,</w:t>
      </w:r>
      <w:r w:rsidR="00173BFC" w:rsidRPr="002C4BA6">
        <w:rPr>
          <w:strike/>
        </w:rPr>
        <w:t xml:space="preserve"> még</w:t>
      </w:r>
      <w:r w:rsidR="00173BFC">
        <w:t xml:space="preserve"> ha valaki megszerzi a token</w:t>
      </w:r>
      <w:r w:rsidR="003765B0">
        <w:t>-</w:t>
      </w:r>
      <w:r w:rsidR="00173BFC">
        <w:t xml:space="preserve">t, dekódolhatja és a benne lévő adatokat megszerezheti, ezért ha nem használunk további titkosítást csak olyan adatokat </w:t>
      </w:r>
      <w:r w:rsidR="007A1AAB">
        <w:t>küldjünk,</w:t>
      </w:r>
      <w:r w:rsidR="00173BFC">
        <w:t xml:space="preserve"> amikkel a támadó nem tud mit kezdeni.</w:t>
      </w:r>
    </w:p>
    <w:p w14:paraId="388A976A" w14:textId="4FF5E91E" w:rsidR="00173BFC" w:rsidRPr="00173BFC" w:rsidRDefault="00173BFC" w:rsidP="00173BFC">
      <w:r>
        <w:t xml:space="preserve">Nagyon </w:t>
      </w:r>
      <w:r w:rsidR="00B878F9">
        <w:t>jól</w:t>
      </w:r>
      <w:r>
        <w:t xml:space="preserve"> lehet használni </w:t>
      </w:r>
      <w:r w:rsidR="00B878F9">
        <w:t>hitelesítéshez a JWT-t, például ha a felhasználó bejelentkezik, átadunk neki egy ilyen token</w:t>
      </w:r>
      <w:r w:rsidR="003765B0">
        <w:t>-</w:t>
      </w:r>
      <w:r w:rsidR="00B878F9">
        <w:t xml:space="preserve">t amit a kliens eltárol, és az elkövetkezendő </w:t>
      </w:r>
      <w:r w:rsidR="004114ED">
        <w:t xml:space="preserve">HTTP </w:t>
      </w:r>
      <w:r w:rsidR="003765B0">
        <w:t>kérésekhez</w:t>
      </w:r>
      <w:r w:rsidR="00B878F9">
        <w:t xml:space="preserve"> hozzá teszi ezt a token</w:t>
      </w:r>
      <w:r w:rsidR="003765B0">
        <w:t>-</w:t>
      </w:r>
      <w:r w:rsidR="00B878F9">
        <w:t xml:space="preserve">t és a szerveren </w:t>
      </w:r>
      <w:r w:rsidR="007A1AAB">
        <w:t>megvizsgáljuk,</w:t>
      </w:r>
      <w:r w:rsidR="00B878F9">
        <w:t xml:space="preserve"> hogy érvényes-e</w:t>
      </w:r>
      <w:r w:rsidR="00CB4D2B" w:rsidRPr="00CB4D2B">
        <w:t xml:space="preserve">. </w:t>
      </w:r>
      <w:r w:rsidR="002C4BA6" w:rsidRPr="00CB4D2B">
        <w:rPr>
          <w:color w:val="000000" w:themeColor="text1"/>
        </w:rPr>
        <w:t xml:space="preserve">Pozitív vizsgálat esetén </w:t>
      </w:r>
      <w:r w:rsidR="00B878F9">
        <w:t xml:space="preserve">a szerver végrehajtja a </w:t>
      </w:r>
      <w:r w:rsidR="003765B0">
        <w:t>kérést</w:t>
      </w:r>
      <w:r w:rsidR="00B878F9">
        <w:t>.</w:t>
      </w:r>
    </w:p>
    <w:p w14:paraId="24E92E2A" w14:textId="4DE74925" w:rsidR="005A1BE2" w:rsidRDefault="005A1BE2" w:rsidP="005A1BE2">
      <w:pPr>
        <w:pStyle w:val="Cmsor4"/>
      </w:pPr>
      <w:r>
        <w:t>Jsonwebtoken</w:t>
      </w:r>
      <w:r w:rsidR="003765B0">
        <w:t xml:space="preserve"> </w:t>
      </w:r>
      <w:r>
        <w:t>(Node</w:t>
      </w:r>
      <w:r w:rsidR="003765B0">
        <w:t>.js</w:t>
      </w:r>
      <w:r>
        <w:t xml:space="preserve"> </w:t>
      </w:r>
      <w:r w:rsidR="003765B0">
        <w:t>csomag</w:t>
      </w:r>
      <w:r>
        <w:t>)</w:t>
      </w:r>
    </w:p>
    <w:p w14:paraId="56787EB0" w14:textId="35827F20" w:rsidR="008B0BC1" w:rsidRPr="00CB4D2B" w:rsidRDefault="008B0BC1" w:rsidP="008B0BC1">
      <w:pPr>
        <w:pStyle w:val="Firstparagraph"/>
        <w:rPr>
          <w:color w:val="000000" w:themeColor="text1"/>
        </w:rPr>
      </w:pPr>
      <w:r>
        <w:t xml:space="preserve">Ez a </w:t>
      </w:r>
      <w:r w:rsidR="003765B0">
        <w:t>Node.js</w:t>
      </w:r>
      <w:r>
        <w:t xml:space="preserve"> </w:t>
      </w:r>
      <w:r w:rsidR="003765B0">
        <w:t>csomag</w:t>
      </w:r>
      <w:r>
        <w:t xml:space="preserve"> implementálja ezt a JWT technológiát</w:t>
      </w:r>
      <w:r w:rsidR="002C4BA6">
        <w:t>.</w:t>
      </w:r>
      <w:r>
        <w:t xml:space="preserve"> </w:t>
      </w:r>
      <w:r w:rsidR="002C4BA6" w:rsidRPr="00CB4D2B">
        <w:rPr>
          <w:color w:val="000000" w:themeColor="text1"/>
        </w:rPr>
        <w:t xml:space="preserve">Ez lehetővé teszi </w:t>
      </w:r>
      <w:r>
        <w:t>Javascript</w:t>
      </w:r>
      <w:r w:rsidR="003765B0">
        <w:t>-</w:t>
      </w:r>
      <w:r>
        <w:t xml:space="preserve">ben JWT-ket létrehozni, ellenőrizni, dekódolni. Könnyen </w:t>
      </w:r>
      <w:r w:rsidR="007A1AAB">
        <w:t>be lehet</w:t>
      </w:r>
      <w:r>
        <w:t xml:space="preserve"> állítani a </w:t>
      </w:r>
      <w:r w:rsidR="007A1AAB">
        <w:t>létrehozásnál,</w:t>
      </w:r>
      <w:r w:rsidR="00682DA4">
        <w:t xml:space="preserve"> hogy milyen algoritmust használjon a titkosításra, mikor járjon le az érvényessége</w:t>
      </w:r>
      <w:r w:rsidR="00CB4D2B">
        <w:t xml:space="preserve"> és</w:t>
      </w:r>
      <w:r w:rsidR="00682DA4">
        <w:t xml:space="preserve"> </w:t>
      </w:r>
      <w:r w:rsidR="00682DA4" w:rsidRPr="002C4BA6">
        <w:t>ki állította ki</w:t>
      </w:r>
      <w:r w:rsidR="00682DA4">
        <w:t>.</w:t>
      </w:r>
    </w:p>
    <w:p w14:paraId="4CCD63E6" w14:textId="77777777" w:rsidR="00541347" w:rsidRDefault="00541347" w:rsidP="00CC6366">
      <w:pPr>
        <w:pStyle w:val="Firstparagraph"/>
        <w:jc w:val="center"/>
      </w:pPr>
      <w:r w:rsidRPr="00541347">
        <w:rPr>
          <w:noProof/>
          <w:lang w:eastAsia="hu-HU"/>
        </w:rPr>
        <w:drawing>
          <wp:inline distT="0" distB="0" distL="0" distR="0" wp14:anchorId="47B45E39" wp14:editId="4C80325C">
            <wp:extent cx="3943350" cy="208784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3880" cy="2114602"/>
                    </a:xfrm>
                    <a:prstGeom prst="rect">
                      <a:avLst/>
                    </a:prstGeom>
                  </pic:spPr>
                </pic:pic>
              </a:graphicData>
            </a:graphic>
          </wp:inline>
        </w:drawing>
      </w:r>
    </w:p>
    <w:p w14:paraId="4A73B5E3" w14:textId="0205D91B" w:rsidR="00E07F37" w:rsidRPr="00E07F37" w:rsidRDefault="00E07F37" w:rsidP="00E07F37">
      <w:pPr>
        <w:pStyle w:val="Kpalrs"/>
      </w:pPr>
      <w:r w:rsidRPr="00E07F37">
        <w:t>2. ábra: JWT létrehozása jsonwebtoken csomaggal</w:t>
      </w:r>
    </w:p>
    <w:p w14:paraId="0364DE8D" w14:textId="36F2416B" w:rsidR="00A538E1" w:rsidRDefault="00A538E1" w:rsidP="00A538E1">
      <w:pPr>
        <w:pStyle w:val="Cmsor3"/>
      </w:pPr>
      <w:bookmarkStart w:id="21" w:name="_Toc99974860"/>
      <w:bookmarkStart w:id="22" w:name="_Toc102298082"/>
      <w:r>
        <w:lastRenderedPageBreak/>
        <w:t>Socket Io</w:t>
      </w:r>
      <w:bookmarkEnd w:id="21"/>
      <w:bookmarkEnd w:id="22"/>
    </w:p>
    <w:p w14:paraId="06C470A7" w14:textId="2F5D4602" w:rsidR="00541347" w:rsidRDefault="00BB05A8" w:rsidP="00541347">
      <w:pPr>
        <w:pStyle w:val="Firstparagraph"/>
      </w:pPr>
      <w:r>
        <w:t>Socket.IO</w:t>
      </w:r>
      <w:r w:rsidR="001D1F22">
        <w:t xml:space="preserve"> egy </w:t>
      </w:r>
      <w:r w:rsidR="004B61F3">
        <w:t>alacsony késleltetésű, kétirányú esemény alapú</w:t>
      </w:r>
      <w:r w:rsidR="00BD59E5">
        <w:t xml:space="preserve"> kommunikációs</w:t>
      </w:r>
      <w:r w:rsidR="004B61F3">
        <w:t xml:space="preserve"> </w:t>
      </w:r>
      <w:r w:rsidR="007A1AAB">
        <w:t>könyvtár,</w:t>
      </w:r>
      <w:r w:rsidR="004B61F3">
        <w:t xml:space="preserve"> ami lehetővé teszi a kliens és szerver közötti valós idejű kommunikációt.</w:t>
      </w:r>
      <w:sdt>
        <w:sdtPr>
          <w:id w:val="1629363170"/>
          <w:citation/>
        </w:sdtPr>
        <w:sdtContent>
          <w:r w:rsidR="00E07F37">
            <w:fldChar w:fldCharType="begin"/>
          </w:r>
          <w:r w:rsidR="00E07F37">
            <w:instrText xml:space="preserve"> CITATION Soc22 \l 1038 </w:instrText>
          </w:r>
          <w:r w:rsidR="00E07F37">
            <w:fldChar w:fldCharType="separate"/>
          </w:r>
          <w:r w:rsidR="00646B78">
            <w:rPr>
              <w:noProof/>
            </w:rPr>
            <w:t xml:space="preserve"> </w:t>
          </w:r>
          <w:r w:rsidR="00646B78" w:rsidRPr="00646B78">
            <w:rPr>
              <w:noProof/>
            </w:rPr>
            <w:t>[3]</w:t>
          </w:r>
          <w:r w:rsidR="00E07F37">
            <w:fldChar w:fldCharType="end"/>
          </w:r>
        </w:sdtContent>
      </w:sdt>
    </w:p>
    <w:p w14:paraId="6B237A23" w14:textId="263729D1" w:rsidR="004B61F3" w:rsidRDefault="004B61F3" w:rsidP="004B61F3">
      <w:r>
        <w:t xml:space="preserve">A </w:t>
      </w:r>
      <w:r w:rsidR="00BB05A8">
        <w:t>Socket.IO</w:t>
      </w:r>
      <w:r>
        <w:t xml:space="preserve"> esemény </w:t>
      </w:r>
      <w:r w:rsidR="007A1AAB">
        <w:t>alapú,</w:t>
      </w:r>
      <w:r>
        <w:t xml:space="preserve"> ami annyit jelent, hogy a szerver és a kliens</w:t>
      </w:r>
      <w:r w:rsidR="003765B0">
        <w:t>,</w:t>
      </w:r>
      <w:r>
        <w:t xml:space="preserve"> </w:t>
      </w:r>
      <w:r w:rsidR="00741E9D">
        <w:t>létrehozott eseményekre figyel vagy eseményeket bocsájt ki</w:t>
      </w:r>
      <w:r w:rsidR="0094593C">
        <w:t>.</w:t>
      </w:r>
    </w:p>
    <w:p w14:paraId="19E5BD0F" w14:textId="7F2AE84D" w:rsidR="00D6645A" w:rsidRDefault="00BD59E5" w:rsidP="00E07F37">
      <w:pPr>
        <w:pStyle w:val="Firstparagraph"/>
        <w:jc w:val="center"/>
      </w:pPr>
      <w:r>
        <w:rPr>
          <w:noProof/>
          <w:lang w:eastAsia="hu-HU"/>
        </w:rPr>
        <w:drawing>
          <wp:inline distT="0" distB="0" distL="0" distR="0" wp14:anchorId="7E1FA446" wp14:editId="525F28D2">
            <wp:extent cx="5399405" cy="2661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61285"/>
                    </a:xfrm>
                    <a:prstGeom prst="rect">
                      <a:avLst/>
                    </a:prstGeom>
                  </pic:spPr>
                </pic:pic>
              </a:graphicData>
            </a:graphic>
          </wp:inline>
        </w:drawing>
      </w:r>
    </w:p>
    <w:p w14:paraId="2C1ECEF4" w14:textId="10EB9DE8" w:rsidR="00E07F37" w:rsidRPr="00E07F37" w:rsidRDefault="00E07F37" w:rsidP="00E07F37">
      <w:pPr>
        <w:pStyle w:val="Kpalrs"/>
      </w:pPr>
      <w:r>
        <w:t>3</w:t>
      </w:r>
      <w:r w:rsidRPr="00E07F37">
        <w:t xml:space="preserve">. ábra: </w:t>
      </w:r>
      <w:r>
        <w:t>egyszerű szerver felállítása Socket.IO csomaggal</w:t>
      </w:r>
    </w:p>
    <w:p w14:paraId="4FBA7501" w14:textId="4137F26C" w:rsidR="00A538E1" w:rsidRDefault="00A538E1" w:rsidP="00A538E1">
      <w:pPr>
        <w:pStyle w:val="Cmsor3"/>
      </w:pPr>
      <w:bookmarkStart w:id="23" w:name="_Toc99974861"/>
      <w:bookmarkStart w:id="24" w:name="_Toc102298083"/>
      <w:r>
        <w:t>Nodemailer</w:t>
      </w:r>
      <w:bookmarkEnd w:id="23"/>
      <w:bookmarkEnd w:id="24"/>
    </w:p>
    <w:p w14:paraId="1A5C01E9" w14:textId="4D9DEA49" w:rsidR="00421DE8" w:rsidRPr="00CB4D2B" w:rsidRDefault="00421DE8" w:rsidP="00421DE8">
      <w:pPr>
        <w:pStyle w:val="Firstparagraph"/>
        <w:rPr>
          <w:color w:val="000000" w:themeColor="text1"/>
        </w:rPr>
      </w:pPr>
      <w:r>
        <w:t xml:space="preserve">A Nodemailer egy olyan </w:t>
      </w:r>
      <w:r w:rsidR="007A1AAB">
        <w:t>modul,</w:t>
      </w:r>
      <w:r>
        <w:t xml:space="preserve"> ami lehetővé teszi </w:t>
      </w:r>
      <w:r w:rsidR="00A812A2">
        <w:t>az e-mail-ek küldését a szerverről. Lehet saját email szerverről</w:t>
      </w:r>
      <w:r w:rsidR="003765B0">
        <w:t xml:space="preserve"> </w:t>
      </w:r>
      <w:r w:rsidR="00A812A2">
        <w:t xml:space="preserve">(Simple Mail Transfer Procotol – SMTP-vel) és más </w:t>
      </w:r>
      <w:r w:rsidR="007A1AAB">
        <w:t>e-mailszolgáltatásokon</w:t>
      </w:r>
      <w:r w:rsidR="003765B0">
        <w:t xml:space="preserve"> keresztül </w:t>
      </w:r>
      <w:r w:rsidR="00A812A2">
        <w:t>(például: Gmail) emailt küldeni.</w:t>
      </w:r>
    </w:p>
    <w:p w14:paraId="0567909D" w14:textId="330BFC5D" w:rsidR="00D6645A" w:rsidRDefault="00D6645A" w:rsidP="00CC6366">
      <w:pPr>
        <w:pStyle w:val="Firstparagraph"/>
        <w:jc w:val="center"/>
      </w:pPr>
      <w:r>
        <w:rPr>
          <w:noProof/>
          <w:lang w:eastAsia="hu-HU"/>
        </w:rPr>
        <w:lastRenderedPageBreak/>
        <w:drawing>
          <wp:inline distT="0" distB="0" distL="0" distR="0" wp14:anchorId="4249B131" wp14:editId="799EED63">
            <wp:extent cx="5399405" cy="372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723005"/>
                    </a:xfrm>
                    <a:prstGeom prst="rect">
                      <a:avLst/>
                    </a:prstGeom>
                  </pic:spPr>
                </pic:pic>
              </a:graphicData>
            </a:graphic>
          </wp:inline>
        </w:drawing>
      </w:r>
    </w:p>
    <w:p w14:paraId="6DDD5D6A" w14:textId="64A3338A" w:rsidR="00E07F37" w:rsidRPr="00E07F37" w:rsidRDefault="00E07F37" w:rsidP="00E07F37">
      <w:pPr>
        <w:pStyle w:val="Kpalrs"/>
      </w:pPr>
      <w:r>
        <w:t>4</w:t>
      </w:r>
      <w:r w:rsidRPr="00E07F37">
        <w:t xml:space="preserve">. ábra: </w:t>
      </w:r>
      <w:r w:rsidR="003818F8">
        <w:t>E-mail küldése nodemailer segítségé</w:t>
      </w:r>
      <w:r w:rsidR="00A86A01">
        <w:t>v</w:t>
      </w:r>
      <w:r w:rsidR="003818F8">
        <w:t>el</w:t>
      </w:r>
    </w:p>
    <w:p w14:paraId="3F278087" w14:textId="6F5764CC" w:rsidR="00A538E1" w:rsidRDefault="00A538E1" w:rsidP="00A538E1">
      <w:pPr>
        <w:pStyle w:val="Cmsor3"/>
      </w:pPr>
      <w:bookmarkStart w:id="25" w:name="_Toc99974862"/>
      <w:bookmarkStart w:id="26" w:name="_Toc102298084"/>
      <w:r>
        <w:t>Bcrypt</w:t>
      </w:r>
      <w:bookmarkEnd w:id="25"/>
      <w:r w:rsidR="00DC7DB3">
        <w:t xml:space="preserve"> </w:t>
      </w:r>
      <w:r w:rsidR="00BB62BD">
        <w:t>(Node</w:t>
      </w:r>
      <w:r w:rsidR="00DC7DB3">
        <w:t>.js</w:t>
      </w:r>
      <w:r w:rsidR="00BB62BD">
        <w:t xml:space="preserve"> </w:t>
      </w:r>
      <w:r w:rsidR="00DC7DB3">
        <w:t>csomag</w:t>
      </w:r>
      <w:r w:rsidR="00BB62BD">
        <w:t>)</w:t>
      </w:r>
      <w:bookmarkEnd w:id="26"/>
    </w:p>
    <w:p w14:paraId="26A43382" w14:textId="493E1CEC" w:rsidR="00174CDB" w:rsidRDefault="00BB62BD" w:rsidP="00174CDB">
      <w:pPr>
        <w:pStyle w:val="Firstparagraph"/>
      </w:pPr>
      <w:r>
        <w:t xml:space="preserve">Maga a Bcrypt </w:t>
      </w:r>
      <w:r w:rsidRPr="00B12920">
        <w:rPr>
          <w:strike/>
        </w:rPr>
        <w:t>az</w:t>
      </w:r>
      <w:r>
        <w:t xml:space="preserve"> egy jelszó hashing </w:t>
      </w:r>
      <w:r w:rsidR="007A1AAB">
        <w:t>funkció,</w:t>
      </w:r>
      <w:r>
        <w:t xml:space="preserve"> ami egy elég megbízható titkosítást biztosít a jelszavaknak</w:t>
      </w:r>
      <w:r w:rsidR="002A1C6A">
        <w:t>. Én a bcrypt Javascript implementálását használom.</w:t>
      </w:r>
    </w:p>
    <w:p w14:paraId="28F796F3" w14:textId="1ED3CDBC" w:rsidR="00630EFF" w:rsidRDefault="00630EFF" w:rsidP="00CC6366">
      <w:pPr>
        <w:pStyle w:val="Firstparagraph"/>
        <w:jc w:val="center"/>
      </w:pPr>
      <w:r>
        <w:rPr>
          <w:noProof/>
          <w:lang w:eastAsia="hu-HU"/>
        </w:rPr>
        <w:drawing>
          <wp:inline distT="0" distB="0" distL="0" distR="0" wp14:anchorId="5CB52730" wp14:editId="2CAD55BF">
            <wp:extent cx="529590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2990850"/>
                    </a:xfrm>
                    <a:prstGeom prst="rect">
                      <a:avLst/>
                    </a:prstGeom>
                  </pic:spPr>
                </pic:pic>
              </a:graphicData>
            </a:graphic>
          </wp:inline>
        </w:drawing>
      </w:r>
    </w:p>
    <w:p w14:paraId="3E885C72" w14:textId="57389A36" w:rsidR="003818F8" w:rsidRPr="003818F8" w:rsidRDefault="003818F8" w:rsidP="003818F8">
      <w:pPr>
        <w:pStyle w:val="Kpalrs"/>
      </w:pPr>
      <w:r>
        <w:t>5</w:t>
      </w:r>
      <w:r w:rsidRPr="00E07F37">
        <w:t xml:space="preserve">. ábra: </w:t>
      </w:r>
      <w:r>
        <w:t>jelszó titkosítása bcrypt-el</w:t>
      </w:r>
    </w:p>
    <w:p w14:paraId="697A9AB9" w14:textId="55FC3A79" w:rsidR="00A538E1" w:rsidRDefault="00A538E1" w:rsidP="00A538E1">
      <w:pPr>
        <w:pStyle w:val="Cmsor3"/>
      </w:pPr>
      <w:bookmarkStart w:id="27" w:name="_Toc99974863"/>
      <w:bookmarkStart w:id="28" w:name="_Toc102298085"/>
      <w:r>
        <w:lastRenderedPageBreak/>
        <w:t>Node</w:t>
      </w:r>
      <w:r w:rsidR="00630EFF">
        <w:t xml:space="preserve"> C</w:t>
      </w:r>
      <w:r>
        <w:t>ron</w:t>
      </w:r>
      <w:bookmarkEnd w:id="27"/>
      <w:bookmarkEnd w:id="28"/>
    </w:p>
    <w:p w14:paraId="485C166A" w14:textId="7A1B5BDD" w:rsidR="00630EFF" w:rsidRDefault="00630EFF" w:rsidP="00630EFF">
      <w:pPr>
        <w:pStyle w:val="Firstparagraph"/>
      </w:pPr>
      <w:r>
        <w:t xml:space="preserve">Node Cron lehetővé </w:t>
      </w:r>
      <w:r w:rsidR="007A1AAB">
        <w:t>teszi,</w:t>
      </w:r>
      <w:r>
        <w:t xml:space="preserve"> hogy bizonyos időpontokban lefuttassunk aut</w:t>
      </w:r>
      <w:r w:rsidR="00555655">
        <w:t>o</w:t>
      </w:r>
      <w:r>
        <w:t xml:space="preserve">matikusan funkciókat. A modul szintaktikája a GNU </w:t>
      </w:r>
      <w:r w:rsidR="006D647D">
        <w:t>operációs rendszer crontab</w:t>
      </w:r>
      <w:r w:rsidR="00DC7DB3">
        <w:t>-</w:t>
      </w:r>
      <w:r w:rsidR="006D647D">
        <w:t xml:space="preserve">ján alapszik, ami mint a Node Cron, lehetővé </w:t>
      </w:r>
      <w:r w:rsidR="007A1AAB">
        <w:t>teszi,</w:t>
      </w:r>
      <w:r w:rsidR="006D647D">
        <w:t xml:space="preserve"> hogy bizonyos időpontban parancsok, fájlok fussanak le.</w:t>
      </w:r>
    </w:p>
    <w:p w14:paraId="7A802342" w14:textId="34DDC5DE" w:rsidR="00230391" w:rsidRDefault="00230391" w:rsidP="00CC6366">
      <w:pPr>
        <w:pStyle w:val="Firstparagraph"/>
        <w:jc w:val="center"/>
      </w:pPr>
      <w:r>
        <w:rPr>
          <w:noProof/>
          <w:lang w:eastAsia="hu-HU"/>
        </w:rPr>
        <w:drawing>
          <wp:inline distT="0" distB="0" distL="0" distR="0" wp14:anchorId="10B4355E" wp14:editId="021442DB">
            <wp:extent cx="5399405" cy="1875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1875155"/>
                    </a:xfrm>
                    <a:prstGeom prst="rect">
                      <a:avLst/>
                    </a:prstGeom>
                  </pic:spPr>
                </pic:pic>
              </a:graphicData>
            </a:graphic>
          </wp:inline>
        </w:drawing>
      </w:r>
    </w:p>
    <w:p w14:paraId="3AFC9304" w14:textId="0D1CECD1" w:rsidR="003818F8" w:rsidRPr="003818F8" w:rsidRDefault="003818F8" w:rsidP="003818F8">
      <w:pPr>
        <w:pStyle w:val="Kpalrs"/>
      </w:pPr>
      <w:r>
        <w:t>6</w:t>
      </w:r>
      <w:r w:rsidRPr="00E07F37">
        <w:t xml:space="preserve">. ábra: </w:t>
      </w:r>
      <w:r>
        <w:t>ütemezett funkció megadása node-cron</w:t>
      </w:r>
      <w:r w:rsidR="00EF27F6">
        <w:t>-</w:t>
      </w:r>
      <w:r>
        <w:t>al</w:t>
      </w:r>
    </w:p>
    <w:p w14:paraId="61A1FB0E" w14:textId="3774AB2F" w:rsidR="00A0633A" w:rsidRPr="00A0633A" w:rsidRDefault="00A538E1" w:rsidP="00A0633A">
      <w:pPr>
        <w:pStyle w:val="Cmsor3"/>
      </w:pPr>
      <w:bookmarkStart w:id="29" w:name="_Toc99974864"/>
      <w:bookmarkStart w:id="30" w:name="_Toc102298086"/>
      <w:r>
        <w:t>Uuid</w:t>
      </w:r>
      <w:bookmarkEnd w:id="29"/>
      <w:bookmarkEnd w:id="30"/>
    </w:p>
    <w:p w14:paraId="78BA408A" w14:textId="187BFC79" w:rsidR="00B628BD" w:rsidRDefault="00B628BD" w:rsidP="00B628BD">
      <w:pPr>
        <w:pStyle w:val="Firstparagraph"/>
        <w:rPr>
          <w:rStyle w:val="hgkelc"/>
        </w:rPr>
      </w:pPr>
      <w:r>
        <w:t xml:space="preserve">A </w:t>
      </w:r>
      <w:r>
        <w:rPr>
          <w:rStyle w:val="hgkelc"/>
        </w:rPr>
        <w:t>Universal Unique Identifier</w:t>
      </w:r>
      <w:r w:rsidR="00DC7DB3">
        <w:rPr>
          <w:rStyle w:val="hgkelc"/>
        </w:rPr>
        <w:t xml:space="preserve"> </w:t>
      </w:r>
      <w:r>
        <w:rPr>
          <w:rStyle w:val="hgkelc"/>
        </w:rPr>
        <w:t xml:space="preserve">(UUID) egy nagy </w:t>
      </w:r>
      <w:r w:rsidRPr="006E46ED">
        <w:rPr>
          <w:rStyle w:val="hgkelc"/>
          <w:color w:val="000000" w:themeColor="text1"/>
        </w:rPr>
        <w:t>valószínűséggel</w:t>
      </w:r>
      <w:r w:rsidR="006E46ED" w:rsidRPr="006E46ED">
        <w:rPr>
          <w:rStyle w:val="hgkelc"/>
          <w:color w:val="000000" w:themeColor="text1"/>
        </w:rPr>
        <w:t xml:space="preserve"> </w:t>
      </w:r>
      <w:r w:rsidRPr="006E46ED">
        <w:rPr>
          <w:rStyle w:val="hgkelc"/>
          <w:color w:val="000000" w:themeColor="text1"/>
        </w:rPr>
        <w:t xml:space="preserve">teljesen </w:t>
      </w:r>
      <w:r>
        <w:rPr>
          <w:rStyle w:val="hgkelc"/>
        </w:rPr>
        <w:t>egyedi azonosító kódot jelent, amit sok különböző tényezőből például a létrehozásnál lévő időpont, hálózati cím segítségével hoz létre egy algoritmus. Én ennek az algoritmusnak a Node.</w:t>
      </w:r>
      <w:r w:rsidR="00DC7DB3">
        <w:rPr>
          <w:rStyle w:val="hgkelc"/>
        </w:rPr>
        <w:t>j</w:t>
      </w:r>
      <w:r w:rsidR="00EF27F6">
        <w:rPr>
          <w:rStyle w:val="hgkelc"/>
        </w:rPr>
        <w:t>s-</w:t>
      </w:r>
      <w:r>
        <w:rPr>
          <w:rStyle w:val="hgkelc"/>
        </w:rPr>
        <w:t>beli implementációját használom</w:t>
      </w:r>
      <w:r w:rsidR="00DC7DB3">
        <w:rPr>
          <w:rStyle w:val="hgkelc"/>
        </w:rPr>
        <w:t xml:space="preserve"> </w:t>
      </w:r>
      <w:r w:rsidR="00F45561">
        <w:rPr>
          <w:rStyle w:val="hgkelc"/>
        </w:rPr>
        <w:t xml:space="preserve">(uuid </w:t>
      </w:r>
      <w:r w:rsidR="00DC7DB3">
        <w:rPr>
          <w:rStyle w:val="hgkelc"/>
        </w:rPr>
        <w:t>a</w:t>
      </w:r>
      <w:r w:rsidR="00F45561">
        <w:rPr>
          <w:rStyle w:val="hgkelc"/>
        </w:rPr>
        <w:t xml:space="preserve">mi a </w:t>
      </w:r>
      <w:r w:rsidR="00DC7DB3">
        <w:rPr>
          <w:rStyle w:val="hgkelc"/>
        </w:rPr>
        <w:t>N</w:t>
      </w:r>
      <w:r w:rsidR="00F45561">
        <w:rPr>
          <w:rStyle w:val="hgkelc"/>
        </w:rPr>
        <w:t>ode</w:t>
      </w:r>
      <w:r w:rsidR="00DC7DB3">
        <w:rPr>
          <w:rStyle w:val="hgkelc"/>
        </w:rPr>
        <w:t>.js</w:t>
      </w:r>
      <w:r w:rsidR="00F45561">
        <w:rPr>
          <w:rStyle w:val="hgkelc"/>
        </w:rPr>
        <w:t xml:space="preserve"> </w:t>
      </w:r>
      <w:r w:rsidR="00DC7DB3">
        <w:rPr>
          <w:rStyle w:val="hgkelc"/>
        </w:rPr>
        <w:t>csomagnak</w:t>
      </w:r>
      <w:r w:rsidR="00F45561">
        <w:rPr>
          <w:rStyle w:val="hgkelc"/>
        </w:rPr>
        <w:t xml:space="preserve"> a neve) az adatbázisban tárolt adat</w:t>
      </w:r>
      <w:r w:rsidR="00DC7DB3">
        <w:rPr>
          <w:rStyle w:val="hgkelc"/>
        </w:rPr>
        <w:t>ok</w:t>
      </w:r>
      <w:r w:rsidR="00F45561">
        <w:rPr>
          <w:rStyle w:val="hgkelc"/>
        </w:rPr>
        <w:t xml:space="preserve"> azonosításához.</w:t>
      </w:r>
    </w:p>
    <w:p w14:paraId="6C61A298" w14:textId="3B065258" w:rsidR="00A0633A" w:rsidRDefault="00F45561" w:rsidP="00A0633A">
      <w:pPr>
        <w:pStyle w:val="Firstparagraph"/>
        <w:jc w:val="center"/>
      </w:pPr>
      <w:r>
        <w:rPr>
          <w:noProof/>
          <w:lang w:eastAsia="hu-HU"/>
        </w:rPr>
        <w:drawing>
          <wp:inline distT="0" distB="0" distL="0" distR="0" wp14:anchorId="084B8010" wp14:editId="10EEAC17">
            <wp:extent cx="5399405" cy="1235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1235710"/>
                    </a:xfrm>
                    <a:prstGeom prst="rect">
                      <a:avLst/>
                    </a:prstGeom>
                  </pic:spPr>
                </pic:pic>
              </a:graphicData>
            </a:graphic>
          </wp:inline>
        </w:drawing>
      </w:r>
    </w:p>
    <w:p w14:paraId="7C91CE8F" w14:textId="4DAF2D9D" w:rsidR="003818F8" w:rsidRPr="003818F8" w:rsidRDefault="003818F8" w:rsidP="003818F8">
      <w:pPr>
        <w:pStyle w:val="Kpalrs"/>
      </w:pPr>
      <w:r>
        <w:t>7</w:t>
      </w:r>
      <w:r w:rsidRPr="00E07F37">
        <w:t xml:space="preserve">. ábra: </w:t>
      </w:r>
      <w:r>
        <w:t>UUID létrehozása</w:t>
      </w:r>
    </w:p>
    <w:p w14:paraId="2C5258C9" w14:textId="3513E144" w:rsidR="00A0633A" w:rsidRDefault="00A0633A" w:rsidP="00A0633A">
      <w:pPr>
        <w:pStyle w:val="Cmsor3"/>
      </w:pPr>
      <w:bookmarkStart w:id="31" w:name="_Toc102298087"/>
      <w:r>
        <w:t>Joi</w:t>
      </w:r>
      <w:bookmarkEnd w:id="31"/>
    </w:p>
    <w:p w14:paraId="56B5AE97" w14:textId="5FA0CC28" w:rsidR="00A0633A" w:rsidRDefault="00A0633A" w:rsidP="00A0633A">
      <w:pPr>
        <w:pStyle w:val="Firstparagraph"/>
      </w:pPr>
      <w:r>
        <w:t xml:space="preserve">A Joi az egy olyan </w:t>
      </w:r>
      <w:r w:rsidR="007A1AAB">
        <w:t>modul,</w:t>
      </w:r>
      <w:r>
        <w:t xml:space="preserve"> amivel adatsémákat</w:t>
      </w:r>
      <w:r w:rsidR="00B12920">
        <w:t xml:space="preserve"> </w:t>
      </w:r>
      <w:r w:rsidR="00B12920" w:rsidRPr="006E46ED">
        <w:rPr>
          <w:color w:val="000000" w:themeColor="text1"/>
        </w:rPr>
        <w:t>lehet</w:t>
      </w:r>
      <w:r w:rsidRPr="006E46ED">
        <w:rPr>
          <w:color w:val="000000" w:themeColor="text1"/>
        </w:rPr>
        <w:t xml:space="preserve"> </w:t>
      </w:r>
      <w:r>
        <w:t xml:space="preserve">létrehozni, és adatokat </w:t>
      </w:r>
      <w:r w:rsidR="007A1AAB">
        <w:t>ellenőrizni,</w:t>
      </w:r>
      <w:r>
        <w:t xml:space="preserve"> hogy megfelelnek-e a várt </w:t>
      </w:r>
      <w:r w:rsidR="00DC7DB3">
        <w:t>típusnak, tartalomnak</w:t>
      </w:r>
      <w:r>
        <w:t>, legyen az egy szám 1-</w:t>
      </w:r>
      <w:r w:rsidR="00FA4F71">
        <w:t xml:space="preserve">től </w:t>
      </w:r>
      <w:r>
        <w:t>10</w:t>
      </w:r>
      <w:r w:rsidR="00FA4F71">
        <w:t xml:space="preserve">-ig vagy egy minimum 8 karakter hosszú, minimum egy nagybetűvel, minimum 2 számmal és </w:t>
      </w:r>
      <w:r w:rsidR="00FA4F71">
        <w:lastRenderedPageBreak/>
        <w:t xml:space="preserve">minimum 1 speciális karakterrel rendelkező </w:t>
      </w:r>
      <w:r w:rsidR="00DC7DB3">
        <w:t>szöveg (String)</w:t>
      </w:r>
      <w:r w:rsidR="00FA4F71">
        <w:t xml:space="preserve">. Ezeknek a sémáknak a létrehozására vannak beépített </w:t>
      </w:r>
      <w:r w:rsidR="007A1AAB">
        <w:t>metódusok,</w:t>
      </w:r>
      <w:r w:rsidR="00FA4F71">
        <w:t xml:space="preserve"> </w:t>
      </w:r>
      <w:r w:rsidR="00032249">
        <w:t xml:space="preserve">amik </w:t>
      </w:r>
      <w:r w:rsidR="007A1AAB">
        <w:t>megkötik,</w:t>
      </w:r>
      <w:r w:rsidR="00032249">
        <w:t xml:space="preserve"> hogy milyen adat legyen, szám, szöveg, mi a minimum, maximum érték, hossz stb. De lehet reguláris kifejezéseket is használni, hogy komplexebb eseteket értékeljünk ki. </w:t>
      </w:r>
    </w:p>
    <w:p w14:paraId="38F9144B" w14:textId="2300FBF5" w:rsidR="001F6A54" w:rsidRDefault="001F6A54" w:rsidP="001F6A54">
      <w:pPr>
        <w:pStyle w:val="Firstparagraph"/>
        <w:jc w:val="center"/>
      </w:pPr>
      <w:r>
        <w:rPr>
          <w:noProof/>
          <w:lang w:eastAsia="hu-HU"/>
        </w:rPr>
        <w:drawing>
          <wp:inline distT="0" distB="0" distL="0" distR="0" wp14:anchorId="7B1DFF8F" wp14:editId="7035F2A4">
            <wp:extent cx="5399405" cy="3328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328035"/>
                    </a:xfrm>
                    <a:prstGeom prst="rect">
                      <a:avLst/>
                    </a:prstGeom>
                  </pic:spPr>
                </pic:pic>
              </a:graphicData>
            </a:graphic>
          </wp:inline>
        </w:drawing>
      </w:r>
    </w:p>
    <w:p w14:paraId="77CEB187" w14:textId="0DA6A28E" w:rsidR="003818F8" w:rsidRPr="003818F8" w:rsidRDefault="003818F8" w:rsidP="003818F8">
      <w:pPr>
        <w:pStyle w:val="Kpalrs"/>
      </w:pPr>
      <w:r>
        <w:t>8</w:t>
      </w:r>
      <w:r w:rsidRPr="00E07F37">
        <w:t xml:space="preserve">. ábra: </w:t>
      </w:r>
      <w:r>
        <w:t>Skaláris adatellenőrzés JOI csomaggal</w:t>
      </w:r>
    </w:p>
    <w:p w14:paraId="7EE0DF43" w14:textId="4590711E" w:rsidR="001F6A54" w:rsidRDefault="001F6A54" w:rsidP="001F6A54">
      <w:r>
        <w:t>De egyesével vizsgálni</w:t>
      </w:r>
      <w:r w:rsidR="00B12920" w:rsidRPr="006E46ED">
        <w:rPr>
          <w:color w:val="000000" w:themeColor="text1"/>
        </w:rPr>
        <w:t>,</w:t>
      </w:r>
      <w:r w:rsidRPr="006E46ED">
        <w:rPr>
          <w:color w:val="000000" w:themeColor="text1"/>
        </w:rPr>
        <w:t xml:space="preserve"> </w:t>
      </w:r>
      <w:r>
        <w:t>például egy objektumnak a sok értékét</w:t>
      </w:r>
      <w:r w:rsidR="00B12920">
        <w:rPr>
          <w:color w:val="FF0000"/>
        </w:rPr>
        <w:t>,</w:t>
      </w:r>
      <w:r>
        <w:t xml:space="preserve"> időigényes, ezért az ajánlott módszer igazából egy objektum sémát ellenőrizni. </w:t>
      </w:r>
    </w:p>
    <w:p w14:paraId="6A0E79C8" w14:textId="618F13D5" w:rsidR="00866463" w:rsidRDefault="00866463" w:rsidP="003818F8">
      <w:pPr>
        <w:pStyle w:val="Firstparagraph"/>
        <w:jc w:val="center"/>
      </w:pPr>
      <w:r>
        <w:rPr>
          <w:noProof/>
          <w:lang w:eastAsia="hu-HU"/>
        </w:rPr>
        <w:lastRenderedPageBreak/>
        <w:drawing>
          <wp:inline distT="0" distB="0" distL="0" distR="0" wp14:anchorId="4691893F" wp14:editId="2EB5C1E5">
            <wp:extent cx="5399405" cy="379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797300"/>
                    </a:xfrm>
                    <a:prstGeom prst="rect">
                      <a:avLst/>
                    </a:prstGeom>
                  </pic:spPr>
                </pic:pic>
              </a:graphicData>
            </a:graphic>
          </wp:inline>
        </w:drawing>
      </w:r>
    </w:p>
    <w:p w14:paraId="48F8C3AC" w14:textId="2F35AD4E" w:rsidR="003818F8" w:rsidRPr="003818F8" w:rsidRDefault="003818F8" w:rsidP="003818F8">
      <w:pPr>
        <w:pStyle w:val="Kpalrs"/>
      </w:pPr>
      <w:r>
        <w:t>9</w:t>
      </w:r>
      <w:r w:rsidRPr="00E07F37">
        <w:t xml:space="preserve">. ábra: </w:t>
      </w:r>
      <w:r w:rsidR="0032473A">
        <w:t>Komplexebb adatszerkezet ellenőrzése</w:t>
      </w:r>
    </w:p>
    <w:p w14:paraId="124BCC5B" w14:textId="1AC20110" w:rsidR="00FC44E7" w:rsidRDefault="00FC44E7" w:rsidP="00A538E1">
      <w:pPr>
        <w:pStyle w:val="Cmsor2"/>
      </w:pPr>
      <w:bookmarkStart w:id="32" w:name="_Toc102298088"/>
      <w:bookmarkStart w:id="33" w:name="_Toc99974865"/>
      <w:r>
        <w:t>Adatbázis</w:t>
      </w:r>
      <w:bookmarkEnd w:id="32"/>
    </w:p>
    <w:p w14:paraId="1FAF7BFC" w14:textId="6E254F88" w:rsidR="00FC44E7" w:rsidRDefault="00FC44E7" w:rsidP="00FC44E7">
      <w:pPr>
        <w:pStyle w:val="Cmsor3"/>
      </w:pPr>
      <w:bookmarkStart w:id="34" w:name="_Toc99974858"/>
      <w:bookmarkStart w:id="35" w:name="_Toc102298089"/>
      <w:r>
        <w:t>MariaDB</w:t>
      </w:r>
      <w:bookmarkEnd w:id="34"/>
      <w:bookmarkEnd w:id="35"/>
    </w:p>
    <w:p w14:paraId="2F9CAF1A" w14:textId="66989E26" w:rsidR="00DD35E6" w:rsidRPr="00DD35E6" w:rsidRDefault="00FB3049" w:rsidP="00EE0873">
      <w:pPr>
        <w:pStyle w:val="Firstparagraph"/>
      </w:pPr>
      <w:r>
        <w:t>MariaDB egy</w:t>
      </w:r>
      <w:r w:rsidR="00DC7DB3">
        <w:t xml:space="preserve"> nyílt forráskódú</w:t>
      </w:r>
      <w:r>
        <w:t xml:space="preserve"> </w:t>
      </w:r>
      <w:r w:rsidR="00DC7DB3">
        <w:t>(O</w:t>
      </w:r>
      <w:r>
        <w:t xml:space="preserve">pen </w:t>
      </w:r>
      <w:r w:rsidR="00DC7DB3">
        <w:t>s</w:t>
      </w:r>
      <w:r>
        <w:t>ource</w:t>
      </w:r>
      <w:r w:rsidR="00DC7DB3">
        <w:t>)</w:t>
      </w:r>
      <w:r>
        <w:t xml:space="preserve"> relációs adatbázis</w:t>
      </w:r>
      <w:r w:rsidR="00DD35E6">
        <w:t xml:space="preserve">, eredetileg a MySQL egy továbbfejlesztett változata. Nagyon magas a MySQL-el a kompatibilitása, ez látható abban </w:t>
      </w:r>
      <w:r w:rsidR="007A1AAB">
        <w:t>is,</w:t>
      </w:r>
      <w:r w:rsidR="00DD35E6">
        <w:t xml:space="preserve"> hogy a backend szerveren én igazából egy MySQL drivert használok a MariaDB eléréséhez és minden jól működik</w:t>
      </w:r>
      <w:r w:rsidR="00EE0873">
        <w:t xml:space="preserve"> és </w:t>
      </w:r>
      <w:r w:rsidR="00DC7DB3">
        <w:t xml:space="preserve">a MariaDB </w:t>
      </w:r>
      <w:r w:rsidR="00EE0873">
        <w:t>általában</w:t>
      </w:r>
      <w:r w:rsidR="00DD35E6">
        <w:t xml:space="preserve"> jobban skálázhatóbb</w:t>
      </w:r>
      <w:r w:rsidR="00EE0873">
        <w:t xml:space="preserve"> és </w:t>
      </w:r>
      <w:r w:rsidR="007A1AAB">
        <w:t>gyorsabb,</w:t>
      </w:r>
      <w:r w:rsidR="00EE0873">
        <w:t xml:space="preserve"> mint mondjuk a MySQL</w:t>
      </w:r>
      <w:r w:rsidR="0094593C">
        <w:t>.</w:t>
      </w:r>
      <w:sdt>
        <w:sdtPr>
          <w:id w:val="1417442709"/>
          <w:citation/>
        </w:sdtPr>
        <w:sdtContent>
          <w:r w:rsidR="0032473A">
            <w:fldChar w:fldCharType="begin"/>
          </w:r>
          <w:r w:rsidR="0032473A">
            <w:instrText xml:space="preserve"> CITATION MariaDBMySQL \l 1038 </w:instrText>
          </w:r>
          <w:r w:rsidR="0032473A">
            <w:fldChar w:fldCharType="separate"/>
          </w:r>
          <w:r w:rsidR="00646B78">
            <w:rPr>
              <w:noProof/>
            </w:rPr>
            <w:t xml:space="preserve"> </w:t>
          </w:r>
          <w:r w:rsidR="00646B78" w:rsidRPr="00646B78">
            <w:rPr>
              <w:noProof/>
            </w:rPr>
            <w:t>[4]</w:t>
          </w:r>
          <w:r w:rsidR="0032473A">
            <w:fldChar w:fldCharType="end"/>
          </w:r>
        </w:sdtContent>
      </w:sdt>
    </w:p>
    <w:p w14:paraId="3F108FCB" w14:textId="48B63CEB" w:rsidR="00A538E1" w:rsidRDefault="00A538E1" w:rsidP="00A538E1">
      <w:pPr>
        <w:pStyle w:val="Cmsor2"/>
      </w:pPr>
      <w:bookmarkStart w:id="36" w:name="_Toc102298090"/>
      <w:r>
        <w:t>Frontend</w:t>
      </w:r>
      <w:bookmarkEnd w:id="33"/>
      <w:bookmarkEnd w:id="36"/>
    </w:p>
    <w:p w14:paraId="796923D4" w14:textId="2AE403C6" w:rsidR="00A538E1" w:rsidRDefault="00A538E1" w:rsidP="00A538E1">
      <w:pPr>
        <w:pStyle w:val="Cmsor3"/>
      </w:pPr>
      <w:bookmarkStart w:id="37" w:name="_Toc99974866"/>
      <w:bookmarkStart w:id="38" w:name="_Toc102298091"/>
      <w:r>
        <w:t>React</w:t>
      </w:r>
      <w:bookmarkEnd w:id="37"/>
      <w:bookmarkEnd w:id="38"/>
    </w:p>
    <w:p w14:paraId="08718F83" w14:textId="23B5A329" w:rsidR="00287AB8" w:rsidRDefault="002C0E59" w:rsidP="00287AB8">
      <w:pPr>
        <w:pStyle w:val="Firstparagraph"/>
      </w:pPr>
      <w:r>
        <w:t xml:space="preserve">React </w:t>
      </w:r>
      <w:r w:rsidRPr="00B12920">
        <w:rPr>
          <w:strike/>
        </w:rPr>
        <w:t>az</w:t>
      </w:r>
      <w:r>
        <w:t xml:space="preserve"> egy </w:t>
      </w:r>
      <w:r w:rsidR="00DC7DB3">
        <w:t>J</w:t>
      </w:r>
      <w:r>
        <w:t xml:space="preserve">avascript könyvtár felhasználói </w:t>
      </w:r>
      <w:r w:rsidR="00DC7DB3">
        <w:t>felületek</w:t>
      </w:r>
      <w:r>
        <w:t xml:space="preserve"> létrehozásához. Komponens </w:t>
      </w:r>
      <w:r w:rsidR="007A1AAB">
        <w:t>alapú,</w:t>
      </w:r>
      <w:r>
        <w:t xml:space="preserve"> ami annyit </w:t>
      </w:r>
      <w:r w:rsidR="007A1AAB">
        <w:t>jelent,</w:t>
      </w:r>
      <w:r>
        <w:t xml:space="preserve"> hogy valamilyen logikát</w:t>
      </w:r>
      <w:r w:rsidR="00DC7DB3">
        <w:t xml:space="preserve"> és</w:t>
      </w:r>
      <w:r>
        <w:t xml:space="preserve"> </w:t>
      </w:r>
      <w:r w:rsidR="00FC0793">
        <w:t>HTML</w:t>
      </w:r>
      <w:r w:rsidR="00DC7DB3">
        <w:t xml:space="preserve"> </w:t>
      </w:r>
      <w:r w:rsidR="00D43418">
        <w:t>elemeket</w:t>
      </w:r>
      <w:r>
        <w:t xml:space="preserve"> </w:t>
      </w:r>
      <w:r w:rsidR="00D43418">
        <w:t xml:space="preserve">egy komponensbe összegyűjt, és meghívni/felhasználni </w:t>
      </w:r>
      <w:r w:rsidR="00B12920" w:rsidRPr="006E46ED">
        <w:rPr>
          <w:color w:val="000000" w:themeColor="text1"/>
        </w:rPr>
        <w:t xml:space="preserve">lehet </w:t>
      </w:r>
      <w:r w:rsidR="00D43418">
        <w:t>a kívánt helyen.</w:t>
      </w:r>
    </w:p>
    <w:p w14:paraId="4471804D" w14:textId="62B114DC" w:rsidR="00237A10" w:rsidRDefault="00D43418" w:rsidP="00237A10">
      <w:r>
        <w:lastRenderedPageBreak/>
        <w:t xml:space="preserve">Ezeknek a komponenseknek van saját állapota is, vagyis a komponensen belül lehet azokat az adatokat tárolni, </w:t>
      </w:r>
      <w:r w:rsidR="00606210">
        <w:t xml:space="preserve">amiket felhasznál, de nem csak adatokat </w:t>
      </w:r>
      <w:r w:rsidR="007A1AAB">
        <w:t>tárolhat,</w:t>
      </w:r>
      <w:r w:rsidR="00606210">
        <w:t xml:space="preserve"> hanem funkciókat is, amik </w:t>
      </w:r>
      <w:r w:rsidR="00DC7DB3">
        <w:t>megváltoztathatják</w:t>
      </w:r>
      <w:r w:rsidR="00606210">
        <w:t xml:space="preserve"> a komponens állapotát, kinézetét.</w:t>
      </w:r>
    </w:p>
    <w:p w14:paraId="31EBFC61" w14:textId="21D90A3D" w:rsidR="00A657FB" w:rsidRDefault="00A657FB" w:rsidP="00237A10">
      <w:r>
        <w:t>Ezek a komponensek mindig valamilyen más komponensnek a gyermekei és minden egy fő komponensből indul ki</w:t>
      </w:r>
      <w:r w:rsidR="00F51948">
        <w:t xml:space="preserve"> </w:t>
      </w:r>
      <w:r>
        <w:t>(gyökér komponens) és fa struktúrában helyezkednek el.</w:t>
      </w:r>
    </w:p>
    <w:p w14:paraId="0B07E5AA" w14:textId="4AE700B5" w:rsidR="00A657FB" w:rsidRDefault="00A657FB" w:rsidP="00CC6366">
      <w:pPr>
        <w:pStyle w:val="Firstparagraph"/>
        <w:jc w:val="center"/>
      </w:pPr>
      <w:r>
        <w:rPr>
          <w:noProof/>
          <w:lang w:eastAsia="hu-HU"/>
        </w:rPr>
        <w:drawing>
          <wp:inline distT="0" distB="0" distL="0" distR="0" wp14:anchorId="5E8E526F" wp14:editId="2958A6AE">
            <wp:extent cx="5399405" cy="4246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4246880"/>
                    </a:xfrm>
                    <a:prstGeom prst="rect">
                      <a:avLst/>
                    </a:prstGeom>
                  </pic:spPr>
                </pic:pic>
              </a:graphicData>
            </a:graphic>
          </wp:inline>
        </w:drawing>
      </w:r>
    </w:p>
    <w:p w14:paraId="1B12EF41" w14:textId="6D91FABD" w:rsidR="0032473A" w:rsidRPr="0032473A" w:rsidRDefault="0032473A" w:rsidP="0032473A">
      <w:pPr>
        <w:pStyle w:val="Kpalrs"/>
      </w:pPr>
      <w:r>
        <w:t>10</w:t>
      </w:r>
      <w:r w:rsidRPr="00E07F37">
        <w:t xml:space="preserve">. ábra: </w:t>
      </w:r>
      <w:r>
        <w:t>React alkalmazás komponens struktúrája</w:t>
      </w:r>
    </w:p>
    <w:p w14:paraId="0B2CBFF7" w14:textId="65785A4E" w:rsidR="00237A10" w:rsidRDefault="00237A10" w:rsidP="00237A10">
      <w:r>
        <w:t>Egy példa a React komponens rendszerére</w:t>
      </w:r>
      <w:r w:rsidR="0094593C">
        <w:t>.</w:t>
      </w:r>
    </w:p>
    <w:p w14:paraId="31B67B88" w14:textId="61C3FC4C" w:rsidR="00237A10" w:rsidRDefault="00237A10" w:rsidP="00CC6366">
      <w:pPr>
        <w:pStyle w:val="Firstparagraph"/>
        <w:jc w:val="center"/>
      </w:pPr>
      <w:r>
        <w:rPr>
          <w:noProof/>
          <w:lang w:eastAsia="hu-HU"/>
        </w:rPr>
        <w:drawing>
          <wp:inline distT="0" distB="0" distL="0" distR="0" wp14:anchorId="112BC8C7" wp14:editId="1201833C">
            <wp:extent cx="5399405" cy="1891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891030"/>
                    </a:xfrm>
                    <a:prstGeom prst="rect">
                      <a:avLst/>
                    </a:prstGeom>
                  </pic:spPr>
                </pic:pic>
              </a:graphicData>
            </a:graphic>
          </wp:inline>
        </w:drawing>
      </w:r>
    </w:p>
    <w:p w14:paraId="36B2D91C" w14:textId="4EF57CAC" w:rsidR="0032473A" w:rsidRPr="0032473A" w:rsidRDefault="0032473A" w:rsidP="0032473A">
      <w:pPr>
        <w:pStyle w:val="Kpalrs"/>
      </w:pPr>
      <w:r>
        <w:t>11</w:t>
      </w:r>
      <w:r w:rsidRPr="00E07F37">
        <w:t xml:space="preserve">. ábra: </w:t>
      </w:r>
      <w:r>
        <w:t>React funkcionális komponens létrehozása</w:t>
      </w:r>
    </w:p>
    <w:p w14:paraId="3EEC3E0C" w14:textId="6C5C9373" w:rsidR="00237A10" w:rsidRDefault="00237A10" w:rsidP="00237A10">
      <w:r>
        <w:lastRenderedPageBreak/>
        <w:t xml:space="preserve">A fenti kód létrehoz egy </w:t>
      </w:r>
      <w:r w:rsidR="007A1AAB">
        <w:t>komponenst,</w:t>
      </w:r>
      <w:r>
        <w:t xml:space="preserve"> aminek saját állapota </w:t>
      </w:r>
      <w:r w:rsidR="007A1AAB">
        <w:t>van,</w:t>
      </w:r>
      <w:r>
        <w:t xml:space="preserve"> és azt kezeli</w:t>
      </w:r>
      <w:r w:rsidR="00F51948">
        <w:t xml:space="preserve"> </w:t>
      </w:r>
      <w:r>
        <w:t>(count változó).</w:t>
      </w:r>
    </w:p>
    <w:p w14:paraId="0D38DB7F" w14:textId="71E3EE08" w:rsidR="00237A10" w:rsidRDefault="00237A10" w:rsidP="00CC6366">
      <w:pPr>
        <w:pStyle w:val="Firstparagraph"/>
        <w:jc w:val="center"/>
      </w:pPr>
      <w:r>
        <w:rPr>
          <w:noProof/>
          <w:lang w:eastAsia="hu-HU"/>
        </w:rPr>
        <w:drawing>
          <wp:inline distT="0" distB="0" distL="0" distR="0" wp14:anchorId="411B3816" wp14:editId="7B9E9F9A">
            <wp:extent cx="5399405" cy="1948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1948180"/>
                    </a:xfrm>
                    <a:prstGeom prst="rect">
                      <a:avLst/>
                    </a:prstGeom>
                  </pic:spPr>
                </pic:pic>
              </a:graphicData>
            </a:graphic>
          </wp:inline>
        </w:drawing>
      </w:r>
    </w:p>
    <w:p w14:paraId="502F8A3D" w14:textId="3933DDAE" w:rsidR="0032473A" w:rsidRPr="0032473A" w:rsidRDefault="0032473A" w:rsidP="0032473A">
      <w:pPr>
        <w:pStyle w:val="Kpalrs"/>
      </w:pPr>
      <w:r>
        <w:t>12</w:t>
      </w:r>
      <w:r w:rsidRPr="00E07F37">
        <w:t xml:space="preserve">. ábra: </w:t>
      </w:r>
      <w:r>
        <w:t>React alkalmazásban komponens használata</w:t>
      </w:r>
    </w:p>
    <w:p w14:paraId="057F79CD" w14:textId="03D06A41" w:rsidR="00237A10" w:rsidRDefault="00237A10" w:rsidP="00237A10">
      <w:r>
        <w:t>Itt pedig az elkészített komponenst importáljuk az App komponensbe, ami az applikációnak a gyökér eleme.</w:t>
      </w:r>
    </w:p>
    <w:p w14:paraId="6D88E467" w14:textId="47601B61" w:rsidR="00AE1401" w:rsidRDefault="00AE1401" w:rsidP="00CC6366">
      <w:pPr>
        <w:pStyle w:val="Firstparagraph"/>
        <w:jc w:val="center"/>
      </w:pPr>
      <w:r>
        <w:rPr>
          <w:noProof/>
          <w:lang w:eastAsia="hu-HU"/>
        </w:rPr>
        <w:drawing>
          <wp:inline distT="0" distB="0" distL="0" distR="0" wp14:anchorId="1184D4F8" wp14:editId="2FEAF474">
            <wp:extent cx="4067175" cy="1638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7175" cy="1638300"/>
                    </a:xfrm>
                    <a:prstGeom prst="rect">
                      <a:avLst/>
                    </a:prstGeom>
                  </pic:spPr>
                </pic:pic>
              </a:graphicData>
            </a:graphic>
          </wp:inline>
        </w:drawing>
      </w:r>
    </w:p>
    <w:p w14:paraId="4D0735AC" w14:textId="2892B9EA" w:rsidR="0032473A" w:rsidRPr="0032473A" w:rsidRDefault="0032473A" w:rsidP="0032473A">
      <w:pPr>
        <w:pStyle w:val="Kpalrs"/>
      </w:pPr>
      <w:r>
        <w:t>13</w:t>
      </w:r>
      <w:r w:rsidRPr="00E07F37">
        <w:t xml:space="preserve">. ábra: </w:t>
      </w:r>
      <w:r>
        <w:t>3 komponens bemutatása a böngészőben</w:t>
      </w:r>
    </w:p>
    <w:p w14:paraId="14A193CD" w14:textId="76018ABF" w:rsidR="00AE1401" w:rsidRDefault="00AE1401" w:rsidP="00237A10">
      <w:r>
        <w:t xml:space="preserve">És ha elindítjuk a kliens szervert, lehet látni a 3 </w:t>
      </w:r>
      <w:r w:rsidR="007A1AAB">
        <w:t>komponenst,</w:t>
      </w:r>
      <w:r>
        <w:t xml:space="preserve"> amit a gyökér komponensbe </w:t>
      </w:r>
      <w:r w:rsidR="007A1AAB">
        <w:t>beletettünk,</w:t>
      </w:r>
      <w:r>
        <w:t xml:space="preserve"> és ha rákattintunk az egyik klikk gombra, akkor a mellette lévő számláló növekedni fog.</w:t>
      </w:r>
    </w:p>
    <w:p w14:paraId="7F920501" w14:textId="4DEC99D0" w:rsidR="00AE1401" w:rsidRPr="00D43418" w:rsidRDefault="00AE1401" w:rsidP="00237A10">
      <w:r>
        <w:t>Ez csak egy bevezetés volt a React komponens rendszerébe, de</w:t>
      </w:r>
      <w:r w:rsidR="00B12920">
        <w:t xml:space="preserve"> sokkal több funkciót </w:t>
      </w:r>
      <w:r w:rsidR="00B12920" w:rsidRPr="006E46ED">
        <w:rPr>
          <w:color w:val="000000" w:themeColor="text1"/>
        </w:rPr>
        <w:t>is ellehe</w:t>
      </w:r>
      <w:r w:rsidR="006E46ED" w:rsidRPr="006E46ED">
        <w:rPr>
          <w:color w:val="000000" w:themeColor="text1"/>
        </w:rPr>
        <w:t>t</w:t>
      </w:r>
      <w:r w:rsidRPr="006E46ED">
        <w:rPr>
          <w:color w:val="000000" w:themeColor="text1"/>
        </w:rPr>
        <w:t xml:space="preserve"> vele </w:t>
      </w:r>
      <w:r>
        <w:t xml:space="preserve">végezni, mint például feltételes megjelenítést, ami annyit </w:t>
      </w:r>
      <w:r w:rsidR="007A1AAB">
        <w:t>jelent,</w:t>
      </w:r>
      <w:r>
        <w:t xml:space="preserve"> hogy valamilyen feltételek hatására, a komponens mást fog megjeleníteni.</w:t>
      </w:r>
    </w:p>
    <w:p w14:paraId="519067FD" w14:textId="52A8B7F8" w:rsidR="00A538E1" w:rsidRDefault="00A538E1" w:rsidP="00A538E1">
      <w:pPr>
        <w:pStyle w:val="Cmsor3"/>
      </w:pPr>
      <w:bookmarkStart w:id="39" w:name="_Toc99974867"/>
      <w:bookmarkStart w:id="40" w:name="_Toc102298092"/>
      <w:r>
        <w:t>Redux</w:t>
      </w:r>
      <w:bookmarkEnd w:id="39"/>
      <w:bookmarkEnd w:id="40"/>
    </w:p>
    <w:p w14:paraId="2DA6927E" w14:textId="266FD2AC" w:rsidR="00CC0568" w:rsidRDefault="00CC0568" w:rsidP="00CC0568">
      <w:pPr>
        <w:pStyle w:val="Firstparagraph"/>
      </w:pPr>
      <w:r>
        <w:t xml:space="preserve">Maga a Redux globális állapot tárolásra használható, amivel könnyen </w:t>
      </w:r>
      <w:r w:rsidR="00642972" w:rsidRPr="006E46ED">
        <w:rPr>
          <w:color w:val="000000" w:themeColor="text1"/>
        </w:rPr>
        <w:t xml:space="preserve">nyomon lehet </w:t>
      </w:r>
      <w:r>
        <w:t>követni a programnak a változásait</w:t>
      </w:r>
      <w:r w:rsidR="00642972" w:rsidRPr="006E46ED">
        <w:rPr>
          <w:color w:val="000000" w:themeColor="text1"/>
        </w:rPr>
        <w:t>,</w:t>
      </w:r>
      <w:r w:rsidRPr="006E46ED">
        <w:rPr>
          <w:color w:val="000000" w:themeColor="text1"/>
        </w:rPr>
        <w:t xml:space="preserve"> </w:t>
      </w:r>
      <w:r w:rsidR="00642972" w:rsidRPr="006E46ED">
        <w:rPr>
          <w:color w:val="000000" w:themeColor="text1"/>
        </w:rPr>
        <w:t xml:space="preserve">továbbá </w:t>
      </w:r>
      <w:r w:rsidR="007A1AAB" w:rsidRPr="006E46ED">
        <w:rPr>
          <w:color w:val="000000" w:themeColor="text1"/>
        </w:rPr>
        <w:t>hibakeresésre</w:t>
      </w:r>
      <w:r w:rsidR="00642972" w:rsidRPr="006E46ED">
        <w:rPr>
          <w:color w:val="000000" w:themeColor="text1"/>
        </w:rPr>
        <w:t xml:space="preserve"> is alkalmazható</w:t>
      </w:r>
      <w:r>
        <w:t xml:space="preserve">. Ez bármilyen Javascript applikációhoz használható, de a React-hoz van </w:t>
      </w:r>
      <w:r w:rsidR="002E4E38">
        <w:t xml:space="preserve">egy hivatalos React Redux </w:t>
      </w:r>
      <w:r w:rsidR="002E4E38">
        <w:lastRenderedPageBreak/>
        <w:t>változat is, ami lehetővé teszi a komponenseknek a store-al</w:t>
      </w:r>
      <w:r w:rsidR="00F51948">
        <w:t xml:space="preserve"> </w:t>
      </w:r>
      <w:r w:rsidR="002E4E38">
        <w:t>(Az a hely ahol tároljuk az applikációnak az adatait, állapotát) való kommunikációt.</w:t>
      </w:r>
    </w:p>
    <w:p w14:paraId="528A7CA2" w14:textId="64A0A5E8" w:rsidR="003F6762" w:rsidRPr="003F6762" w:rsidRDefault="003F6762" w:rsidP="003F6762">
      <w:r>
        <w:t>Redux alapból immutable</w:t>
      </w:r>
      <w:r w:rsidR="00F51948">
        <w:t xml:space="preserve"> </w:t>
      </w:r>
      <w:r>
        <w:t xml:space="preserve">(változhatatlan) vagyis nem direkt változtatjuk az adatok állapotát, hanem egy másolatot készítünk az adott </w:t>
      </w:r>
      <w:r w:rsidR="007A1AAB">
        <w:t>állapotról,</w:t>
      </w:r>
      <w:r>
        <w:t xml:space="preserve"> amit változtathatunk és </w:t>
      </w:r>
      <w:r w:rsidR="00162CC9">
        <w:t>utána a másolattal felülírjuk az eredeti állapotot</w:t>
      </w:r>
      <w:r w:rsidR="00F51948">
        <w:t>.</w:t>
      </w:r>
    </w:p>
    <w:p w14:paraId="008BF6EB" w14:textId="0904A844" w:rsidR="002E4E38" w:rsidRDefault="002E4E38" w:rsidP="002E4E38">
      <w:r>
        <w:t xml:space="preserve">Hogy miért kell egy globális állapot </w:t>
      </w:r>
      <w:r w:rsidR="00F51948">
        <w:t>kezelő</w:t>
      </w:r>
      <w:r>
        <w:t>? Azért, mert a React</w:t>
      </w:r>
      <w:r w:rsidR="009E6C6E">
        <w:t xml:space="preserve">-ban a komponensek fa struktúrában helyezkednek </w:t>
      </w:r>
      <w:r w:rsidR="007A1AAB">
        <w:t>el,</w:t>
      </w:r>
      <w:r w:rsidR="00A657FB">
        <w:t xml:space="preserve"> és ha egy komponensből </w:t>
      </w:r>
      <w:r w:rsidR="007A1AAB">
        <w:t>át akarunk</w:t>
      </w:r>
      <w:r w:rsidR="00A657FB">
        <w:t xml:space="preserve"> vinni egy másik komponensbe egy adatot, akkor azt </w:t>
      </w:r>
      <w:r w:rsidR="007A1AAB" w:rsidRPr="006E46ED">
        <w:rPr>
          <w:color w:val="000000" w:themeColor="text1"/>
        </w:rPr>
        <w:t>fel kell</w:t>
      </w:r>
      <w:r w:rsidR="00A657FB" w:rsidRPr="006E46ED">
        <w:rPr>
          <w:color w:val="000000" w:themeColor="text1"/>
        </w:rPr>
        <w:t xml:space="preserve"> </w:t>
      </w:r>
      <w:r w:rsidR="00A657FB">
        <w:t>terjeszteni a szülőbe, ami majd a mási</w:t>
      </w:r>
      <w:r w:rsidR="007A1AAB">
        <w:t>k komponensnek átadja az adatot.</w:t>
      </w:r>
      <w:r w:rsidR="00A657FB">
        <w:t xml:space="preserve"> </w:t>
      </w:r>
      <w:r w:rsidR="007A1AAB">
        <w:t>E</w:t>
      </w:r>
      <w:r w:rsidR="00A657FB">
        <w:t xml:space="preserve">z a megoldás kicsi utakon, kicsi projektben még használható, de ha nagy a projekt vagy az </w:t>
      </w:r>
      <w:r w:rsidR="007A1AAB">
        <w:t>út,</w:t>
      </w:r>
      <w:r w:rsidR="00A657FB">
        <w:t xml:space="preserve"> amit </w:t>
      </w:r>
      <w:r w:rsidR="007A1AAB">
        <w:t>meg kell</w:t>
      </w:r>
      <w:r w:rsidR="00A657FB">
        <w:t xml:space="preserve"> tennie az adatnak, akkor jobban </w:t>
      </w:r>
      <w:r w:rsidR="007A1AAB">
        <w:t>járunk,</w:t>
      </w:r>
      <w:r w:rsidR="00F51948">
        <w:t xml:space="preserve"> ha</w:t>
      </w:r>
      <w:r w:rsidR="00A657FB">
        <w:t xml:space="preserve"> használjuk ezt a globális állapot megoldást.</w:t>
      </w:r>
    </w:p>
    <w:p w14:paraId="535ACE2F" w14:textId="271ACCE5" w:rsidR="00A657FB" w:rsidRDefault="00505CF8" w:rsidP="00CC6366">
      <w:pPr>
        <w:pStyle w:val="Firstparagraph"/>
        <w:jc w:val="center"/>
      </w:pPr>
      <w:r>
        <w:rPr>
          <w:noProof/>
          <w:lang w:eastAsia="hu-HU"/>
        </w:rPr>
        <w:drawing>
          <wp:inline distT="0" distB="0" distL="0" distR="0" wp14:anchorId="51FA0C9C" wp14:editId="00447AB4">
            <wp:extent cx="5399405" cy="3090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90545"/>
                    </a:xfrm>
                    <a:prstGeom prst="rect">
                      <a:avLst/>
                    </a:prstGeom>
                  </pic:spPr>
                </pic:pic>
              </a:graphicData>
            </a:graphic>
          </wp:inline>
        </w:drawing>
      </w:r>
    </w:p>
    <w:p w14:paraId="4A332610" w14:textId="3AE9E3D3" w:rsidR="0032473A" w:rsidRPr="0032473A" w:rsidRDefault="0032473A" w:rsidP="0032473A">
      <w:pPr>
        <w:pStyle w:val="Kpalrs"/>
      </w:pPr>
      <w:r>
        <w:t>14</w:t>
      </w:r>
      <w:r w:rsidRPr="00E07F37">
        <w:t xml:space="preserve">. ábra: </w:t>
      </w:r>
      <w:r>
        <w:t>React fa struktúrájában adat megosztás más komponensekkel</w:t>
      </w:r>
    </w:p>
    <w:p w14:paraId="6A098EC2" w14:textId="498A57DA" w:rsidR="00505CF8" w:rsidRDefault="00505CF8" w:rsidP="002E4E38">
      <w:r>
        <w:t>Ahogy a példán látható a gyerek komponens</w:t>
      </w:r>
      <w:r w:rsidR="00EF27F6">
        <w:t xml:space="preserve"> </w:t>
      </w:r>
      <w:r>
        <w:t xml:space="preserve">(gyk) 11 ben változtatjuk a változó értékét, de hogy elérje egy másik komponens, </w:t>
      </w:r>
      <w:r w:rsidR="00EF27F6">
        <w:t>fel kell</w:t>
      </w:r>
      <w:r>
        <w:t xml:space="preserve"> terjesztenünk a szülőbe ezt a változót, ami igazából annyi </w:t>
      </w:r>
      <w:r w:rsidR="00EF27F6">
        <w:t>jelent,</w:t>
      </w:r>
      <w:r>
        <w:t xml:space="preserve"> hogy a szülő komponensben is létezik ez a változó, de a gyk-nak továbbadjuk ezt a változót, és a változtatáshoz szükséges metódusokat. Ez a megoldás az érintett komponenseken végig viszi a változót</w:t>
      </w:r>
      <w:r w:rsidR="003E08DE">
        <w:t>, míg a Redux segítségével egy közös, globális helyen kezelhetjük azokat az adatokat, amiket 1 vagy több komponens is használni akar.</w:t>
      </w:r>
    </w:p>
    <w:p w14:paraId="65FDB169" w14:textId="62FB622A" w:rsidR="003E08DE" w:rsidRDefault="00B26F3B" w:rsidP="002E4E38">
      <w:r>
        <w:t>Redux 3 fő elemből áll</w:t>
      </w:r>
    </w:p>
    <w:p w14:paraId="60F1D56C" w14:textId="583F45CB" w:rsidR="00B26F3B" w:rsidRDefault="00B26F3B" w:rsidP="00B26F3B">
      <w:pPr>
        <w:pStyle w:val="Listaszerbekezds"/>
      </w:pPr>
      <w:r>
        <w:t>Store</w:t>
      </w:r>
    </w:p>
    <w:p w14:paraId="0E655098" w14:textId="3AED86C3" w:rsidR="00B26F3B" w:rsidRDefault="00B26F3B" w:rsidP="00B26F3B">
      <w:pPr>
        <w:pStyle w:val="Listaszerbekezds"/>
      </w:pPr>
      <w:r>
        <w:lastRenderedPageBreak/>
        <w:t>Action</w:t>
      </w:r>
    </w:p>
    <w:p w14:paraId="4557B5D0" w14:textId="301F7C3E" w:rsidR="00B26F3B" w:rsidRDefault="00B26F3B" w:rsidP="00B26F3B">
      <w:pPr>
        <w:pStyle w:val="Listaszerbekezds"/>
      </w:pPr>
      <w:r>
        <w:t>Reducer</w:t>
      </w:r>
    </w:p>
    <w:p w14:paraId="42EE1876" w14:textId="5A7E0B81" w:rsidR="00B26F3B" w:rsidRDefault="00B26F3B" w:rsidP="00B26F3B">
      <w:r>
        <w:t xml:space="preserve">A store tartalmazza az adatokat, és a </w:t>
      </w:r>
      <w:r w:rsidR="00EF27F6">
        <w:t>felhasználói interfész</w:t>
      </w:r>
      <w:r w:rsidR="00F51948">
        <w:t xml:space="preserve"> (UI)</w:t>
      </w:r>
      <w:r>
        <w:t xml:space="preserve"> innen </w:t>
      </w:r>
      <w:r w:rsidR="00EF27F6">
        <w:t>kapja</w:t>
      </w:r>
      <w:r>
        <w:t xml:space="preserve"> az </w:t>
      </w:r>
      <w:r w:rsidR="00EF27F6">
        <w:t>adatokat,</w:t>
      </w:r>
      <w:r>
        <w:t xml:space="preserve"> amiket megjeleníthet vagy feldolgozhat. Az action az igazából egy </w:t>
      </w:r>
      <w:r w:rsidR="007A1AAB">
        <w:t>funkció,</w:t>
      </w:r>
      <w:r>
        <w:t xml:space="preserve"> amit meghívhatunk</w:t>
      </w:r>
      <w:r w:rsidR="007D2318">
        <w:t xml:space="preserve">, adhatunk neki </w:t>
      </w:r>
      <w:r w:rsidR="007A1AAB">
        <w:t>adatot,</w:t>
      </w:r>
      <w:r w:rsidR="007D2318">
        <w:t xml:space="preserve"> amit feldolgoz és a legfontosabb része </w:t>
      </w:r>
      <w:r w:rsidR="007A1AAB">
        <w:t>az,</w:t>
      </w:r>
      <w:r w:rsidR="007D2318">
        <w:t xml:space="preserve"> hogy a reducer-nek átadja ezt az adatot. A reducer meg a store</w:t>
      </w:r>
      <w:r w:rsidR="00F51948">
        <w:t>-</w:t>
      </w:r>
      <w:r w:rsidR="007D2318">
        <w:t>ban lévő adatokat változtatja meg legtöbbször az action-től kapott adatra.</w:t>
      </w:r>
    </w:p>
    <w:p w14:paraId="76E2E62D" w14:textId="6157F5E9" w:rsidR="007D2318" w:rsidRDefault="0074795E" w:rsidP="00CC6366">
      <w:pPr>
        <w:pStyle w:val="Firstparagraph"/>
        <w:jc w:val="center"/>
      </w:pPr>
      <w:r>
        <w:rPr>
          <w:noProof/>
          <w:lang w:eastAsia="hu-HU"/>
        </w:rPr>
        <w:drawing>
          <wp:inline distT="0" distB="0" distL="0" distR="0" wp14:anchorId="5C5BD38F" wp14:editId="23219272">
            <wp:extent cx="5391150" cy="2886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886075"/>
                    </a:xfrm>
                    <a:prstGeom prst="rect">
                      <a:avLst/>
                    </a:prstGeom>
                    <a:noFill/>
                    <a:ln>
                      <a:noFill/>
                    </a:ln>
                  </pic:spPr>
                </pic:pic>
              </a:graphicData>
            </a:graphic>
          </wp:inline>
        </w:drawing>
      </w:r>
    </w:p>
    <w:p w14:paraId="0681E867" w14:textId="00FBB2DC" w:rsidR="00F476F8" w:rsidRPr="00F476F8" w:rsidRDefault="00F476F8" w:rsidP="00F476F8">
      <w:pPr>
        <w:pStyle w:val="Kpalrs"/>
      </w:pPr>
      <w:r>
        <w:t>15</w:t>
      </w:r>
      <w:r w:rsidRPr="00E07F37">
        <w:t xml:space="preserve">. ábra: </w:t>
      </w:r>
      <w:r>
        <w:t>React Redux folyamat ábrája</w:t>
      </w:r>
      <w:sdt>
        <w:sdtPr>
          <w:id w:val="1778051600"/>
          <w:citation/>
        </w:sdtPr>
        <w:sdtContent>
          <w:r>
            <w:fldChar w:fldCharType="begin"/>
          </w:r>
          <w:r>
            <w:instrText xml:space="preserve"> CITATION ReduxFlow \l 1038 </w:instrText>
          </w:r>
          <w:r>
            <w:fldChar w:fldCharType="separate"/>
          </w:r>
          <w:r w:rsidR="00646B78">
            <w:rPr>
              <w:noProof/>
            </w:rPr>
            <w:t xml:space="preserve"> </w:t>
          </w:r>
          <w:r w:rsidR="00646B78" w:rsidRPr="00646B78">
            <w:rPr>
              <w:noProof/>
            </w:rPr>
            <w:t>[5]</w:t>
          </w:r>
          <w:r>
            <w:fldChar w:fldCharType="end"/>
          </w:r>
        </w:sdtContent>
      </w:sdt>
    </w:p>
    <w:p w14:paraId="6EE49657" w14:textId="7C0A5F0F" w:rsidR="0074795E" w:rsidRPr="002E4E38" w:rsidRDefault="0074795E" w:rsidP="00B26F3B">
      <w:r>
        <w:t>A Redux adat folyama a fönti ábrán látható módon működik. A felhasználói felületen aut</w:t>
      </w:r>
      <w:r w:rsidR="00555655">
        <w:t>o</w:t>
      </w:r>
      <w:r>
        <w:t>matikusan vagy valamilyen esemény hatására, meghívunk egy action</w:t>
      </w:r>
      <w:r w:rsidR="00F51948">
        <w:t>-</w:t>
      </w:r>
      <w:r>
        <w:t xml:space="preserve">t, ami valamilyen </w:t>
      </w:r>
      <w:r w:rsidR="007A1AAB">
        <w:t>adatfeldolgozást</w:t>
      </w:r>
      <w:r>
        <w:t xml:space="preserve"> csinálhat</w:t>
      </w:r>
      <w:r w:rsidR="00F51948">
        <w:t xml:space="preserve"> </w:t>
      </w:r>
      <w:r>
        <w:t>(pl.: kapott adat + 1) és utána az action akár több reducer</w:t>
      </w:r>
      <w:r w:rsidR="00F51948">
        <w:t>-</w:t>
      </w:r>
      <w:r>
        <w:t xml:space="preserve">t is </w:t>
      </w:r>
      <w:r w:rsidR="007A1AAB">
        <w:t>meghívhat,</w:t>
      </w:r>
      <w:r>
        <w:t xml:space="preserve"> amik megváltoztatják a store</w:t>
      </w:r>
      <w:r w:rsidR="00F51948">
        <w:t>-</w:t>
      </w:r>
      <w:r>
        <w:t>ban lévő értékeket, amiknek a változása megjelenik a felhasználói felületen, ha éppen megjele</w:t>
      </w:r>
      <w:r w:rsidR="00555655">
        <w:t>n</w:t>
      </w:r>
      <w:r>
        <w:t>íti azt.</w:t>
      </w:r>
    </w:p>
    <w:p w14:paraId="2BF22503" w14:textId="42BE72CA" w:rsidR="00A538E1" w:rsidRDefault="00A538E1" w:rsidP="00A538E1">
      <w:pPr>
        <w:pStyle w:val="Cmsor3"/>
      </w:pPr>
      <w:bookmarkStart w:id="41" w:name="_Toc99974868"/>
      <w:bookmarkStart w:id="42" w:name="_Toc102298093"/>
      <w:r>
        <w:t>Axios</w:t>
      </w:r>
      <w:bookmarkEnd w:id="41"/>
      <w:bookmarkEnd w:id="42"/>
    </w:p>
    <w:p w14:paraId="1F46925E" w14:textId="1A553E2D" w:rsidR="005C5E80" w:rsidRDefault="005C5E80" w:rsidP="005C5E80">
      <w:pPr>
        <w:pStyle w:val="Firstparagraph"/>
      </w:pPr>
      <w:r>
        <w:t>Axios az egy promise</w:t>
      </w:r>
      <w:r w:rsidR="00F51948">
        <w:t xml:space="preserve"> </w:t>
      </w:r>
      <w:r>
        <w:t xml:space="preserve">(ígéret) alapú </w:t>
      </w:r>
      <w:r w:rsidR="004114ED">
        <w:t xml:space="preserve">HTTP </w:t>
      </w:r>
      <w:r w:rsidR="007A1AAB">
        <w:t>kliens,</w:t>
      </w:r>
      <w:r>
        <w:t xml:space="preserve"> amivel </w:t>
      </w:r>
      <w:r w:rsidR="004114ED">
        <w:t xml:space="preserve">HTTP </w:t>
      </w:r>
      <w:r>
        <w:t>kéréseket</w:t>
      </w:r>
      <w:r w:rsidR="00642972">
        <w:t xml:space="preserve"> </w:t>
      </w:r>
      <w:r w:rsidR="00642972" w:rsidRPr="006E46ED">
        <w:rPr>
          <w:color w:val="000000" w:themeColor="text1"/>
        </w:rPr>
        <w:t>lehet</w:t>
      </w:r>
      <w:r w:rsidRPr="006E46ED">
        <w:rPr>
          <w:color w:val="000000" w:themeColor="text1"/>
        </w:rPr>
        <w:t xml:space="preserve"> </w:t>
      </w:r>
      <w:r>
        <w:t xml:space="preserve">küldeni böngészőből és </w:t>
      </w:r>
      <w:r w:rsidR="00FC0793">
        <w:t>Node.js</w:t>
      </w:r>
      <w:r>
        <w:t xml:space="preserve"> alkalmazásból. Javascript</w:t>
      </w:r>
      <w:r w:rsidR="00FC0793">
        <w:t>-</w:t>
      </w:r>
      <w:r>
        <w:t>nek a Promise API-ját használja ezért az aszinkron kéréseket lehet kezelni .then</w:t>
      </w:r>
      <w:r w:rsidR="00FC0793">
        <w:t>()</w:t>
      </w:r>
      <w:r>
        <w:t xml:space="preserve"> és .catch</w:t>
      </w:r>
      <w:r w:rsidR="00FC0793">
        <w:t>()</w:t>
      </w:r>
      <w:r w:rsidR="00EF27F6">
        <w:t xml:space="preserve"> megoldással, vagy az await kulcs szóval</w:t>
      </w:r>
      <w:r>
        <w:t xml:space="preserve"> hogy csak akkor történjen adat felhasználás, ha a kérésre érkezett válasz.</w:t>
      </w:r>
    </w:p>
    <w:p w14:paraId="6BD0BC8B" w14:textId="30808EB8" w:rsidR="005C5E80" w:rsidRPr="005C5E80" w:rsidRDefault="005C5E80" w:rsidP="005C5E80">
      <w:r>
        <w:lastRenderedPageBreak/>
        <w:t xml:space="preserve">Van még több funkciója is a </w:t>
      </w:r>
      <w:r w:rsidR="004114ED">
        <w:t xml:space="preserve">HTTP </w:t>
      </w:r>
      <w:r>
        <w:t xml:space="preserve">kérések indításán kívül például </w:t>
      </w:r>
      <w:r w:rsidR="004B3D1C">
        <w:t xml:space="preserve">a kimenő kéréseket </w:t>
      </w:r>
      <w:r w:rsidR="004B3D1C" w:rsidRPr="006E46ED">
        <w:rPr>
          <w:color w:val="000000" w:themeColor="text1"/>
        </w:rPr>
        <w:t>intercept</w:t>
      </w:r>
      <w:r w:rsidR="006E46ED" w:rsidRPr="006E46ED">
        <w:rPr>
          <w:color w:val="000000" w:themeColor="text1"/>
        </w:rPr>
        <w:t>-</w:t>
      </w:r>
      <w:r w:rsidR="004B3D1C" w:rsidRPr="006E46ED">
        <w:rPr>
          <w:color w:val="000000" w:themeColor="text1"/>
        </w:rPr>
        <w:t xml:space="preserve">álja </w:t>
      </w:r>
      <w:r w:rsidR="004B3D1C">
        <w:t xml:space="preserve">és új adatokat ad hozzá a kéréshez pl.: Minden kéréshez hozzáadja a Header-be az </w:t>
      </w:r>
      <w:r w:rsidR="00FC0793">
        <w:t>hitelesítéshez</w:t>
      </w:r>
      <w:r w:rsidR="004B3D1C">
        <w:t xml:space="preserve"> szükséges token</w:t>
      </w:r>
      <w:r w:rsidR="00FC0793">
        <w:t>-</w:t>
      </w:r>
      <w:r w:rsidR="004B3D1C">
        <w:t>t.</w:t>
      </w:r>
    </w:p>
    <w:p w14:paraId="03829E3D" w14:textId="7027A61C" w:rsidR="00A538E1" w:rsidRDefault="00A538E1" w:rsidP="00A538E1">
      <w:pPr>
        <w:pStyle w:val="Cmsor3"/>
      </w:pPr>
      <w:bookmarkStart w:id="43" w:name="_Toc99974869"/>
      <w:bookmarkStart w:id="44" w:name="_Toc102298094"/>
      <w:r>
        <w:t>Socket Io Client</w:t>
      </w:r>
      <w:bookmarkEnd w:id="43"/>
      <w:bookmarkEnd w:id="44"/>
    </w:p>
    <w:p w14:paraId="3C1C71C4" w14:textId="249AEDB1" w:rsidR="00B72392" w:rsidRPr="006E46ED" w:rsidRDefault="00B72392" w:rsidP="00B72392">
      <w:pPr>
        <w:pStyle w:val="Firstparagraph"/>
        <w:rPr>
          <w:color w:val="000000" w:themeColor="text1"/>
        </w:rPr>
      </w:pPr>
      <w:r>
        <w:t>Ez a szerveren használt socket es kommunikációnak a kliens oldali fele, itt is egy socket</w:t>
      </w:r>
      <w:r w:rsidR="00FC0793">
        <w:t>-</w:t>
      </w:r>
      <w:r>
        <w:t xml:space="preserve">en lehet létrehozni </w:t>
      </w:r>
      <w:r w:rsidR="007A1AAB">
        <w:t>eseményeket,</w:t>
      </w:r>
      <w:r>
        <w:t xml:space="preserve"> amire figyel</w:t>
      </w:r>
      <w:r w:rsidR="006E46ED">
        <w:t xml:space="preserve"> a kliens</w:t>
      </w:r>
      <w:r>
        <w:t xml:space="preserve"> és lefutnak </w:t>
      </w:r>
      <w:r w:rsidR="006E46ED">
        <w:t xml:space="preserve">a megadott </w:t>
      </w:r>
      <w:r w:rsidR="007A1AAB">
        <w:t>funkciók,</w:t>
      </w:r>
      <w:r w:rsidR="006E46ED">
        <w:t xml:space="preserve"> ha a kliens kap egy olyan eseményt.</w:t>
      </w:r>
      <w:r>
        <w:t xml:space="preserve"> </w:t>
      </w:r>
      <w:r w:rsidR="006E46ED">
        <w:t>V</w:t>
      </w:r>
      <w:r>
        <w:t xml:space="preserve">agy lehet eseményeket küldeni a szerver </w:t>
      </w:r>
      <w:r w:rsidRPr="006E46ED">
        <w:rPr>
          <w:color w:val="000000" w:themeColor="text1"/>
        </w:rPr>
        <w:t>felé</w:t>
      </w:r>
      <w:r w:rsidR="006E46ED" w:rsidRPr="006E46ED">
        <w:rPr>
          <w:color w:val="000000" w:themeColor="text1"/>
        </w:rPr>
        <w:t>.</w:t>
      </w:r>
    </w:p>
    <w:p w14:paraId="55A81504" w14:textId="2E70FF7F" w:rsidR="00B72392" w:rsidRDefault="00B72392" w:rsidP="00B72392">
      <w:r>
        <w:t>Ahhoz hogy ezt a socket-et megszerezzük</w:t>
      </w:r>
      <w:r w:rsidR="00FC0793">
        <w:t>,</w:t>
      </w:r>
      <w:r>
        <w:t xml:space="preserve"> ami tartalmazza az információkat ahhoz</w:t>
      </w:r>
      <w:r w:rsidR="00FC0793">
        <w:t>,</w:t>
      </w:r>
      <w:r>
        <w:t xml:space="preserve"> hogy a szerverrel kommunikáljunk </w:t>
      </w:r>
      <w:r w:rsidR="007A1AAB">
        <w:t>csatlakozni,</w:t>
      </w:r>
      <w:r>
        <w:t xml:space="preserve"> kell a szerverhez és a visszakapott socket-et tároljuk.</w:t>
      </w:r>
    </w:p>
    <w:p w14:paraId="4E504E17" w14:textId="28E85DB5" w:rsidR="00F476F8" w:rsidRPr="00F476F8" w:rsidRDefault="004B4394" w:rsidP="00F476F8">
      <w:pPr>
        <w:pStyle w:val="Firstparagraph"/>
        <w:jc w:val="center"/>
      </w:pPr>
      <w:r>
        <w:rPr>
          <w:noProof/>
          <w:lang w:eastAsia="hu-HU"/>
        </w:rPr>
        <w:drawing>
          <wp:inline distT="0" distB="0" distL="0" distR="0" wp14:anchorId="2B45C436" wp14:editId="5409B6C2">
            <wp:extent cx="5399405"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677160"/>
                    </a:xfrm>
                    <a:prstGeom prst="rect">
                      <a:avLst/>
                    </a:prstGeom>
                  </pic:spPr>
                </pic:pic>
              </a:graphicData>
            </a:graphic>
          </wp:inline>
        </w:drawing>
      </w:r>
    </w:p>
    <w:p w14:paraId="77129F17" w14:textId="2F2E03AB" w:rsidR="00F476F8" w:rsidRPr="00F476F8" w:rsidRDefault="00F476F8" w:rsidP="00F476F8">
      <w:pPr>
        <w:pStyle w:val="Kpalrs"/>
      </w:pPr>
      <w:r>
        <w:t>16</w:t>
      </w:r>
      <w:r w:rsidRPr="00E07F37">
        <w:t xml:space="preserve">. ábra: </w:t>
      </w:r>
      <w:r>
        <w:t>Socket.IO esemény kibocsájtás és figyelés példa</w:t>
      </w:r>
    </w:p>
    <w:p w14:paraId="44FD3BD6" w14:textId="7387C12D" w:rsidR="00A538E1" w:rsidRDefault="00A538E1" w:rsidP="00A538E1">
      <w:pPr>
        <w:pStyle w:val="Cmsor3"/>
      </w:pPr>
      <w:bookmarkStart w:id="45" w:name="_Toc99974870"/>
      <w:bookmarkStart w:id="46" w:name="_Toc102298095"/>
      <w:r>
        <w:t>Typescript</w:t>
      </w:r>
      <w:bookmarkEnd w:id="45"/>
      <w:bookmarkEnd w:id="46"/>
    </w:p>
    <w:p w14:paraId="1C791AE4" w14:textId="3D996CA2" w:rsidR="00B13EE3" w:rsidRDefault="00342027" w:rsidP="00B13EE3">
      <w:pPr>
        <w:pStyle w:val="Firstparagraph"/>
      </w:pPr>
      <w:r>
        <w:t>TypeScript az egy programozási nyelv, igazáb</w:t>
      </w:r>
      <w:r w:rsidR="00FC0793">
        <w:t>ó</w:t>
      </w:r>
      <w:r>
        <w:t xml:space="preserve">l </w:t>
      </w:r>
      <w:r w:rsidR="00FC0793">
        <w:t>J</w:t>
      </w:r>
      <w:r>
        <w:t>avascript</w:t>
      </w:r>
      <w:r w:rsidR="00FC0793">
        <w:t>,</w:t>
      </w:r>
      <w:r>
        <w:t xml:space="preserve"> csak lehetővé </w:t>
      </w:r>
      <w:r w:rsidR="007A1AAB">
        <w:t>teszi,</w:t>
      </w:r>
      <w:r>
        <w:t xml:space="preserve"> hogy típusokat </w:t>
      </w:r>
      <w:r w:rsidR="007A1AAB">
        <w:t>használjunk,</w:t>
      </w:r>
      <w:r>
        <w:t xml:space="preserve"> amik csökkenthetik a </w:t>
      </w:r>
      <w:r w:rsidR="00FC0793">
        <w:t>J</w:t>
      </w:r>
      <w:r>
        <w:t>avascript gyengén típusos szerkezetéből adandó hibákat.</w:t>
      </w:r>
    </w:p>
    <w:p w14:paraId="5B97709F" w14:textId="70FC4100" w:rsidR="00B13EE3" w:rsidRDefault="004902EA" w:rsidP="00900D80">
      <w:r>
        <w:t xml:space="preserve">Lehetővé teszi </w:t>
      </w:r>
      <w:r w:rsidR="007A1AAB">
        <w:t>még,</w:t>
      </w:r>
      <w:r>
        <w:t xml:space="preserve"> hogy a funkcióknak </w:t>
      </w:r>
      <w:r w:rsidR="007A1AAB">
        <w:t>megadjuk,</w:t>
      </w:r>
      <w:r>
        <w:t xml:space="preserve"> milyen típusú paramétereket várjon</w:t>
      </w:r>
      <w:r w:rsidR="002457ED">
        <w:t xml:space="preserve"> és</w:t>
      </w:r>
      <w:r>
        <w:t xml:space="preserve"> milyen típ</w:t>
      </w:r>
      <w:r w:rsidR="008361E4">
        <w:t>u</w:t>
      </w:r>
      <w:r>
        <w:t>sú értéket adjon vissza</w:t>
      </w:r>
      <w:r w:rsidR="008361E4">
        <w:t xml:space="preserve">. </w:t>
      </w:r>
      <w:r w:rsidR="006E46ED">
        <w:t>N</w:t>
      </w:r>
      <w:r w:rsidR="008361E4">
        <w:t>évtereket</w:t>
      </w:r>
      <w:r w:rsidR="00FC0793">
        <w:t xml:space="preserve"> </w:t>
      </w:r>
      <w:r w:rsidR="008361E4">
        <w:t>(namespace), enumerátorokat</w:t>
      </w:r>
      <w:r w:rsidR="004D1486">
        <w:t xml:space="preserve"> és saját objektum sablonokat is könnyen létre</w:t>
      </w:r>
      <w:r w:rsidR="00642972">
        <w:t xml:space="preserve"> </w:t>
      </w:r>
      <w:r w:rsidR="00642972" w:rsidRPr="006E46ED">
        <w:rPr>
          <w:color w:val="000000" w:themeColor="text1"/>
        </w:rPr>
        <w:t xml:space="preserve">lehet </w:t>
      </w:r>
      <w:r w:rsidR="004D1486">
        <w:t xml:space="preserve">hozni. A saját készítésű típusokat például enumerátorok, objektum sablonokat is </w:t>
      </w:r>
      <w:r w:rsidR="004D1486" w:rsidRPr="006E46ED">
        <w:rPr>
          <w:color w:val="000000" w:themeColor="text1"/>
        </w:rPr>
        <w:t>hozzá</w:t>
      </w:r>
      <w:r w:rsidR="00642972" w:rsidRPr="006E46ED">
        <w:rPr>
          <w:color w:val="000000" w:themeColor="text1"/>
        </w:rPr>
        <w:t xml:space="preserve"> lehet </w:t>
      </w:r>
      <w:r w:rsidR="004D1486" w:rsidRPr="006E46ED">
        <w:rPr>
          <w:color w:val="000000" w:themeColor="text1"/>
        </w:rPr>
        <w:t xml:space="preserve">rendelni </w:t>
      </w:r>
      <w:r w:rsidR="004D1486">
        <w:t>változókhoz, függvényekhez</w:t>
      </w:r>
      <w:r w:rsidR="00B13EE3">
        <w:t>.</w:t>
      </w:r>
    </w:p>
    <w:p w14:paraId="02103233" w14:textId="33C9DBAD" w:rsidR="004A2ACF" w:rsidRPr="004A2ACF" w:rsidRDefault="004A2ACF" w:rsidP="004A2ACF">
      <w:r>
        <w:lastRenderedPageBreak/>
        <w:t xml:space="preserve">A TypeScript azért is jó mert </w:t>
      </w:r>
      <w:r w:rsidR="00FC0793">
        <w:t>fordításnál (compile)</w:t>
      </w:r>
      <w:r>
        <w:t xml:space="preserve"> </w:t>
      </w:r>
      <w:r w:rsidR="007A1AAB">
        <w:t>ellenőrzi,</w:t>
      </w:r>
      <w:r>
        <w:t xml:space="preserve"> hogy az adott típusok jó fajta adatot kapnak, és ha </w:t>
      </w:r>
      <w:r w:rsidR="007A1AAB">
        <w:t>érzékeli,</w:t>
      </w:r>
      <w:r>
        <w:t xml:space="preserve"> hogy valamilyen változó </w:t>
      </w:r>
      <w:r w:rsidR="007A1AAB">
        <w:t>rosszfajta</w:t>
      </w:r>
      <w:r>
        <w:t xml:space="preserve"> értéket kap, vagy olyan funkciót akarunk </w:t>
      </w:r>
      <w:r w:rsidR="007A1AAB">
        <w:t>elvégezni,</w:t>
      </w:r>
      <w:r>
        <w:t xml:space="preserve"> rajta amit a típusán </w:t>
      </w:r>
      <w:r w:rsidR="007A1AAB">
        <w:t>nem,</w:t>
      </w:r>
      <w:r>
        <w:t xml:space="preserve"> lehetne, azt jelzi a TypeScript</w:t>
      </w:r>
      <w:r w:rsidR="0094593C">
        <w:t>.</w:t>
      </w:r>
    </w:p>
    <w:p w14:paraId="41ED6AFE" w14:textId="3135343E" w:rsidR="00A538E1" w:rsidRDefault="00A538E1" w:rsidP="00A538E1">
      <w:pPr>
        <w:pStyle w:val="Cmsor3"/>
      </w:pPr>
      <w:bookmarkStart w:id="47" w:name="_Toc99974871"/>
      <w:bookmarkStart w:id="48" w:name="_Toc102298096"/>
      <w:r>
        <w:t>Classnames</w:t>
      </w:r>
      <w:bookmarkEnd w:id="47"/>
      <w:bookmarkEnd w:id="48"/>
    </w:p>
    <w:p w14:paraId="6121E944" w14:textId="00734E93" w:rsidR="00C8612B" w:rsidRDefault="00C8612B" w:rsidP="00C8612B">
      <w:pPr>
        <w:pStyle w:val="Firstparagraph"/>
      </w:pPr>
      <w:r>
        <w:t xml:space="preserve">Ez egy Javascript </w:t>
      </w:r>
      <w:r w:rsidR="007A1AAB">
        <w:t>modul,</w:t>
      </w:r>
      <w:r>
        <w:t xml:space="preserve"> amit </w:t>
      </w:r>
      <w:r w:rsidR="00FC0793">
        <w:t>HTML</w:t>
      </w:r>
      <w:r>
        <w:t xml:space="preserve"> elemek osztályneveinek feltételes összekapcsolás</w:t>
      </w:r>
      <w:r w:rsidR="00E21B53">
        <w:t xml:space="preserve"> könnyítésére hozt</w:t>
      </w:r>
      <w:r w:rsidR="00FC0793">
        <w:t>a</w:t>
      </w:r>
      <w:r w:rsidR="00E21B53">
        <w:t>k létre</w:t>
      </w:r>
      <w:r w:rsidR="00A4267D">
        <w:t>. Igazából ez</w:t>
      </w:r>
      <w:r w:rsidR="00E21B53">
        <w:t xml:space="preserve"> a modul</w:t>
      </w:r>
      <w:r w:rsidR="00A4267D">
        <w:t xml:space="preserve"> csak annyit csinál, hogy a megadott </w:t>
      </w:r>
      <w:r w:rsidR="00FC0793">
        <w:t>szövegekből (string)</w:t>
      </w:r>
      <w:r w:rsidR="00A4267D">
        <w:t xml:space="preserve"> </w:t>
      </w:r>
      <w:r w:rsidR="00E21B53">
        <w:t xml:space="preserve">létrehoz egy új </w:t>
      </w:r>
      <w:r w:rsidR="00FC0793">
        <w:t>szöveget (string)</w:t>
      </w:r>
      <w:r w:rsidR="00E21B53">
        <w:t xml:space="preserve"> amivel a </w:t>
      </w:r>
      <w:r w:rsidR="00FC0793">
        <w:t>CSS</w:t>
      </w:r>
      <w:r w:rsidR="00E21B53">
        <w:t xml:space="preserve"> osztályokat lehet hozzárendelni egy </w:t>
      </w:r>
      <w:r w:rsidR="00FC0793">
        <w:t>HTML</w:t>
      </w:r>
      <w:r w:rsidR="00E21B53">
        <w:t xml:space="preserve"> elemhez. A feltételes összekapcsolást a </w:t>
      </w:r>
      <w:r w:rsidR="00611A70">
        <w:t>szövegekhez (string)</w:t>
      </w:r>
      <w:r w:rsidR="00E21B53">
        <w:t xml:space="preserve"> tartozó feltétel kiértékelésével végzi el, vagyis ha egy </w:t>
      </w:r>
      <w:r w:rsidR="00611A70">
        <w:t>szöveghez (string)</w:t>
      </w:r>
      <w:r w:rsidR="00E21B53">
        <w:t xml:space="preserve"> tartozik egy feltétel</w:t>
      </w:r>
      <w:r w:rsidR="00611A70">
        <w:t xml:space="preserve">, </w:t>
      </w:r>
      <w:r w:rsidR="00E21B53">
        <w:t xml:space="preserve">az akkor fog megjelenni a végső </w:t>
      </w:r>
      <w:r w:rsidR="00611A70">
        <w:t>szövegben (string)</w:t>
      </w:r>
      <w:r w:rsidR="00E21B53">
        <w:t xml:space="preserve"> ha a feltétele igaz.</w:t>
      </w:r>
    </w:p>
    <w:p w14:paraId="348B9667" w14:textId="036DE33E" w:rsidR="00E21B53" w:rsidRDefault="00E21B53" w:rsidP="00CC6366">
      <w:pPr>
        <w:pStyle w:val="Firstparagraph"/>
        <w:jc w:val="center"/>
      </w:pPr>
      <w:r>
        <w:rPr>
          <w:noProof/>
          <w:lang w:eastAsia="hu-HU"/>
        </w:rPr>
        <w:drawing>
          <wp:inline distT="0" distB="0" distL="0" distR="0" wp14:anchorId="061ABCFC" wp14:editId="29E65BC5">
            <wp:extent cx="5399405" cy="821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821690"/>
                    </a:xfrm>
                    <a:prstGeom prst="rect">
                      <a:avLst/>
                    </a:prstGeom>
                  </pic:spPr>
                </pic:pic>
              </a:graphicData>
            </a:graphic>
          </wp:inline>
        </w:drawing>
      </w:r>
    </w:p>
    <w:p w14:paraId="29B3729A" w14:textId="5675BCAC" w:rsidR="00F476F8" w:rsidRPr="00F476F8" w:rsidRDefault="00F476F8" w:rsidP="00F476F8">
      <w:pPr>
        <w:pStyle w:val="Kpalrs"/>
      </w:pPr>
      <w:r>
        <w:t>17</w:t>
      </w:r>
      <w:r w:rsidRPr="00E07F37">
        <w:t xml:space="preserve">. ábra: </w:t>
      </w:r>
      <w:r w:rsidR="006328E7">
        <w:t>classnames csomag használatára példa</w:t>
      </w:r>
    </w:p>
    <w:p w14:paraId="4C2E5B7A" w14:textId="77777777" w:rsidR="00A538E1" w:rsidRDefault="00A538E1" w:rsidP="00A538E1">
      <w:pPr>
        <w:pStyle w:val="Cmsor2"/>
      </w:pPr>
      <w:bookmarkStart w:id="49" w:name="_Toc99974872"/>
      <w:bookmarkStart w:id="50" w:name="_Toc102298097"/>
      <w:r>
        <w:t>Proxy</w:t>
      </w:r>
      <w:bookmarkEnd w:id="49"/>
      <w:bookmarkEnd w:id="50"/>
    </w:p>
    <w:p w14:paraId="297842EB" w14:textId="0EEBA715" w:rsidR="00A538E1" w:rsidRDefault="00A538E1" w:rsidP="00A538E1">
      <w:pPr>
        <w:pStyle w:val="Cmsor3"/>
      </w:pPr>
      <w:bookmarkStart w:id="51" w:name="_Toc99974873"/>
      <w:bookmarkStart w:id="52" w:name="_Toc102298098"/>
      <w:r>
        <w:t>http-proxy-middleware</w:t>
      </w:r>
      <w:bookmarkEnd w:id="51"/>
      <w:bookmarkEnd w:id="52"/>
    </w:p>
    <w:p w14:paraId="3EEB1D22" w14:textId="0E877E13" w:rsidR="00682D68" w:rsidRDefault="003313AA" w:rsidP="003313AA">
      <w:pPr>
        <w:pStyle w:val="Firstparagraph"/>
      </w:pPr>
      <w:r>
        <w:t>Ezzel a Node.</w:t>
      </w:r>
      <w:r w:rsidR="00611A70">
        <w:t>js</w:t>
      </w:r>
      <w:r>
        <w:t xml:space="preserve"> modullal létre lehet hozni egy proxy </w:t>
      </w:r>
      <w:r w:rsidR="007A1AAB">
        <w:t>middleware-t,</w:t>
      </w:r>
      <w:r>
        <w:t xml:space="preserve"> amit egy </w:t>
      </w:r>
      <w:r w:rsidR="004114ED">
        <w:t xml:space="preserve">HTTP </w:t>
      </w:r>
      <w:r>
        <w:t xml:space="preserve">proxy működtetésére lehet felhasználni. Egy </w:t>
      </w:r>
      <w:r w:rsidR="00611A70">
        <w:t>HTTP</w:t>
      </w:r>
      <w:r>
        <w:t xml:space="preserve"> proxy kettő vagy több szolgáltatás között létezik, és rajta keresztül kommunikálnak ezek a résztvevők.</w:t>
      </w:r>
    </w:p>
    <w:p w14:paraId="4604BF1C" w14:textId="77FA0CC6" w:rsidR="00682D68" w:rsidRDefault="00682D68" w:rsidP="00900D80">
      <w:r>
        <w:t xml:space="preserve">Főként a kliens és a szerver között helyezkedik el, ami annyit </w:t>
      </w:r>
      <w:r w:rsidR="007A1AAB">
        <w:t>jelent,</w:t>
      </w:r>
      <w:r>
        <w:t xml:space="preserve"> hogy a kliensről érkező kéréseket továbbítja a megfelelő szolgáltatásnak, ami lehet saját szerver vagy külső szolgáltatás is</w:t>
      </w:r>
      <w:r w:rsidR="00611A70">
        <w:t xml:space="preserve"> </w:t>
      </w:r>
      <w:r>
        <w:t>(Valamilyen API).</w:t>
      </w:r>
    </w:p>
    <w:p w14:paraId="2B940898" w14:textId="68814524" w:rsidR="00900D80" w:rsidRDefault="00682D68" w:rsidP="00900D80">
      <w:r>
        <w:t xml:space="preserve">De a proxy végezhet valamilyen műveletet is ezekkel a kérésekkel </w:t>
      </w:r>
      <w:r w:rsidR="00611A70">
        <w:t>mielőtt</w:t>
      </w:r>
      <w:r>
        <w:t xml:space="preserve"> továbbadja, lehet az </w:t>
      </w:r>
      <w:r w:rsidR="00611A70">
        <w:t>naplózás</w:t>
      </w:r>
      <w:r>
        <w:t>, érvényesség ellenőrzése, header vagy body módosítása.</w:t>
      </w:r>
      <w:r w:rsidR="00900D80">
        <w:t xml:space="preserve"> De </w:t>
      </w:r>
      <w:r w:rsidR="007A1AAB">
        <w:t>fel lehet</w:t>
      </w:r>
      <w:r w:rsidR="00900D80">
        <w:t xml:space="preserve"> használni akár arra is, hogy megfelelő módon elossza a terhet a különböző szerverek között, hogy ne terhelődjenek aránytalanul.</w:t>
      </w:r>
    </w:p>
    <w:p w14:paraId="2B4CBDF9" w14:textId="37092663" w:rsidR="004305A6" w:rsidRDefault="00900D80" w:rsidP="00900D80">
      <w:r>
        <w:t xml:space="preserve">Az applikációnkat biztonságosabbá is lehet tenni </w:t>
      </w:r>
      <w:r w:rsidR="00A02EA7">
        <w:t>azzal,</w:t>
      </w:r>
      <w:r>
        <w:t xml:space="preserve"> </w:t>
      </w:r>
      <w:r w:rsidR="00A02EA7">
        <w:t>hogy,</w:t>
      </w:r>
      <w:r>
        <w:t xml:space="preserve"> elrejtjük azokat az </w:t>
      </w:r>
      <w:r w:rsidR="00A02EA7">
        <w:t>erőforrásokat,</w:t>
      </w:r>
      <w:r>
        <w:t xml:space="preserve"> amiket felhasználunk, így nem fog kikerülni a </w:t>
      </w:r>
      <w:r w:rsidR="00A02EA7">
        <w:t>nagyvilágba,</w:t>
      </w:r>
      <w:r>
        <w:t xml:space="preserve"> hogy milyen szolgáltatásokat használunk, azokat hol lehet elérni és a legfontosabb, hogy a </w:t>
      </w:r>
      <w:r>
        <w:lastRenderedPageBreak/>
        <w:t>szolgáltatáshoz használt kulcsokat</w:t>
      </w:r>
      <w:r w:rsidR="00611A70">
        <w:t xml:space="preserve"> és</w:t>
      </w:r>
      <w:r w:rsidR="00C90A39">
        <w:t xml:space="preserve"> </w:t>
      </w:r>
      <w:r w:rsidR="00611A70">
        <w:t>hitelesítéshez szükséges</w:t>
      </w:r>
      <w:r w:rsidR="00C90A39">
        <w:t xml:space="preserve"> adatokat</w:t>
      </w:r>
      <w:r>
        <w:t xml:space="preserve"> nem a kliensen tároljuk</w:t>
      </w:r>
      <w:r w:rsidR="00A02EA7">
        <w:t>,</w:t>
      </w:r>
      <w:r>
        <w:t xml:space="preserve"> hanem a proxy-n</w:t>
      </w:r>
      <w:r w:rsidR="00A02EA7">
        <w:t>,</w:t>
      </w:r>
      <w:r>
        <w:t xml:space="preserve"> ami</w:t>
      </w:r>
      <w:r w:rsidR="00C90A39">
        <w:t>hez a kliens nem fér hozzá.</w:t>
      </w:r>
    </w:p>
    <w:p w14:paraId="2F9E5ED2" w14:textId="77777777" w:rsidR="004305A6" w:rsidRDefault="004305A6">
      <w:pPr>
        <w:spacing w:after="160" w:line="259" w:lineRule="auto"/>
        <w:ind w:firstLine="0"/>
        <w:jc w:val="left"/>
      </w:pPr>
      <w:r>
        <w:br w:type="page"/>
      </w:r>
    </w:p>
    <w:p w14:paraId="389E8B7A" w14:textId="1133E1A8" w:rsidR="0028153A" w:rsidRPr="0028153A" w:rsidRDefault="00A538E1" w:rsidP="00AC5E2F">
      <w:pPr>
        <w:pStyle w:val="Cmsor1"/>
      </w:pPr>
      <w:bookmarkStart w:id="53" w:name="_Toc99974874"/>
      <w:bookmarkStart w:id="54" w:name="_Toc102298099"/>
      <w:r>
        <w:lastRenderedPageBreak/>
        <w:t>Specifikáció</w:t>
      </w:r>
      <w:bookmarkEnd w:id="53"/>
      <w:bookmarkEnd w:id="54"/>
    </w:p>
    <w:p w14:paraId="33457327" w14:textId="4601D32C" w:rsidR="00A538E1" w:rsidRDefault="00A538E1" w:rsidP="00A538E1">
      <w:pPr>
        <w:pStyle w:val="Cmsor2"/>
      </w:pPr>
      <w:bookmarkStart w:id="55" w:name="_Toc99974875"/>
      <w:bookmarkStart w:id="56" w:name="_Toc102298100"/>
      <w:r>
        <w:t>Funkcionális követelmények</w:t>
      </w:r>
      <w:bookmarkEnd w:id="55"/>
      <w:bookmarkEnd w:id="56"/>
    </w:p>
    <w:p w14:paraId="4F0F2449" w14:textId="1FEDE998" w:rsidR="00EC0ABA" w:rsidRDefault="00EC0ABA" w:rsidP="00EC0ABA">
      <w:pPr>
        <w:pStyle w:val="Listaszerbekezds"/>
      </w:pPr>
      <w:r>
        <w:t>Mangák keresése</w:t>
      </w:r>
      <w:r w:rsidR="0094593C">
        <w:t>.</w:t>
      </w:r>
    </w:p>
    <w:p w14:paraId="70018B4A" w14:textId="3751E843" w:rsidR="00EC0ABA" w:rsidRDefault="00EC0ABA" w:rsidP="00EC0ABA">
      <w:pPr>
        <w:pStyle w:val="Listaszerbekezds"/>
      </w:pPr>
      <w:r>
        <w:t>Mangák olvasása</w:t>
      </w:r>
      <w:r w:rsidR="0094593C">
        <w:t>.</w:t>
      </w:r>
    </w:p>
    <w:p w14:paraId="5ED3092D" w14:textId="6349B66C" w:rsidR="00EC0ABA" w:rsidRDefault="00EC0ABA" w:rsidP="00EC0ABA">
      <w:pPr>
        <w:pStyle w:val="Listaszerbekezds"/>
      </w:pPr>
      <w:r>
        <w:t>Mangák értékelése</w:t>
      </w:r>
      <w:r w:rsidR="0094593C">
        <w:t>.</w:t>
      </w:r>
    </w:p>
    <w:p w14:paraId="53204AD4" w14:textId="011A988E" w:rsidR="0019051B" w:rsidRDefault="0019051B" w:rsidP="00EC0ABA">
      <w:pPr>
        <w:pStyle w:val="Listaszerbekezds"/>
      </w:pPr>
      <w:r>
        <w:t>Manga írók, fordítók megjelenítése</w:t>
      </w:r>
      <w:r w:rsidR="0094593C">
        <w:t>.</w:t>
      </w:r>
    </w:p>
    <w:p w14:paraId="4A59652A" w14:textId="17651F5E" w:rsidR="00EC0ABA" w:rsidRDefault="00EC0ABA" w:rsidP="00EC0ABA">
      <w:pPr>
        <w:pStyle w:val="Listaszerbekezds"/>
      </w:pPr>
      <w:r>
        <w:t xml:space="preserve">Mangák </w:t>
      </w:r>
      <w:r w:rsidR="00492456">
        <w:t>listákba</w:t>
      </w:r>
      <w:r w:rsidR="0019051B">
        <w:t xml:space="preserve"> gyűjtése</w:t>
      </w:r>
      <w:r w:rsidR="0094593C">
        <w:t>.</w:t>
      </w:r>
    </w:p>
    <w:p w14:paraId="0795BE44" w14:textId="174D1777" w:rsidR="00EC0ABA" w:rsidRDefault="00EC0ABA" w:rsidP="00EC0ABA">
      <w:pPr>
        <w:pStyle w:val="Listaszerbekezds"/>
      </w:pPr>
      <w:r>
        <w:t>Manga alá kommentelés</w:t>
      </w:r>
      <w:r w:rsidR="0094593C">
        <w:t>.</w:t>
      </w:r>
    </w:p>
    <w:p w14:paraId="23F19EC9" w14:textId="280D2556" w:rsidR="00EC0ABA" w:rsidRDefault="00EC0ABA" w:rsidP="00EC0ABA">
      <w:pPr>
        <w:pStyle w:val="Listaszerbekezds"/>
      </w:pPr>
      <w:r>
        <w:t>Manga fejezet alá kommentelés</w:t>
      </w:r>
      <w:r w:rsidR="0094593C">
        <w:t>.</w:t>
      </w:r>
    </w:p>
    <w:p w14:paraId="4C29C4E0" w14:textId="480D856B" w:rsidR="00EC0ABA" w:rsidRDefault="00EC0ABA" w:rsidP="00EC0ABA">
      <w:pPr>
        <w:pStyle w:val="Listaszerbekezds"/>
      </w:pPr>
      <w:r>
        <w:t>Fórum thread létrehozása</w:t>
      </w:r>
      <w:r w:rsidR="0094593C">
        <w:t>.</w:t>
      </w:r>
    </w:p>
    <w:p w14:paraId="659B0657" w14:textId="45F1F4CE" w:rsidR="00EC0ABA" w:rsidRDefault="00EC0ABA" w:rsidP="00EC0ABA">
      <w:pPr>
        <w:pStyle w:val="Listaszerbekezds"/>
      </w:pPr>
      <w:r>
        <w:t>Fórum thread alá kommentelni</w:t>
      </w:r>
      <w:r w:rsidR="0094593C">
        <w:t>.</w:t>
      </w:r>
    </w:p>
    <w:p w14:paraId="03C308D0" w14:textId="4D83F5B8" w:rsidR="0020575C" w:rsidRDefault="00EC0ABA" w:rsidP="0020575C">
      <w:pPr>
        <w:pStyle w:val="Listaszerbekezds"/>
      </w:pPr>
      <w:r>
        <w:t>Kommentek értékelése</w:t>
      </w:r>
      <w:r w:rsidR="0094593C">
        <w:t>.</w:t>
      </w:r>
    </w:p>
    <w:p w14:paraId="49A60DD6" w14:textId="19794D1C" w:rsidR="0020575C" w:rsidRDefault="0020575C" w:rsidP="0020575C">
      <w:pPr>
        <w:pStyle w:val="Listaszerbekezds"/>
      </w:pPr>
      <w:r>
        <w:t>Bejelentkezés</w:t>
      </w:r>
      <w:r w:rsidR="0094593C">
        <w:t>.</w:t>
      </w:r>
    </w:p>
    <w:p w14:paraId="5C63CC28" w14:textId="3CFE94D1" w:rsidR="0020575C" w:rsidRDefault="0020575C" w:rsidP="0020575C">
      <w:pPr>
        <w:pStyle w:val="Listaszerbekezds"/>
      </w:pPr>
      <w:r>
        <w:t>Regisztráció</w:t>
      </w:r>
      <w:r w:rsidR="0094593C">
        <w:t>.</w:t>
      </w:r>
    </w:p>
    <w:p w14:paraId="5A80865E" w14:textId="4BA21EDA" w:rsidR="00EC0ABA" w:rsidRDefault="0020575C" w:rsidP="0020575C">
      <w:pPr>
        <w:pStyle w:val="Listaszerbekezds"/>
      </w:pPr>
      <w:r>
        <w:t>Profil adatok változtatása</w:t>
      </w:r>
      <w:r w:rsidR="0094593C">
        <w:t>.</w:t>
      </w:r>
    </w:p>
    <w:p w14:paraId="37E1CE46" w14:textId="3898AA11" w:rsidR="00EC0ABA" w:rsidRDefault="00EC0ABA" w:rsidP="0020575C">
      <w:pPr>
        <w:pStyle w:val="Listaszerbekezds"/>
      </w:pPr>
      <w:r>
        <w:t>Barátok felvétele</w:t>
      </w:r>
      <w:r w:rsidR="0094593C">
        <w:t>.</w:t>
      </w:r>
    </w:p>
    <w:p w14:paraId="02298189" w14:textId="663BCF53" w:rsidR="00EC0ABA" w:rsidRDefault="0019051B" w:rsidP="00EC0ABA">
      <w:pPr>
        <w:pStyle w:val="Listaszerbekezds"/>
      </w:pPr>
      <w:r>
        <w:t xml:space="preserve">Barátokkal </w:t>
      </w:r>
      <w:r w:rsidR="00492456">
        <w:t>csevegés</w:t>
      </w:r>
      <w:r w:rsidR="0094593C">
        <w:t>.</w:t>
      </w:r>
    </w:p>
    <w:p w14:paraId="40B5EF34" w14:textId="78CFFB2A" w:rsidR="0020575C" w:rsidRPr="00EC0ABA" w:rsidRDefault="0020575C" w:rsidP="00EC0ABA">
      <w:pPr>
        <w:pStyle w:val="Listaszerbekezds"/>
      </w:pPr>
      <w:r>
        <w:t>MangaDex-ről hotlinkelés elkerülése</w:t>
      </w:r>
      <w:r w:rsidR="0094593C">
        <w:t>.</w:t>
      </w:r>
    </w:p>
    <w:p w14:paraId="0A5F7976" w14:textId="5B90025A" w:rsidR="00A538E1" w:rsidRDefault="00A538E1" w:rsidP="00A538E1">
      <w:pPr>
        <w:pStyle w:val="Cmsor2"/>
      </w:pPr>
      <w:bookmarkStart w:id="57" w:name="_Toc99974876"/>
      <w:bookmarkStart w:id="58" w:name="_Toc102298101"/>
      <w:r>
        <w:t>Nem funkcionális követelmények</w:t>
      </w:r>
      <w:bookmarkEnd w:id="57"/>
      <w:bookmarkEnd w:id="58"/>
    </w:p>
    <w:p w14:paraId="528B6E96" w14:textId="5B05D83D" w:rsidR="0019051B" w:rsidRDefault="0019051B" w:rsidP="0019051B">
      <w:pPr>
        <w:pStyle w:val="Listaszerbekezds"/>
      </w:pPr>
      <w:r>
        <w:t>Backend szerver Node.</w:t>
      </w:r>
      <w:r w:rsidR="00492456">
        <w:t>j</w:t>
      </w:r>
      <w:r>
        <w:t>s API szerver</w:t>
      </w:r>
      <w:r w:rsidR="0094593C">
        <w:t>.</w:t>
      </w:r>
    </w:p>
    <w:p w14:paraId="3A65182E" w14:textId="5DAD63A4" w:rsidR="0019051B" w:rsidRDefault="0019051B" w:rsidP="0019051B">
      <w:pPr>
        <w:pStyle w:val="Listaszerbekezds"/>
      </w:pPr>
      <w:r>
        <w:t>Adatbázis MariaDB</w:t>
      </w:r>
      <w:r w:rsidR="0094593C">
        <w:t>.</w:t>
      </w:r>
    </w:p>
    <w:p w14:paraId="2CC466E4" w14:textId="7EBDC350" w:rsidR="0019051B" w:rsidRDefault="0020575C" w:rsidP="0019051B">
      <w:pPr>
        <w:pStyle w:val="Listaszerbekezds"/>
      </w:pPr>
      <w:r>
        <w:t>Frontend React-ban íródjon</w:t>
      </w:r>
      <w:r w:rsidR="0094593C">
        <w:t>.</w:t>
      </w:r>
    </w:p>
    <w:p w14:paraId="37AFD599" w14:textId="3463FF01" w:rsidR="00AC5E2F" w:rsidRDefault="00AC5E2F" w:rsidP="00AC5E2F">
      <w:pPr>
        <w:pStyle w:val="Cmsor2"/>
      </w:pPr>
      <w:bookmarkStart w:id="59" w:name="_Toc102298102"/>
      <w:r>
        <w:lastRenderedPageBreak/>
        <w:t>Use case diagram</w:t>
      </w:r>
      <w:bookmarkEnd w:id="59"/>
    </w:p>
    <w:p w14:paraId="7B3AAAFE" w14:textId="347F7B0A" w:rsidR="00AC5E2F" w:rsidRDefault="00AC5E2F" w:rsidP="00AC5E2F">
      <w:pPr>
        <w:pStyle w:val="Firstparagraph"/>
      </w:pPr>
      <w:r>
        <w:rPr>
          <w:noProof/>
          <w:lang w:eastAsia="hu-HU"/>
        </w:rPr>
        <w:drawing>
          <wp:inline distT="0" distB="0" distL="0" distR="0" wp14:anchorId="3E86CAC5" wp14:editId="541DCCA5">
            <wp:extent cx="5398770" cy="4941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4941570"/>
                    </a:xfrm>
                    <a:prstGeom prst="rect">
                      <a:avLst/>
                    </a:prstGeom>
                    <a:noFill/>
                    <a:ln>
                      <a:noFill/>
                    </a:ln>
                  </pic:spPr>
                </pic:pic>
              </a:graphicData>
            </a:graphic>
          </wp:inline>
        </w:drawing>
      </w:r>
    </w:p>
    <w:p w14:paraId="19A0051A" w14:textId="055869AE" w:rsidR="00787D41" w:rsidRPr="00787D41" w:rsidRDefault="00787D41" w:rsidP="00787D41">
      <w:pPr>
        <w:pStyle w:val="Kpalrs"/>
      </w:pPr>
      <w:r>
        <w:t>18. ábra: Program Use Case diagrammja</w:t>
      </w:r>
    </w:p>
    <w:p w14:paraId="0BC352A0" w14:textId="7BE32C75" w:rsidR="00A538E1" w:rsidRDefault="00A538E1" w:rsidP="00433693">
      <w:pPr>
        <w:pStyle w:val="Cmsor1"/>
      </w:pPr>
      <w:bookmarkStart w:id="60" w:name="_Toc99974877"/>
      <w:bookmarkStart w:id="61" w:name="_Toc102298103"/>
      <w:r>
        <w:lastRenderedPageBreak/>
        <w:t>Rendszer architektúra</w:t>
      </w:r>
      <w:bookmarkEnd w:id="60"/>
      <w:bookmarkEnd w:id="61"/>
    </w:p>
    <w:p w14:paraId="552D8EBF" w14:textId="5D0730A9" w:rsidR="00F74DF7" w:rsidRDefault="00F74DF7" w:rsidP="00CC6366">
      <w:pPr>
        <w:pStyle w:val="Firstparagraph"/>
        <w:jc w:val="center"/>
      </w:pPr>
      <w:r>
        <w:rPr>
          <w:noProof/>
          <w:lang w:eastAsia="hu-HU"/>
        </w:rPr>
        <w:drawing>
          <wp:inline distT="0" distB="0" distL="0" distR="0" wp14:anchorId="57948FA9" wp14:editId="581446DA">
            <wp:extent cx="5391150" cy="3476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p>
    <w:p w14:paraId="77E2998F" w14:textId="77E67043" w:rsidR="006328E7" w:rsidRPr="006328E7" w:rsidRDefault="006328E7" w:rsidP="006328E7">
      <w:pPr>
        <w:pStyle w:val="Kpalrs"/>
      </w:pPr>
      <w:r>
        <w:t>1</w:t>
      </w:r>
      <w:r w:rsidR="00787D41">
        <w:t>9</w:t>
      </w:r>
      <w:r w:rsidRPr="00E07F37">
        <w:t xml:space="preserve">. ábra: </w:t>
      </w:r>
      <w:r>
        <w:t>Szakdolgozat programjának az architektúrája</w:t>
      </w:r>
    </w:p>
    <w:p w14:paraId="350520EA" w14:textId="505B4B9C" w:rsidR="00F74DF7" w:rsidRDefault="00F74DF7" w:rsidP="00F74DF7">
      <w:pPr>
        <w:pStyle w:val="Firstparagraph"/>
      </w:pPr>
      <w:r>
        <w:t>A weboldalról két f</w:t>
      </w:r>
      <w:r w:rsidR="002457ED">
        <w:t>éle kérést</w:t>
      </w:r>
      <w:r>
        <w:t xml:space="preserve"> lehet indítani, a MangaDex felé és a saját API felé. A MangaDex felé olyan kérések </w:t>
      </w:r>
      <w:r w:rsidR="00A02EA7">
        <w:rPr>
          <w:color w:val="000000" w:themeColor="text1"/>
        </w:rPr>
        <w:t>küldhetők,</w:t>
      </w:r>
      <w:r w:rsidR="003E4BB7" w:rsidRPr="00A437DB">
        <w:rPr>
          <w:color w:val="000000" w:themeColor="text1"/>
        </w:rPr>
        <w:t xml:space="preserve"> </w:t>
      </w:r>
      <w:r>
        <w:t>amik a mangákkal kapcsolatos például keresés, olvasás, míg a saját API felé főként a szociális funkciókért indít kéréseket az oldal például bejelentkezés, kommentelés</w:t>
      </w:r>
      <w:r w:rsidR="00492456">
        <w:t xml:space="preserve"> vagy barátokkal csevegés</w:t>
      </w:r>
      <w:r>
        <w:t>.</w:t>
      </w:r>
    </w:p>
    <w:p w14:paraId="09654936" w14:textId="42FD3A40" w:rsidR="00AC5E2F" w:rsidRDefault="00AC5E2F" w:rsidP="00AC5E2F">
      <w:pPr>
        <w:pStyle w:val="Cmsor2"/>
      </w:pPr>
      <w:bookmarkStart w:id="62" w:name="_Toc102298104"/>
      <w:r>
        <w:t xml:space="preserve">Rétegek </w:t>
      </w:r>
      <w:r w:rsidR="00861919">
        <w:t>bemutatása</w:t>
      </w:r>
      <w:bookmarkEnd w:id="62"/>
    </w:p>
    <w:p w14:paraId="6BE45B32" w14:textId="77777777" w:rsidR="00AC5E2F" w:rsidRDefault="00AC5E2F" w:rsidP="00AC5E2F">
      <w:pPr>
        <w:pStyle w:val="Cmsor3"/>
      </w:pPr>
      <w:bookmarkStart w:id="63" w:name="_Toc102298105"/>
      <w:r>
        <w:t>Frontend</w:t>
      </w:r>
      <w:bookmarkEnd w:id="63"/>
    </w:p>
    <w:p w14:paraId="328B7AEF" w14:textId="0C9E955A" w:rsidR="00AC5E2F" w:rsidRDefault="00AC5E2F" w:rsidP="00AC5E2F">
      <w:pPr>
        <w:pStyle w:val="Firstparagraph"/>
      </w:pPr>
      <w:r>
        <w:t xml:space="preserve">A weboldalhoz React-ot </w:t>
      </w:r>
      <w:r w:rsidR="007A1AAB">
        <w:t>használok,</w:t>
      </w:r>
      <w:r>
        <w:t xml:space="preserve"> mert az a fajta </w:t>
      </w:r>
      <w:r w:rsidR="007A1AAB">
        <w:t>modularitás,</w:t>
      </w:r>
      <w:r>
        <w:t xml:space="preserve"> amit a React nyújt, átlátható és könnyen kezelhető kódot biztosít komponensek formájában.</w:t>
      </w:r>
    </w:p>
    <w:p w14:paraId="543A608E" w14:textId="1A72D2C4" w:rsidR="00AC5E2F" w:rsidRPr="00AC5E2F" w:rsidRDefault="00AC5E2F" w:rsidP="00AC5E2F">
      <w:r>
        <w:t>A frontenden adatok tárolására React Redux-ot használok, ami egy globális állapotban</w:t>
      </w:r>
      <w:r w:rsidR="00861919">
        <w:t xml:space="preserve"> </w:t>
      </w:r>
      <w:r>
        <w:t>(Store) tud tárolni adatokat, amiket a program bármelyik komponenséből elérhetünk, és könnyen lehet követni a Store-ban történő változásokat, ami elősegíti az hibakeresést.</w:t>
      </w:r>
    </w:p>
    <w:p w14:paraId="26A7E130" w14:textId="77777777" w:rsidR="00AC5E2F" w:rsidRDefault="00AC5E2F" w:rsidP="00AC5E2F">
      <w:pPr>
        <w:pStyle w:val="Cmsor3"/>
      </w:pPr>
      <w:bookmarkStart w:id="64" w:name="_Toc99974850"/>
      <w:bookmarkStart w:id="65" w:name="_Toc102298106"/>
      <w:r>
        <w:lastRenderedPageBreak/>
        <w:t>Backend</w:t>
      </w:r>
      <w:bookmarkEnd w:id="64"/>
      <w:bookmarkEnd w:id="65"/>
    </w:p>
    <w:p w14:paraId="1176A969" w14:textId="20130FD3" w:rsidR="00AC5E2F" w:rsidRDefault="00AC5E2F" w:rsidP="00AC5E2F">
      <w:pPr>
        <w:pStyle w:val="Firstparagraph"/>
      </w:pPr>
      <w:r>
        <w:t xml:space="preserve">Backend szerverhez Node.js-t </w:t>
      </w:r>
      <w:r w:rsidR="007A1AAB">
        <w:t>használok,</w:t>
      </w:r>
      <w:r>
        <w:t xml:space="preserve"> ami egy </w:t>
      </w:r>
      <w:r w:rsidR="00861919">
        <w:t>J</w:t>
      </w:r>
      <w:r>
        <w:t xml:space="preserve">avascript futási  környezetet biztosít, </w:t>
      </w:r>
      <w:r w:rsidRPr="00697E12">
        <w:t>szóval</w:t>
      </w:r>
      <w:r>
        <w:t xml:space="preserve"> lehet </w:t>
      </w:r>
      <w:r w:rsidR="00861919">
        <w:t>J</w:t>
      </w:r>
      <w:r>
        <w:t>avascript kódokat futtatni a böngészőn kívül is</w:t>
      </w:r>
      <w:sdt>
        <w:sdtPr>
          <w:id w:val="-1616985306"/>
          <w:citation/>
        </w:sdtPr>
        <w:sdtContent>
          <w:r>
            <w:fldChar w:fldCharType="begin"/>
          </w:r>
          <w:r>
            <w:instrText xml:space="preserve">CITATION NodeJS \l 1038 </w:instrText>
          </w:r>
          <w:r>
            <w:fldChar w:fldCharType="separate"/>
          </w:r>
          <w:r>
            <w:rPr>
              <w:noProof/>
            </w:rPr>
            <w:t xml:space="preserve"> </w:t>
          </w:r>
          <w:r w:rsidRPr="00646B78">
            <w:rPr>
              <w:noProof/>
            </w:rPr>
            <w:t>[1]</w:t>
          </w:r>
          <w:r>
            <w:fldChar w:fldCharType="end"/>
          </w:r>
        </w:sdtContent>
      </w:sdt>
      <w:r>
        <w:t>.</w:t>
      </w:r>
    </w:p>
    <w:p w14:paraId="104DD2C0" w14:textId="1405E7CE" w:rsidR="00AC5E2F" w:rsidRDefault="00AC5E2F" w:rsidP="00AC5E2F">
      <w:r>
        <w:t>A projek</w:t>
      </w:r>
      <w:r w:rsidR="00861919">
        <w:t>t</w:t>
      </w:r>
      <w:r>
        <w:t>hez használt backendnek fő feladata a közösségi funkciók szolgáltatása a frontendnek, de 2 fajta módon szolgálja ki a klienst:</w:t>
      </w:r>
    </w:p>
    <w:p w14:paraId="149ACCAB" w14:textId="7530E20F" w:rsidR="00AC5E2F" w:rsidRDefault="00AC5E2F" w:rsidP="00AC5E2F">
      <w:pPr>
        <w:pStyle w:val="Listaszerbekezds"/>
      </w:pPr>
      <w:r>
        <w:t>REST API</w:t>
      </w:r>
      <w:r w:rsidR="00861919">
        <w:t xml:space="preserve"> (</w:t>
      </w:r>
      <w:r w:rsidR="004114ED">
        <w:t xml:space="preserve">HTTP </w:t>
      </w:r>
      <w:r w:rsidR="00861919">
        <w:t>kérések)</w:t>
      </w:r>
    </w:p>
    <w:p w14:paraId="11AA8973" w14:textId="77777777" w:rsidR="00AC5E2F" w:rsidRDefault="00AC5E2F" w:rsidP="00AC5E2F">
      <w:pPr>
        <w:pStyle w:val="Listaszerbekezds"/>
      </w:pPr>
      <w:r>
        <w:t>Valós idejű szerver-kliens kommunikációval</w:t>
      </w:r>
    </w:p>
    <w:p w14:paraId="5667C5A3" w14:textId="16C250F0" w:rsidR="00AC5E2F" w:rsidRDefault="00AC5E2F" w:rsidP="00AC5E2F">
      <w:r>
        <w:t xml:space="preserve">A valós idejű szerver-kliens kommunikáció biztosítja a barátok közötti beszélgetés lehetőségét, míg a REST API </w:t>
      </w:r>
      <w:r w:rsidR="004114ED">
        <w:t xml:space="preserve">HTTP </w:t>
      </w:r>
      <w:r>
        <w:t>végpontokkal biztosítja az adatok szolgáltatását és változtatásának a lehetőségét.</w:t>
      </w:r>
    </w:p>
    <w:p w14:paraId="6615D548" w14:textId="696F0608" w:rsidR="00AC5E2F" w:rsidRPr="001E753C" w:rsidRDefault="00AC5E2F" w:rsidP="00AC5E2F">
      <w:r>
        <w:t xml:space="preserve">Az </w:t>
      </w:r>
      <w:r w:rsidR="00861919">
        <w:t>API</w:t>
      </w:r>
      <w:r>
        <w:t xml:space="preserve"> végpontjainak kezelésére Express.</w:t>
      </w:r>
      <w:r w:rsidR="00DD4A33">
        <w:t>j</w:t>
      </w:r>
      <w:r>
        <w:t xml:space="preserve">s-t használok, a szerver-kliens valós kommunikációhoz pedig </w:t>
      </w:r>
      <w:r w:rsidR="00861919">
        <w:t>S</w:t>
      </w:r>
      <w:r>
        <w:t>ocket.</w:t>
      </w:r>
      <w:r w:rsidR="00861919">
        <w:t>I</w:t>
      </w:r>
      <w:r w:rsidR="00B069C3">
        <w:t>O</w:t>
      </w:r>
      <w:r>
        <w:t>-t.</w:t>
      </w:r>
    </w:p>
    <w:p w14:paraId="6EA4078A" w14:textId="77777777" w:rsidR="00AC5E2F" w:rsidRDefault="00AC5E2F" w:rsidP="00AC5E2F">
      <w:pPr>
        <w:pStyle w:val="Cmsor3"/>
      </w:pPr>
      <w:bookmarkStart w:id="66" w:name="_Toc102298107"/>
      <w:bookmarkStart w:id="67" w:name="_Toc99974851"/>
      <w:r>
        <w:t>Adatbázis</w:t>
      </w:r>
      <w:bookmarkEnd w:id="66"/>
    </w:p>
    <w:p w14:paraId="25C237EA" w14:textId="1D2CCE2B" w:rsidR="00AC5E2F" w:rsidRPr="00C55CD0" w:rsidRDefault="00AC5E2F" w:rsidP="00AC5E2F">
      <w:pPr>
        <w:pStyle w:val="Firstparagraph"/>
      </w:pPr>
      <w:r>
        <w:t xml:space="preserve">Az adatok tárolására MariaDB-t </w:t>
      </w:r>
      <w:r w:rsidR="007A1AAB">
        <w:t>használok,</w:t>
      </w:r>
      <w:r>
        <w:t xml:space="preserve"> ami egy relációs adatbázis. A backend és az adatbázis egy Node.</w:t>
      </w:r>
      <w:r w:rsidR="00861919">
        <w:t>J</w:t>
      </w:r>
      <w:r>
        <w:t xml:space="preserve">s </w:t>
      </w:r>
      <w:r w:rsidR="00861919">
        <w:t xml:space="preserve">csomag </w:t>
      </w:r>
      <w:r>
        <w:t>(</w:t>
      </w:r>
      <w:r w:rsidRPr="00335A40">
        <w:t>mysql</w:t>
      </w:r>
      <w:r>
        <w:t>) segítségével kommunikál.</w:t>
      </w:r>
    </w:p>
    <w:p w14:paraId="00C6BBE7" w14:textId="77777777" w:rsidR="00AC5E2F" w:rsidRDefault="00AC5E2F" w:rsidP="00AC5E2F">
      <w:pPr>
        <w:pStyle w:val="Cmsor3"/>
      </w:pPr>
      <w:bookmarkStart w:id="68" w:name="_Toc99974852"/>
      <w:bookmarkStart w:id="69" w:name="_Toc102298108"/>
      <w:bookmarkEnd w:id="67"/>
      <w:r>
        <w:t>Proxy</w:t>
      </w:r>
      <w:bookmarkEnd w:id="68"/>
      <w:bookmarkEnd w:id="69"/>
    </w:p>
    <w:p w14:paraId="63233A66" w14:textId="7531C7E6" w:rsidR="00AC5E2F" w:rsidRDefault="00AC5E2F" w:rsidP="00AC5E2F">
      <w:pPr>
        <w:pStyle w:val="Firstparagraph"/>
      </w:pPr>
      <w:r>
        <w:t xml:space="preserve">Magához a weboldalhoz még használok egy proxy szervert </w:t>
      </w:r>
      <w:r w:rsidR="007A1AAB">
        <w:t>is,</w:t>
      </w:r>
      <w:r>
        <w:t xml:space="preserve"> ami ugyan úgy Node.js-ben fut Express.js és egy Node.js csomag</w:t>
      </w:r>
      <w:r w:rsidR="00861919">
        <w:t xml:space="preserve"> </w:t>
      </w:r>
      <w:r>
        <w:t>(</w:t>
      </w:r>
      <w:r w:rsidRPr="00865DBE">
        <w:t>http-proxy-middleware</w:t>
      </w:r>
      <w:r>
        <w:t>) segítségével. Ez a proxy a frontendről érkező azon kéréseket kapja, amik a külső API felé mennek.</w:t>
      </w:r>
    </w:p>
    <w:p w14:paraId="0B05CDAD" w14:textId="6EE8C239" w:rsidR="00AC5E2F" w:rsidRPr="00AC5E2F" w:rsidRDefault="00AC5E2F" w:rsidP="00861919">
      <w:r>
        <w:t>Hogy miért használok proxyt? Elsősorban azért</w:t>
      </w:r>
      <w:r w:rsidR="00861919">
        <w:t>,</w:t>
      </w:r>
      <w:r>
        <w:t xml:space="preserve"> hogy a MangaDex-en lévő képeket legyen az Manga borítókép vagy a manga fejezetek paneljei, letöltse</w:t>
      </w:r>
      <w:r w:rsidR="00861919">
        <w:t>m</w:t>
      </w:r>
      <w:r>
        <w:t xml:space="preserve"> saját </w:t>
      </w:r>
      <w:r w:rsidR="007A1AAB">
        <w:t>tárhelyre,</w:t>
      </w:r>
      <w:r>
        <w:t xml:space="preserve"> hogy elkerüljük a hotlinkelést, </w:t>
      </w:r>
      <w:r w:rsidR="007A1AAB">
        <w:t>szóval,</w:t>
      </w:r>
      <w:r>
        <w:t xml:space="preserve"> ha valaki mangát olvas a mi oldalunkon, akkor a képeket nem a MangaDex szerveréről fogja megkapni, hanem saját szerverről így csökkentjük a MangaDex szerverén a terhelést. A másik </w:t>
      </w:r>
      <w:r w:rsidR="007A1AAB">
        <w:t>indok,</w:t>
      </w:r>
      <w:r>
        <w:t xml:space="preserve"> amiért proxyt használok, hogy elrejtsem az API útvonalát. Míg én most csak útvonal elrejtésre, és </w:t>
      </w:r>
      <w:r w:rsidR="00861919">
        <w:t>hotlinkelés</w:t>
      </w:r>
      <w:r>
        <w:t xml:space="preserve"> elkerülésére használom, a proxy használata tökéletes </w:t>
      </w:r>
      <w:r w:rsidR="007A1AAB">
        <w:t>arra,</w:t>
      </w:r>
      <w:r>
        <w:t xml:space="preserve"> hogy biztonságos </w:t>
      </w:r>
      <w:r w:rsidR="007A1AAB">
        <w:t>helyen (</w:t>
      </w:r>
      <w:r>
        <w:t>saját szerveren) tároljuk külső API-</w:t>
      </w:r>
      <w:r w:rsidR="00861919">
        <w:t>k</w:t>
      </w:r>
      <w:r>
        <w:t xml:space="preserve">hoz szükséges hitelesítő kulcsokat, így nem áll fenn annak a </w:t>
      </w:r>
      <w:r w:rsidR="007A1AAB">
        <w:t>veszélye,</w:t>
      </w:r>
      <w:r>
        <w:t xml:space="preserve"> hogy kikerül a nagyvilágba.</w:t>
      </w:r>
    </w:p>
    <w:p w14:paraId="5F4584C9" w14:textId="781F019E" w:rsidR="00A538E1" w:rsidRDefault="00A538E1" w:rsidP="00E24F03">
      <w:pPr>
        <w:pStyle w:val="Cmsor2"/>
      </w:pPr>
      <w:bookmarkStart w:id="70" w:name="_Toc99974879"/>
      <w:bookmarkStart w:id="71" w:name="_Toc102298109"/>
      <w:r>
        <w:lastRenderedPageBreak/>
        <w:t>Kommunikációk rétegek között</w:t>
      </w:r>
      <w:bookmarkEnd w:id="70"/>
      <w:bookmarkEnd w:id="71"/>
    </w:p>
    <w:p w14:paraId="588E1517" w14:textId="3F09C536" w:rsidR="0083002B" w:rsidRDefault="0083002B" w:rsidP="0083002B">
      <w:pPr>
        <w:pStyle w:val="Firstparagraph"/>
      </w:pPr>
      <w:r>
        <w:t>Legtöbbször a rétegek közötti kommunikációt a kliens kezdeményezi</w:t>
      </w:r>
      <w:r w:rsidR="00894FE2">
        <w:t>, ez lehet felhasználó által indított esemény miatt vagy aut</w:t>
      </w:r>
      <w:r w:rsidR="00555655">
        <w:t>o</w:t>
      </w:r>
      <w:r w:rsidR="00894FE2">
        <w:t xml:space="preserve">matikus, például Manga keresésnél a felhasználó beír egy </w:t>
      </w:r>
      <w:r w:rsidR="007A1AAB">
        <w:t>címet,</w:t>
      </w:r>
      <w:r w:rsidR="00894FE2">
        <w:t xml:space="preserve"> amire keresni akar, vagy maga az oldal a betöltésnél </w:t>
      </w:r>
      <w:r w:rsidR="004114ED">
        <w:t>HTTP</w:t>
      </w:r>
      <w:r w:rsidR="00894FE2">
        <w:t xml:space="preserve"> kéréseket küld a MangaDex API </w:t>
      </w:r>
      <w:r w:rsidR="007A1AAB">
        <w:t>felé,</w:t>
      </w:r>
      <w:r w:rsidR="00894FE2">
        <w:t xml:space="preserve"> hogy kapjon Manga részleteket, </w:t>
      </w:r>
      <w:r w:rsidR="007A1AAB">
        <w:t>borítóképet,</w:t>
      </w:r>
      <w:r w:rsidR="00894FE2">
        <w:t xml:space="preserve"> amit megjelenít a felhasználói felületen.</w:t>
      </w:r>
    </w:p>
    <w:p w14:paraId="52E6F2F1" w14:textId="4ABD4B2E" w:rsidR="00384D5F" w:rsidRDefault="00384D5F" w:rsidP="00384D5F">
      <w:r>
        <w:t>Azért legtöbbször a kliens kezdeményezi a kommunikációt, mert a chat esetében a beérkező üzenet a szervertől jön</w:t>
      </w:r>
      <w:r w:rsidR="0020745D">
        <w:t>.</w:t>
      </w:r>
    </w:p>
    <w:p w14:paraId="30236B17" w14:textId="28323D7A" w:rsidR="0020745D" w:rsidRDefault="0020745D" w:rsidP="00E24F03">
      <w:pPr>
        <w:pStyle w:val="Cmsor3"/>
      </w:pPr>
      <w:bookmarkStart w:id="72" w:name="_Toc102298110"/>
      <w:r>
        <w:t>Frontend és MangaDex API között</w:t>
      </w:r>
      <w:bookmarkEnd w:id="72"/>
    </w:p>
    <w:p w14:paraId="2A6D3AFA" w14:textId="4533302A" w:rsidR="001E4B81" w:rsidRDefault="001E4B81" w:rsidP="001E4B81">
      <w:pPr>
        <w:pStyle w:val="Firstparagraph"/>
      </w:pPr>
      <w:r>
        <w:t xml:space="preserve">A frontend és a külső API között a kommunikáció általában úgy halad, hogy a proxy szerverre </w:t>
      </w:r>
      <w:r w:rsidR="002457ED">
        <w:t>küldök</w:t>
      </w:r>
      <w:r>
        <w:t xml:space="preserve"> egy </w:t>
      </w:r>
      <w:r w:rsidR="004114ED">
        <w:t>HTTP</w:t>
      </w:r>
      <w:r>
        <w:t xml:space="preserve"> </w:t>
      </w:r>
      <w:r w:rsidR="004114ED">
        <w:t>kérést</w:t>
      </w:r>
      <w:r>
        <w:t xml:space="preserve"> az Axios </w:t>
      </w:r>
      <w:r w:rsidR="004114ED">
        <w:t>Node.js</w:t>
      </w:r>
      <w:r>
        <w:t xml:space="preserve"> csomag segítségével</w:t>
      </w:r>
      <w:r w:rsidR="002457ED">
        <w:t>,</w:t>
      </w:r>
      <w:r>
        <w:t xml:space="preserve"> úgy hogy a proxy URL után a megfelelő MangaDex API végpon</w:t>
      </w:r>
      <w:r w:rsidR="002457ED">
        <w:t>tot</w:t>
      </w:r>
      <w:r>
        <w:t xml:space="preserve">, és megfelelő paramétereket </w:t>
      </w:r>
      <w:r w:rsidR="002457ED">
        <w:t>megadom</w:t>
      </w:r>
      <w:r w:rsidR="00992E2A">
        <w:t>.</w:t>
      </w:r>
    </w:p>
    <w:p w14:paraId="588BD2A1" w14:textId="7BA665BE" w:rsidR="00992E2A" w:rsidRDefault="001E02AD" w:rsidP="00CC6366">
      <w:pPr>
        <w:pStyle w:val="Firstparagraph"/>
        <w:jc w:val="center"/>
      </w:pPr>
      <w:r>
        <w:rPr>
          <w:noProof/>
          <w:lang w:eastAsia="hu-HU"/>
        </w:rPr>
        <w:drawing>
          <wp:inline distT="0" distB="0" distL="0" distR="0" wp14:anchorId="7C0C93DF" wp14:editId="271D8582">
            <wp:extent cx="5399405" cy="559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559435"/>
                    </a:xfrm>
                    <a:prstGeom prst="rect">
                      <a:avLst/>
                    </a:prstGeom>
                  </pic:spPr>
                </pic:pic>
              </a:graphicData>
            </a:graphic>
          </wp:inline>
        </w:drawing>
      </w:r>
    </w:p>
    <w:p w14:paraId="399A20EF" w14:textId="2EBE20EF" w:rsidR="006328E7" w:rsidRPr="006328E7" w:rsidRDefault="00787D41" w:rsidP="006328E7">
      <w:pPr>
        <w:pStyle w:val="Kpalrs"/>
      </w:pPr>
      <w:r>
        <w:t>20</w:t>
      </w:r>
      <w:r w:rsidR="006328E7" w:rsidRPr="00E07F37">
        <w:t xml:space="preserve">. ábra: </w:t>
      </w:r>
      <w:r w:rsidR="006328E7">
        <w:t>Frontend hogyan, milyen kérést küld a Manga szolgáltató felé</w:t>
      </w:r>
    </w:p>
    <w:p w14:paraId="21CB8B9D" w14:textId="7186DEA2" w:rsidR="00992E2A" w:rsidRDefault="00992E2A" w:rsidP="00992E2A">
      <w:r>
        <w:t>Miután elküld</w:t>
      </w:r>
      <w:r w:rsidR="002457ED">
        <w:t>öm</w:t>
      </w:r>
      <w:r>
        <w:t xml:space="preserve"> a kérést a proxynak, a proxy a beérkező URL-nek a proxy címét lecseréli a megfelelő MangaDex API szerver címére</w:t>
      </w:r>
      <w:r w:rsidR="00F82A60">
        <w:t>.</w:t>
      </w:r>
    </w:p>
    <w:p w14:paraId="3DD86914" w14:textId="7EFA5548" w:rsidR="00F82A60" w:rsidRDefault="00F82A60" w:rsidP="00CC6366">
      <w:pPr>
        <w:pStyle w:val="Firstparagraph"/>
        <w:jc w:val="center"/>
      </w:pPr>
      <w:r>
        <w:rPr>
          <w:noProof/>
          <w:lang w:eastAsia="hu-HU"/>
        </w:rPr>
        <w:drawing>
          <wp:inline distT="0" distB="0" distL="0" distR="0" wp14:anchorId="30C12B4B" wp14:editId="0F7FE271">
            <wp:extent cx="5399405" cy="614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614680"/>
                    </a:xfrm>
                    <a:prstGeom prst="rect">
                      <a:avLst/>
                    </a:prstGeom>
                  </pic:spPr>
                </pic:pic>
              </a:graphicData>
            </a:graphic>
          </wp:inline>
        </w:drawing>
      </w:r>
    </w:p>
    <w:p w14:paraId="64A6AECE" w14:textId="10F22CCA" w:rsidR="006328E7" w:rsidRPr="006328E7" w:rsidRDefault="006328E7" w:rsidP="006328E7">
      <w:pPr>
        <w:pStyle w:val="Kpalrs"/>
      </w:pPr>
      <w:r>
        <w:t>2</w:t>
      </w:r>
      <w:r w:rsidR="00787D41">
        <w:t>1</w:t>
      </w:r>
      <w:r w:rsidRPr="00E07F37">
        <w:t xml:space="preserve">. ábra: </w:t>
      </w:r>
      <w:r>
        <w:t>proxy által továbbított URL cím</w:t>
      </w:r>
    </w:p>
    <w:p w14:paraId="3E469353" w14:textId="4EDFBF2C" w:rsidR="00F82A60" w:rsidRPr="00992E2A" w:rsidRDefault="00F82A60" w:rsidP="00992E2A">
      <w:r>
        <w:t>Majd a továbbított URL címről visszakapott választ visszaadja a kliensnek, ami megfelelően feldolgozza azt.</w:t>
      </w:r>
    </w:p>
    <w:p w14:paraId="7CD4C3EE" w14:textId="46E4C3EF" w:rsidR="0020745D" w:rsidRDefault="0020745D" w:rsidP="00E24F03">
      <w:pPr>
        <w:pStyle w:val="Cmsor3"/>
      </w:pPr>
      <w:bookmarkStart w:id="73" w:name="_Toc102298111"/>
      <w:r>
        <w:t>Frontend és Backend API között</w:t>
      </w:r>
      <w:bookmarkEnd w:id="73"/>
    </w:p>
    <w:p w14:paraId="513D8901" w14:textId="4D6705C6" w:rsidR="003149DB" w:rsidRDefault="003149DB" w:rsidP="003149DB">
      <w:pPr>
        <w:pStyle w:val="Firstparagraph"/>
      </w:pPr>
      <w:r>
        <w:t xml:space="preserve">A frontend és a saját backend API közötti kommunikáció </w:t>
      </w:r>
      <w:r w:rsidR="00706B14">
        <w:t>annyiban</w:t>
      </w:r>
      <w:r>
        <w:t xml:space="preserve"> egyszerűsödik, hogy nem megy keresztül egy proxyn az egész folyamat, hanem egyből a szerverre küldi a kéréseket.</w:t>
      </w:r>
    </w:p>
    <w:p w14:paraId="4B7E5949" w14:textId="12738B46" w:rsidR="00706B14" w:rsidRDefault="00706B14" w:rsidP="00CC6366">
      <w:pPr>
        <w:pStyle w:val="Firstparagraph"/>
        <w:jc w:val="center"/>
      </w:pPr>
      <w:r>
        <w:rPr>
          <w:noProof/>
          <w:lang w:eastAsia="hu-HU"/>
        </w:rPr>
        <w:lastRenderedPageBreak/>
        <w:drawing>
          <wp:inline distT="0" distB="0" distL="0" distR="0" wp14:anchorId="2FD4774D" wp14:editId="04F18B7C">
            <wp:extent cx="456247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1762125"/>
                    </a:xfrm>
                    <a:prstGeom prst="rect">
                      <a:avLst/>
                    </a:prstGeom>
                  </pic:spPr>
                </pic:pic>
              </a:graphicData>
            </a:graphic>
          </wp:inline>
        </w:drawing>
      </w:r>
    </w:p>
    <w:p w14:paraId="75B2B226" w14:textId="6FA1B590" w:rsidR="006328E7" w:rsidRPr="006328E7" w:rsidRDefault="006328E7" w:rsidP="006328E7">
      <w:pPr>
        <w:pStyle w:val="Kpalrs"/>
      </w:pPr>
      <w:r>
        <w:t>2</w:t>
      </w:r>
      <w:r w:rsidR="00787D41">
        <w:t>2</w:t>
      </w:r>
      <w:r w:rsidRPr="00E07F37">
        <w:t xml:space="preserve">. ábra: </w:t>
      </w:r>
      <w:r>
        <w:t>Backend szerver felé küldött kérés</w:t>
      </w:r>
    </w:p>
    <w:p w14:paraId="6A589693" w14:textId="6ABBFF1D" w:rsidR="00706B14" w:rsidRPr="00706B14" w:rsidRDefault="00706B14" w:rsidP="00706B14">
      <w:r>
        <w:t>És miután megkapja a kliens a kérés eredményét, megfelelően feldolgozza azt.</w:t>
      </w:r>
    </w:p>
    <w:p w14:paraId="1BBF13CD" w14:textId="3EA5DB53" w:rsidR="0020745D" w:rsidRDefault="0020745D" w:rsidP="00E24F03">
      <w:pPr>
        <w:pStyle w:val="Cmsor3"/>
      </w:pPr>
      <w:bookmarkStart w:id="74" w:name="_Toc102298112"/>
      <w:r>
        <w:t>Frontend és Backend Socket között</w:t>
      </w:r>
      <w:bookmarkEnd w:id="74"/>
    </w:p>
    <w:p w14:paraId="7BDBE281" w14:textId="1F83BA1D" w:rsidR="00706B14" w:rsidRDefault="00706B14" w:rsidP="00706B14">
      <w:pPr>
        <w:pStyle w:val="Firstparagraph"/>
      </w:pPr>
      <w:r>
        <w:t xml:space="preserve">A kliens és backend nem csak </w:t>
      </w:r>
      <w:r w:rsidR="004114ED">
        <w:t xml:space="preserve">HTTP </w:t>
      </w:r>
      <w:r w:rsidR="00555655">
        <w:t>kérésekkel</w:t>
      </w:r>
      <w:r>
        <w:t xml:space="preserve"> </w:t>
      </w:r>
      <w:r w:rsidR="007A1AAB">
        <w:t>kommunikál,</w:t>
      </w:r>
      <w:r>
        <w:t xml:space="preserve"> hanem egy kétfolyamú valós idejű socket </w:t>
      </w:r>
      <w:r w:rsidR="00D95B1C">
        <w:t>kommunikáció</w:t>
      </w:r>
      <w:r w:rsidR="00555655">
        <w:t xml:space="preserve"> is történik</w:t>
      </w:r>
      <w:r>
        <w:t xml:space="preserve">. Ezt a fajta kommunikációt a Socket.IO </w:t>
      </w:r>
      <w:r w:rsidR="004114ED">
        <w:t>Node.js</w:t>
      </w:r>
      <w:r>
        <w:t xml:space="preserve"> csomag biztosítja</w:t>
      </w:r>
      <w:r w:rsidR="00D95B1C">
        <w:t>.</w:t>
      </w:r>
    </w:p>
    <w:p w14:paraId="449CFF86" w14:textId="2F028447" w:rsidR="00D95B1C" w:rsidRDefault="00555655" w:rsidP="00D95B1C">
      <w:r>
        <w:t>Az alkalmazásban</w:t>
      </w:r>
      <w:r w:rsidR="00D95B1C">
        <w:t xml:space="preserve"> akkor történik kommunikáció a </w:t>
      </w:r>
      <w:r w:rsidR="007A1AAB">
        <w:t>szerverrel,</w:t>
      </w:r>
      <w:r w:rsidR="00D95B1C">
        <w:t xml:space="preserve"> amikor a felhasználó bejelentkezik és csatlakozik a szerverhez, amikor a kliens üzenetet </w:t>
      </w:r>
      <w:r w:rsidR="007A1AAB">
        <w:t>kap,</w:t>
      </w:r>
      <w:r>
        <w:t xml:space="preserve"> </w:t>
      </w:r>
      <w:r w:rsidR="00D95B1C">
        <w:t>és amikor a kliens üzenetet küld.</w:t>
      </w:r>
    </w:p>
    <w:p w14:paraId="72898507" w14:textId="5E1592B8" w:rsidR="004514F3" w:rsidRDefault="00D95B1C" w:rsidP="004514F3">
      <w:r>
        <w:t xml:space="preserve">Csatlakozás során a kliens küld egy „add-user” eseményt a szerver irányába, amit az lekezel és hozzáadja a kapcsolatot egy globális </w:t>
      </w:r>
      <w:r w:rsidR="007A1AAB">
        <w:t>listához,</w:t>
      </w:r>
      <w:r>
        <w:t xml:space="preserve"> ami az aktív felhasználókat tartja </w:t>
      </w:r>
      <w:r w:rsidR="004114ED">
        <w:t>nyilván</w:t>
      </w:r>
      <w:r>
        <w:t>.</w:t>
      </w:r>
    </w:p>
    <w:p w14:paraId="288A8C79" w14:textId="3312C7D8" w:rsidR="004514F3" w:rsidRPr="00D95B1C" w:rsidRDefault="004514F3" w:rsidP="004514F3">
      <w:r>
        <w:t>Amikor üzenetet küld a kliens, akkor a szervernek küld egy „send-msg” eseményt, amit a szerver feldolgoz és továbbítja a megfelelő kliensnek.</w:t>
      </w:r>
    </w:p>
    <w:p w14:paraId="2BF484CE" w14:textId="620D9A85" w:rsidR="00D95B1C" w:rsidRDefault="004514F3" w:rsidP="00D95B1C">
      <w:r>
        <w:t>Üzenetet akkor kap egy kliens, ha egy másik kliens küld neki egy üzenetet. A másik kliens küldött üzenetét a szerver feldolgozza, és továbbítja a megfelelő kliensnek az üzenetet egy „msg-recieve”</w:t>
      </w:r>
      <w:r w:rsidR="007400B8">
        <w:t xml:space="preserve"> esemény kibocsátásával, amit a fogadó kliens megkap, és feldolgozza az üzenetet</w:t>
      </w:r>
      <w:r w:rsidR="004114ED">
        <w:t>.</w:t>
      </w:r>
    </w:p>
    <w:p w14:paraId="38F0C324" w14:textId="23D13BA5" w:rsidR="0097191C" w:rsidRDefault="0097191C" w:rsidP="00D95B1C">
      <w:r>
        <w:rPr>
          <w:noProof/>
          <w:lang w:eastAsia="hu-HU"/>
        </w:rPr>
        <w:lastRenderedPageBreak/>
        <w:drawing>
          <wp:inline distT="0" distB="0" distL="0" distR="0" wp14:anchorId="43995ECA" wp14:editId="01AE7F31">
            <wp:extent cx="5391150" cy="2476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14:paraId="2CE9EC14" w14:textId="6821C567" w:rsidR="006328E7" w:rsidRDefault="006328E7" w:rsidP="006328E7">
      <w:pPr>
        <w:pStyle w:val="Kpalrs"/>
      </w:pPr>
      <w:r>
        <w:t>2</w:t>
      </w:r>
      <w:r w:rsidR="00787D41">
        <w:t>3</w:t>
      </w:r>
      <w:r w:rsidRPr="00E07F37">
        <w:t xml:space="preserve">. ábra: </w:t>
      </w:r>
      <w:r>
        <w:t>socket</w:t>
      </w:r>
      <w:r w:rsidR="00787D41">
        <w:t>-</w:t>
      </w:r>
      <w:r>
        <w:t>es szerver-kliens kommunikáció ábrája</w:t>
      </w:r>
    </w:p>
    <w:p w14:paraId="7AFAF38B" w14:textId="6B4505A9" w:rsidR="00A538E1" w:rsidRDefault="00A538E1" w:rsidP="00E24F03">
      <w:pPr>
        <w:pStyle w:val="Cmsor2"/>
      </w:pPr>
      <w:bookmarkStart w:id="75" w:name="_Toc99974880"/>
      <w:bookmarkStart w:id="76" w:name="_Toc102298113"/>
      <w:r>
        <w:t>Frontend</w:t>
      </w:r>
      <w:bookmarkEnd w:id="75"/>
      <w:bookmarkEnd w:id="76"/>
    </w:p>
    <w:p w14:paraId="51F72306" w14:textId="0CF79BBF" w:rsidR="00052CA3" w:rsidRDefault="00B559A8" w:rsidP="00E24F03">
      <w:pPr>
        <w:pStyle w:val="Cmsor3"/>
      </w:pPr>
      <w:bookmarkStart w:id="77" w:name="_Toc102298114"/>
      <w:r>
        <w:t>Struktúra</w:t>
      </w:r>
      <w:bookmarkEnd w:id="77"/>
    </w:p>
    <w:p w14:paraId="121EA589" w14:textId="5D7ACCF9" w:rsidR="00F72D76" w:rsidRDefault="00F72D76" w:rsidP="00F72D76">
      <w:pPr>
        <w:pStyle w:val="Firstparagraph"/>
      </w:pPr>
      <w:r>
        <w:t xml:space="preserve">Nagyon sok fájl van </w:t>
      </w:r>
      <w:r w:rsidR="007A1AAB">
        <w:t>ahhoz,</w:t>
      </w:r>
      <w:r>
        <w:t xml:space="preserve"> hogy a str</w:t>
      </w:r>
      <w:r w:rsidR="00555655">
        <w:t>u</w:t>
      </w:r>
      <w:r>
        <w:t>ktúrát felsoroljam láthatóan</w:t>
      </w:r>
      <w:r w:rsidR="00555655">
        <w:t>,</w:t>
      </w:r>
      <w:r>
        <w:t xml:space="preserve"> ezért csak a fő fájlokat és a mappákat sorolom fel és </w:t>
      </w:r>
      <w:r w:rsidR="007A1AAB">
        <w:t>írom,</w:t>
      </w:r>
      <w:r>
        <w:t xml:space="preserve"> le miket tartalmaznak.</w:t>
      </w:r>
    </w:p>
    <w:p w14:paraId="6FFF980A" w14:textId="25CFF5F3" w:rsidR="00F72D76" w:rsidRDefault="00F72D76" w:rsidP="00F72D76">
      <w:pPr>
        <w:pStyle w:val="Csakszveg"/>
        <w:rPr>
          <w:rFonts w:ascii="Courier New" w:hAnsi="Courier New" w:cs="Courier New"/>
        </w:rPr>
      </w:pPr>
      <w:r>
        <w:rPr>
          <w:rFonts w:ascii="Courier New" w:hAnsi="Courier New" w:cs="Courier New"/>
        </w:rPr>
        <w:t>+client</w:t>
      </w:r>
    </w:p>
    <w:p w14:paraId="54F72698" w14:textId="3B547497" w:rsidR="00F72D76" w:rsidRDefault="00F72D76" w:rsidP="00F72D76">
      <w:pPr>
        <w:pStyle w:val="Csakszveg"/>
        <w:rPr>
          <w:rFonts w:ascii="Courier New" w:hAnsi="Courier New" w:cs="Courier New"/>
        </w:rPr>
      </w:pPr>
      <w:r>
        <w:rPr>
          <w:rFonts w:ascii="Courier New" w:hAnsi="Courier New" w:cs="Courier New"/>
        </w:rPr>
        <w:t>|   .env</w:t>
      </w:r>
    </w:p>
    <w:p w14:paraId="4829A24F" w14:textId="7B7F7251" w:rsidR="00F72D76" w:rsidRDefault="00F72D76" w:rsidP="00F72D76">
      <w:pPr>
        <w:pStyle w:val="Csakszveg"/>
        <w:rPr>
          <w:rFonts w:ascii="Courier New" w:hAnsi="Courier New" w:cs="Courier New"/>
        </w:rPr>
      </w:pPr>
      <w:r>
        <w:rPr>
          <w:rFonts w:ascii="Courier New" w:hAnsi="Courier New" w:cs="Courier New"/>
        </w:rPr>
        <w:t>|   package.json</w:t>
      </w:r>
    </w:p>
    <w:p w14:paraId="00449D20" w14:textId="260423A9" w:rsidR="00F72D76" w:rsidRDefault="00F72D76" w:rsidP="00F72D76">
      <w:pPr>
        <w:pStyle w:val="Csakszveg"/>
        <w:rPr>
          <w:rFonts w:ascii="Courier New" w:hAnsi="Courier New" w:cs="Courier New"/>
        </w:rPr>
      </w:pPr>
      <w:r>
        <w:rPr>
          <w:rFonts w:ascii="Courier New" w:hAnsi="Courier New" w:cs="Courier New"/>
        </w:rPr>
        <w:t>+---node_modules</w:t>
      </w:r>
    </w:p>
    <w:p w14:paraId="07D8DA7F" w14:textId="48CD2C4F" w:rsidR="00F72D76" w:rsidRDefault="00F72D76" w:rsidP="00F72D76">
      <w:pPr>
        <w:pStyle w:val="Csakszveg"/>
        <w:rPr>
          <w:rFonts w:ascii="Courier New" w:hAnsi="Courier New" w:cs="Courier New"/>
        </w:rPr>
      </w:pPr>
      <w:r>
        <w:rPr>
          <w:rFonts w:ascii="Courier New" w:hAnsi="Courier New" w:cs="Courier New"/>
        </w:rPr>
        <w:t>+---public</w:t>
      </w:r>
    </w:p>
    <w:p w14:paraId="634C81BB" w14:textId="525AFE1C" w:rsidR="00F72D76" w:rsidRDefault="00F72D76" w:rsidP="00F72D76">
      <w:pPr>
        <w:pStyle w:val="Csakszveg"/>
        <w:rPr>
          <w:rFonts w:ascii="Courier New" w:hAnsi="Courier New" w:cs="Courier New"/>
        </w:rPr>
      </w:pPr>
      <w:r>
        <w:rPr>
          <w:rFonts w:ascii="Courier New" w:hAnsi="Courier New" w:cs="Courier New"/>
        </w:rPr>
        <w:t>+---src</w:t>
      </w:r>
    </w:p>
    <w:p w14:paraId="07D365A5" w14:textId="2E52B0D8" w:rsidR="00F72D76" w:rsidRDefault="00F72D76" w:rsidP="00F72D76">
      <w:pPr>
        <w:pStyle w:val="Csakszveg"/>
        <w:rPr>
          <w:rFonts w:ascii="Courier New" w:hAnsi="Courier New" w:cs="Courier New"/>
        </w:rPr>
      </w:pPr>
      <w:r>
        <w:rPr>
          <w:rFonts w:ascii="Courier New" w:hAnsi="Courier New" w:cs="Courier New"/>
        </w:rPr>
        <w:t>|   |   index.tsx</w:t>
      </w:r>
    </w:p>
    <w:p w14:paraId="0919CA1D" w14:textId="1780D606" w:rsidR="00F72D76" w:rsidRDefault="00F72D76" w:rsidP="00F72D76">
      <w:pPr>
        <w:pStyle w:val="Csakszveg"/>
        <w:rPr>
          <w:rFonts w:ascii="Courier New" w:hAnsi="Courier New" w:cs="Courier New"/>
        </w:rPr>
      </w:pPr>
      <w:r>
        <w:rPr>
          <w:rFonts w:ascii="Courier New" w:hAnsi="Courier New" w:cs="Courier New"/>
        </w:rPr>
        <w:t>|   +---app</w:t>
      </w:r>
    </w:p>
    <w:p w14:paraId="3D6B80F8" w14:textId="24F4F00C" w:rsidR="00F72D76" w:rsidRDefault="00F72D76" w:rsidP="00F72D76">
      <w:pPr>
        <w:pStyle w:val="Csakszveg"/>
        <w:rPr>
          <w:rFonts w:ascii="Courier New" w:hAnsi="Courier New" w:cs="Courier New"/>
        </w:rPr>
      </w:pPr>
      <w:r>
        <w:rPr>
          <w:rFonts w:ascii="Courier New" w:hAnsi="Courier New" w:cs="Courier New"/>
        </w:rPr>
        <w:t>|       |   App.tsx</w:t>
      </w:r>
    </w:p>
    <w:p w14:paraId="63A9B860" w14:textId="70289B58" w:rsidR="00F72D76" w:rsidRDefault="00F72D76" w:rsidP="00F72D76">
      <w:pPr>
        <w:pStyle w:val="Csakszveg"/>
        <w:rPr>
          <w:rFonts w:ascii="Courier New" w:hAnsi="Courier New" w:cs="Courier New"/>
        </w:rPr>
      </w:pPr>
      <w:r>
        <w:rPr>
          <w:rFonts w:ascii="Courier New" w:hAnsi="Courier New" w:cs="Courier New"/>
        </w:rPr>
        <w:t>|       |   store.tsx</w:t>
      </w:r>
    </w:p>
    <w:p w14:paraId="740558CC" w14:textId="4A5D6CFB" w:rsidR="005908B3" w:rsidRDefault="005908B3" w:rsidP="005908B3">
      <w:pPr>
        <w:pStyle w:val="Csakszveg"/>
        <w:rPr>
          <w:rFonts w:ascii="Courier New" w:hAnsi="Courier New" w:cs="Courier New"/>
        </w:rPr>
      </w:pPr>
      <w:r>
        <w:rPr>
          <w:rFonts w:ascii="Courier New" w:hAnsi="Courier New" w:cs="Courier New"/>
        </w:rPr>
        <w:t>|       +---actions</w:t>
      </w:r>
    </w:p>
    <w:p w14:paraId="7D2AA528" w14:textId="74B3242A" w:rsidR="005908B3" w:rsidRDefault="005908B3" w:rsidP="005908B3">
      <w:pPr>
        <w:pStyle w:val="Csakszveg"/>
        <w:rPr>
          <w:rFonts w:ascii="Courier New" w:hAnsi="Courier New" w:cs="Courier New"/>
        </w:rPr>
      </w:pPr>
      <w:r>
        <w:rPr>
          <w:rFonts w:ascii="Courier New" w:hAnsi="Courier New" w:cs="Courier New"/>
        </w:rPr>
        <w:t>|       |   |   types.tsx</w:t>
      </w:r>
    </w:p>
    <w:p w14:paraId="0DADFBE3" w14:textId="51023377" w:rsidR="005908B3" w:rsidRDefault="005908B3" w:rsidP="00F72D76">
      <w:pPr>
        <w:pStyle w:val="Csakszveg"/>
        <w:rPr>
          <w:rFonts w:ascii="Courier New" w:hAnsi="Courier New" w:cs="Courier New"/>
        </w:rPr>
      </w:pPr>
      <w:r>
        <w:rPr>
          <w:rFonts w:ascii="Courier New" w:hAnsi="Courier New" w:cs="Courier New"/>
        </w:rPr>
        <w:t>|       +---common</w:t>
      </w:r>
    </w:p>
    <w:p w14:paraId="0B7BB3B7" w14:textId="6A1524FD" w:rsidR="005908B3" w:rsidRDefault="005908B3" w:rsidP="005908B3">
      <w:pPr>
        <w:pStyle w:val="Csakszveg"/>
        <w:rPr>
          <w:rFonts w:ascii="Courier New" w:hAnsi="Courier New" w:cs="Courier New"/>
        </w:rPr>
      </w:pPr>
      <w:r>
        <w:rPr>
          <w:rFonts w:ascii="Courier New" w:hAnsi="Courier New" w:cs="Courier New"/>
        </w:rPr>
        <w:t>|       +---helpers</w:t>
      </w:r>
    </w:p>
    <w:p w14:paraId="2E5399BB" w14:textId="38ECEAF4" w:rsidR="005908B3" w:rsidRDefault="005908B3" w:rsidP="005908B3">
      <w:pPr>
        <w:pStyle w:val="Csakszveg"/>
        <w:rPr>
          <w:rFonts w:ascii="Courier New" w:hAnsi="Courier New" w:cs="Courier New"/>
        </w:rPr>
      </w:pPr>
      <w:r>
        <w:rPr>
          <w:rFonts w:ascii="Courier New" w:hAnsi="Courier New" w:cs="Courier New"/>
        </w:rPr>
        <w:t>|       +---layout</w:t>
      </w:r>
    </w:p>
    <w:p w14:paraId="20023659" w14:textId="074B5031" w:rsidR="005908B3" w:rsidRDefault="005908B3" w:rsidP="005908B3">
      <w:pPr>
        <w:pStyle w:val="Csakszveg"/>
        <w:rPr>
          <w:rFonts w:ascii="Courier New" w:hAnsi="Courier New" w:cs="Courier New"/>
        </w:rPr>
      </w:pPr>
      <w:r>
        <w:rPr>
          <w:rFonts w:ascii="Courier New" w:hAnsi="Courier New" w:cs="Courier New"/>
        </w:rPr>
        <w:t>|       +---modules</w:t>
      </w:r>
    </w:p>
    <w:p w14:paraId="576E94F3" w14:textId="0EA06CAB" w:rsidR="005908B3" w:rsidRDefault="005908B3" w:rsidP="005908B3">
      <w:pPr>
        <w:pStyle w:val="Csakszveg"/>
        <w:rPr>
          <w:rFonts w:ascii="Courier New" w:hAnsi="Courier New" w:cs="Courier New"/>
        </w:rPr>
      </w:pPr>
      <w:r>
        <w:rPr>
          <w:rFonts w:ascii="Courier New" w:hAnsi="Courier New" w:cs="Courier New"/>
        </w:rPr>
        <w:t>|       +---reducers</w:t>
      </w:r>
    </w:p>
    <w:p w14:paraId="17A0C325" w14:textId="000EA96C" w:rsidR="00F72D76" w:rsidRDefault="005908B3" w:rsidP="005908B3">
      <w:pPr>
        <w:pStyle w:val="Csakszveg"/>
        <w:rPr>
          <w:rFonts w:ascii="Courier New" w:hAnsi="Courier New" w:cs="Courier New"/>
        </w:rPr>
      </w:pPr>
      <w:r>
        <w:rPr>
          <w:rFonts w:ascii="Courier New" w:hAnsi="Courier New" w:cs="Courier New"/>
        </w:rPr>
        <w:t>|           |   index.tsx</w:t>
      </w:r>
    </w:p>
    <w:p w14:paraId="4D86550C" w14:textId="093253AC" w:rsidR="005908B3" w:rsidRDefault="005908B3" w:rsidP="005908B3">
      <w:pPr>
        <w:pStyle w:val="Listaszerbekezds"/>
      </w:pPr>
      <w:r w:rsidRPr="00646B78">
        <w:rPr>
          <w:b/>
          <w:bCs/>
        </w:rPr>
        <w:t>.env:</w:t>
      </w:r>
      <w:r>
        <w:t xml:space="preserve"> </w:t>
      </w:r>
      <w:r w:rsidR="00C86B1C">
        <w:t xml:space="preserve">Egy olyan </w:t>
      </w:r>
      <w:r w:rsidR="007A1AAB">
        <w:t>fájl,</w:t>
      </w:r>
      <w:r w:rsidR="00C86B1C">
        <w:t xml:space="preserve"> amivel szimulálni tudjuk a környezeti változók jelenlétét, anélkül hogy a szervert futtató rendszeren ténylegesen beállítanánk, ez segít a futtatáshoz szükséges globális változókat egy helyre összegyűjteni.</w:t>
      </w:r>
    </w:p>
    <w:p w14:paraId="018EADA3" w14:textId="65311E0C" w:rsidR="005908B3" w:rsidRDefault="005908B3" w:rsidP="005908B3">
      <w:pPr>
        <w:pStyle w:val="Listaszerbekezds"/>
      </w:pPr>
      <w:r w:rsidRPr="00646B78">
        <w:rPr>
          <w:b/>
          <w:bCs/>
        </w:rPr>
        <w:lastRenderedPageBreak/>
        <w:t>Package.json:</w:t>
      </w:r>
      <w:r>
        <w:t xml:space="preserve"> </w:t>
      </w:r>
      <w:r w:rsidR="00C86B1C">
        <w:t>A program meta adatait tartalmazza, mi a projekt neve, verzió szám, használt csomagok listája, futtatási scriptek és még sok más beállítás</w:t>
      </w:r>
      <w:r w:rsidR="005013E2">
        <w:t>.</w:t>
      </w:r>
    </w:p>
    <w:p w14:paraId="00988532" w14:textId="43EA8882" w:rsidR="005908B3" w:rsidRDefault="005908B3" w:rsidP="005908B3">
      <w:pPr>
        <w:pStyle w:val="Listaszerbekezds"/>
      </w:pPr>
      <w:r w:rsidRPr="00646B78">
        <w:rPr>
          <w:b/>
          <w:bCs/>
        </w:rPr>
        <w:t>Node_modules mappa:</w:t>
      </w:r>
      <w:r>
        <w:t xml:space="preserve"> </w:t>
      </w:r>
      <w:r w:rsidR="00C86B1C">
        <w:t>A felhasznált csomagok találhatók, ez a mappa aut</w:t>
      </w:r>
      <w:r w:rsidR="00555655">
        <w:t>o</w:t>
      </w:r>
      <w:r w:rsidR="00C86B1C">
        <w:t>matikusan kerül generálásra</w:t>
      </w:r>
      <w:r w:rsidR="005013E2">
        <w:t>.</w:t>
      </w:r>
    </w:p>
    <w:p w14:paraId="45146683" w14:textId="49484071" w:rsidR="005908B3" w:rsidRDefault="005908B3" w:rsidP="005908B3">
      <w:pPr>
        <w:pStyle w:val="Listaszerbekezds"/>
      </w:pPr>
      <w:r w:rsidRPr="00646B78">
        <w:rPr>
          <w:b/>
          <w:bCs/>
        </w:rPr>
        <w:t>Public mappa:</w:t>
      </w:r>
      <w:r>
        <w:t xml:space="preserve"> </w:t>
      </w:r>
      <w:r w:rsidR="00C86B1C">
        <w:t xml:space="preserve">Itt tárolja a fő </w:t>
      </w:r>
      <w:r w:rsidR="00FC0793">
        <w:t>HTML</w:t>
      </w:r>
      <w:r w:rsidR="00C86B1C">
        <w:t xml:space="preserve"> fájl</w:t>
      </w:r>
      <w:r w:rsidR="005013E2">
        <w:t>okat</w:t>
      </w:r>
      <w:r w:rsidR="00C86B1C">
        <w:t>, amibe a React beilleszti a megfelelő komponenseket</w:t>
      </w:r>
      <w:r w:rsidR="005013E2">
        <w:t>.</w:t>
      </w:r>
    </w:p>
    <w:p w14:paraId="1ACAB11D" w14:textId="56D74D50" w:rsidR="005908B3" w:rsidRDefault="005908B3" w:rsidP="005908B3">
      <w:pPr>
        <w:pStyle w:val="Listaszerbekezds"/>
      </w:pPr>
      <w:r w:rsidRPr="00646B78">
        <w:rPr>
          <w:b/>
          <w:bCs/>
        </w:rPr>
        <w:t>Index.tsx</w:t>
      </w:r>
      <w:r w:rsidR="005013E2">
        <w:rPr>
          <w:b/>
          <w:bCs/>
        </w:rPr>
        <w:t xml:space="preserve"> </w:t>
      </w:r>
      <w:r w:rsidRPr="00646B78">
        <w:rPr>
          <w:b/>
          <w:bCs/>
        </w:rPr>
        <w:t>(src/index.tsx):</w:t>
      </w:r>
      <w:r>
        <w:t xml:space="preserve"> </w:t>
      </w:r>
      <w:r w:rsidR="00C86B1C">
        <w:t xml:space="preserve">Ez a </w:t>
      </w:r>
      <w:r w:rsidR="007A1AAB">
        <w:t>fájl felelős</w:t>
      </w:r>
      <w:r w:rsidR="00C86B1C">
        <w:t xml:space="preserve"> </w:t>
      </w:r>
      <w:r w:rsidR="007A1AAB">
        <w:t>azért,</w:t>
      </w:r>
      <w:r w:rsidR="00C86B1C">
        <w:t xml:space="preserve"> hogy a fő </w:t>
      </w:r>
      <w:r w:rsidR="00FC0793">
        <w:t xml:space="preserve">HTML </w:t>
      </w:r>
      <w:r w:rsidR="00C86B1C">
        <w:t xml:space="preserve">fájlt </w:t>
      </w:r>
      <w:r w:rsidR="007A1AAB">
        <w:t>össze kösse</w:t>
      </w:r>
      <w:r w:rsidR="00C86B1C">
        <w:t xml:space="preserve"> a React Applikáció fő komponensével</w:t>
      </w:r>
      <w:r w:rsidR="005013E2">
        <w:t>.</w:t>
      </w:r>
    </w:p>
    <w:p w14:paraId="2380974A" w14:textId="6A364857" w:rsidR="005908B3" w:rsidRDefault="005908B3" w:rsidP="005908B3">
      <w:pPr>
        <w:pStyle w:val="Listaszerbekezds"/>
      </w:pPr>
      <w:r w:rsidRPr="00646B78">
        <w:rPr>
          <w:b/>
          <w:bCs/>
        </w:rPr>
        <w:t>App.tsx</w:t>
      </w:r>
      <w:r w:rsidR="005013E2">
        <w:rPr>
          <w:b/>
          <w:bCs/>
        </w:rPr>
        <w:t xml:space="preserve"> </w:t>
      </w:r>
      <w:r w:rsidRPr="00646B78">
        <w:rPr>
          <w:b/>
          <w:bCs/>
        </w:rPr>
        <w:t>(src/app/App.tsx):</w:t>
      </w:r>
      <w:r>
        <w:t xml:space="preserve"> </w:t>
      </w:r>
      <w:r w:rsidR="00C86B1C">
        <w:t xml:space="preserve">Ez az applikáció fő komponense, itt </w:t>
      </w:r>
      <w:r w:rsidR="007A1AAB">
        <w:t>tárolom,</w:t>
      </w:r>
      <w:r w:rsidR="00C86B1C">
        <w:t xml:space="preserve"> hogy melyik URL-</w:t>
      </w:r>
      <w:r w:rsidR="005013E2">
        <w:t>en</w:t>
      </w:r>
      <w:r w:rsidR="00C86B1C">
        <w:t xml:space="preserve"> milyen komponens jelenjen meg</w:t>
      </w:r>
    </w:p>
    <w:p w14:paraId="4BBACCB0" w14:textId="0D39E0BB" w:rsidR="005908B3" w:rsidRDefault="005908B3" w:rsidP="005908B3">
      <w:pPr>
        <w:pStyle w:val="Listaszerbekezds"/>
      </w:pPr>
      <w:r w:rsidRPr="00646B78">
        <w:rPr>
          <w:b/>
          <w:bCs/>
        </w:rPr>
        <w:t>store.tsx</w:t>
      </w:r>
      <w:r w:rsidR="005013E2">
        <w:rPr>
          <w:b/>
          <w:bCs/>
        </w:rPr>
        <w:t xml:space="preserve"> </w:t>
      </w:r>
      <w:r w:rsidRPr="00646B78">
        <w:rPr>
          <w:b/>
          <w:bCs/>
        </w:rPr>
        <w:t>(src/app/store.tsx):</w:t>
      </w:r>
      <w:r>
        <w:t xml:space="preserve"> </w:t>
      </w:r>
      <w:r w:rsidR="00C86B1C">
        <w:t>Ez a fájl felelős a React Redux felállításáért és beállításáért.</w:t>
      </w:r>
    </w:p>
    <w:p w14:paraId="5CD132D6" w14:textId="2502B8FD" w:rsidR="005908B3" w:rsidRDefault="005908B3" w:rsidP="005908B3">
      <w:pPr>
        <w:pStyle w:val="Listaszerbekezds"/>
      </w:pPr>
      <w:r w:rsidRPr="00646B78">
        <w:rPr>
          <w:b/>
          <w:bCs/>
        </w:rPr>
        <w:t>actions mappa</w:t>
      </w:r>
      <w:r w:rsidR="005013E2">
        <w:rPr>
          <w:b/>
          <w:bCs/>
        </w:rPr>
        <w:t xml:space="preserve"> </w:t>
      </w:r>
      <w:r w:rsidRPr="00646B78">
        <w:rPr>
          <w:b/>
          <w:bCs/>
        </w:rPr>
        <w:t>(src/app/actions):</w:t>
      </w:r>
      <w:r>
        <w:t xml:space="preserve"> </w:t>
      </w:r>
      <w:r w:rsidR="00C86B1C">
        <w:t>Ebben a mappában tárolom a Redux által használt akciókat</w:t>
      </w:r>
      <w:r w:rsidR="005013E2">
        <w:t>.</w:t>
      </w:r>
    </w:p>
    <w:p w14:paraId="67CCBCA7" w14:textId="5425328F" w:rsidR="00C86B1C" w:rsidRDefault="00C86B1C" w:rsidP="005908B3">
      <w:pPr>
        <w:pStyle w:val="Listaszerbekezds"/>
      </w:pPr>
      <w:r w:rsidRPr="00646B78">
        <w:rPr>
          <w:b/>
          <w:bCs/>
        </w:rPr>
        <w:t>actions mappa types.tsx:</w:t>
      </w:r>
      <w:r>
        <w:t xml:space="preserve"> Ebben a fájlban vannak a lehetséges akciók gyűjteménye.</w:t>
      </w:r>
    </w:p>
    <w:p w14:paraId="3BAFC4E0" w14:textId="1357F0AB" w:rsidR="005908B3" w:rsidRDefault="005908B3" w:rsidP="005908B3">
      <w:pPr>
        <w:pStyle w:val="Listaszerbekezds"/>
      </w:pPr>
      <w:r w:rsidRPr="00646B78">
        <w:rPr>
          <w:b/>
          <w:bCs/>
        </w:rPr>
        <w:t>common mappa</w:t>
      </w:r>
      <w:r w:rsidR="005013E2">
        <w:rPr>
          <w:b/>
          <w:bCs/>
        </w:rPr>
        <w:t xml:space="preserve"> </w:t>
      </w:r>
      <w:r w:rsidRPr="00646B78">
        <w:rPr>
          <w:b/>
          <w:bCs/>
        </w:rPr>
        <w:t>(src/app/common):</w:t>
      </w:r>
      <w:r>
        <w:t xml:space="preserve"> </w:t>
      </w:r>
      <w:r w:rsidR="00C86B1C">
        <w:t xml:space="preserve">Itt olyan komponensek </w:t>
      </w:r>
      <w:r w:rsidR="007A1AAB">
        <w:t>vannak,</w:t>
      </w:r>
      <w:r w:rsidR="00C86B1C">
        <w:t xml:space="preserve"> amiket sok helyen használunk</w:t>
      </w:r>
      <w:r w:rsidR="005013E2">
        <w:t>.</w:t>
      </w:r>
    </w:p>
    <w:p w14:paraId="5BDB6071" w14:textId="2E3BAD6D" w:rsidR="005908B3" w:rsidRDefault="005908B3" w:rsidP="005908B3">
      <w:pPr>
        <w:pStyle w:val="Listaszerbekezds"/>
      </w:pPr>
      <w:r w:rsidRPr="00646B78">
        <w:rPr>
          <w:b/>
          <w:bCs/>
        </w:rPr>
        <w:t>helpers mappa</w:t>
      </w:r>
      <w:r w:rsidR="005013E2">
        <w:rPr>
          <w:b/>
          <w:bCs/>
        </w:rPr>
        <w:t xml:space="preserve"> </w:t>
      </w:r>
      <w:r w:rsidRPr="00646B78">
        <w:rPr>
          <w:b/>
          <w:bCs/>
        </w:rPr>
        <w:t>(src/app/helpers):</w:t>
      </w:r>
      <w:r>
        <w:t xml:space="preserve"> </w:t>
      </w:r>
      <w:r w:rsidR="00C86B1C">
        <w:t xml:space="preserve">Olyan funkciókat </w:t>
      </w:r>
      <w:r w:rsidR="007A1AAB">
        <w:t>tárol,</w:t>
      </w:r>
      <w:r w:rsidR="00C86B1C">
        <w:t xml:space="preserve"> amiket </w:t>
      </w:r>
      <w:r w:rsidR="0006322E">
        <w:t>meghívok valamilyen feladat elvégzésére például idő formátum átalakítás</w:t>
      </w:r>
      <w:r w:rsidR="005013E2">
        <w:t>ához.</w:t>
      </w:r>
    </w:p>
    <w:p w14:paraId="5D962271" w14:textId="24BB898F" w:rsidR="005908B3" w:rsidRDefault="005908B3" w:rsidP="005908B3">
      <w:pPr>
        <w:pStyle w:val="Listaszerbekezds"/>
      </w:pPr>
      <w:r w:rsidRPr="00646B78">
        <w:rPr>
          <w:b/>
          <w:bCs/>
        </w:rPr>
        <w:t>layout mappa</w:t>
      </w:r>
      <w:r w:rsidR="005013E2">
        <w:rPr>
          <w:b/>
          <w:bCs/>
        </w:rPr>
        <w:t xml:space="preserve"> </w:t>
      </w:r>
      <w:r w:rsidRPr="00646B78">
        <w:rPr>
          <w:b/>
          <w:bCs/>
        </w:rPr>
        <w:t>(src/app/layout):</w:t>
      </w:r>
      <w:r>
        <w:t xml:space="preserve"> </w:t>
      </w:r>
      <w:r w:rsidR="0006322E">
        <w:t xml:space="preserve">Ebben a mappában az applikáció főoldala van és a navigációs </w:t>
      </w:r>
      <w:r w:rsidR="005013E2">
        <w:t>sáv.</w:t>
      </w:r>
    </w:p>
    <w:p w14:paraId="0C0F46EF" w14:textId="43D011EA" w:rsidR="005908B3" w:rsidRDefault="005908B3" w:rsidP="005908B3">
      <w:pPr>
        <w:pStyle w:val="Listaszerbekezds"/>
      </w:pPr>
      <w:r w:rsidRPr="00646B78">
        <w:rPr>
          <w:b/>
          <w:bCs/>
        </w:rPr>
        <w:t>modules mappa</w:t>
      </w:r>
      <w:r w:rsidR="005013E2">
        <w:rPr>
          <w:b/>
          <w:bCs/>
        </w:rPr>
        <w:t xml:space="preserve"> </w:t>
      </w:r>
      <w:r w:rsidRPr="00646B78">
        <w:rPr>
          <w:b/>
          <w:bCs/>
        </w:rPr>
        <w:t>(src/app/modules):</w:t>
      </w:r>
      <w:r>
        <w:t xml:space="preserve"> </w:t>
      </w:r>
      <w:r w:rsidR="0006322E">
        <w:t xml:space="preserve">Itt azok a komponensek </w:t>
      </w:r>
      <w:r w:rsidR="007A1AAB">
        <w:t>vannak,</w:t>
      </w:r>
      <w:r w:rsidR="0006322E">
        <w:t xml:space="preserve"> amik a különböző oldalakhoz tartoznak például profil, fórum, csevegés</w:t>
      </w:r>
      <w:r w:rsidR="005013E2">
        <w:t>.</w:t>
      </w:r>
    </w:p>
    <w:p w14:paraId="2BA0D30C" w14:textId="2E2EE32F" w:rsidR="005908B3" w:rsidRDefault="005908B3" w:rsidP="005908B3">
      <w:pPr>
        <w:pStyle w:val="Listaszerbekezds"/>
      </w:pPr>
      <w:r w:rsidRPr="00646B78">
        <w:rPr>
          <w:b/>
          <w:bCs/>
        </w:rPr>
        <w:t>reducers mappa</w:t>
      </w:r>
      <w:r w:rsidR="005013E2">
        <w:rPr>
          <w:b/>
          <w:bCs/>
        </w:rPr>
        <w:t xml:space="preserve"> </w:t>
      </w:r>
      <w:r w:rsidRPr="00646B78">
        <w:rPr>
          <w:b/>
          <w:bCs/>
        </w:rPr>
        <w:t>(src/app/reducers):</w:t>
      </w:r>
      <w:r>
        <w:t xml:space="preserve"> </w:t>
      </w:r>
      <w:r w:rsidR="0006322E">
        <w:t xml:space="preserve">A </w:t>
      </w:r>
      <w:r w:rsidR="005013E2">
        <w:t>R</w:t>
      </w:r>
      <w:r w:rsidR="0006322E">
        <w:t>edux</w:t>
      </w:r>
      <w:r w:rsidR="005013E2">
        <w:t>-</w:t>
      </w:r>
      <w:r w:rsidR="0006322E">
        <w:t>hoz tartozó reducer</w:t>
      </w:r>
      <w:r w:rsidR="005013E2">
        <w:t>-</w:t>
      </w:r>
      <w:r w:rsidR="0006322E">
        <w:t>eket tárolja, a reducer fájlok a globális állapot egy-egy fő állapotát jelenti.</w:t>
      </w:r>
    </w:p>
    <w:p w14:paraId="19A551AD" w14:textId="5D081314" w:rsidR="005908B3" w:rsidRDefault="00C86B1C" w:rsidP="005908B3">
      <w:pPr>
        <w:pStyle w:val="Listaszerbekezds"/>
      </w:pPr>
      <w:r w:rsidRPr="00646B78">
        <w:rPr>
          <w:b/>
          <w:bCs/>
        </w:rPr>
        <w:t>reducer mappa index.tsx:</w:t>
      </w:r>
      <w:r>
        <w:t xml:space="preserve"> </w:t>
      </w:r>
      <w:r w:rsidR="0006322E">
        <w:t xml:space="preserve">Ez a fájl </w:t>
      </w:r>
      <w:r w:rsidR="005013E2">
        <w:t>fűzi</w:t>
      </w:r>
      <w:r w:rsidR="0006322E">
        <w:t xml:space="preserve"> össze a reducer</w:t>
      </w:r>
      <w:r w:rsidR="005013E2">
        <w:t>-</w:t>
      </w:r>
      <w:r w:rsidR="0006322E">
        <w:t>eket</w:t>
      </w:r>
      <w:r w:rsidR="005013E2">
        <w:t xml:space="preserve"> </w:t>
      </w:r>
      <w:r w:rsidR="0006322E">
        <w:t>(állapotokat) egy fő állapottá.</w:t>
      </w:r>
    </w:p>
    <w:p w14:paraId="67DA1428" w14:textId="41BA95CE" w:rsidR="00B952A6" w:rsidRDefault="00B952A6" w:rsidP="00B952A6">
      <w:r>
        <w:t>Az applikáció különböző oldalai a fő komponens</w:t>
      </w:r>
      <w:r w:rsidR="00F441C4">
        <w:t>ben</w:t>
      </w:r>
      <w:r w:rsidR="005013E2">
        <w:t xml:space="preserve"> </w:t>
      </w:r>
      <w:r>
        <w:t>(App.tsx) kerül beállításra</w:t>
      </w:r>
      <w:r w:rsidR="00D041D0">
        <w:t xml:space="preserve">. A react-router-dom csomagban van egy </w:t>
      </w:r>
      <w:r w:rsidR="007A1AAB">
        <w:t>komponens,</w:t>
      </w:r>
      <w:r w:rsidR="00D041D0">
        <w:t xml:space="preserve"> ami egy megadott URL címre egy megadott komponenst jelenít meg.</w:t>
      </w:r>
    </w:p>
    <w:p w14:paraId="14986E1E" w14:textId="1B7156B8" w:rsidR="00D041D0" w:rsidRDefault="00D041D0" w:rsidP="00D041D0">
      <w:pPr>
        <w:pStyle w:val="Firstparagraph"/>
        <w:jc w:val="center"/>
      </w:pPr>
      <w:r>
        <w:rPr>
          <w:noProof/>
          <w:lang w:eastAsia="hu-HU"/>
        </w:rPr>
        <w:lastRenderedPageBreak/>
        <w:drawing>
          <wp:inline distT="0" distB="0" distL="0" distR="0" wp14:anchorId="0400D750" wp14:editId="35C8FC5F">
            <wp:extent cx="5399405" cy="44138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413885"/>
                    </a:xfrm>
                    <a:prstGeom prst="rect">
                      <a:avLst/>
                    </a:prstGeom>
                  </pic:spPr>
                </pic:pic>
              </a:graphicData>
            </a:graphic>
          </wp:inline>
        </w:drawing>
      </w:r>
    </w:p>
    <w:p w14:paraId="6618976D" w14:textId="5F6E51F0" w:rsidR="006328E7" w:rsidRDefault="006328E7" w:rsidP="006328E7">
      <w:pPr>
        <w:pStyle w:val="Kpalrs"/>
      </w:pPr>
      <w:r>
        <w:t>2</w:t>
      </w:r>
      <w:r w:rsidR="00787D41">
        <w:t>4</w:t>
      </w:r>
      <w:r w:rsidRPr="00E07F37">
        <w:t xml:space="preserve">. ábra: </w:t>
      </w:r>
      <w:r>
        <w:t>React alkalmazás hogyan kezeli az URL végpontokat</w:t>
      </w:r>
    </w:p>
    <w:p w14:paraId="06A543A6" w14:textId="2F0719FE" w:rsidR="00E24F03" w:rsidRDefault="00F1552A" w:rsidP="00E24F03">
      <w:pPr>
        <w:pStyle w:val="Cmsor3"/>
      </w:pPr>
      <w:bookmarkStart w:id="78" w:name="_Toc102298115"/>
      <w:r>
        <w:t>React</w:t>
      </w:r>
      <w:bookmarkEnd w:id="78"/>
    </w:p>
    <w:p w14:paraId="3E7CFAEB" w14:textId="3E96AAAA" w:rsidR="00F83769" w:rsidRPr="00F83769" w:rsidRDefault="00CB2F14" w:rsidP="00CB2F14">
      <w:pPr>
        <w:pStyle w:val="Cmsor4"/>
      </w:pPr>
      <w:r>
        <w:t>Komponens fajták</w:t>
      </w:r>
    </w:p>
    <w:p w14:paraId="15875B39" w14:textId="521B9E48" w:rsidR="00F1552A" w:rsidRDefault="00BD79DA" w:rsidP="00F1552A">
      <w:pPr>
        <w:pStyle w:val="Firstparagraph"/>
      </w:pPr>
      <w:r>
        <w:t xml:space="preserve">Kétféle komponens van a React-ban, </w:t>
      </w:r>
      <w:r w:rsidR="0069341A">
        <w:t>osztály (</w:t>
      </w:r>
      <w:r>
        <w:t>class</w:t>
      </w:r>
      <w:r w:rsidR="0069341A">
        <w:t>)</w:t>
      </w:r>
      <w:r>
        <w:t xml:space="preserve"> komponens és funkcionális komponens, a class komponens az a React komponens</w:t>
      </w:r>
      <w:r w:rsidR="0069341A">
        <w:t xml:space="preserve"> osztály</w:t>
      </w:r>
      <w:r>
        <w:t xml:space="preserve"> implementálása, míg a funkcionális komponens egy </w:t>
      </w:r>
      <w:r w:rsidR="0069341A">
        <w:t>J</w:t>
      </w:r>
      <w:r>
        <w:t xml:space="preserve">avascript </w:t>
      </w:r>
      <w:r w:rsidR="007A1AAB">
        <w:t>funkció,</w:t>
      </w:r>
      <w:r>
        <w:t xml:space="preserve"> ami egy JSX element</w:t>
      </w:r>
      <w:r w:rsidR="0069341A">
        <w:t>-</w:t>
      </w:r>
      <w:r>
        <w:t>et ad vissza. A class komponensben lehet életciklusokat definiálni és az osztály konstruktorában a komponens állapotát beállítani.</w:t>
      </w:r>
    </w:p>
    <w:p w14:paraId="07BC3E11" w14:textId="608754B2" w:rsidR="00997BED" w:rsidRDefault="00997BED" w:rsidP="00997BED">
      <w:r>
        <w:rPr>
          <w:noProof/>
          <w:lang w:eastAsia="hu-HU"/>
        </w:rPr>
        <w:lastRenderedPageBreak/>
        <w:drawing>
          <wp:inline distT="0" distB="0" distL="0" distR="0" wp14:anchorId="5ED1C332" wp14:editId="1BB8C46A">
            <wp:extent cx="5399405" cy="5704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5704840"/>
                    </a:xfrm>
                    <a:prstGeom prst="rect">
                      <a:avLst/>
                    </a:prstGeom>
                  </pic:spPr>
                </pic:pic>
              </a:graphicData>
            </a:graphic>
          </wp:inline>
        </w:drawing>
      </w:r>
    </w:p>
    <w:p w14:paraId="42C92314" w14:textId="5404DFEB" w:rsidR="00787D41" w:rsidRDefault="00787D41" w:rsidP="00787D41">
      <w:pPr>
        <w:pStyle w:val="Kpalrs"/>
      </w:pPr>
      <w:r>
        <w:t>25. ábra: React osztály komponens konstruktorja, életciklusai</w:t>
      </w:r>
    </w:p>
    <w:p w14:paraId="54D295B9" w14:textId="4D96CEE1" w:rsidR="00997BED" w:rsidRDefault="00997BED" w:rsidP="00997BED">
      <w:r>
        <w:t>Míg a funkcionális komponensben úgynevezett hook-okkal lehet a komponensnek életciklusokat és állapotot megadni.</w:t>
      </w:r>
    </w:p>
    <w:p w14:paraId="2D8B76DD" w14:textId="5DCA1398" w:rsidR="00F83769" w:rsidRDefault="00CB2F14" w:rsidP="00F02D41">
      <w:pPr>
        <w:pStyle w:val="Firstparagraph"/>
        <w:jc w:val="center"/>
      </w:pPr>
      <w:r w:rsidRPr="00F02D41">
        <w:rPr>
          <w:noProof/>
          <w:lang w:eastAsia="hu-HU"/>
        </w:rPr>
        <w:lastRenderedPageBreak/>
        <w:drawing>
          <wp:inline distT="0" distB="0" distL="0" distR="0" wp14:anchorId="1EE3B1C2" wp14:editId="20272AB5">
            <wp:extent cx="5362575" cy="5410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575" cy="5410200"/>
                    </a:xfrm>
                    <a:prstGeom prst="rect">
                      <a:avLst/>
                    </a:prstGeom>
                  </pic:spPr>
                </pic:pic>
              </a:graphicData>
            </a:graphic>
          </wp:inline>
        </w:drawing>
      </w:r>
    </w:p>
    <w:p w14:paraId="2C5EA043" w14:textId="5BB1E960" w:rsidR="00787D41" w:rsidRPr="00787D41" w:rsidRDefault="00787D41" w:rsidP="00787D41">
      <w:pPr>
        <w:pStyle w:val="Kpalrs"/>
      </w:pPr>
      <w:r>
        <w:t>26. ábra: React funkcionális komponens</w:t>
      </w:r>
    </w:p>
    <w:p w14:paraId="0BB7C6E6" w14:textId="5D18A9E0" w:rsidR="00F83769" w:rsidRDefault="00F83769" w:rsidP="00997BED">
      <w:r>
        <w:t>A kettő megközelítés annyiban különbözik, hogy a funkcionális komponens szintaktikája jobban olvasható, mert a class komponensben használni kell a this kulcsszót.</w:t>
      </w:r>
    </w:p>
    <w:p w14:paraId="1639E473" w14:textId="432CDC6F" w:rsidR="00F83769" w:rsidRDefault="00CB2F14" w:rsidP="00CB2F14">
      <w:pPr>
        <w:pStyle w:val="Cmsor4"/>
      </w:pPr>
      <w:r>
        <w:t>Design</w:t>
      </w:r>
    </w:p>
    <w:p w14:paraId="2B11658B" w14:textId="030811E0" w:rsidR="00CB2F14" w:rsidRDefault="00CB2F14" w:rsidP="00CB2F14">
      <w:pPr>
        <w:pStyle w:val="Firstparagraph"/>
      </w:pPr>
      <w:r>
        <w:t>A designhoz bootstrap 5</w:t>
      </w:r>
      <w:r w:rsidR="0069341A">
        <w:t xml:space="preserve"> </w:t>
      </w:r>
      <w:r>
        <w:t>(</w:t>
      </w:r>
      <w:r w:rsidR="0069341A">
        <w:t>CSS</w:t>
      </w:r>
      <w:r>
        <w:t>), bootstrap icons</w:t>
      </w:r>
      <w:r w:rsidR="0069341A">
        <w:t xml:space="preserve"> </w:t>
      </w:r>
      <w:r>
        <w:t>(ikonok),</w:t>
      </w:r>
      <w:r w:rsidR="0069341A">
        <w:t xml:space="preserve"> </w:t>
      </w:r>
      <w:r>
        <w:t>fontawesome</w:t>
      </w:r>
      <w:r w:rsidR="0069341A">
        <w:t xml:space="preserve"> </w:t>
      </w:r>
      <w:r>
        <w:t xml:space="preserve">(ikonok), </w:t>
      </w:r>
      <w:r w:rsidRPr="00CB2F14">
        <w:t>react-multi-carousel</w:t>
      </w:r>
      <w:r w:rsidR="0069341A">
        <w:t xml:space="preserve"> </w:t>
      </w:r>
      <w:r>
        <w:t xml:space="preserve">(képek körhintás megjelenítése) és saját </w:t>
      </w:r>
      <w:r w:rsidR="0069341A">
        <w:t>CSS</w:t>
      </w:r>
      <w:r>
        <w:t xml:space="preserve"> fájlt használok. A saját </w:t>
      </w:r>
      <w:r w:rsidR="0069341A">
        <w:t>CSS</w:t>
      </w:r>
      <w:r>
        <w:t xml:space="preserve"> fájlban inkább csak szín osztályok vannak, mert az elemek </w:t>
      </w:r>
      <w:r w:rsidR="00F02D41">
        <w:t>alakját, elhelyezkedését a bootstrap</w:t>
      </w:r>
      <w:r w:rsidR="0069341A">
        <w:t>-</w:t>
      </w:r>
      <w:r w:rsidR="00F02D41">
        <w:t>el állítom be.</w:t>
      </w:r>
    </w:p>
    <w:p w14:paraId="14510CD6" w14:textId="5E4A3C0B" w:rsidR="00F02D41" w:rsidRDefault="00F02D41" w:rsidP="00F02D41">
      <w:pPr>
        <w:pStyle w:val="Firstparagraph"/>
        <w:jc w:val="center"/>
      </w:pPr>
      <w:r>
        <w:rPr>
          <w:noProof/>
          <w:lang w:eastAsia="hu-HU"/>
        </w:rPr>
        <w:drawing>
          <wp:inline distT="0" distB="0" distL="0" distR="0" wp14:anchorId="05BAEC77" wp14:editId="7DA8A280">
            <wp:extent cx="5399405" cy="161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1290"/>
                    </a:xfrm>
                    <a:prstGeom prst="rect">
                      <a:avLst/>
                    </a:prstGeom>
                  </pic:spPr>
                </pic:pic>
              </a:graphicData>
            </a:graphic>
          </wp:inline>
        </w:drawing>
      </w:r>
    </w:p>
    <w:p w14:paraId="60EE6409" w14:textId="1A31D8D5" w:rsidR="00787D41" w:rsidRPr="00787D41" w:rsidRDefault="00787D41" w:rsidP="00787D41">
      <w:pPr>
        <w:pStyle w:val="Kpalrs"/>
      </w:pPr>
      <w:r>
        <w:t>27. ábra: HTML elem CSS osztályai</w:t>
      </w:r>
    </w:p>
    <w:p w14:paraId="30B89702" w14:textId="508BA874" w:rsidR="00F02D41" w:rsidRDefault="00F02D41" w:rsidP="00F02D41">
      <w:r>
        <w:lastRenderedPageBreak/>
        <w:t xml:space="preserve">Szezonális mangák div </w:t>
      </w:r>
      <w:r w:rsidR="0069341A">
        <w:t>CSS</w:t>
      </w:r>
      <w:r>
        <w:t xml:space="preserve"> beállítása, narancssárga háttér, 3px vastag fekete szegély a div alján, lekerekített sarkú, 2px es margóval div alján,</w:t>
      </w:r>
      <w:r w:rsidR="00A67179">
        <w:t xml:space="preserve"> és pár pozíció </w:t>
      </w:r>
      <w:r w:rsidR="0069341A">
        <w:t>CSS osztály.</w:t>
      </w:r>
    </w:p>
    <w:p w14:paraId="23D61CF4" w14:textId="43358224" w:rsidR="00A67179" w:rsidRDefault="00A67179" w:rsidP="00F02D41">
      <w:r>
        <w:rPr>
          <w:noProof/>
          <w:lang w:eastAsia="hu-HU"/>
        </w:rPr>
        <w:drawing>
          <wp:inline distT="0" distB="0" distL="0" distR="0" wp14:anchorId="5F1F0B31" wp14:editId="06076671">
            <wp:extent cx="5391150" cy="2638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14:paraId="76CE76BE" w14:textId="0B84063C" w:rsidR="00787D41" w:rsidRDefault="00787D41" w:rsidP="00787D41">
      <w:pPr>
        <w:pStyle w:val="Kpalrs"/>
      </w:pPr>
      <w:r>
        <w:t>28. ábra: Program főoldala</w:t>
      </w:r>
    </w:p>
    <w:p w14:paraId="34A0D96B" w14:textId="705B4F01" w:rsidR="00A67179" w:rsidRDefault="00A67179" w:rsidP="00A67179">
      <w:pPr>
        <w:pStyle w:val="Cmsor4"/>
      </w:pPr>
      <w:r>
        <w:t>Classnames</w:t>
      </w:r>
    </w:p>
    <w:p w14:paraId="013AF671" w14:textId="5F5A1F42" w:rsidR="00A67179" w:rsidRDefault="00A67179" w:rsidP="00A67179">
      <w:pPr>
        <w:pStyle w:val="Firstparagraph"/>
      </w:pPr>
      <w:r>
        <w:t xml:space="preserve">A classnames csomag ugye egy </w:t>
      </w:r>
      <w:r w:rsidRPr="00A67179">
        <w:t>modul</w:t>
      </w:r>
      <w:r w:rsidR="003F2060">
        <w:t>,</w:t>
      </w:r>
      <w:r w:rsidRPr="00A67179">
        <w:t xml:space="preserve"> amit </w:t>
      </w:r>
      <w:r w:rsidR="00FC0793">
        <w:t>HTML</w:t>
      </w:r>
      <w:r w:rsidRPr="00A67179">
        <w:t xml:space="preserve"> elemek osztályneveinek feltételes összekapcsolás</w:t>
      </w:r>
      <w:r w:rsidR="0069341A">
        <w:t>ának</w:t>
      </w:r>
      <w:r w:rsidRPr="00A67179">
        <w:t xml:space="preserve"> könnyítésére hozt</w:t>
      </w:r>
      <w:r w:rsidR="0069341A">
        <w:t>a</w:t>
      </w:r>
      <w:r w:rsidRPr="00A67179">
        <w:t>k létre</w:t>
      </w:r>
      <w:r>
        <w:t xml:space="preserve">. Ezt a feltételes összekapcsolást a </w:t>
      </w:r>
      <w:r w:rsidR="00FC0793">
        <w:t>HTML</w:t>
      </w:r>
      <w:r>
        <w:t xml:space="preserve"> </w:t>
      </w:r>
      <w:r w:rsidR="0069341A">
        <w:t xml:space="preserve">elemek </w:t>
      </w:r>
      <w:r>
        <w:t>színeinek megváltoztatására használtam főként</w:t>
      </w:r>
      <w:r w:rsidR="0069341A">
        <w:t>.</w:t>
      </w:r>
      <w:r>
        <w:t xml:space="preserve"> </w:t>
      </w:r>
      <w:r w:rsidR="0069341A">
        <w:t>M</w:t>
      </w:r>
      <w:r>
        <w:t xml:space="preserve">ikor ráviszik az egeret, hogy vizuális jelet </w:t>
      </w:r>
      <w:r w:rsidR="007A1AAB">
        <w:t>adjon,</w:t>
      </w:r>
      <w:r>
        <w:t xml:space="preserve"> hogy </w:t>
      </w:r>
      <w:r w:rsidR="007A1AAB">
        <w:t>rá lehet</w:t>
      </w:r>
      <w:r>
        <w:t xml:space="preserve"> kattintani és </w:t>
      </w:r>
      <w:r w:rsidR="007A1AAB">
        <w:t>mutassa,</w:t>
      </w:r>
      <w:r w:rsidR="0069341A">
        <w:t xml:space="preserve"> hogy</w:t>
      </w:r>
      <w:r w:rsidR="0044736B">
        <w:t xml:space="preserve"> min van az egere a felhasználónak.</w:t>
      </w:r>
    </w:p>
    <w:p w14:paraId="35FC6562" w14:textId="06D65C29" w:rsidR="003C6A27" w:rsidRDefault="003C6A27" w:rsidP="003C6A27">
      <w:pPr>
        <w:pStyle w:val="Firstparagraph"/>
        <w:jc w:val="center"/>
      </w:pPr>
      <w:r>
        <w:rPr>
          <w:noProof/>
          <w:lang w:eastAsia="hu-HU"/>
        </w:rPr>
        <w:drawing>
          <wp:inline distT="0" distB="0" distL="0" distR="0" wp14:anchorId="05D0FA83" wp14:editId="49775348">
            <wp:extent cx="5399405" cy="2520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520950"/>
                    </a:xfrm>
                    <a:prstGeom prst="rect">
                      <a:avLst/>
                    </a:prstGeom>
                  </pic:spPr>
                </pic:pic>
              </a:graphicData>
            </a:graphic>
          </wp:inline>
        </w:drawing>
      </w:r>
    </w:p>
    <w:p w14:paraId="689A42F2" w14:textId="7159CA83" w:rsidR="00787D41" w:rsidRPr="00787D41" w:rsidRDefault="00787D41" w:rsidP="00787D41">
      <w:pPr>
        <w:pStyle w:val="Kpalrs"/>
      </w:pPr>
      <w:r>
        <w:t>29. ábra: Manga kedvelés, nem kedvelés komponens kódja</w:t>
      </w:r>
    </w:p>
    <w:p w14:paraId="177F7BB4" w14:textId="71226CAA" w:rsidR="0044736B" w:rsidRDefault="003C6A27" w:rsidP="003C6A27">
      <w:pPr>
        <w:pStyle w:val="Firstparagraph"/>
        <w:jc w:val="center"/>
      </w:pPr>
      <w:r>
        <w:rPr>
          <w:noProof/>
          <w:lang w:eastAsia="hu-HU"/>
        </w:rPr>
        <w:lastRenderedPageBreak/>
        <w:drawing>
          <wp:inline distT="0" distB="0" distL="0" distR="0" wp14:anchorId="58BF7DD6" wp14:editId="46595417">
            <wp:extent cx="5391150" cy="3316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316605"/>
                    </a:xfrm>
                    <a:prstGeom prst="rect">
                      <a:avLst/>
                    </a:prstGeom>
                    <a:noFill/>
                    <a:ln>
                      <a:noFill/>
                    </a:ln>
                  </pic:spPr>
                </pic:pic>
              </a:graphicData>
            </a:graphic>
          </wp:inline>
        </w:drawing>
      </w:r>
    </w:p>
    <w:p w14:paraId="50AF9CDC" w14:textId="1245BC96" w:rsidR="00787D41" w:rsidRPr="00787D41" w:rsidRDefault="00787D41" w:rsidP="00787D41">
      <w:pPr>
        <w:pStyle w:val="Kpalrs"/>
      </w:pPr>
      <w:r>
        <w:t xml:space="preserve">30. ábra: </w:t>
      </w:r>
      <w:r w:rsidR="00067811">
        <w:t>Manga kedvelés, nem kedvelés komponens</w:t>
      </w:r>
    </w:p>
    <w:p w14:paraId="58050DE3" w14:textId="2959CB05" w:rsidR="0044736B" w:rsidRDefault="0044736B" w:rsidP="003C6A27">
      <w:pPr>
        <w:pStyle w:val="Firstparagraph"/>
        <w:jc w:val="center"/>
      </w:pPr>
      <w:r>
        <w:rPr>
          <w:noProof/>
          <w:lang w:eastAsia="hu-HU"/>
        </w:rPr>
        <w:drawing>
          <wp:inline distT="0" distB="0" distL="0" distR="0" wp14:anchorId="58239DC3" wp14:editId="72685C5D">
            <wp:extent cx="5391150" cy="3295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14:paraId="74CE47F2" w14:textId="55693AEF" w:rsidR="00067811" w:rsidRPr="00067811" w:rsidRDefault="00067811" w:rsidP="00067811">
      <w:pPr>
        <w:pStyle w:val="Kpalrs"/>
      </w:pPr>
      <w:r>
        <w:t>31. ábra: Manga kedvelés, nem kedvelés komponens</w:t>
      </w:r>
    </w:p>
    <w:p w14:paraId="1C827E09" w14:textId="4FD4DCAD" w:rsidR="00B559A8" w:rsidRDefault="00B559A8" w:rsidP="00E24F03">
      <w:pPr>
        <w:pStyle w:val="Cmsor3"/>
      </w:pPr>
      <w:bookmarkStart w:id="79" w:name="_Toc102298116"/>
      <w:r>
        <w:t>Redux</w:t>
      </w:r>
      <w:r w:rsidR="00C210D4">
        <w:t xml:space="preserve"> </w:t>
      </w:r>
      <w:r w:rsidR="0006322E">
        <w:t>store</w:t>
      </w:r>
      <w:bookmarkEnd w:id="79"/>
    </w:p>
    <w:p w14:paraId="3422AB7F" w14:textId="78729CB9" w:rsidR="0006322E" w:rsidRDefault="0070727A" w:rsidP="0006322E">
      <w:pPr>
        <w:pStyle w:val="Firstparagraph"/>
      </w:pPr>
      <w:r>
        <w:t xml:space="preserve">A store.tsx fájlban hozom létre a React </w:t>
      </w:r>
      <w:r w:rsidR="007A1AAB">
        <w:t>store-t,</w:t>
      </w:r>
      <w:r>
        <w:t xml:space="preserve"> ami vár egy reducer</w:t>
      </w:r>
      <w:r w:rsidR="0069341A">
        <w:t>-</w:t>
      </w:r>
      <w:r>
        <w:t>t</w:t>
      </w:r>
      <w:r w:rsidR="0069341A">
        <w:t xml:space="preserve"> </w:t>
      </w:r>
      <w:r>
        <w:t>(állapot), kezdő értéket és utána opcionálisan meglehet adni middleware</w:t>
      </w:r>
      <w:r w:rsidR="0069341A">
        <w:t>-e</w:t>
      </w:r>
      <w:r>
        <w:t>ket, amik minden action esetén lefut.</w:t>
      </w:r>
    </w:p>
    <w:p w14:paraId="346E5C0F" w14:textId="7AA0EA3F" w:rsidR="0070727A" w:rsidRDefault="0070727A" w:rsidP="0070727A">
      <w:pPr>
        <w:pStyle w:val="Firstparagraph"/>
        <w:jc w:val="center"/>
      </w:pPr>
      <w:r>
        <w:rPr>
          <w:noProof/>
          <w:lang w:eastAsia="hu-HU"/>
        </w:rPr>
        <w:lastRenderedPageBreak/>
        <w:drawing>
          <wp:inline distT="0" distB="0" distL="0" distR="0" wp14:anchorId="28B1B85E" wp14:editId="44FAA871">
            <wp:extent cx="3467100" cy="400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100" cy="400050"/>
                    </a:xfrm>
                    <a:prstGeom prst="rect">
                      <a:avLst/>
                    </a:prstGeom>
                  </pic:spPr>
                </pic:pic>
              </a:graphicData>
            </a:graphic>
          </wp:inline>
        </w:drawing>
      </w:r>
    </w:p>
    <w:p w14:paraId="0A475BF1" w14:textId="0C08D92D" w:rsidR="00D307A8" w:rsidRPr="00D307A8" w:rsidRDefault="00067811" w:rsidP="00D307A8">
      <w:pPr>
        <w:pStyle w:val="Kpalrs"/>
      </w:pPr>
      <w:r>
        <w:t>32</w:t>
      </w:r>
      <w:r w:rsidR="00D307A8" w:rsidRPr="00E07F37">
        <w:t xml:space="preserve">. ábra: </w:t>
      </w:r>
      <w:r w:rsidR="00D307A8">
        <w:t>React Redux állapotainak importálása</w:t>
      </w:r>
    </w:p>
    <w:p w14:paraId="53565514" w14:textId="623B3D4F" w:rsidR="0070727A" w:rsidRDefault="0070727A" w:rsidP="0070727A">
      <w:pPr>
        <w:jc w:val="center"/>
      </w:pPr>
      <w:r>
        <w:rPr>
          <w:noProof/>
          <w:lang w:eastAsia="hu-HU"/>
        </w:rPr>
        <w:drawing>
          <wp:inline distT="0" distB="0" distL="0" distR="0" wp14:anchorId="05740685" wp14:editId="4F2AC97F">
            <wp:extent cx="1981200" cy="276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1200" cy="276225"/>
                    </a:xfrm>
                    <a:prstGeom prst="rect">
                      <a:avLst/>
                    </a:prstGeom>
                  </pic:spPr>
                </pic:pic>
              </a:graphicData>
            </a:graphic>
          </wp:inline>
        </w:drawing>
      </w:r>
    </w:p>
    <w:p w14:paraId="15ABDFE9" w14:textId="3BC11478" w:rsidR="00D307A8" w:rsidRDefault="00067811" w:rsidP="00D307A8">
      <w:pPr>
        <w:pStyle w:val="Kpalrs"/>
      </w:pPr>
      <w:r>
        <w:t>33</w:t>
      </w:r>
      <w:r w:rsidR="00D307A8" w:rsidRPr="00E07F37">
        <w:t xml:space="preserve">. ábra: </w:t>
      </w:r>
      <w:r w:rsidR="00D307A8">
        <w:t>React Redux globális állapot alapértékeinek beállítása</w:t>
      </w:r>
    </w:p>
    <w:p w14:paraId="4097028B" w14:textId="664E1B5E" w:rsidR="0070727A" w:rsidRDefault="0070727A" w:rsidP="0070727A">
      <w:pPr>
        <w:jc w:val="center"/>
      </w:pPr>
      <w:r>
        <w:rPr>
          <w:noProof/>
          <w:lang w:eastAsia="hu-HU"/>
        </w:rPr>
        <w:drawing>
          <wp:inline distT="0" distB="0" distL="0" distR="0" wp14:anchorId="3F7B8311" wp14:editId="005FF6CD">
            <wp:extent cx="4381500" cy="2057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2057400"/>
                    </a:xfrm>
                    <a:prstGeom prst="rect">
                      <a:avLst/>
                    </a:prstGeom>
                  </pic:spPr>
                </pic:pic>
              </a:graphicData>
            </a:graphic>
          </wp:inline>
        </w:drawing>
      </w:r>
    </w:p>
    <w:p w14:paraId="5D7CC7C1" w14:textId="11109CE2" w:rsidR="00D307A8" w:rsidRDefault="00067811" w:rsidP="00D307A8">
      <w:pPr>
        <w:pStyle w:val="Kpalrs"/>
      </w:pPr>
      <w:r>
        <w:t>34</w:t>
      </w:r>
      <w:r w:rsidR="00D307A8" w:rsidRPr="00E07F37">
        <w:t xml:space="preserve">. ábra: </w:t>
      </w:r>
      <w:r w:rsidR="00D307A8">
        <w:t>React Redux globális állapot létrehozása</w:t>
      </w:r>
    </w:p>
    <w:p w14:paraId="21476506" w14:textId="3F43DBC0" w:rsidR="0070727A" w:rsidRDefault="0070727A" w:rsidP="0070727A">
      <w:r>
        <w:t>Miután létrehozom a store-t a megadott beállításokkal exportálom és a fő komponensben</w:t>
      </w:r>
      <w:r w:rsidR="0069341A">
        <w:t xml:space="preserve"> </w:t>
      </w:r>
      <w:r>
        <w:t xml:space="preserve">(App.tsx) egy Provider komponensen keresztül </w:t>
      </w:r>
      <w:r w:rsidR="00960FA5">
        <w:t>az összes gyerek komponens számára elérhetővé teszem a store-t.</w:t>
      </w:r>
    </w:p>
    <w:p w14:paraId="63B7A667" w14:textId="527A9682" w:rsidR="00960FA5" w:rsidRDefault="00960FA5" w:rsidP="00FF62D5">
      <w:pPr>
        <w:pStyle w:val="Firstparagraph"/>
        <w:jc w:val="center"/>
      </w:pPr>
      <w:r>
        <w:rPr>
          <w:noProof/>
          <w:lang w:eastAsia="hu-HU"/>
        </w:rPr>
        <w:drawing>
          <wp:inline distT="0" distB="0" distL="0" distR="0" wp14:anchorId="1585ABD8" wp14:editId="493E250C">
            <wp:extent cx="5399405" cy="20720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072005"/>
                    </a:xfrm>
                    <a:prstGeom prst="rect">
                      <a:avLst/>
                    </a:prstGeom>
                  </pic:spPr>
                </pic:pic>
              </a:graphicData>
            </a:graphic>
          </wp:inline>
        </w:drawing>
      </w:r>
    </w:p>
    <w:p w14:paraId="43ECE234" w14:textId="6076F881" w:rsidR="00D307A8" w:rsidRPr="00D307A8" w:rsidRDefault="00067811" w:rsidP="00D307A8">
      <w:pPr>
        <w:pStyle w:val="Kpalrs"/>
      </w:pPr>
      <w:r>
        <w:t>35</w:t>
      </w:r>
      <w:r w:rsidR="00D307A8" w:rsidRPr="00E07F37">
        <w:t xml:space="preserve">. ábra: </w:t>
      </w:r>
      <w:r w:rsidR="00D307A8">
        <w:t>React Redux szolgáltatás hozzáadása a React applikációhoz</w:t>
      </w:r>
    </w:p>
    <w:p w14:paraId="78826C12" w14:textId="28D27B9D" w:rsidR="00960FA5" w:rsidRDefault="00960FA5" w:rsidP="0070727A">
      <w:r>
        <w:t xml:space="preserve">A komponensek úgy tudják elérni a globális </w:t>
      </w:r>
      <w:r w:rsidR="007A1AAB">
        <w:t>állapotot,</w:t>
      </w:r>
      <w:r>
        <w:t xml:space="preserve"> hogy a komponenst a React Redux connect függvényével becsomagolva exportálom, ebbe a függvénybe </w:t>
      </w:r>
      <w:r w:rsidR="007A1AAB">
        <w:t>megadom,</w:t>
      </w:r>
      <w:r>
        <w:t xml:space="preserve"> hogy a store-nak melyik részét tudja elérni, és utána a komponensnek megadhatjuk azt az állapotot bemeneti paraméterként, amiből utána </w:t>
      </w:r>
      <w:r w:rsidR="007A1AAB">
        <w:t>le tudja</w:t>
      </w:r>
      <w:r>
        <w:t xml:space="preserve"> kérdezni az értékét.</w:t>
      </w:r>
    </w:p>
    <w:p w14:paraId="3893F548" w14:textId="2A91775A" w:rsidR="00FF62D5" w:rsidRDefault="00FF62D5" w:rsidP="00FF62D5">
      <w:pPr>
        <w:pStyle w:val="Firstparagraph"/>
        <w:jc w:val="center"/>
      </w:pPr>
      <w:r>
        <w:rPr>
          <w:noProof/>
          <w:lang w:eastAsia="hu-HU"/>
        </w:rPr>
        <w:lastRenderedPageBreak/>
        <w:drawing>
          <wp:inline distT="0" distB="0" distL="0" distR="0" wp14:anchorId="221869BE" wp14:editId="2EEE8870">
            <wp:extent cx="5399405" cy="1659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1659890"/>
                    </a:xfrm>
                    <a:prstGeom prst="rect">
                      <a:avLst/>
                    </a:prstGeom>
                  </pic:spPr>
                </pic:pic>
              </a:graphicData>
            </a:graphic>
          </wp:inline>
        </w:drawing>
      </w:r>
    </w:p>
    <w:p w14:paraId="299C8B2B" w14:textId="526BD7E2" w:rsidR="00D307A8" w:rsidRPr="00D307A8" w:rsidRDefault="00067811" w:rsidP="00D307A8">
      <w:pPr>
        <w:pStyle w:val="Kpalrs"/>
      </w:pPr>
      <w:r>
        <w:t>36</w:t>
      </w:r>
      <w:r w:rsidR="00D307A8" w:rsidRPr="00E07F37">
        <w:t xml:space="preserve">. ábra: </w:t>
      </w:r>
      <w:r w:rsidR="00D307A8">
        <w:t>Komponenst csatlakoztatjuk a globális állapothoz</w:t>
      </w:r>
    </w:p>
    <w:p w14:paraId="358FB918" w14:textId="56819BCA" w:rsidR="00FF62D5" w:rsidRDefault="00FF62D5" w:rsidP="0070727A">
      <w:r>
        <w:t>Amit itt megadtam állapot</w:t>
      </w:r>
      <w:r w:rsidR="004C2A17">
        <w:t xml:space="preserve"> </w:t>
      </w:r>
      <w:r>
        <w:t>(</w:t>
      </w:r>
      <w:r w:rsidR="00067811">
        <w:t>36</w:t>
      </w:r>
      <w:r w:rsidR="004C2A17">
        <w:t xml:space="preserve">.ábra, </w:t>
      </w:r>
      <w:r>
        <w:t>auth) azt a komponens megírásakor meg kell adni</w:t>
      </w:r>
      <w:r w:rsidR="004C2A17">
        <w:t xml:space="preserve"> (</w:t>
      </w:r>
      <w:r w:rsidR="00067811">
        <w:t>37</w:t>
      </w:r>
      <w:r w:rsidR="004C2A17">
        <w:t>.ábra)</w:t>
      </w:r>
      <w:r>
        <w:t xml:space="preserve">, de mikor más komponensben akarjuk használni, akkor nem kell </w:t>
      </w:r>
      <w:r w:rsidR="004C2A17">
        <w:t>annak</w:t>
      </w:r>
      <w:r>
        <w:t xml:space="preserve"> az adattagnak értéket megadni</w:t>
      </w:r>
      <w:r w:rsidR="004C2A17">
        <w:t xml:space="preserve"> (</w:t>
      </w:r>
      <w:r w:rsidR="00067811">
        <w:t>38</w:t>
      </w:r>
      <w:r w:rsidR="004C2A17">
        <w:t>.ábra)</w:t>
      </w:r>
      <w:r>
        <w:t>, mert azokat a Redux store szolgáltatja.</w:t>
      </w:r>
    </w:p>
    <w:p w14:paraId="128434EB" w14:textId="200BC399" w:rsidR="00FF62D5" w:rsidRDefault="00FF62D5" w:rsidP="00FF62D5">
      <w:pPr>
        <w:jc w:val="center"/>
      </w:pPr>
      <w:r>
        <w:rPr>
          <w:noProof/>
          <w:lang w:eastAsia="hu-HU"/>
        </w:rPr>
        <w:drawing>
          <wp:inline distT="0" distB="0" distL="0" distR="0" wp14:anchorId="11CD74FB" wp14:editId="120D8359">
            <wp:extent cx="4981575" cy="1552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1575" cy="1552575"/>
                    </a:xfrm>
                    <a:prstGeom prst="rect">
                      <a:avLst/>
                    </a:prstGeom>
                  </pic:spPr>
                </pic:pic>
              </a:graphicData>
            </a:graphic>
          </wp:inline>
        </w:drawing>
      </w:r>
    </w:p>
    <w:p w14:paraId="7E5B9880" w14:textId="26C1CBB1" w:rsidR="00D307A8" w:rsidRDefault="00067811" w:rsidP="00D307A8">
      <w:pPr>
        <w:pStyle w:val="Kpalrs"/>
      </w:pPr>
      <w:r>
        <w:t>37</w:t>
      </w:r>
      <w:r w:rsidR="00D307A8" w:rsidRPr="00E07F37">
        <w:t xml:space="preserve">. ábra: </w:t>
      </w:r>
      <w:r w:rsidR="00D307A8">
        <w:t xml:space="preserve">Komponensnek </w:t>
      </w:r>
      <w:r w:rsidR="007A1AAB">
        <w:t>átadjuk,</w:t>
      </w:r>
      <w:r w:rsidR="00D307A8">
        <w:t xml:space="preserve"> hogy milyen adatokat kap</w:t>
      </w:r>
    </w:p>
    <w:p w14:paraId="2FF1B81F" w14:textId="392EF12A" w:rsidR="0049620D" w:rsidRDefault="0049620D" w:rsidP="0049620D">
      <w:pPr>
        <w:pStyle w:val="Firstparagraph"/>
        <w:jc w:val="center"/>
      </w:pPr>
      <w:r>
        <w:rPr>
          <w:noProof/>
          <w:lang w:eastAsia="hu-HU"/>
        </w:rPr>
        <w:drawing>
          <wp:inline distT="0" distB="0" distL="0" distR="0" wp14:anchorId="09292F89" wp14:editId="70A45D89">
            <wp:extent cx="5399405" cy="575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575310"/>
                    </a:xfrm>
                    <a:prstGeom prst="rect">
                      <a:avLst/>
                    </a:prstGeom>
                  </pic:spPr>
                </pic:pic>
              </a:graphicData>
            </a:graphic>
          </wp:inline>
        </w:drawing>
      </w:r>
    </w:p>
    <w:p w14:paraId="58E6B2EB" w14:textId="057FC5DE" w:rsidR="00D307A8" w:rsidRPr="00D307A8" w:rsidRDefault="00067811" w:rsidP="00D307A8">
      <w:pPr>
        <w:pStyle w:val="Kpalrs"/>
      </w:pPr>
      <w:r>
        <w:t>38</w:t>
      </w:r>
      <w:r w:rsidR="00D307A8" w:rsidRPr="00E07F37">
        <w:t xml:space="preserve">. ábra: </w:t>
      </w:r>
      <w:r w:rsidR="00D307A8">
        <w:t>Komponens jó és rossz használata</w:t>
      </w:r>
    </w:p>
    <w:p w14:paraId="000BDC67" w14:textId="23FDB3D4" w:rsidR="00C210D4" w:rsidRDefault="00C210D4" w:rsidP="00E24F03">
      <w:pPr>
        <w:pStyle w:val="Cmsor3"/>
      </w:pPr>
      <w:bookmarkStart w:id="80" w:name="_Toc102298117"/>
      <w:r>
        <w:t xml:space="preserve">Redux </w:t>
      </w:r>
      <w:r w:rsidR="0006322E">
        <w:t>reducerek</w:t>
      </w:r>
      <w:bookmarkEnd w:id="80"/>
    </w:p>
    <w:p w14:paraId="56E88FAD" w14:textId="161AF4E7" w:rsidR="0049620D" w:rsidRPr="00A437DB" w:rsidRDefault="0049620D" w:rsidP="0049620D">
      <w:pPr>
        <w:pStyle w:val="Firstparagraph"/>
        <w:rPr>
          <w:color w:val="000000" w:themeColor="text1"/>
        </w:rPr>
      </w:pPr>
      <w:r>
        <w:t>10 db reducer</w:t>
      </w:r>
      <w:r w:rsidR="004C2A17">
        <w:t>-</w:t>
      </w:r>
      <w:r>
        <w:t>t használok, ezek a reducer</w:t>
      </w:r>
      <w:r w:rsidR="004C2A17">
        <w:t>-</w:t>
      </w:r>
      <w:r>
        <w:t>ek a store-ban egy-egy fő érték objektumot reprezentálnak. Ezeket a reducer</w:t>
      </w:r>
      <w:r w:rsidR="004C2A17">
        <w:t>-</w:t>
      </w:r>
      <w:r>
        <w:t>eket a fő reducer</w:t>
      </w:r>
      <w:r w:rsidR="004C2A17">
        <w:t>-</w:t>
      </w:r>
      <w:r>
        <w:t xml:space="preserve">ben </w:t>
      </w:r>
      <w:r w:rsidR="00651437">
        <w:t xml:space="preserve">összesítem és adom át a </w:t>
      </w:r>
      <w:r w:rsidR="007A1AAB">
        <w:t>store-nak,</w:t>
      </w:r>
      <w:r w:rsidR="00651437">
        <w:t xml:space="preserve"> </w:t>
      </w:r>
      <w:r w:rsidR="004C2A17">
        <w:t>a</w:t>
      </w:r>
      <w:r w:rsidR="00651437">
        <w:t>mikor létrehozzuk a store-</w:t>
      </w:r>
      <w:r w:rsidR="00651437" w:rsidRPr="00A437DB">
        <w:rPr>
          <w:color w:val="000000" w:themeColor="text1"/>
        </w:rPr>
        <w:t>t</w:t>
      </w:r>
      <w:r w:rsidR="004C2A17" w:rsidRPr="00A437DB">
        <w:rPr>
          <w:color w:val="000000" w:themeColor="text1"/>
        </w:rPr>
        <w:t>.</w:t>
      </w:r>
    </w:p>
    <w:p w14:paraId="303700A0" w14:textId="35B2D111" w:rsidR="00651437" w:rsidRDefault="00651437" w:rsidP="00D307A8">
      <w:pPr>
        <w:pStyle w:val="Firstparagraph"/>
        <w:jc w:val="center"/>
      </w:pPr>
      <w:r>
        <w:rPr>
          <w:noProof/>
          <w:lang w:eastAsia="hu-HU"/>
        </w:rPr>
        <w:lastRenderedPageBreak/>
        <w:drawing>
          <wp:inline distT="0" distB="0" distL="0" distR="0" wp14:anchorId="3344BFB1" wp14:editId="6F7AB9D9">
            <wp:extent cx="3810000" cy="441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000" cy="4419600"/>
                    </a:xfrm>
                    <a:prstGeom prst="rect">
                      <a:avLst/>
                    </a:prstGeom>
                  </pic:spPr>
                </pic:pic>
              </a:graphicData>
            </a:graphic>
          </wp:inline>
        </w:drawing>
      </w:r>
    </w:p>
    <w:p w14:paraId="280B4561" w14:textId="5ABD6FC6" w:rsidR="00D307A8" w:rsidRDefault="00067811" w:rsidP="00D307A8">
      <w:pPr>
        <w:pStyle w:val="Kpalrs"/>
      </w:pPr>
      <w:r>
        <w:t>39</w:t>
      </w:r>
      <w:r w:rsidR="00D307A8" w:rsidRPr="00E07F37">
        <w:t xml:space="preserve">. ábra: </w:t>
      </w:r>
      <w:r w:rsidR="00D307A8">
        <w:t>Fő reducerben összegyűjtjük a különböző reducereket</w:t>
      </w:r>
    </w:p>
    <w:p w14:paraId="065F635D" w14:textId="7044FA57" w:rsidR="00651437" w:rsidRDefault="00651437" w:rsidP="00651437">
      <w:r>
        <w:t>Minden reducer a saját kis állapotáért felel és tartja nyilván. Mindegyik reducer</w:t>
      </w:r>
      <w:r w:rsidR="004C2A17">
        <w:t>-</w:t>
      </w:r>
      <w:r>
        <w:t xml:space="preserve">ben létrehozunk egy alap állapotot, ami megfogalmazza a reducer fő struktúráját. Azon belül igazából egy funkciót </w:t>
      </w:r>
      <w:r w:rsidR="007A1AAB">
        <w:t>exportálok,</w:t>
      </w:r>
      <w:r>
        <w:t xml:space="preserve"> amiben egy switch case statement kezeli az adatokkal történő lehetséges eseményeket</w:t>
      </w:r>
      <w:r w:rsidR="004C2A17">
        <w:t xml:space="preserve"> (</w:t>
      </w:r>
      <w:r w:rsidR="00067811">
        <w:t>40</w:t>
      </w:r>
      <w:r w:rsidR="004C2A17">
        <w:t>.ábra)</w:t>
      </w:r>
      <w:r>
        <w:t>.</w:t>
      </w:r>
    </w:p>
    <w:p w14:paraId="54A60048" w14:textId="40973D28" w:rsidR="00A61EAB" w:rsidRDefault="00804679" w:rsidP="00804679">
      <w:pPr>
        <w:pStyle w:val="Firstparagraph"/>
        <w:jc w:val="center"/>
      </w:pPr>
      <w:r>
        <w:rPr>
          <w:noProof/>
          <w:lang w:eastAsia="hu-HU"/>
        </w:rPr>
        <w:lastRenderedPageBreak/>
        <w:drawing>
          <wp:inline distT="0" distB="0" distL="0" distR="0" wp14:anchorId="6DE06706" wp14:editId="197ADCF6">
            <wp:extent cx="5399405" cy="4932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4932680"/>
                    </a:xfrm>
                    <a:prstGeom prst="rect">
                      <a:avLst/>
                    </a:prstGeom>
                  </pic:spPr>
                </pic:pic>
              </a:graphicData>
            </a:graphic>
          </wp:inline>
        </w:drawing>
      </w:r>
    </w:p>
    <w:p w14:paraId="0511F4F0" w14:textId="29B6E795" w:rsidR="00D307A8" w:rsidRPr="00D307A8" w:rsidRDefault="00067811" w:rsidP="00D307A8">
      <w:pPr>
        <w:pStyle w:val="Kpalrs"/>
      </w:pPr>
      <w:r>
        <w:t>40</w:t>
      </w:r>
      <w:r w:rsidR="00D307A8" w:rsidRPr="00E07F37">
        <w:t xml:space="preserve">. ábra: </w:t>
      </w:r>
      <w:r w:rsidR="00276BB3">
        <w:t xml:space="preserve">auth reducer </w:t>
      </w:r>
      <w:r w:rsidR="007A1AAB">
        <w:t>felépítése (</w:t>
      </w:r>
      <w:r w:rsidR="00276BB3">
        <w:t>kezdő adatok, milyen akciókat dolgoz fel)</w:t>
      </w:r>
    </w:p>
    <w:p w14:paraId="794A8D8C" w14:textId="7D70E7E6" w:rsidR="00A61EAB" w:rsidRPr="00651437" w:rsidRDefault="00A61EAB" w:rsidP="00651437">
      <w:r>
        <w:t>Hogy mik lehetnek egy akció típusa, az az actions mappában a types.tsx</w:t>
      </w:r>
      <w:r w:rsidR="004C2A17">
        <w:t>-</w:t>
      </w:r>
      <w:r>
        <w:t>ben vannak definiálva, és onnan importálom a szükséges típusokat.</w:t>
      </w:r>
    </w:p>
    <w:p w14:paraId="19ECC7A2" w14:textId="1BEAB3C0" w:rsidR="0049620D" w:rsidRDefault="0049620D" w:rsidP="00804679">
      <w:pPr>
        <w:pStyle w:val="Firstparagraph"/>
        <w:jc w:val="center"/>
      </w:pPr>
      <w:r>
        <w:rPr>
          <w:noProof/>
          <w:lang w:eastAsia="hu-HU"/>
        </w:rPr>
        <w:drawing>
          <wp:inline distT="0" distB="0" distL="0" distR="0" wp14:anchorId="6A9ACBF1" wp14:editId="3865D360">
            <wp:extent cx="5399405" cy="22269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2226945"/>
                    </a:xfrm>
                    <a:prstGeom prst="rect">
                      <a:avLst/>
                    </a:prstGeom>
                  </pic:spPr>
                </pic:pic>
              </a:graphicData>
            </a:graphic>
          </wp:inline>
        </w:drawing>
      </w:r>
    </w:p>
    <w:p w14:paraId="15FE8360" w14:textId="331550D4" w:rsidR="0049620D" w:rsidRPr="0049620D" w:rsidRDefault="00067811" w:rsidP="00276BB3">
      <w:pPr>
        <w:pStyle w:val="Kpalrs"/>
      </w:pPr>
      <w:r>
        <w:t>41</w:t>
      </w:r>
      <w:r w:rsidR="00276BB3" w:rsidRPr="00E07F37">
        <w:t xml:space="preserve">. ábra: </w:t>
      </w:r>
      <w:r w:rsidR="00276BB3">
        <w:t>React Redux store struktúrája mikor az oldal elindul</w:t>
      </w:r>
    </w:p>
    <w:p w14:paraId="6AB72154" w14:textId="2657EEE7" w:rsidR="00C210D4" w:rsidRDefault="00C210D4" w:rsidP="00E24F03">
      <w:pPr>
        <w:pStyle w:val="Cmsor3"/>
      </w:pPr>
      <w:bookmarkStart w:id="81" w:name="_Toc102298118"/>
      <w:r>
        <w:lastRenderedPageBreak/>
        <w:t xml:space="preserve">Redux </w:t>
      </w:r>
      <w:r w:rsidR="0006322E">
        <w:t>akciók</w:t>
      </w:r>
      <w:bookmarkEnd w:id="81"/>
    </w:p>
    <w:p w14:paraId="1674EDC3" w14:textId="1E87E6A3" w:rsidR="00C7027C" w:rsidRDefault="00C7027C" w:rsidP="00C7027C">
      <w:pPr>
        <w:pStyle w:val="Firstparagraph"/>
      </w:pPr>
      <w:r>
        <w:t>A Redux akciókkal kezdeményezünk változást a store felé</w:t>
      </w:r>
      <w:r w:rsidR="00611866">
        <w:t xml:space="preserve"> ezt a redux </w:t>
      </w:r>
      <w:r w:rsidR="006C5558">
        <w:t>dispatch() metódusával</w:t>
      </w:r>
      <w:r w:rsidR="00611866">
        <w:t xml:space="preserve"> lehet csinálni, bárhol meglehet hívni ezt a dispatch() metódust, az a lényeg hogy paraméterként egy olyan objektumot kapjon, aminek van type attribútuma, mert ez mutatja meg a redux</w:t>
      </w:r>
      <w:r w:rsidR="004C2A17">
        <w:t>-</w:t>
      </w:r>
      <w:r w:rsidR="00611866">
        <w:t>nak hogy milyen fajta akciót akar elvégezni</w:t>
      </w:r>
      <w:r w:rsidR="00366887">
        <w:t>.</w:t>
      </w:r>
    </w:p>
    <w:p w14:paraId="3CC89564" w14:textId="25812211" w:rsidR="00366887" w:rsidRDefault="00366887" w:rsidP="00366887">
      <w:pPr>
        <w:pStyle w:val="Firstparagraph"/>
        <w:jc w:val="center"/>
      </w:pPr>
      <w:r>
        <w:rPr>
          <w:noProof/>
          <w:lang w:eastAsia="hu-HU"/>
        </w:rPr>
        <w:drawing>
          <wp:inline distT="0" distB="0" distL="0" distR="0" wp14:anchorId="198EE529" wp14:editId="19FA06AD">
            <wp:extent cx="1724025" cy="771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4025" cy="771525"/>
                    </a:xfrm>
                    <a:prstGeom prst="rect">
                      <a:avLst/>
                    </a:prstGeom>
                  </pic:spPr>
                </pic:pic>
              </a:graphicData>
            </a:graphic>
          </wp:inline>
        </w:drawing>
      </w:r>
    </w:p>
    <w:p w14:paraId="66049C1F" w14:textId="175239B7" w:rsidR="00276BB3" w:rsidRPr="00276BB3" w:rsidRDefault="00067811" w:rsidP="00276BB3">
      <w:pPr>
        <w:pStyle w:val="Kpalrs"/>
      </w:pPr>
      <w:r>
        <w:t>42</w:t>
      </w:r>
      <w:r w:rsidR="00276BB3" w:rsidRPr="00E07F37">
        <w:t xml:space="preserve">. ábra: </w:t>
      </w:r>
      <w:r w:rsidR="00276BB3">
        <w:t>GET_MANGA akció meghívása dispatch() metódussal</w:t>
      </w:r>
    </w:p>
    <w:p w14:paraId="7496D3E7" w14:textId="630CF0C8" w:rsidR="00366887" w:rsidRDefault="00366887" w:rsidP="00366887">
      <w:r>
        <w:t xml:space="preserve">De így nem érdemes akciókat </w:t>
      </w:r>
      <w:r w:rsidR="007A1AAB">
        <w:t>kezdeményezni,</w:t>
      </w:r>
      <w:r>
        <w:t xml:space="preserve"> mert elrontja a kód </w:t>
      </w:r>
      <w:r w:rsidR="007A1AAB">
        <w:t>olvashatóságát,</w:t>
      </w:r>
      <w:r>
        <w:t xml:space="preserve"> ha mindenhol így hívjuk meg az </w:t>
      </w:r>
      <w:r w:rsidR="007A1AAB">
        <w:t>akciókat,</w:t>
      </w:r>
      <w:r>
        <w:t xml:space="preserve"> és ha valami plusz adatfeldolgozást kéne elvégezni egy akcióhoz, azt mindig megkéne írni az adott helyen ahol meghívjuk az akciót.</w:t>
      </w:r>
    </w:p>
    <w:p w14:paraId="7115A43A" w14:textId="7C536F54" w:rsidR="00366887" w:rsidRDefault="00366887" w:rsidP="00366887">
      <w:r>
        <w:t>Ezért a legtöbb akció hívást egy másik metódussal körül veszem ahol az akcióhoz szükséges adatfeldolgozást, adat hívásokat elvégzi és utána megkezdi az akciót</w:t>
      </w:r>
      <w:r w:rsidR="004C2A17">
        <w:t xml:space="preserve"> (</w:t>
      </w:r>
      <w:r w:rsidR="00067811">
        <w:t>43</w:t>
      </w:r>
      <w:r w:rsidR="004C2A17">
        <w:t>.ábra)</w:t>
      </w:r>
      <w:r>
        <w:t>.</w:t>
      </w:r>
    </w:p>
    <w:p w14:paraId="0475E2D0" w14:textId="001D9516" w:rsidR="00A00A6A" w:rsidRDefault="00A00A6A" w:rsidP="00A00A6A">
      <w:pPr>
        <w:pStyle w:val="Firstparagraph"/>
        <w:jc w:val="center"/>
      </w:pPr>
      <w:r>
        <w:rPr>
          <w:noProof/>
          <w:lang w:eastAsia="hu-HU"/>
        </w:rPr>
        <w:drawing>
          <wp:inline distT="0" distB="0" distL="0" distR="0" wp14:anchorId="61935836" wp14:editId="0FCFE0F1">
            <wp:extent cx="5399405" cy="2012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012315"/>
                    </a:xfrm>
                    <a:prstGeom prst="rect">
                      <a:avLst/>
                    </a:prstGeom>
                  </pic:spPr>
                </pic:pic>
              </a:graphicData>
            </a:graphic>
          </wp:inline>
        </w:drawing>
      </w:r>
    </w:p>
    <w:p w14:paraId="09ED117C" w14:textId="3FBA35E7" w:rsidR="00276BB3" w:rsidRPr="00276BB3" w:rsidRDefault="00067811" w:rsidP="00276BB3">
      <w:pPr>
        <w:pStyle w:val="Kpalrs"/>
      </w:pPr>
      <w:r>
        <w:t>43</w:t>
      </w:r>
      <w:r w:rsidR="00276BB3" w:rsidRPr="00E07F37">
        <w:t xml:space="preserve">. ábra: </w:t>
      </w:r>
      <w:r w:rsidR="00276BB3">
        <w:t xml:space="preserve">getManga </w:t>
      </w:r>
      <w:r w:rsidR="007A1AAB">
        <w:t>metódus,</w:t>
      </w:r>
      <w:r w:rsidR="00276BB3">
        <w:t xml:space="preserve"> ami lekéri egy manga részleteit és eltárolja azt a React Redux storeban</w:t>
      </w:r>
    </w:p>
    <w:p w14:paraId="0FE2E95F" w14:textId="6AECCE6D" w:rsidR="00A00A6A" w:rsidRDefault="00A00A6A" w:rsidP="00A00A6A">
      <w:r>
        <w:t>És ilyenkor sikeres kérés esetén a megfelelő reducer</w:t>
      </w:r>
      <w:r w:rsidR="004C2A17">
        <w:t>-</w:t>
      </w:r>
      <w:r>
        <w:t>ben</w:t>
      </w:r>
      <w:r w:rsidR="004C2A17">
        <w:t xml:space="preserve"> </w:t>
      </w:r>
      <w:r>
        <w:t xml:space="preserve">(mangaReducer.js) lefut a GET_MANGA switch eset, ami annyit csinál, hogy a manga állapotban a manga változó értékét a kapott </w:t>
      </w:r>
      <w:r w:rsidR="007A1AAB">
        <w:t>adat (</w:t>
      </w:r>
      <w:r>
        <w:t>payload)-ra változtatja</w:t>
      </w:r>
      <w:r w:rsidR="004C2A17">
        <w:t xml:space="preserve"> (</w:t>
      </w:r>
      <w:r w:rsidR="00067811">
        <w:t>44</w:t>
      </w:r>
      <w:r w:rsidR="004C2A17">
        <w:t>.ábra)</w:t>
      </w:r>
      <w:r>
        <w:t>.</w:t>
      </w:r>
    </w:p>
    <w:p w14:paraId="54D73100" w14:textId="08E83E16" w:rsidR="00A00A6A" w:rsidRDefault="00A00A6A" w:rsidP="00A00A6A">
      <w:pPr>
        <w:pStyle w:val="Firstparagraph"/>
        <w:jc w:val="center"/>
      </w:pPr>
      <w:r>
        <w:rPr>
          <w:noProof/>
          <w:lang w:eastAsia="hu-HU"/>
        </w:rPr>
        <w:lastRenderedPageBreak/>
        <w:drawing>
          <wp:inline distT="0" distB="0" distL="0" distR="0" wp14:anchorId="797CFF69" wp14:editId="4B5F5E39">
            <wp:extent cx="4429125" cy="4438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9125" cy="4438650"/>
                    </a:xfrm>
                    <a:prstGeom prst="rect">
                      <a:avLst/>
                    </a:prstGeom>
                  </pic:spPr>
                </pic:pic>
              </a:graphicData>
            </a:graphic>
          </wp:inline>
        </w:drawing>
      </w:r>
    </w:p>
    <w:p w14:paraId="50A280D2" w14:textId="45F2FEEE" w:rsidR="00276BB3" w:rsidRPr="00276BB3" w:rsidRDefault="00067811" w:rsidP="00276BB3">
      <w:pPr>
        <w:pStyle w:val="Kpalrs"/>
      </w:pPr>
      <w:r>
        <w:t>44</w:t>
      </w:r>
      <w:r w:rsidR="00276BB3" w:rsidRPr="00E07F37">
        <w:t xml:space="preserve">. ábra: </w:t>
      </w:r>
      <w:r w:rsidR="00276BB3">
        <w:t>manga reducer felépítése</w:t>
      </w:r>
    </w:p>
    <w:p w14:paraId="2E828109" w14:textId="0E792EEE" w:rsidR="003B6230" w:rsidRPr="003B6230" w:rsidRDefault="003B6230" w:rsidP="003B6230">
      <w:r>
        <w:t>Következő képen</w:t>
      </w:r>
      <w:r w:rsidR="004C2A17">
        <w:t xml:space="preserve"> (</w:t>
      </w:r>
      <w:r w:rsidR="00067811">
        <w:t>45</w:t>
      </w:r>
      <w:r w:rsidR="004C2A17">
        <w:t>.ábra)</w:t>
      </w:r>
      <w:r>
        <w:t xml:space="preserve"> lehet látni a weboldal állapotát, most azt az állapotot látjuk </w:t>
      </w:r>
      <w:r w:rsidR="004C2A17">
        <w:t>mielőtt</w:t>
      </w:r>
      <w:r>
        <w:t xml:space="preserve"> a GET_MANGA típusú akció meghívódott volna</w:t>
      </w:r>
      <w:r w:rsidR="004C2A17">
        <w:t>.</w:t>
      </w:r>
      <w:r>
        <w:t xml:space="preserve"> </w:t>
      </w:r>
      <w:r w:rsidR="004C2A17">
        <w:t>A</w:t>
      </w:r>
      <w:r>
        <w:t xml:space="preserve"> manga reducer</w:t>
      </w:r>
      <w:r w:rsidR="004C2A17">
        <w:t>-</w:t>
      </w:r>
      <w:r>
        <w:t xml:space="preserve">ben nincs értéke a manga </w:t>
      </w:r>
      <w:r w:rsidR="007A1AAB">
        <w:t>változónak,</w:t>
      </w:r>
      <w:r>
        <w:t xml:space="preserve"> mert ez az alapállás.</w:t>
      </w:r>
    </w:p>
    <w:p w14:paraId="2EBE573E" w14:textId="0E6168A8" w:rsidR="003B6230" w:rsidRDefault="003B6230" w:rsidP="003B6230">
      <w:r>
        <w:rPr>
          <w:noProof/>
          <w:lang w:eastAsia="hu-HU"/>
        </w:rPr>
        <w:drawing>
          <wp:inline distT="0" distB="0" distL="0" distR="0" wp14:anchorId="0EF0CD65" wp14:editId="031C9954">
            <wp:extent cx="5391150" cy="2371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2371725"/>
                    </a:xfrm>
                    <a:prstGeom prst="rect">
                      <a:avLst/>
                    </a:prstGeom>
                    <a:noFill/>
                    <a:ln>
                      <a:noFill/>
                    </a:ln>
                  </pic:spPr>
                </pic:pic>
              </a:graphicData>
            </a:graphic>
          </wp:inline>
        </w:drawing>
      </w:r>
    </w:p>
    <w:p w14:paraId="49F8AD01" w14:textId="75F4EDC2" w:rsidR="00276BB3" w:rsidRPr="003B6230" w:rsidRDefault="00067811" w:rsidP="00276BB3">
      <w:pPr>
        <w:pStyle w:val="Kpalrs"/>
      </w:pPr>
      <w:r>
        <w:t>45</w:t>
      </w:r>
      <w:r w:rsidR="00276BB3" w:rsidRPr="00E07F37">
        <w:t xml:space="preserve">. ábra: </w:t>
      </w:r>
      <w:r w:rsidR="00276BB3">
        <w:t xml:space="preserve">A weboldal azon </w:t>
      </w:r>
      <w:r w:rsidR="007A1AAB">
        <w:t>állapota,</w:t>
      </w:r>
      <w:r w:rsidR="00276BB3">
        <w:t xml:space="preserve"> ami a GET_MANGA hívás elött van</w:t>
      </w:r>
    </w:p>
    <w:p w14:paraId="5AA3A094" w14:textId="660A7F65" w:rsidR="003B6230" w:rsidRDefault="003B6230" w:rsidP="00533D73">
      <w:pPr>
        <w:pStyle w:val="Firstparagraph"/>
        <w:jc w:val="center"/>
      </w:pPr>
      <w:r>
        <w:rPr>
          <w:noProof/>
          <w:lang w:eastAsia="hu-HU"/>
        </w:rPr>
        <w:lastRenderedPageBreak/>
        <w:drawing>
          <wp:inline distT="0" distB="0" distL="0" distR="0" wp14:anchorId="18573884" wp14:editId="71131CD5">
            <wp:extent cx="5400675" cy="2362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362200"/>
                    </a:xfrm>
                    <a:prstGeom prst="rect">
                      <a:avLst/>
                    </a:prstGeom>
                    <a:noFill/>
                    <a:ln>
                      <a:noFill/>
                    </a:ln>
                  </pic:spPr>
                </pic:pic>
              </a:graphicData>
            </a:graphic>
          </wp:inline>
        </w:drawing>
      </w:r>
    </w:p>
    <w:p w14:paraId="3BC63855" w14:textId="1E0D75F2" w:rsidR="00276BB3" w:rsidRPr="00276BB3" w:rsidRDefault="00067811" w:rsidP="00276BB3">
      <w:pPr>
        <w:pStyle w:val="Kpalrs"/>
      </w:pPr>
      <w:r>
        <w:t>46</w:t>
      </w:r>
      <w:r w:rsidR="00276BB3" w:rsidRPr="00E07F37">
        <w:t xml:space="preserve">. ábra: </w:t>
      </w:r>
      <w:r w:rsidR="00276BB3">
        <w:t xml:space="preserve">A weboldal azon </w:t>
      </w:r>
      <w:r w:rsidR="007A1AAB">
        <w:t>állapota,</w:t>
      </w:r>
      <w:r w:rsidR="00276BB3">
        <w:t xml:space="preserve"> ami a GET_MANGA hívás után van</w:t>
      </w:r>
    </w:p>
    <w:p w14:paraId="6AEAD4C9" w14:textId="43853279" w:rsidR="003B6230" w:rsidRPr="003B6230" w:rsidRDefault="003B6230" w:rsidP="003B6230">
      <w:r>
        <w:t>Miután meghívtuk a GET_MANGA akciót</w:t>
      </w:r>
      <w:r w:rsidR="00B9615C">
        <w:t xml:space="preserve"> (</w:t>
      </w:r>
      <w:r w:rsidR="00067811">
        <w:t>46</w:t>
      </w:r>
      <w:r w:rsidR="00B9615C">
        <w:t xml:space="preserve">.ábra), </w:t>
      </w:r>
      <w:r>
        <w:t xml:space="preserve">megváltoztatta a weboldal állapotát </w:t>
      </w:r>
      <w:r w:rsidR="007A1AAB">
        <w:t>úgy,</w:t>
      </w:r>
      <w:r>
        <w:t xml:space="preserve"> hogy a manga reducer</w:t>
      </w:r>
      <w:r w:rsidR="00B9615C">
        <w:t>-</w:t>
      </w:r>
      <w:r>
        <w:t>ben lévő manga változónak a kérésből beérkezett adatot állította be.</w:t>
      </w:r>
    </w:p>
    <w:p w14:paraId="1F55760E" w14:textId="7306E6B8" w:rsidR="00C210D4" w:rsidRDefault="00C210D4" w:rsidP="00E24F03">
      <w:pPr>
        <w:pStyle w:val="Cmsor3"/>
      </w:pPr>
      <w:bookmarkStart w:id="82" w:name="_Toc102298119"/>
      <w:r>
        <w:t>Axios</w:t>
      </w:r>
      <w:bookmarkEnd w:id="82"/>
    </w:p>
    <w:p w14:paraId="6ACE02FF" w14:textId="2F3E85BC" w:rsidR="003B6230" w:rsidRDefault="003B6230" w:rsidP="003B6230">
      <w:pPr>
        <w:pStyle w:val="Firstparagraph"/>
      </w:pPr>
      <w:r>
        <w:t xml:space="preserve">Axios-t </w:t>
      </w:r>
      <w:r w:rsidRPr="001F5212">
        <w:rPr>
          <w:strike/>
        </w:rPr>
        <w:t>ugye</w:t>
      </w:r>
      <w:r>
        <w:t xml:space="preserve"> </w:t>
      </w:r>
      <w:r w:rsidR="004114ED">
        <w:t xml:space="preserve">HTTP </w:t>
      </w:r>
      <w:r>
        <w:t xml:space="preserve">kérések küldésére használom, de a backend szerveren vannak olyan </w:t>
      </w:r>
      <w:r w:rsidR="007A1AAB">
        <w:t>végpontok,</w:t>
      </w:r>
      <w:r>
        <w:t xml:space="preserve"> amik eléréséhez szükséges a kérés headerj</w:t>
      </w:r>
      <w:r w:rsidR="00B9615C">
        <w:t>é</w:t>
      </w:r>
      <w:r>
        <w:t>be</w:t>
      </w:r>
      <w:r w:rsidR="00B9615C">
        <w:t>n</w:t>
      </w:r>
      <w:r>
        <w:t xml:space="preserve"> az Authorization változóban a JWT-t </w:t>
      </w:r>
      <w:r w:rsidR="007A1AAB">
        <w:t>tárolni,</w:t>
      </w:r>
      <w:r>
        <w:t xml:space="preserve"> amit a felhasználó kapott bejelentkezéskor</w:t>
      </w:r>
      <w:r w:rsidR="004B4167">
        <w:t>, mert a védett végpontokon a backend megvizsgálja a kérésben lévő JWT-t és ha nincs vagy nem jó a token akkor a kérés nem sikerül.</w:t>
      </w:r>
    </w:p>
    <w:p w14:paraId="2D59BA80" w14:textId="3106907E" w:rsidR="004B4167" w:rsidRDefault="004B4167" w:rsidP="004B4167">
      <w:r>
        <w:t>Ezért az összes kéréshez hozzáteszem ezt a token</w:t>
      </w:r>
      <w:r w:rsidR="00B9615C">
        <w:t>-</w:t>
      </w:r>
      <w:r>
        <w:t xml:space="preserve">t, persze csak ha el van tárolva ez a token. Ezt úgy érem el, hogy sikeres bejelentkezéskor meghívok egy olyan </w:t>
      </w:r>
      <w:r w:rsidR="007A1AAB">
        <w:t>függvényt,</w:t>
      </w:r>
      <w:r>
        <w:t xml:space="preserve"> ami beállítja az axios</w:t>
      </w:r>
      <w:r w:rsidR="00B9615C">
        <w:t>-</w:t>
      </w:r>
      <w:r>
        <w:t>nak egy alap értékként</w:t>
      </w:r>
      <w:r w:rsidR="00B9615C">
        <w:t xml:space="preserve"> (</w:t>
      </w:r>
      <w:r w:rsidR="00067811">
        <w:t>47</w:t>
      </w:r>
      <w:r w:rsidR="00B9615C">
        <w:t>.ábra)</w:t>
      </w:r>
      <w:r>
        <w:t>.</w:t>
      </w:r>
    </w:p>
    <w:p w14:paraId="1E57FB34" w14:textId="6241B8CE" w:rsidR="00533D73" w:rsidRDefault="00533D73" w:rsidP="00533D73">
      <w:pPr>
        <w:pStyle w:val="Firstparagraph"/>
        <w:jc w:val="center"/>
      </w:pPr>
      <w:r>
        <w:rPr>
          <w:noProof/>
          <w:lang w:eastAsia="hu-HU"/>
        </w:rPr>
        <w:lastRenderedPageBreak/>
        <w:drawing>
          <wp:inline distT="0" distB="0" distL="0" distR="0" wp14:anchorId="6F495CB3" wp14:editId="2ABEEC36">
            <wp:extent cx="5399405" cy="32378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9405" cy="3237865"/>
                    </a:xfrm>
                    <a:prstGeom prst="rect">
                      <a:avLst/>
                    </a:prstGeom>
                  </pic:spPr>
                </pic:pic>
              </a:graphicData>
            </a:graphic>
          </wp:inline>
        </w:drawing>
      </w:r>
    </w:p>
    <w:p w14:paraId="0E5BA848" w14:textId="2C50E6D3" w:rsidR="00276BB3" w:rsidRPr="00276BB3" w:rsidRDefault="00067811" w:rsidP="00276BB3">
      <w:pPr>
        <w:pStyle w:val="Kpalrs"/>
      </w:pPr>
      <w:r>
        <w:t>47</w:t>
      </w:r>
      <w:r w:rsidR="00276BB3" w:rsidRPr="00E07F37">
        <w:t>. ábra:</w:t>
      </w:r>
      <w:r w:rsidR="00276BB3">
        <w:t xml:space="preserve"> Összes axios kérés header</w:t>
      </w:r>
      <w:r w:rsidR="00C352CD">
        <w:t xml:space="preserve"> alap értékének megadása</w:t>
      </w:r>
    </w:p>
    <w:p w14:paraId="7762EB40" w14:textId="30021569" w:rsidR="00437B2A" w:rsidRDefault="00C210D4" w:rsidP="00E24F03">
      <w:pPr>
        <w:pStyle w:val="Cmsor3"/>
      </w:pPr>
      <w:bookmarkStart w:id="83" w:name="_Toc102298120"/>
      <w:r>
        <w:t>JWT tárolás</w:t>
      </w:r>
      <w:bookmarkEnd w:id="83"/>
    </w:p>
    <w:p w14:paraId="5AFC3B07" w14:textId="554F506B" w:rsidR="00533D73" w:rsidRDefault="00533D73" w:rsidP="00533D73">
      <w:pPr>
        <w:pStyle w:val="Firstparagraph"/>
      </w:pPr>
      <w:r>
        <w:t>A sikeres bejelentkezés során kapott JWT-t a böngésző lokális tárhelyében tároljuk, kijelentkezésnél innen töröljük. A token</w:t>
      </w:r>
      <w:r w:rsidR="00B9615C">
        <w:t>-</w:t>
      </w:r>
      <w:r>
        <w:t>t minden akció esetén ellenőrizzük, hogy a token érvényességi ideje lejárt-e, ha lejárt</w:t>
      </w:r>
      <w:r w:rsidR="00B9615C">
        <w:t xml:space="preserve"> a</w:t>
      </w:r>
      <w:r>
        <w:t xml:space="preserve"> token</w:t>
      </w:r>
      <w:r w:rsidR="00B9615C">
        <w:t>,</w:t>
      </w:r>
      <w:r>
        <w:t xml:space="preserve"> a felhasználót kijelentkeztetjük.</w:t>
      </w:r>
    </w:p>
    <w:p w14:paraId="4409C383" w14:textId="28D4F64D" w:rsidR="00B952A6" w:rsidRDefault="001E6A85" w:rsidP="00B952A6">
      <w:pPr>
        <w:pStyle w:val="Firstparagraph"/>
        <w:jc w:val="center"/>
      </w:pPr>
      <w:r>
        <w:rPr>
          <w:noProof/>
          <w:lang w:eastAsia="hu-HU"/>
        </w:rPr>
        <w:lastRenderedPageBreak/>
        <w:drawing>
          <wp:inline distT="0" distB="0" distL="0" distR="0" wp14:anchorId="5D3784CD" wp14:editId="35EEA363">
            <wp:extent cx="4886325" cy="44481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6325" cy="4448175"/>
                    </a:xfrm>
                    <a:prstGeom prst="rect">
                      <a:avLst/>
                    </a:prstGeom>
                  </pic:spPr>
                </pic:pic>
              </a:graphicData>
            </a:graphic>
          </wp:inline>
        </w:drawing>
      </w:r>
    </w:p>
    <w:p w14:paraId="0CF9AFAF" w14:textId="408C6549" w:rsidR="00C352CD" w:rsidRPr="00C352CD" w:rsidRDefault="00067811" w:rsidP="00C352CD">
      <w:pPr>
        <w:pStyle w:val="Kpalrs"/>
      </w:pPr>
      <w:r>
        <w:t>48</w:t>
      </w:r>
      <w:r w:rsidR="00C352CD" w:rsidRPr="00E07F37">
        <w:t xml:space="preserve">. ábra: </w:t>
      </w:r>
      <w:r w:rsidR="00C352CD">
        <w:t>loginUser metódus ahol JWT tárolása, axios kérés beállítás és bejelentkezett profil beállítása történik</w:t>
      </w:r>
    </w:p>
    <w:p w14:paraId="085E054C" w14:textId="1DCD30EF" w:rsidR="00A538E1" w:rsidRDefault="00A538E1" w:rsidP="00E24F03">
      <w:pPr>
        <w:pStyle w:val="Cmsor2"/>
      </w:pPr>
      <w:bookmarkStart w:id="84" w:name="_Toc99974881"/>
      <w:bookmarkStart w:id="85" w:name="_Toc102298121"/>
      <w:r>
        <w:t>Backend</w:t>
      </w:r>
      <w:bookmarkEnd w:id="84"/>
      <w:bookmarkEnd w:id="85"/>
    </w:p>
    <w:p w14:paraId="63DB00F6" w14:textId="67CCCF66" w:rsidR="00B559A8" w:rsidRDefault="00B559A8" w:rsidP="00E24F03">
      <w:pPr>
        <w:pStyle w:val="Cmsor3"/>
      </w:pPr>
      <w:bookmarkStart w:id="86" w:name="_Toc102298122"/>
      <w:r>
        <w:t>Struktúra</w:t>
      </w:r>
      <w:bookmarkEnd w:id="86"/>
    </w:p>
    <w:p w14:paraId="0C96500C" w14:textId="5CE8D900" w:rsidR="008E3557" w:rsidRDefault="008E3557" w:rsidP="008E3557">
      <w:pPr>
        <w:pStyle w:val="Csakszveg"/>
        <w:rPr>
          <w:rFonts w:ascii="Courier New" w:hAnsi="Courier New" w:cs="Courier New"/>
        </w:rPr>
      </w:pPr>
      <w:r>
        <w:rPr>
          <w:rFonts w:ascii="Courier New" w:hAnsi="Courier New" w:cs="Courier New"/>
        </w:rPr>
        <w:t>+api</w:t>
      </w:r>
    </w:p>
    <w:p w14:paraId="6BD9CADC" w14:textId="7908C539" w:rsidR="008E3557" w:rsidRDefault="008E3557" w:rsidP="008E3557">
      <w:pPr>
        <w:pStyle w:val="Csakszveg"/>
        <w:rPr>
          <w:rFonts w:ascii="Courier New" w:hAnsi="Courier New" w:cs="Courier New"/>
        </w:rPr>
      </w:pPr>
      <w:r>
        <w:rPr>
          <w:rFonts w:ascii="Courier New" w:hAnsi="Courier New" w:cs="Courier New"/>
        </w:rPr>
        <w:t>|   .env</w:t>
      </w:r>
    </w:p>
    <w:p w14:paraId="60830AD3" w14:textId="04F6B820" w:rsidR="008E3557" w:rsidRDefault="008E3557" w:rsidP="008E3557">
      <w:pPr>
        <w:pStyle w:val="Csakszveg"/>
        <w:rPr>
          <w:rFonts w:ascii="Courier New" w:hAnsi="Courier New" w:cs="Courier New"/>
        </w:rPr>
      </w:pPr>
      <w:r>
        <w:rPr>
          <w:rFonts w:ascii="Courier New" w:hAnsi="Courier New" w:cs="Courier New"/>
        </w:rPr>
        <w:t>|   db_tables.sql</w:t>
      </w:r>
    </w:p>
    <w:p w14:paraId="08025C33" w14:textId="45E7324E" w:rsidR="008E3557" w:rsidRDefault="008E3557" w:rsidP="008E3557">
      <w:pPr>
        <w:pStyle w:val="Csakszveg"/>
        <w:rPr>
          <w:rFonts w:ascii="Courier New" w:hAnsi="Courier New" w:cs="Courier New"/>
        </w:rPr>
      </w:pPr>
      <w:r>
        <w:rPr>
          <w:rFonts w:ascii="Courier New" w:hAnsi="Courier New" w:cs="Courier New"/>
        </w:rPr>
        <w:t>|   index.js</w:t>
      </w:r>
    </w:p>
    <w:p w14:paraId="5181C076" w14:textId="714BE5FF" w:rsidR="008E3557" w:rsidRDefault="008E3557" w:rsidP="008E3557">
      <w:pPr>
        <w:pStyle w:val="Csakszveg"/>
        <w:rPr>
          <w:rFonts w:ascii="Courier New" w:hAnsi="Courier New" w:cs="Courier New"/>
        </w:rPr>
      </w:pPr>
      <w:r>
        <w:rPr>
          <w:rFonts w:ascii="Courier New" w:hAnsi="Courier New" w:cs="Courier New"/>
        </w:rPr>
        <w:t>|   package.json</w:t>
      </w:r>
    </w:p>
    <w:p w14:paraId="07C362BF" w14:textId="4ED47ACB" w:rsidR="008E3557" w:rsidRDefault="008E3557" w:rsidP="008E3557">
      <w:pPr>
        <w:pStyle w:val="Csakszveg"/>
        <w:rPr>
          <w:rFonts w:ascii="Courier New" w:hAnsi="Courier New" w:cs="Courier New"/>
        </w:rPr>
      </w:pPr>
      <w:r>
        <w:rPr>
          <w:rFonts w:ascii="Courier New" w:hAnsi="Courier New" w:cs="Courier New"/>
        </w:rPr>
        <w:t>|   package-lock.json</w:t>
      </w:r>
    </w:p>
    <w:p w14:paraId="3876DE88" w14:textId="3C094BF1" w:rsidR="008E3557" w:rsidRDefault="008E3557" w:rsidP="008E3557">
      <w:pPr>
        <w:pStyle w:val="Csakszveg"/>
        <w:rPr>
          <w:rFonts w:ascii="Courier New" w:hAnsi="Courier New" w:cs="Courier New"/>
        </w:rPr>
      </w:pPr>
      <w:r>
        <w:rPr>
          <w:rFonts w:ascii="Courier New" w:hAnsi="Courier New" w:cs="Courier New"/>
        </w:rPr>
        <w:t>+---node_modules</w:t>
      </w:r>
    </w:p>
    <w:p w14:paraId="4BB3205C" w14:textId="0E84CBB8" w:rsidR="008E3557" w:rsidRDefault="008E3557" w:rsidP="008E3557">
      <w:pPr>
        <w:pStyle w:val="Csakszveg"/>
        <w:rPr>
          <w:rFonts w:ascii="Courier New" w:hAnsi="Courier New" w:cs="Courier New"/>
        </w:rPr>
      </w:pPr>
      <w:r>
        <w:rPr>
          <w:rFonts w:ascii="Courier New" w:hAnsi="Courier New" w:cs="Courier New"/>
        </w:rPr>
        <w:t>+---src</w:t>
      </w:r>
    </w:p>
    <w:p w14:paraId="1787FD4E" w14:textId="3C8F626F" w:rsidR="008E3557" w:rsidRDefault="008C285C" w:rsidP="008E3557">
      <w:pPr>
        <w:pStyle w:val="Csakszveg"/>
        <w:rPr>
          <w:rFonts w:ascii="Courier New" w:hAnsi="Courier New" w:cs="Courier New"/>
        </w:rPr>
      </w:pPr>
      <w:r>
        <w:rPr>
          <w:rFonts w:ascii="Courier New" w:hAnsi="Courier New" w:cs="Courier New"/>
        </w:rPr>
        <w:t>|</w:t>
      </w:r>
      <w:r w:rsidR="008E3557">
        <w:rPr>
          <w:rFonts w:ascii="Courier New" w:hAnsi="Courier New" w:cs="Courier New"/>
        </w:rPr>
        <w:t xml:space="preserve">   </w:t>
      </w:r>
      <w:r w:rsidR="00115DE0">
        <w:rPr>
          <w:rFonts w:ascii="Courier New" w:hAnsi="Courier New" w:cs="Courier New"/>
        </w:rPr>
        <w:t>+---database</w:t>
      </w:r>
    </w:p>
    <w:p w14:paraId="31D289E9" w14:textId="0BCCD0CF"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db.js</w:t>
      </w:r>
    </w:p>
    <w:p w14:paraId="075B2410" w14:textId="4147B31E"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+---helpers</w:t>
      </w:r>
    </w:p>
    <w:p w14:paraId="4657EFF5" w14:textId="0A9A1BE4"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checkIfFriends.js</w:t>
      </w:r>
    </w:p>
    <w:p w14:paraId="3E97C555" w14:textId="2962E5EB"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checkIfHasMessageProperty.js</w:t>
      </w:r>
    </w:p>
    <w:p w14:paraId="7098DDAD" w14:textId="517E3ADE"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checkIfMangaExists.js</w:t>
      </w:r>
    </w:p>
    <w:p w14:paraId="363DEB9D" w14:textId="67757C90"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getMangaTitle.js</w:t>
      </w:r>
    </w:p>
    <w:p w14:paraId="6D5943D8" w14:textId="0AB5F886"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getMessageKey.js</w:t>
      </w:r>
    </w:p>
    <w:p w14:paraId="19D9F399" w14:textId="7D896B60"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getVisibility.js</w:t>
      </w:r>
    </w:p>
    <w:p w14:paraId="7A1875A8" w14:textId="47BA20EB" w:rsidR="00115DE0" w:rsidRDefault="008C285C" w:rsidP="00115DE0">
      <w:pPr>
        <w:pStyle w:val="Csakszveg"/>
        <w:rPr>
          <w:rFonts w:ascii="Courier New" w:hAnsi="Courier New" w:cs="Courier New"/>
        </w:rPr>
      </w:pPr>
      <w:r>
        <w:rPr>
          <w:rFonts w:ascii="Courier New" w:hAnsi="Courier New" w:cs="Courier New"/>
        </w:rPr>
        <w:lastRenderedPageBreak/>
        <w:t>|</w:t>
      </w:r>
      <w:r w:rsidR="00115DE0">
        <w:rPr>
          <w:rFonts w:ascii="Courier New" w:hAnsi="Courier New" w:cs="Courier New"/>
        </w:rPr>
        <w:t xml:space="preserve">       |   </w:t>
      </w:r>
      <w:r w:rsidR="00115DE0" w:rsidRPr="00115DE0">
        <w:rPr>
          <w:rFonts w:ascii="Courier New" w:hAnsi="Courier New" w:cs="Courier New"/>
        </w:rPr>
        <w:t>isEmpty.js</w:t>
      </w:r>
    </w:p>
    <w:p w14:paraId="171EC163" w14:textId="35B08D79" w:rsidR="00115DE0" w:rsidRDefault="008C285C" w:rsidP="00115DE0">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sendEmail.js</w:t>
      </w:r>
    </w:p>
    <w:p w14:paraId="4CCB602E" w14:textId="6B7C296F"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verify.js</w:t>
      </w:r>
    </w:p>
    <w:p w14:paraId="6190236E" w14:textId="6C1C39EA"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w:t>
      </w:r>
      <w:r w:rsidR="00115DE0" w:rsidRPr="00115DE0">
        <w:rPr>
          <w:rFonts w:ascii="Courier New" w:hAnsi="Courier New" w:cs="Courier New"/>
        </w:rPr>
        <w:t>verify_check.js</w:t>
      </w:r>
    </w:p>
    <w:p w14:paraId="323F23B9" w14:textId="51FB1496"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+---queries</w:t>
      </w:r>
    </w:p>
    <w:p w14:paraId="3AAD2C65" w14:textId="61B79D48"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+---validations</w:t>
      </w:r>
    </w:p>
    <w:p w14:paraId="45758111" w14:textId="2FFD01ED"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+---routes</w:t>
      </w:r>
    </w:p>
    <w:p w14:paraId="0353D0DB" w14:textId="42C9B1CA"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auth.js</w:t>
      </w:r>
    </w:p>
    <w:p w14:paraId="3EE2297F" w14:textId="0332100F"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chat.js</w:t>
      </w:r>
    </w:p>
    <w:p w14:paraId="6B1649AD" w14:textId="57B74798"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comments.js</w:t>
      </w:r>
    </w:p>
    <w:p w14:paraId="33D3543C" w14:textId="4F250B05"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lists.js</w:t>
      </w:r>
    </w:p>
    <w:p w14:paraId="252399E4" w14:textId="380638A3"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mangaUpdate.js</w:t>
      </w:r>
    </w:p>
    <w:p w14:paraId="2D3B07DC" w14:textId="59179EF9"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threads.js</w:t>
      </w:r>
    </w:p>
    <w:p w14:paraId="5183AEF4" w14:textId="65139B22"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user.js</w:t>
      </w:r>
    </w:p>
    <w:p w14:paraId="20B32E25" w14:textId="0607474A" w:rsidR="00115DE0" w:rsidRDefault="008C285C" w:rsidP="008E3557">
      <w:pPr>
        <w:pStyle w:val="Csakszveg"/>
        <w:rPr>
          <w:rFonts w:ascii="Courier New" w:hAnsi="Courier New" w:cs="Courier New"/>
        </w:rPr>
      </w:pPr>
      <w:r>
        <w:rPr>
          <w:rFonts w:ascii="Courier New" w:hAnsi="Courier New" w:cs="Courier New"/>
        </w:rPr>
        <w:t>|</w:t>
      </w:r>
      <w:r w:rsidR="00115DE0">
        <w:rPr>
          <w:rFonts w:ascii="Courier New" w:hAnsi="Courier New" w:cs="Courier New"/>
        </w:rPr>
        <w:t xml:space="preserve">       |   votes.js</w:t>
      </w:r>
    </w:p>
    <w:p w14:paraId="373D7C2F" w14:textId="0805826E" w:rsidR="008E3557" w:rsidRDefault="008C285C" w:rsidP="008C285C">
      <w:pPr>
        <w:pStyle w:val="Firstparagraph"/>
      </w:pPr>
      <w:r>
        <w:t>Struktúra magyarázat:</w:t>
      </w:r>
    </w:p>
    <w:p w14:paraId="56697234" w14:textId="03253B0B" w:rsidR="008C285C" w:rsidRDefault="008C285C" w:rsidP="008C285C">
      <w:pPr>
        <w:pStyle w:val="Listaszerbekezds"/>
      </w:pPr>
      <w:r w:rsidRPr="00646B78">
        <w:rPr>
          <w:b/>
          <w:bCs/>
        </w:rPr>
        <w:t>.env</w:t>
      </w:r>
      <w:r>
        <w:t xml:space="preserve"> fájl: Egy olyan </w:t>
      </w:r>
      <w:r w:rsidR="007A1AAB">
        <w:t>fájl,</w:t>
      </w:r>
      <w:r>
        <w:t xml:space="preserve"> amivel szimulálni tudjuk a környezeti változók jelenlétét, anélkül hogy a szervert futtató rendszeren ténylegesen beállítanánk, ez segít a futtatáshoz szükséges globális változókat egy helyre összegyűjteni.</w:t>
      </w:r>
    </w:p>
    <w:p w14:paraId="357115FD" w14:textId="779CC36D" w:rsidR="008C285C" w:rsidRDefault="008C285C" w:rsidP="008C285C">
      <w:pPr>
        <w:pStyle w:val="Listaszerbekezds"/>
      </w:pPr>
      <w:r w:rsidRPr="00646B78">
        <w:rPr>
          <w:b/>
          <w:bCs/>
        </w:rPr>
        <w:t>Db_tables.sql:</w:t>
      </w:r>
      <w:r>
        <w:t xml:space="preserve"> </w:t>
      </w:r>
      <w:r w:rsidR="00B836D7">
        <w:t xml:space="preserve">Olyan SQL utasításokat tartalmaz, amiket ha lefuttatunk </w:t>
      </w:r>
      <w:r w:rsidR="00B9615C">
        <w:t>az</w:t>
      </w:r>
      <w:r w:rsidR="00B836D7">
        <w:t xml:space="preserve"> adatbázison, a feladat működéséhez szükséges táblákat</w:t>
      </w:r>
      <w:r w:rsidR="00B9615C">
        <w:t xml:space="preserve">, </w:t>
      </w:r>
      <w:r w:rsidR="00B836D7">
        <w:t xml:space="preserve">tárolt eljárásokat létrehozza és pár szükséges adatot </w:t>
      </w:r>
      <w:r w:rsidR="00B9615C">
        <w:t>is</w:t>
      </w:r>
      <w:r w:rsidR="00B836D7">
        <w:t xml:space="preserve"> </w:t>
      </w:r>
      <w:r w:rsidR="00B9615C">
        <w:t>fel</w:t>
      </w:r>
      <w:r w:rsidR="00B836D7">
        <w:t>visz a rendszerbe.</w:t>
      </w:r>
    </w:p>
    <w:p w14:paraId="57A30F24" w14:textId="642BACD4" w:rsidR="008C285C" w:rsidRDefault="00066671" w:rsidP="00066671">
      <w:pPr>
        <w:pStyle w:val="Listaszerbekezds"/>
      </w:pPr>
      <w:r w:rsidRPr="00646B78">
        <w:rPr>
          <w:b/>
          <w:bCs/>
        </w:rPr>
        <w:t>Index.js:</w:t>
      </w:r>
      <w:r>
        <w:t xml:space="preserve"> A program fő fájlja, ebben a fájlban indítjuk el a szervert és adjuk meg a szervernek a beállításait.</w:t>
      </w:r>
    </w:p>
    <w:p w14:paraId="2588BF68" w14:textId="690CC735" w:rsidR="008C285C" w:rsidRDefault="008C285C" w:rsidP="008C285C">
      <w:pPr>
        <w:pStyle w:val="Listaszerbekezds"/>
      </w:pPr>
      <w:r w:rsidRPr="00456728">
        <w:rPr>
          <w:b/>
          <w:bCs/>
        </w:rPr>
        <w:t>Package.json:</w:t>
      </w:r>
      <w:r>
        <w:t xml:space="preserve"> A program meta adatait tartalmazza, mi a projekt neve, verzió szám, használt csomagok listája, futtatási scriptek és még sok más beállítás</w:t>
      </w:r>
      <w:r w:rsidR="00B9615C">
        <w:t>.</w:t>
      </w:r>
    </w:p>
    <w:p w14:paraId="4CA2CE1A" w14:textId="77777777" w:rsidR="00066671" w:rsidRPr="008C285C" w:rsidRDefault="008C285C" w:rsidP="00066671">
      <w:pPr>
        <w:pStyle w:val="Listaszerbekezds"/>
      </w:pPr>
      <w:r w:rsidRPr="00456728">
        <w:rPr>
          <w:b/>
          <w:bCs/>
        </w:rPr>
        <w:t>Package-lock.json:</w:t>
      </w:r>
      <w:r>
        <w:t xml:space="preserve"> Az összes használt csomagnak és azoknak a csomagok által felhasznált függőségeknek a verziószámát tárolja, hogy ha újra generálják a node_modules mappát ne lépjen fel olyan hiba, hogy az egyik csomag által használt függőség máshogy működik egy frissítés miatt.</w:t>
      </w:r>
    </w:p>
    <w:p w14:paraId="1CC9A638" w14:textId="51415279" w:rsidR="00066671" w:rsidRDefault="00066671" w:rsidP="00066671">
      <w:pPr>
        <w:pStyle w:val="Listaszerbekezds"/>
      </w:pPr>
      <w:r w:rsidRPr="00456728">
        <w:rPr>
          <w:b/>
          <w:bCs/>
        </w:rPr>
        <w:t>Node_modules mappa:</w:t>
      </w:r>
      <w:r>
        <w:t xml:space="preserve"> A felhasznált csomagok találhatók, ez a mappa aut</w:t>
      </w:r>
      <w:r w:rsidR="00555655">
        <w:t>o</w:t>
      </w:r>
      <w:r>
        <w:t>matikusan kerül generálásra</w:t>
      </w:r>
      <w:r w:rsidR="00B9615C">
        <w:t>.</w:t>
      </w:r>
    </w:p>
    <w:p w14:paraId="0A23BEC5" w14:textId="3BA98C4D" w:rsidR="008C285C" w:rsidRPr="004637A0" w:rsidRDefault="00066671" w:rsidP="008C285C">
      <w:pPr>
        <w:pStyle w:val="Listaszerbekezds"/>
      </w:pPr>
      <w:r w:rsidRPr="00646B78">
        <w:rPr>
          <w:b/>
          <w:bCs/>
        </w:rPr>
        <w:t>Src mappa:</w:t>
      </w:r>
      <w:r>
        <w:t xml:space="preserve"> Ebben a mappában találhatóak a programban használt kódok</w:t>
      </w:r>
      <w:r w:rsidR="00B9615C">
        <w:t>.</w:t>
      </w:r>
    </w:p>
    <w:p w14:paraId="2F65FC9F" w14:textId="3CBD7CA5" w:rsidR="008C285C" w:rsidRDefault="00066671" w:rsidP="008C285C">
      <w:pPr>
        <w:pStyle w:val="Listaszerbekezds"/>
      </w:pPr>
      <w:r w:rsidRPr="00646B78">
        <w:rPr>
          <w:b/>
          <w:bCs/>
        </w:rPr>
        <w:t>Database mappa</w:t>
      </w:r>
      <w:r w:rsidR="00B9615C">
        <w:rPr>
          <w:b/>
          <w:bCs/>
        </w:rPr>
        <w:t xml:space="preserve"> </w:t>
      </w:r>
      <w:r w:rsidRPr="00646B78">
        <w:rPr>
          <w:b/>
          <w:bCs/>
        </w:rPr>
        <w:t>(src/database):</w:t>
      </w:r>
      <w:r>
        <w:t xml:space="preserve"> Azt a fájlt </w:t>
      </w:r>
      <w:r w:rsidR="003C1FE7">
        <w:t>tartalmazza (</w:t>
      </w:r>
      <w:r>
        <w:t>db.js) ami kapcsolatot létesít az adatbázissal és rajta keresztül tudunk SQL utasításokat lefuttatni az adatbázison.</w:t>
      </w:r>
    </w:p>
    <w:p w14:paraId="1E64C0A8" w14:textId="0CE91B00" w:rsidR="00066671" w:rsidRDefault="00066671" w:rsidP="008C285C">
      <w:pPr>
        <w:pStyle w:val="Listaszerbekezds"/>
      </w:pPr>
      <w:r w:rsidRPr="00646B78">
        <w:rPr>
          <w:b/>
          <w:bCs/>
        </w:rPr>
        <w:lastRenderedPageBreak/>
        <w:t>Helpers mappa</w:t>
      </w:r>
      <w:r w:rsidR="00B9615C">
        <w:rPr>
          <w:b/>
          <w:bCs/>
        </w:rPr>
        <w:t xml:space="preserve"> </w:t>
      </w:r>
      <w:r w:rsidRPr="00646B78">
        <w:rPr>
          <w:b/>
          <w:bCs/>
        </w:rPr>
        <w:t>(src/helpers):</w:t>
      </w:r>
      <w:r>
        <w:t xml:space="preserve"> </w:t>
      </w:r>
      <w:r w:rsidR="008F6042">
        <w:t xml:space="preserve">Olyan </w:t>
      </w:r>
      <w:r w:rsidR="003C1FE7">
        <w:t>fájlok,</w:t>
      </w:r>
      <w:r w:rsidR="008F6042">
        <w:t xml:space="preserve"> találhatóak </w:t>
      </w:r>
      <w:r w:rsidR="003C1FE7">
        <w:t>itt,</w:t>
      </w:r>
      <w:r w:rsidR="008F6042">
        <w:t xml:space="preserve"> amiket többször meghívunk a program futása során, vannak olyan </w:t>
      </w:r>
      <w:r w:rsidR="003C1FE7">
        <w:t>fájlok,</w:t>
      </w:r>
      <w:r w:rsidR="008F6042">
        <w:t xml:space="preserve"> amik azonos céllal rendelkeznek, ezeket további mappákba csoportosítjuk</w:t>
      </w:r>
      <w:r w:rsidR="00B9615C">
        <w:t xml:space="preserve"> </w:t>
      </w:r>
      <w:r w:rsidR="008F6042">
        <w:t>(queries, validations).</w:t>
      </w:r>
    </w:p>
    <w:p w14:paraId="0654EEAD" w14:textId="5C6A2C18" w:rsidR="008F6042" w:rsidRDefault="008F6042" w:rsidP="008C285C">
      <w:pPr>
        <w:pStyle w:val="Listaszerbekezds"/>
      </w:pPr>
      <w:r w:rsidRPr="00646B78">
        <w:rPr>
          <w:b/>
          <w:bCs/>
        </w:rPr>
        <w:t>Queries mappa</w:t>
      </w:r>
      <w:r w:rsidR="00B9615C">
        <w:rPr>
          <w:b/>
          <w:bCs/>
        </w:rPr>
        <w:t xml:space="preserve"> </w:t>
      </w:r>
      <w:r w:rsidRPr="00646B78">
        <w:rPr>
          <w:b/>
          <w:bCs/>
        </w:rPr>
        <w:t>(src/helpers/queries):</w:t>
      </w:r>
      <w:r>
        <w:t xml:space="preserve"> A fájlok osztályokat tartalmaznak, amik az adatbázissal </w:t>
      </w:r>
      <w:r w:rsidR="00B9615C">
        <w:t>kommunikálnak</w:t>
      </w:r>
      <w:r>
        <w:t>.</w:t>
      </w:r>
    </w:p>
    <w:p w14:paraId="6BD6C049" w14:textId="58B1174F" w:rsidR="008F6042" w:rsidRDefault="008F6042" w:rsidP="008C285C">
      <w:pPr>
        <w:pStyle w:val="Listaszerbekezds"/>
      </w:pPr>
      <w:r w:rsidRPr="00646B78">
        <w:rPr>
          <w:b/>
          <w:bCs/>
        </w:rPr>
        <w:t>Validations mappa</w:t>
      </w:r>
      <w:r w:rsidR="00B9615C">
        <w:rPr>
          <w:b/>
          <w:bCs/>
        </w:rPr>
        <w:t xml:space="preserve"> </w:t>
      </w:r>
      <w:r w:rsidRPr="00646B78">
        <w:rPr>
          <w:b/>
          <w:bCs/>
        </w:rPr>
        <w:t>(src/helpers/validations):</w:t>
      </w:r>
      <w:r>
        <w:t xml:space="preserve"> Különböző adatok ellenőrzésére szolgáló funkciókat tartalmaznak a fájlok</w:t>
      </w:r>
      <w:r w:rsidR="00B9615C">
        <w:t>.</w:t>
      </w:r>
    </w:p>
    <w:p w14:paraId="0F8935C5" w14:textId="2AE450E1" w:rsidR="008F6042" w:rsidRPr="008C285C" w:rsidRDefault="008F6042" w:rsidP="008C285C">
      <w:pPr>
        <w:pStyle w:val="Listaszerbekezds"/>
      </w:pPr>
      <w:r w:rsidRPr="00646B78">
        <w:rPr>
          <w:b/>
          <w:bCs/>
        </w:rPr>
        <w:t>Routes mappa</w:t>
      </w:r>
      <w:r w:rsidR="00B9615C">
        <w:rPr>
          <w:b/>
          <w:bCs/>
        </w:rPr>
        <w:t xml:space="preserve"> </w:t>
      </w:r>
      <w:r w:rsidRPr="00646B78">
        <w:rPr>
          <w:b/>
          <w:bCs/>
        </w:rPr>
        <w:t>(src/routes):</w:t>
      </w:r>
      <w:r>
        <w:t xml:space="preserve"> Az API szerver végpontjai vannak itt, az azonos szerepkörű végpontok egy-egy fájlb</w:t>
      </w:r>
      <w:r w:rsidR="00EA0AEE">
        <w:t>an vannak összeszedve.</w:t>
      </w:r>
    </w:p>
    <w:p w14:paraId="26737BA5" w14:textId="7644DBF2" w:rsidR="00B559A8" w:rsidRDefault="00B559A8" w:rsidP="00E24F03">
      <w:pPr>
        <w:pStyle w:val="Cmsor3"/>
      </w:pPr>
      <w:bookmarkStart w:id="87" w:name="_Toc102298123"/>
      <w:r>
        <w:t>Routeok</w:t>
      </w:r>
      <w:bookmarkEnd w:id="87"/>
    </w:p>
    <w:p w14:paraId="4AB6B9A4" w14:textId="3C5A70AF" w:rsidR="00EA0AEE" w:rsidRDefault="00193272" w:rsidP="00EA0AEE">
      <w:pPr>
        <w:pStyle w:val="Firstparagraph"/>
      </w:pPr>
      <w:r>
        <w:t>A szerver végpontjai 8 db csoportba vannak osztva, és ezekhez a csoportokhoz külön</w:t>
      </w:r>
      <w:r w:rsidR="005A0C5E">
        <w:t xml:space="preserve">-külön </w:t>
      </w:r>
      <w:r>
        <w:t>tartozik</w:t>
      </w:r>
      <w:r w:rsidR="005A0C5E">
        <w:t>:</w:t>
      </w:r>
      <w:r>
        <w:t xml:space="preserve"> egy </w:t>
      </w:r>
      <w:r w:rsidR="003C1FE7">
        <w:t>fájl,</w:t>
      </w:r>
      <w:r>
        <w:t xml:space="preserve"> ami a </w:t>
      </w:r>
      <w:r w:rsidR="004114ED">
        <w:t xml:space="preserve">HTTP </w:t>
      </w:r>
      <w:r>
        <w:t xml:space="preserve">kéréseket kezeli, egy </w:t>
      </w:r>
      <w:r w:rsidR="003C1FE7">
        <w:t>fájl,</w:t>
      </w:r>
      <w:r>
        <w:t xml:space="preserve"> ami az adat ellenőrzést kezeli és egy </w:t>
      </w:r>
      <w:r w:rsidR="003C1FE7">
        <w:t>fájl,</w:t>
      </w:r>
      <w:r>
        <w:t xml:space="preserve"> ami az adatbázissal kapcsolatos funkciókat tárolja.</w:t>
      </w:r>
    </w:p>
    <w:p w14:paraId="441BFF50" w14:textId="23657EAA" w:rsidR="00193272" w:rsidRDefault="00193272" w:rsidP="00193272">
      <w:r>
        <w:t>Csoportok listája</w:t>
      </w:r>
      <w:r w:rsidR="005A0C5E">
        <w:t xml:space="preserve"> </w:t>
      </w:r>
      <w:r>
        <w:t>(ezek a fájlok az src/routes mappában találhatóak):</w:t>
      </w:r>
    </w:p>
    <w:p w14:paraId="345105BF" w14:textId="4AC25C07" w:rsidR="00193272" w:rsidRDefault="00193272" w:rsidP="00193272">
      <w:pPr>
        <w:pStyle w:val="Listaszerbekezds"/>
      </w:pPr>
      <w:r w:rsidRPr="00646B78">
        <w:rPr>
          <w:b/>
          <w:bCs/>
        </w:rPr>
        <w:t>Hitelesítés</w:t>
      </w:r>
      <w:r w:rsidR="005A0C5E">
        <w:rPr>
          <w:b/>
          <w:bCs/>
        </w:rPr>
        <w:t xml:space="preserve"> </w:t>
      </w:r>
      <w:r w:rsidRPr="00646B78">
        <w:rPr>
          <w:b/>
          <w:bCs/>
        </w:rPr>
        <w:t>(auth.js):</w:t>
      </w:r>
      <w:r w:rsidR="00CD63FA">
        <w:t xml:space="preserve"> Felhasználó regiszt</w:t>
      </w:r>
      <w:r w:rsidR="005A0C5E">
        <w:t>r</w:t>
      </w:r>
      <w:r w:rsidR="00CD63FA">
        <w:t>ációját, bejelentkezését kezeli.</w:t>
      </w:r>
    </w:p>
    <w:p w14:paraId="5FACB15F" w14:textId="1AA1D9CA" w:rsidR="00193272" w:rsidRDefault="00193272" w:rsidP="00193272">
      <w:pPr>
        <w:pStyle w:val="Listaszerbekezds"/>
      </w:pPr>
      <w:r w:rsidRPr="00646B78">
        <w:rPr>
          <w:b/>
          <w:bCs/>
        </w:rPr>
        <w:t>Csevegés</w:t>
      </w:r>
      <w:r w:rsidR="005A0C5E">
        <w:rPr>
          <w:b/>
          <w:bCs/>
        </w:rPr>
        <w:t xml:space="preserve"> </w:t>
      </w:r>
      <w:r w:rsidRPr="00646B78">
        <w:rPr>
          <w:b/>
          <w:bCs/>
        </w:rPr>
        <w:t>(chat.js):</w:t>
      </w:r>
      <w:r w:rsidR="00CD63FA">
        <w:t xml:space="preserve"> Felhasználók közötti csevegést kezeli.</w:t>
      </w:r>
    </w:p>
    <w:p w14:paraId="374DA09A" w14:textId="013B73AB" w:rsidR="00193272" w:rsidRDefault="00193272" w:rsidP="00193272">
      <w:pPr>
        <w:pStyle w:val="Listaszerbekezds"/>
      </w:pPr>
      <w:r w:rsidRPr="00646B78">
        <w:rPr>
          <w:b/>
          <w:bCs/>
        </w:rPr>
        <w:t>Kommentek</w:t>
      </w:r>
      <w:r w:rsidR="005A0C5E">
        <w:rPr>
          <w:b/>
          <w:bCs/>
        </w:rPr>
        <w:t xml:space="preserve"> </w:t>
      </w:r>
      <w:r w:rsidRPr="00646B78">
        <w:rPr>
          <w:b/>
          <w:bCs/>
        </w:rPr>
        <w:t>(comments.js):</w:t>
      </w:r>
      <w:r w:rsidR="00CD63FA">
        <w:t xml:space="preserve"> Egy elem</w:t>
      </w:r>
      <w:r w:rsidR="005A0C5E">
        <w:t>nek (Fórum, Manga, Manga fejezet) a</w:t>
      </w:r>
      <w:r w:rsidR="00CD63FA">
        <w:t xml:space="preserve"> kommentjeit kezeli, létrehozás, lekérdezés.</w:t>
      </w:r>
    </w:p>
    <w:p w14:paraId="0C06B8F4" w14:textId="098F9D21" w:rsidR="00193272" w:rsidRDefault="00193272" w:rsidP="00193272">
      <w:pPr>
        <w:pStyle w:val="Listaszerbekezds"/>
      </w:pPr>
      <w:r w:rsidRPr="00646B78">
        <w:rPr>
          <w:b/>
          <w:bCs/>
        </w:rPr>
        <w:t>Manga listák</w:t>
      </w:r>
      <w:r w:rsidR="005A0C5E">
        <w:rPr>
          <w:b/>
          <w:bCs/>
        </w:rPr>
        <w:t xml:space="preserve"> </w:t>
      </w:r>
      <w:r w:rsidRPr="00646B78">
        <w:rPr>
          <w:b/>
          <w:bCs/>
        </w:rPr>
        <w:t>(lists.js):</w:t>
      </w:r>
      <w:r w:rsidR="00CD63FA">
        <w:t xml:space="preserve"> Felhasználó manga listáját kezeli.</w:t>
      </w:r>
    </w:p>
    <w:p w14:paraId="00CB9F35" w14:textId="236A9A8A" w:rsidR="00193272" w:rsidRDefault="00193272" w:rsidP="00193272">
      <w:pPr>
        <w:pStyle w:val="Listaszerbekezds"/>
      </w:pPr>
      <w:r w:rsidRPr="00646B78">
        <w:rPr>
          <w:b/>
          <w:bCs/>
        </w:rPr>
        <w:t>Manga frissítések</w:t>
      </w:r>
      <w:r w:rsidR="005A0C5E">
        <w:rPr>
          <w:b/>
          <w:bCs/>
        </w:rPr>
        <w:t xml:space="preserve"> </w:t>
      </w:r>
      <w:r w:rsidRPr="00646B78">
        <w:rPr>
          <w:b/>
          <w:bCs/>
        </w:rPr>
        <w:t>(mangaUpdates.js):</w:t>
      </w:r>
      <w:r w:rsidR="00CD63FA">
        <w:t xml:space="preserve"> Manga frissítéseket kezel.</w:t>
      </w:r>
    </w:p>
    <w:p w14:paraId="2E9D26CB" w14:textId="5C884D53" w:rsidR="00193272" w:rsidRDefault="00193272" w:rsidP="00193272">
      <w:pPr>
        <w:pStyle w:val="Listaszerbekezds"/>
      </w:pPr>
      <w:r w:rsidRPr="00646B78">
        <w:rPr>
          <w:b/>
          <w:bCs/>
        </w:rPr>
        <w:t>Fórum thread</w:t>
      </w:r>
      <w:r w:rsidR="005A0C5E">
        <w:rPr>
          <w:b/>
          <w:bCs/>
        </w:rPr>
        <w:t>-</w:t>
      </w:r>
      <w:r w:rsidRPr="00646B78">
        <w:rPr>
          <w:b/>
          <w:bCs/>
        </w:rPr>
        <w:t>ek</w:t>
      </w:r>
      <w:r w:rsidR="005A0C5E">
        <w:rPr>
          <w:b/>
          <w:bCs/>
        </w:rPr>
        <w:t xml:space="preserve"> </w:t>
      </w:r>
      <w:r w:rsidRPr="00646B78">
        <w:rPr>
          <w:b/>
          <w:bCs/>
        </w:rPr>
        <w:t>(threads.js):</w:t>
      </w:r>
      <w:r w:rsidR="00CD63FA">
        <w:t xml:space="preserve"> Fórummal kapcsolatos akciókat kezeli.</w:t>
      </w:r>
    </w:p>
    <w:p w14:paraId="407B421B" w14:textId="75EB1A4C" w:rsidR="00193272" w:rsidRDefault="00193272" w:rsidP="00193272">
      <w:pPr>
        <w:pStyle w:val="Listaszerbekezds"/>
      </w:pPr>
      <w:r w:rsidRPr="00646B78">
        <w:rPr>
          <w:b/>
          <w:bCs/>
        </w:rPr>
        <w:t>Felhasználó</w:t>
      </w:r>
      <w:r w:rsidR="005A0C5E">
        <w:rPr>
          <w:b/>
          <w:bCs/>
        </w:rPr>
        <w:t xml:space="preserve"> </w:t>
      </w:r>
      <w:r w:rsidRPr="00646B78">
        <w:rPr>
          <w:b/>
          <w:bCs/>
        </w:rPr>
        <w:t>(user.js):</w:t>
      </w:r>
      <w:r w:rsidR="00CD63FA">
        <w:t xml:space="preserve"> Felhasználó profiljával kapcsolatos kéréseket kezeli</w:t>
      </w:r>
    </w:p>
    <w:p w14:paraId="5A9E28D9" w14:textId="0AEE9A8F" w:rsidR="00193272" w:rsidRDefault="00193272" w:rsidP="00193272">
      <w:pPr>
        <w:pStyle w:val="Listaszerbekezds"/>
      </w:pPr>
      <w:r w:rsidRPr="00646B78">
        <w:rPr>
          <w:b/>
          <w:bCs/>
        </w:rPr>
        <w:t>Értékelés</w:t>
      </w:r>
      <w:r w:rsidR="005A0C5E">
        <w:rPr>
          <w:b/>
          <w:bCs/>
        </w:rPr>
        <w:t xml:space="preserve"> </w:t>
      </w:r>
      <w:r w:rsidRPr="00646B78">
        <w:rPr>
          <w:b/>
          <w:bCs/>
        </w:rPr>
        <w:t>(votes.js):</w:t>
      </w:r>
      <w:r w:rsidR="00CD63FA">
        <w:t xml:space="preserve"> Manga értékelést, kommentek és fórum thread</w:t>
      </w:r>
      <w:r w:rsidR="005A0C5E">
        <w:t>-</w:t>
      </w:r>
      <w:r w:rsidR="00CD63FA">
        <w:t>ek lájkolását kezeli</w:t>
      </w:r>
      <w:r w:rsidR="00ED1AB0">
        <w:t>.</w:t>
      </w:r>
    </w:p>
    <w:p w14:paraId="54C497F5" w14:textId="18263A78" w:rsidR="00CD63FA" w:rsidRDefault="000B6B54" w:rsidP="00CD63FA">
      <w:r>
        <w:t xml:space="preserve">Ezekben a fájlokban egy </w:t>
      </w:r>
      <w:r w:rsidR="005A0C5E">
        <w:t>E</w:t>
      </w:r>
      <w:r>
        <w:t>xpress</w:t>
      </w:r>
      <w:r w:rsidR="005A0C5E">
        <w:t>.js</w:t>
      </w:r>
      <w:r>
        <w:t xml:space="preserve"> Router objektumnak állít</w:t>
      </w:r>
      <w:r w:rsidR="00ED1AB0">
        <w:t>o</w:t>
      </w:r>
      <w:r>
        <w:t>k be végpontokat</w:t>
      </w:r>
      <w:r w:rsidR="005A0C5E">
        <w:t>.</w:t>
      </w:r>
      <w:r w:rsidR="00ED1AB0">
        <w:t xml:space="preserve"> </w:t>
      </w:r>
      <w:r w:rsidR="005A0C5E">
        <w:t>A</w:t>
      </w:r>
      <w:r w:rsidR="00ED1AB0">
        <w:t>zt</w:t>
      </w:r>
      <w:r w:rsidR="005A0C5E">
        <w:t>,</w:t>
      </w:r>
      <w:r w:rsidR="00ED1AB0">
        <w:t xml:space="preserve"> </w:t>
      </w:r>
      <w:r>
        <w:t>hogy ezeke</w:t>
      </w:r>
      <w:r w:rsidR="00ED1AB0">
        <w:t>n</w:t>
      </w:r>
      <w:r>
        <w:t xml:space="preserve"> a végpontok</w:t>
      </w:r>
      <w:r w:rsidR="00ED1AB0">
        <w:t>on</w:t>
      </w:r>
      <w:r>
        <w:t xml:space="preserve"> milyen fajta kéréseket dolgozhat fel</w:t>
      </w:r>
      <w:r w:rsidR="005A0C5E">
        <w:t xml:space="preserve"> </w:t>
      </w:r>
      <w:r w:rsidR="00ED1AB0">
        <w:t>(</w:t>
      </w:r>
      <w:r>
        <w:t xml:space="preserve">a kérések fajtái a </w:t>
      </w:r>
      <w:r w:rsidR="004114ED">
        <w:t xml:space="preserve">HTTP </w:t>
      </w:r>
      <w:r>
        <w:t>metódusok lehetnek</w:t>
      </w:r>
      <w:r w:rsidR="00ED1AB0">
        <w:t xml:space="preserve">, én leginkább a GET, POST, PUT és DELETE metódusokat használom) és azt hogy mit csináljon, ha erre a végpontra érkezik egy </w:t>
      </w:r>
      <w:r w:rsidR="004114ED">
        <w:t xml:space="preserve">HTTP </w:t>
      </w:r>
      <w:r w:rsidR="00ED1AB0">
        <w:t>kérés.</w:t>
      </w:r>
    </w:p>
    <w:p w14:paraId="34EECC1A" w14:textId="6153CFB5" w:rsidR="00ED1AB0" w:rsidRDefault="00ED1AB0" w:rsidP="00ED1AB0">
      <w:pPr>
        <w:pStyle w:val="Firstparagraph"/>
        <w:jc w:val="center"/>
      </w:pPr>
      <w:r>
        <w:rPr>
          <w:noProof/>
          <w:lang w:eastAsia="hu-HU"/>
        </w:rPr>
        <w:lastRenderedPageBreak/>
        <w:drawing>
          <wp:inline distT="0" distB="0" distL="0" distR="0" wp14:anchorId="629ECEC2" wp14:editId="016ED487">
            <wp:extent cx="3352800" cy="1514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2800" cy="1514475"/>
                    </a:xfrm>
                    <a:prstGeom prst="rect">
                      <a:avLst/>
                    </a:prstGeom>
                  </pic:spPr>
                </pic:pic>
              </a:graphicData>
            </a:graphic>
          </wp:inline>
        </w:drawing>
      </w:r>
    </w:p>
    <w:p w14:paraId="675431FC" w14:textId="6663624B" w:rsidR="00C352CD" w:rsidRPr="00C352CD" w:rsidRDefault="00067811" w:rsidP="00C352CD">
      <w:pPr>
        <w:pStyle w:val="Kpalrs"/>
      </w:pPr>
      <w:r>
        <w:t>49</w:t>
      </w:r>
      <w:r w:rsidR="00C352CD" w:rsidRPr="00E07F37">
        <w:t xml:space="preserve">. ábra: </w:t>
      </w:r>
      <w:r w:rsidR="00C352CD">
        <w:t xml:space="preserve">végpont beállítása </w:t>
      </w:r>
      <w:r w:rsidR="005A0C5E">
        <w:t>Express.js</w:t>
      </w:r>
      <w:r w:rsidR="00C352CD">
        <w:t xml:space="preserve"> routeren</w:t>
      </w:r>
    </w:p>
    <w:p w14:paraId="44D380DB" w14:textId="7169A327" w:rsidR="00ED1AB0" w:rsidRDefault="00ED1AB0" w:rsidP="00ED1AB0">
      <w:r>
        <w:t>A fenti képen egy router létrehozását és annak egy végpont beállítását látjuk. A /login végpont egy POST kérés</w:t>
      </w:r>
      <w:r w:rsidR="005C6277">
        <w:t xml:space="preserve"> esetén lefuttatja a második paraméterben megadott funkciót, ami esetünkben egy anonim nyíl funkció, 2 paramétert kap, req</w:t>
      </w:r>
      <w:r w:rsidR="003C100B">
        <w:t xml:space="preserve"> </w:t>
      </w:r>
      <w:r w:rsidR="005C6277">
        <w:t>(Request</w:t>
      </w:r>
      <w:r w:rsidR="003C100B">
        <w:t xml:space="preserve"> - Kérés</w:t>
      </w:r>
      <w:r w:rsidR="005C6277">
        <w:t>) és res</w:t>
      </w:r>
      <w:r w:rsidR="003C100B">
        <w:t xml:space="preserve"> </w:t>
      </w:r>
      <w:r w:rsidR="005C6277">
        <w:t>(Response</w:t>
      </w:r>
      <w:r w:rsidR="003C100B">
        <w:t xml:space="preserve"> - Válasz</w:t>
      </w:r>
      <w:r w:rsidR="005C6277">
        <w:t xml:space="preserve">). A req változó a beérkező </w:t>
      </w:r>
      <w:r w:rsidR="004114ED">
        <w:t xml:space="preserve">HTTP </w:t>
      </w:r>
      <w:r w:rsidR="005C6277">
        <w:t xml:space="preserve">kérést tárolja, a res változó pedig a választ, a </w:t>
      </w:r>
      <w:r w:rsidR="003C100B">
        <w:t>funkción</w:t>
      </w:r>
      <w:r w:rsidR="005C6277">
        <w:t xml:space="preserve"> belül a req változóból </w:t>
      </w:r>
      <w:r w:rsidR="003C1FE7">
        <w:t>le tudjuk</w:t>
      </w:r>
      <w:r w:rsidR="005C6277">
        <w:t xml:space="preserve"> kérni a beérkező adatokat, a res változóba pedig megadom a várt adatokat és vissza küldöm a kérőnek, ha hiba </w:t>
      </w:r>
      <w:r w:rsidR="003C1FE7">
        <w:t>történik,</w:t>
      </w:r>
      <w:r w:rsidR="005C6277">
        <w:t xml:space="preserve"> akkor azt jelezzük a válaszban.</w:t>
      </w:r>
    </w:p>
    <w:p w14:paraId="24D0925D" w14:textId="4BE31A5E" w:rsidR="00210B59" w:rsidRDefault="00210B59" w:rsidP="00ED1AB0">
      <w:r>
        <w:t>Az összes végpont létrehozása után exportálom ezt a routert hogy a fő fájlban be tudjam importálni és megadjam a szervernek ezeket a végpontokat.</w:t>
      </w:r>
    </w:p>
    <w:p w14:paraId="62775519" w14:textId="6369F0D9" w:rsidR="00210B59" w:rsidRDefault="00210B59" w:rsidP="00210B59">
      <w:pPr>
        <w:pStyle w:val="Firstparagraph"/>
        <w:jc w:val="center"/>
      </w:pPr>
      <w:r>
        <w:rPr>
          <w:noProof/>
          <w:lang w:eastAsia="hu-HU"/>
        </w:rPr>
        <w:drawing>
          <wp:inline distT="0" distB="0" distL="0" distR="0" wp14:anchorId="2DF18A8E" wp14:editId="265D2B86">
            <wp:extent cx="398145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1450" cy="1695450"/>
                    </a:xfrm>
                    <a:prstGeom prst="rect">
                      <a:avLst/>
                    </a:prstGeom>
                  </pic:spPr>
                </pic:pic>
              </a:graphicData>
            </a:graphic>
          </wp:inline>
        </w:drawing>
      </w:r>
    </w:p>
    <w:p w14:paraId="7249B089" w14:textId="1009B1B6" w:rsidR="00C352CD" w:rsidRPr="00C352CD" w:rsidRDefault="00067811" w:rsidP="00C352CD">
      <w:pPr>
        <w:pStyle w:val="Kpalrs"/>
      </w:pPr>
      <w:r>
        <w:t>50</w:t>
      </w:r>
      <w:r w:rsidR="00C352CD" w:rsidRPr="00E07F37">
        <w:t xml:space="preserve">. ábra: </w:t>
      </w:r>
      <w:r w:rsidR="00C352CD">
        <w:t>hitelesítéshez végpontok</w:t>
      </w:r>
    </w:p>
    <w:p w14:paraId="7AA8D49B" w14:textId="753858F7" w:rsidR="00210B59" w:rsidRDefault="00210B59" w:rsidP="00210B59">
      <w:r>
        <w:t>Ez a fajta megoldás az összes végpont csoport fájljában így történik, és ezeket a modulokat importáljuk a fő fájlba</w:t>
      </w:r>
      <w:r w:rsidR="005C65D4">
        <w:t xml:space="preserve"> </w:t>
      </w:r>
      <w:r>
        <w:t>(index.js) mert itt adom meg a szerver beállításait</w:t>
      </w:r>
      <w:r w:rsidR="003927FB">
        <w:t>, ezt a modult</w:t>
      </w:r>
      <w:r w:rsidR="005C65D4">
        <w:t xml:space="preserve"> (</w:t>
      </w:r>
      <w:r w:rsidR="00067811">
        <w:t>49</w:t>
      </w:r>
      <w:r w:rsidR="005C65D4">
        <w:t xml:space="preserve">. és </w:t>
      </w:r>
      <w:r w:rsidR="00067811">
        <w:t>50</w:t>
      </w:r>
      <w:r w:rsidR="005C65D4">
        <w:t>. ábra)</w:t>
      </w:r>
      <w:r w:rsidR="003927FB">
        <w:t xml:space="preserve"> majd authRouter néven fogom importálni</w:t>
      </w:r>
      <w:r w:rsidR="005C65D4">
        <w:t xml:space="preserve"> (</w:t>
      </w:r>
      <w:r w:rsidR="00067811">
        <w:t>51</w:t>
      </w:r>
      <w:r w:rsidR="005C65D4">
        <w:t>.ábra)</w:t>
      </w:r>
      <w:r w:rsidR="003927FB">
        <w:t>.</w:t>
      </w:r>
    </w:p>
    <w:p w14:paraId="7708A2D7" w14:textId="3CE0757B" w:rsidR="00700033" w:rsidRDefault="00700033" w:rsidP="00700033">
      <w:pPr>
        <w:pStyle w:val="Firstparagraph"/>
        <w:jc w:val="center"/>
      </w:pPr>
      <w:r>
        <w:rPr>
          <w:noProof/>
          <w:lang w:eastAsia="hu-HU"/>
        </w:rPr>
        <w:lastRenderedPageBreak/>
        <w:drawing>
          <wp:inline distT="0" distB="0" distL="0" distR="0" wp14:anchorId="160FEC09" wp14:editId="2B7FB532">
            <wp:extent cx="5399405" cy="4695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4695825"/>
                    </a:xfrm>
                    <a:prstGeom prst="rect">
                      <a:avLst/>
                    </a:prstGeom>
                  </pic:spPr>
                </pic:pic>
              </a:graphicData>
            </a:graphic>
          </wp:inline>
        </w:drawing>
      </w:r>
    </w:p>
    <w:p w14:paraId="0A07BFEF" w14:textId="68A68FD0" w:rsidR="00C352CD" w:rsidRPr="00C352CD" w:rsidRDefault="00067811" w:rsidP="00C352CD">
      <w:pPr>
        <w:pStyle w:val="Kpalrs"/>
      </w:pPr>
      <w:r>
        <w:t>51</w:t>
      </w:r>
      <w:r w:rsidR="00C352CD" w:rsidRPr="00E07F37">
        <w:t xml:space="preserve">. ábra: </w:t>
      </w:r>
      <w:r w:rsidR="005C65D4">
        <w:t>Express.js</w:t>
      </w:r>
      <w:r w:rsidR="00C352CD">
        <w:t xml:space="preserve"> applikáció beállítása</w:t>
      </w:r>
    </w:p>
    <w:p w14:paraId="224BBCFD" w14:textId="7B4C542A" w:rsidR="00700033" w:rsidRDefault="00700033" w:rsidP="00700033">
      <w:r>
        <w:t xml:space="preserve">Az </w:t>
      </w:r>
      <w:r w:rsidR="005C65D4">
        <w:t>Express.js</w:t>
      </w:r>
      <w:r>
        <w:t xml:space="preserve"> applikáció use() </w:t>
      </w:r>
      <w:r w:rsidR="005C65D4">
        <w:t>metódusa</w:t>
      </w:r>
      <w:r>
        <w:t xml:space="preserve"> vár:</w:t>
      </w:r>
    </w:p>
    <w:p w14:paraId="1A7157C9" w14:textId="4621ED67" w:rsidR="00700033" w:rsidRDefault="00700033" w:rsidP="00700033">
      <w:pPr>
        <w:pStyle w:val="Listaszerbekezds"/>
      </w:pPr>
      <w:r>
        <w:t xml:space="preserve">1 </w:t>
      </w:r>
      <w:r w:rsidR="005C65D4">
        <w:t>szöveg (string)</w:t>
      </w:r>
      <w:r>
        <w:t xml:space="preserve"> </w:t>
      </w:r>
      <w:r w:rsidR="003C1FE7">
        <w:t>paramétert,</w:t>
      </w:r>
      <w:r>
        <w:t xml:space="preserve"> ami a végpont elérési útja és 1 vagy több callback függvényt</w:t>
      </w:r>
      <w:r w:rsidR="00C0458D">
        <w:t xml:space="preserve"> vagy</w:t>
      </w:r>
    </w:p>
    <w:p w14:paraId="5ADE9ED9" w14:textId="5932671F" w:rsidR="00700033" w:rsidRDefault="00700033" w:rsidP="00700033">
      <w:pPr>
        <w:pStyle w:val="Listaszerbekezds"/>
      </w:pPr>
      <w:r>
        <w:t>1 vagy több callback függvényt</w:t>
      </w:r>
    </w:p>
    <w:p w14:paraId="7DAAF3EA" w14:textId="165C5460" w:rsidR="00C0458D" w:rsidRDefault="00C0458D" w:rsidP="00C0458D">
      <w:r w:rsidRPr="00C0458D">
        <w:t>app.use([path,] callback [, callback...])</w:t>
      </w:r>
    </w:p>
    <w:p w14:paraId="34049155" w14:textId="5248FE34" w:rsidR="00C0458D" w:rsidRDefault="00C0458D" w:rsidP="00C0458D">
      <w:r>
        <w:t xml:space="preserve">Abban az </w:t>
      </w:r>
      <w:r w:rsidR="003C1FE7">
        <w:t>esetben,</w:t>
      </w:r>
      <w:r>
        <w:t xml:space="preserve"> ha nincs a paraméterek között egy </w:t>
      </w:r>
      <w:r w:rsidR="005C65D4">
        <w:t>szöveg (string)</w:t>
      </w:r>
      <w:r>
        <w:t xml:space="preserve"> ami az útvonalat jelenti</w:t>
      </w:r>
      <w:r w:rsidR="005C65D4">
        <w:t xml:space="preserve">, </w:t>
      </w:r>
      <w:r>
        <w:t xml:space="preserve">a megadott függvények listája minden kérésre lefut. Itt az importált routereket </w:t>
      </w:r>
      <w:r w:rsidR="003C1FE7">
        <w:t>hozzárendeljük,</w:t>
      </w:r>
      <w:r>
        <w:t xml:space="preserve"> végpontokhoz ez annyit </w:t>
      </w:r>
      <w:r w:rsidR="003C1FE7">
        <w:t>csinál,</w:t>
      </w:r>
      <w:r>
        <w:t xml:space="preserve"> hogy a </w:t>
      </w:r>
      <w:r w:rsidR="005C65D4">
        <w:t>szövegként (string)</w:t>
      </w:r>
      <w:r>
        <w:t xml:space="preserve"> megadott útvonalhoz a routerben megadott végpontok </w:t>
      </w:r>
      <w:r w:rsidR="003C1FE7">
        <w:t>hozzáfűződnek,</w:t>
      </w:r>
      <w:r>
        <w:t xml:space="preserve"> vagyis az authRouter</w:t>
      </w:r>
      <w:r w:rsidR="005C65D4">
        <w:t>-</w:t>
      </w:r>
      <w:r>
        <w:t xml:space="preserve">ben lévő /login és /register végpontot </w:t>
      </w:r>
      <w:r w:rsidR="00420CF2">
        <w:t xml:space="preserve">majd a </w:t>
      </w:r>
      <w:hyperlink r:id="rId64" w:history="1">
        <w:r w:rsidR="00420CF2" w:rsidRPr="005D6476">
          <w:rPr>
            <w:rStyle w:val="Hiperhivatkozs"/>
          </w:rPr>
          <w:t>http://server-address:3001/api/auth/login</w:t>
        </w:r>
      </w:hyperlink>
      <w:r w:rsidR="00420CF2">
        <w:t xml:space="preserve"> és a </w:t>
      </w:r>
      <w:hyperlink r:id="rId65" w:history="1">
        <w:r w:rsidR="00420CF2" w:rsidRPr="005D6476">
          <w:rPr>
            <w:rStyle w:val="Hiperhivatkozs"/>
          </w:rPr>
          <w:t>http://server-address:3001/api/auth/register</w:t>
        </w:r>
      </w:hyperlink>
      <w:r w:rsidR="00420CF2">
        <w:t xml:space="preserve"> URL címen tudom elérni.</w:t>
      </w:r>
    </w:p>
    <w:p w14:paraId="32140930" w14:textId="7166C030" w:rsidR="007E20C1" w:rsidRDefault="007E20C1" w:rsidP="00C0458D">
      <w:r>
        <w:t xml:space="preserve">Miután megadtam az </w:t>
      </w:r>
      <w:r w:rsidR="005C65D4">
        <w:t>Express.js</w:t>
      </w:r>
      <w:r>
        <w:t xml:space="preserve"> applikációnak a beállításait, létrehozok egy </w:t>
      </w:r>
      <w:r w:rsidR="004114ED">
        <w:t xml:space="preserve">HTTP </w:t>
      </w:r>
      <w:r>
        <w:t xml:space="preserve">szervert egy beépített </w:t>
      </w:r>
      <w:r w:rsidR="005C65D4">
        <w:t>Node</w:t>
      </w:r>
      <w:r>
        <w:t>.js modullal</w:t>
      </w:r>
      <w:r w:rsidR="005C65D4">
        <w:t xml:space="preserve"> </w:t>
      </w:r>
      <w:r>
        <w:t>(</w:t>
      </w:r>
      <w:r w:rsidR="004114ED">
        <w:t xml:space="preserve">HTTP </w:t>
      </w:r>
      <w:r>
        <w:t xml:space="preserve">modul) és szerver beállításnak megadom </w:t>
      </w:r>
      <w:r>
        <w:lastRenderedPageBreak/>
        <w:t xml:space="preserve">az </w:t>
      </w:r>
      <w:r w:rsidR="005C65D4">
        <w:t>Express.js</w:t>
      </w:r>
      <w:r>
        <w:t xml:space="preserve"> applikációt, majd elindítom a szervert és megadom </w:t>
      </w:r>
      <w:r w:rsidR="003C1FE7">
        <w:t>neki,</w:t>
      </w:r>
      <w:r>
        <w:t xml:space="preserve"> hogy milyen port</w:t>
      </w:r>
      <w:r w:rsidR="005C65D4">
        <w:t>-</w:t>
      </w:r>
      <w:r>
        <w:t>on figyeljen bejövő kérésekre</w:t>
      </w:r>
      <w:r w:rsidR="003B574C">
        <w:t>.</w:t>
      </w:r>
    </w:p>
    <w:p w14:paraId="6123CBFB" w14:textId="31C8D04C" w:rsidR="007E20C1" w:rsidRDefault="007E20C1" w:rsidP="007E20C1">
      <w:pPr>
        <w:pStyle w:val="Firstparagraph"/>
        <w:jc w:val="center"/>
      </w:pPr>
      <w:r>
        <w:rPr>
          <w:noProof/>
          <w:lang w:eastAsia="hu-HU"/>
        </w:rPr>
        <w:drawing>
          <wp:inline distT="0" distB="0" distL="0" distR="0" wp14:anchorId="7B426A61" wp14:editId="62C51583">
            <wp:extent cx="5399405" cy="10007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9405" cy="1000760"/>
                    </a:xfrm>
                    <a:prstGeom prst="rect">
                      <a:avLst/>
                    </a:prstGeom>
                  </pic:spPr>
                </pic:pic>
              </a:graphicData>
            </a:graphic>
          </wp:inline>
        </w:drawing>
      </w:r>
    </w:p>
    <w:p w14:paraId="7FEBC98C" w14:textId="559519E5" w:rsidR="00C352CD" w:rsidRPr="00C352CD" w:rsidRDefault="00067811" w:rsidP="00C352CD">
      <w:pPr>
        <w:pStyle w:val="Kpalrs"/>
      </w:pPr>
      <w:r>
        <w:t>52</w:t>
      </w:r>
      <w:r w:rsidR="00C352CD" w:rsidRPr="00E07F37">
        <w:t xml:space="preserve">. ábra: </w:t>
      </w:r>
      <w:r w:rsidR="00C352CD">
        <w:t>backend szerver létrehozása és elindítása</w:t>
      </w:r>
    </w:p>
    <w:p w14:paraId="7A2EB67F" w14:textId="0073AC6F" w:rsidR="00B559A8" w:rsidRDefault="00B559A8" w:rsidP="00E24F03">
      <w:pPr>
        <w:pStyle w:val="Cmsor3"/>
      </w:pPr>
      <w:bookmarkStart w:id="88" w:name="_Toc102298124"/>
      <w:r>
        <w:t>Ellenőrzés</w:t>
      </w:r>
      <w:bookmarkEnd w:id="88"/>
    </w:p>
    <w:p w14:paraId="70AACCA1" w14:textId="3787748D" w:rsidR="003B574C" w:rsidRDefault="003B574C" w:rsidP="003B574C">
      <w:pPr>
        <w:pStyle w:val="Firstparagraph"/>
      </w:pPr>
      <w:r>
        <w:t xml:space="preserve">Minden végpontcsoporthoz külön ellenőrzés fájl tartozik és ebben a fájlban tárolom a sémákat és az ellenőrző függvényeket. Ezek a fájlok úgy néznek ki </w:t>
      </w:r>
      <w:r w:rsidR="003C1FE7">
        <w:t>pontosan,</w:t>
      </w:r>
      <w:r>
        <w:t xml:space="preserve"> hogy egy fő séma fájlból importálok úgymond primitív </w:t>
      </w:r>
      <w:r w:rsidR="003C1FE7">
        <w:t>sémákat,</w:t>
      </w:r>
      <w:r>
        <w:t xml:space="preserve"> amik egy</w:t>
      </w:r>
      <w:r w:rsidR="00C352CD">
        <w:t>-</w:t>
      </w:r>
      <w:r>
        <w:t xml:space="preserve">egy </w:t>
      </w:r>
      <w:r w:rsidR="003A7E63">
        <w:t>érték kivizsgálására jók.</w:t>
      </w:r>
    </w:p>
    <w:p w14:paraId="74293C06" w14:textId="2850E392" w:rsidR="003A7E63" w:rsidRDefault="003A7E63" w:rsidP="003A7E63">
      <w:pPr>
        <w:pStyle w:val="Firstparagraph"/>
        <w:jc w:val="center"/>
      </w:pPr>
      <w:r>
        <w:rPr>
          <w:noProof/>
          <w:lang w:eastAsia="hu-HU"/>
        </w:rPr>
        <w:drawing>
          <wp:inline distT="0" distB="0" distL="0" distR="0" wp14:anchorId="55208ED6" wp14:editId="4FCE3974">
            <wp:extent cx="5399405" cy="1727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9405" cy="1727200"/>
                    </a:xfrm>
                    <a:prstGeom prst="rect">
                      <a:avLst/>
                    </a:prstGeom>
                  </pic:spPr>
                </pic:pic>
              </a:graphicData>
            </a:graphic>
          </wp:inline>
        </w:drawing>
      </w:r>
    </w:p>
    <w:p w14:paraId="42372896" w14:textId="5364CB59" w:rsidR="00C352CD" w:rsidRPr="00C352CD" w:rsidRDefault="00067811" w:rsidP="00C352CD">
      <w:pPr>
        <w:pStyle w:val="Kpalrs"/>
      </w:pPr>
      <w:r>
        <w:t>53</w:t>
      </w:r>
      <w:r w:rsidR="00C352CD" w:rsidRPr="00E07F37">
        <w:t xml:space="preserve">. ábra: </w:t>
      </w:r>
      <w:r w:rsidR="009119C3">
        <w:t>skaláris sémák definiálása</w:t>
      </w:r>
    </w:p>
    <w:p w14:paraId="20ED79A6" w14:textId="0E4C0E0E" w:rsidR="003A7E63" w:rsidRDefault="003A7E63" w:rsidP="003A7E63">
      <w:r>
        <w:t>Ezek a sémák az src/helpers/validations mappában találhatók a schemes.js fájlban, ezeket a fájlon belül exportálom egyesével, hogy az ellenőrzés során csak azokat kelljen importálni, amikre szükségem van.</w:t>
      </w:r>
    </w:p>
    <w:p w14:paraId="16C3F42D" w14:textId="4AF0A54E" w:rsidR="003A7E63" w:rsidRDefault="003A7E63" w:rsidP="003A7E63">
      <w:r>
        <w:t>Az ellenőrző fájlban importáljuk a szükséges sémákat</w:t>
      </w:r>
      <w:r w:rsidR="005C65D4">
        <w:t xml:space="preserve"> </w:t>
      </w:r>
      <w:r>
        <w:t xml:space="preserve">és létrehozunk olyan </w:t>
      </w:r>
      <w:r w:rsidR="003C1FE7">
        <w:t>objektumokat,</w:t>
      </w:r>
      <w:r>
        <w:t xml:space="preserve"> amik az egyes végpontok beérkezett adatait kapja meg és vizsgálja</w:t>
      </w:r>
      <w:r w:rsidR="005C65D4">
        <w:t>.</w:t>
      </w:r>
      <w:r w:rsidR="005C65D4" w:rsidRPr="005C65D4">
        <w:t xml:space="preserve"> </w:t>
      </w:r>
      <w:r w:rsidR="005C65D4">
        <w:t>(46.ábra)</w:t>
      </w:r>
    </w:p>
    <w:p w14:paraId="5D87816C" w14:textId="59F51CE4" w:rsidR="003A7E63" w:rsidRDefault="003A7E63" w:rsidP="003A7E63">
      <w:pPr>
        <w:pStyle w:val="Firstparagraph"/>
        <w:jc w:val="center"/>
      </w:pPr>
      <w:r>
        <w:rPr>
          <w:noProof/>
          <w:lang w:eastAsia="hu-HU"/>
        </w:rPr>
        <w:lastRenderedPageBreak/>
        <w:drawing>
          <wp:inline distT="0" distB="0" distL="0" distR="0" wp14:anchorId="4A3E31B3" wp14:editId="4F058182">
            <wp:extent cx="403860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8600" cy="1524000"/>
                    </a:xfrm>
                    <a:prstGeom prst="rect">
                      <a:avLst/>
                    </a:prstGeom>
                  </pic:spPr>
                </pic:pic>
              </a:graphicData>
            </a:graphic>
          </wp:inline>
        </w:drawing>
      </w:r>
    </w:p>
    <w:p w14:paraId="2B623F6E" w14:textId="3E1FC706" w:rsidR="009119C3" w:rsidRPr="009119C3" w:rsidRDefault="00067811" w:rsidP="009119C3">
      <w:pPr>
        <w:pStyle w:val="Kpalrs"/>
      </w:pPr>
      <w:r>
        <w:t>54</w:t>
      </w:r>
      <w:r w:rsidR="009119C3" w:rsidRPr="00E07F37">
        <w:t xml:space="preserve">. ábra: </w:t>
      </w:r>
      <w:r w:rsidR="009119C3">
        <w:t>joi objektum létrehozása</w:t>
      </w:r>
    </w:p>
    <w:p w14:paraId="5EA5324E" w14:textId="13365EFE" w:rsidR="003A7E63" w:rsidRDefault="003A7E63" w:rsidP="003A7E63">
      <w:r>
        <w:t xml:space="preserve">Majd ugyanabban a fájlban egy osztályt </w:t>
      </w:r>
      <w:r w:rsidR="00A40750">
        <w:t>hozok</w:t>
      </w:r>
      <w:r>
        <w:t xml:space="preserve"> </w:t>
      </w:r>
      <w:r w:rsidR="003C1FE7">
        <w:t>létre,</w:t>
      </w:r>
      <w:r>
        <w:t xml:space="preserve"> amikben </w:t>
      </w:r>
      <w:r w:rsidR="002C7A9F">
        <w:t xml:space="preserve">ellenőrző függvényeket </w:t>
      </w:r>
      <w:r w:rsidR="00A40750">
        <w:t>definiálok</w:t>
      </w:r>
      <w:r w:rsidR="002C7A9F">
        <w:t>, amik kiértékelik az adatokat, és hibák esetén egy errors objektumba hozzáadja a hibákat egyedi hiba üzenettel.</w:t>
      </w:r>
      <w:r w:rsidR="005C65D4">
        <w:t xml:space="preserve"> (</w:t>
      </w:r>
      <w:r w:rsidR="00067811">
        <w:t>55</w:t>
      </w:r>
      <w:r w:rsidR="005C65D4">
        <w:t>. ábra)</w:t>
      </w:r>
    </w:p>
    <w:p w14:paraId="6664B1AC" w14:textId="0F218B8B" w:rsidR="006728FF" w:rsidRDefault="006728FF" w:rsidP="006728FF">
      <w:pPr>
        <w:pStyle w:val="Firstparagraph"/>
        <w:jc w:val="center"/>
      </w:pPr>
      <w:r>
        <w:rPr>
          <w:noProof/>
          <w:lang w:eastAsia="hu-HU"/>
        </w:rPr>
        <w:drawing>
          <wp:inline distT="0" distB="0" distL="0" distR="0" wp14:anchorId="1F08575E" wp14:editId="540F9882">
            <wp:extent cx="5399405" cy="35934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405" cy="3593465"/>
                    </a:xfrm>
                    <a:prstGeom prst="rect">
                      <a:avLst/>
                    </a:prstGeom>
                  </pic:spPr>
                </pic:pic>
              </a:graphicData>
            </a:graphic>
          </wp:inline>
        </w:drawing>
      </w:r>
    </w:p>
    <w:p w14:paraId="14F31942" w14:textId="62AC5054" w:rsidR="009119C3" w:rsidRPr="009119C3" w:rsidRDefault="00067811" w:rsidP="009119C3">
      <w:pPr>
        <w:pStyle w:val="Kpalrs"/>
      </w:pPr>
      <w:r>
        <w:t>55</w:t>
      </w:r>
      <w:r w:rsidR="009119C3" w:rsidRPr="00E07F37">
        <w:t xml:space="preserve">. ábra: </w:t>
      </w:r>
      <w:r w:rsidR="009119C3">
        <w:t>adatellenőrző függvény megvalósítása</w:t>
      </w:r>
    </w:p>
    <w:p w14:paraId="4EBFFBE9" w14:textId="07EB5CFD" w:rsidR="006728FF" w:rsidRDefault="006728FF" w:rsidP="006728FF">
      <w:r>
        <w:t>Egy ilyen ellenőrző osztálynak az összes végpontra különböző ellenőrző funkciói vannak a hibakezelés miatt.</w:t>
      </w:r>
    </w:p>
    <w:p w14:paraId="6B5AF96D" w14:textId="7E16B74C" w:rsidR="006728FF" w:rsidRDefault="006728FF" w:rsidP="006728FF">
      <w:r>
        <w:t>Ezt az osztályt a megfelelő végpont fájlban importáljuk.</w:t>
      </w:r>
    </w:p>
    <w:p w14:paraId="4882DD2A" w14:textId="3F41745C" w:rsidR="006728FF" w:rsidRDefault="006728FF" w:rsidP="006728FF">
      <w:r>
        <w:rPr>
          <w:noProof/>
          <w:lang w:eastAsia="hu-HU"/>
        </w:rPr>
        <w:drawing>
          <wp:inline distT="0" distB="0" distL="0" distR="0" wp14:anchorId="01C76ABF" wp14:editId="26157647">
            <wp:extent cx="5399405" cy="4298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429895"/>
                    </a:xfrm>
                    <a:prstGeom prst="rect">
                      <a:avLst/>
                    </a:prstGeom>
                  </pic:spPr>
                </pic:pic>
              </a:graphicData>
            </a:graphic>
          </wp:inline>
        </w:drawing>
      </w:r>
    </w:p>
    <w:p w14:paraId="4D19B9B3" w14:textId="59599F50" w:rsidR="009119C3" w:rsidRDefault="00067811" w:rsidP="009119C3">
      <w:pPr>
        <w:pStyle w:val="Kpalrs"/>
      </w:pPr>
      <w:r>
        <w:t>56</w:t>
      </w:r>
      <w:r w:rsidR="009119C3" w:rsidRPr="00E07F37">
        <w:t xml:space="preserve">. ábra: </w:t>
      </w:r>
      <w:r w:rsidR="009119C3">
        <w:t>adatellenőrző osztály importálása</w:t>
      </w:r>
    </w:p>
    <w:p w14:paraId="64DDBDB2" w14:textId="04B1D44F" w:rsidR="006728FF" w:rsidRDefault="00DF1ABF" w:rsidP="006728FF">
      <w:r>
        <w:t>Megfelelő helyen meghívjuk a megfelelő függvényt és eltároljuk az eredményt, amit kés</w:t>
      </w:r>
      <w:r w:rsidR="009119C3">
        <w:t>ő</w:t>
      </w:r>
      <w:r>
        <w:t xml:space="preserve">bb </w:t>
      </w:r>
      <w:r w:rsidR="005B7DF5">
        <w:t>megvizsgálunk,</w:t>
      </w:r>
      <w:r>
        <w:t xml:space="preserve"> hogy üres-e vagy nem, ha nem üres, akkor egyből </w:t>
      </w:r>
      <w:r w:rsidR="005B7DF5">
        <w:lastRenderedPageBreak/>
        <w:t>visszaadok</w:t>
      </w:r>
      <w:r>
        <w:t xml:space="preserve"> egy választ</w:t>
      </w:r>
      <w:r w:rsidR="005B7DF5">
        <w:t>,</w:t>
      </w:r>
      <w:r>
        <w:t xml:space="preserve"> hogy hiba történt és adatként adom az ellenorzás során kapott hiba objektumot, ha nincs </w:t>
      </w:r>
      <w:r w:rsidR="005B7DF5">
        <w:t>hiba,</w:t>
      </w:r>
      <w:r>
        <w:t xml:space="preserve"> akkor folytatódik tovább a program.</w:t>
      </w:r>
    </w:p>
    <w:p w14:paraId="57496967" w14:textId="3A3E1C86" w:rsidR="00DF1ABF" w:rsidRDefault="00DF1ABF" w:rsidP="006728FF">
      <w:r>
        <w:rPr>
          <w:noProof/>
          <w:lang w:eastAsia="hu-HU"/>
        </w:rPr>
        <w:drawing>
          <wp:inline distT="0" distB="0" distL="0" distR="0" wp14:anchorId="6470777A" wp14:editId="49A461BB">
            <wp:extent cx="4933950" cy="2066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3950" cy="2066925"/>
                    </a:xfrm>
                    <a:prstGeom prst="rect">
                      <a:avLst/>
                    </a:prstGeom>
                  </pic:spPr>
                </pic:pic>
              </a:graphicData>
            </a:graphic>
          </wp:inline>
        </w:drawing>
      </w:r>
    </w:p>
    <w:p w14:paraId="7BD90589" w14:textId="663CD86F" w:rsidR="009119C3" w:rsidRPr="006728FF" w:rsidRDefault="00067811" w:rsidP="009119C3">
      <w:pPr>
        <w:pStyle w:val="Kpalrs"/>
      </w:pPr>
      <w:r>
        <w:t>57</w:t>
      </w:r>
      <w:r w:rsidR="009119C3" w:rsidRPr="00E07F37">
        <w:t xml:space="preserve">. ábra: </w:t>
      </w:r>
      <w:r w:rsidR="009119C3">
        <w:t>adatellenőrző függvény hívása és visszatérési érték ellenőrzése</w:t>
      </w:r>
    </w:p>
    <w:p w14:paraId="6E0F0EBA" w14:textId="17DB880D" w:rsidR="00B559A8" w:rsidRDefault="00B559A8" w:rsidP="00E24F03">
      <w:pPr>
        <w:pStyle w:val="Cmsor3"/>
      </w:pPr>
      <w:bookmarkStart w:id="89" w:name="_Toc102298125"/>
      <w:r>
        <w:t>Hitelesítés</w:t>
      </w:r>
      <w:bookmarkEnd w:id="89"/>
    </w:p>
    <w:p w14:paraId="5BFF13BE" w14:textId="702ACFFE" w:rsidR="00DF1ABF" w:rsidRDefault="00DF1ABF" w:rsidP="00DF1ABF">
      <w:pPr>
        <w:pStyle w:val="Firstparagraph"/>
      </w:pPr>
      <w:r>
        <w:t xml:space="preserve">A hitelesítést JSON Web Token-el </w:t>
      </w:r>
      <w:r w:rsidR="003C1FE7">
        <w:t>történik,</w:t>
      </w:r>
      <w:r>
        <w:t xml:space="preserve"> amit a kliens bejelentkezésnél megkap</w:t>
      </w:r>
      <w:r w:rsidR="00A40750">
        <w:t xml:space="preserve"> és </w:t>
      </w:r>
      <w:r>
        <w:t>eltárol</w:t>
      </w:r>
      <w:r w:rsidR="00A40750">
        <w:t>. E</w:t>
      </w:r>
      <w:r>
        <w:t xml:space="preserve">zt a JWT-t a kérések </w:t>
      </w:r>
      <w:r w:rsidR="001C159C">
        <w:t>header</w:t>
      </w:r>
      <w:r w:rsidR="00A40750">
        <w:t>-</w:t>
      </w:r>
      <w:r w:rsidR="001C159C">
        <w:t>jében küldi át Authorization attribútum értékeként. Ennek a JWT ellenőrzésére és hitelesítésére egy hitelesítő middleware</w:t>
      </w:r>
      <w:r w:rsidR="00A40750">
        <w:t>-</w:t>
      </w:r>
      <w:r w:rsidR="001C159C">
        <w:t xml:space="preserve">t </w:t>
      </w:r>
      <w:r w:rsidR="00A40750">
        <w:t>használok</w:t>
      </w:r>
      <w:r w:rsidR="001C159C">
        <w:t>.</w:t>
      </w:r>
    </w:p>
    <w:p w14:paraId="1F850CB0" w14:textId="29C420B5" w:rsidR="001C159C" w:rsidRDefault="00387592" w:rsidP="00387592">
      <w:pPr>
        <w:pStyle w:val="Firstparagraph"/>
        <w:jc w:val="center"/>
      </w:pPr>
      <w:r>
        <w:rPr>
          <w:noProof/>
          <w:lang w:eastAsia="hu-HU"/>
        </w:rPr>
        <w:lastRenderedPageBreak/>
        <w:drawing>
          <wp:inline distT="0" distB="0" distL="0" distR="0" wp14:anchorId="5BC76384" wp14:editId="4BD41C27">
            <wp:extent cx="5399405" cy="5166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9405" cy="5166360"/>
                    </a:xfrm>
                    <a:prstGeom prst="rect">
                      <a:avLst/>
                    </a:prstGeom>
                  </pic:spPr>
                </pic:pic>
              </a:graphicData>
            </a:graphic>
          </wp:inline>
        </w:drawing>
      </w:r>
    </w:p>
    <w:p w14:paraId="64278270" w14:textId="3E743D6D" w:rsidR="009119C3" w:rsidRPr="009119C3" w:rsidRDefault="00067811" w:rsidP="009119C3">
      <w:pPr>
        <w:pStyle w:val="Kpalrs"/>
      </w:pPr>
      <w:r>
        <w:t>58</w:t>
      </w:r>
      <w:r w:rsidR="009119C3" w:rsidRPr="00E07F37">
        <w:t xml:space="preserve">. ábra: </w:t>
      </w:r>
      <w:r w:rsidR="009119C3">
        <w:t>hitelesítés middleware</w:t>
      </w:r>
    </w:p>
    <w:p w14:paraId="51453DB6" w14:textId="049DB078" w:rsidR="00387592" w:rsidRDefault="00387592" w:rsidP="00387592">
      <w:r>
        <w:t>Az exportált modult úgy lehet használni, hogy az ellenőrizni kívánt végpontokhoz hozzáadom ezt a middleware</w:t>
      </w:r>
      <w:r w:rsidR="00A40750">
        <w:t>-</w:t>
      </w:r>
      <w:r>
        <w:t>t</w:t>
      </w:r>
      <w:r w:rsidR="0000314C">
        <w:t xml:space="preserve"> és utána azt a végpontot csak létező és hiteles JWT jelenlétében tudja használni.</w:t>
      </w:r>
    </w:p>
    <w:p w14:paraId="561A4D75" w14:textId="59EF1CF6" w:rsidR="0000314C" w:rsidRDefault="0000314C" w:rsidP="0000314C">
      <w:r>
        <w:t>Először meghívom a hitelesítés middleware</w:t>
      </w:r>
      <w:r w:rsidR="00A40750">
        <w:t>-</w:t>
      </w:r>
      <w:r>
        <w:t>t</w:t>
      </w:r>
      <w:r w:rsidR="00A40750">
        <w:t xml:space="preserve"> </w:t>
      </w:r>
      <w:r>
        <w:t xml:space="preserve">(paraméter listában ez az első </w:t>
      </w:r>
      <w:r w:rsidR="003C1FE7">
        <w:t>metódus,</w:t>
      </w:r>
      <w:r>
        <w:t xml:space="preserve"> ami lefut), ha nem sikeres a </w:t>
      </w:r>
      <w:r w:rsidR="003C1FE7">
        <w:t>hitelesítés,</w:t>
      </w:r>
      <w:r>
        <w:t xml:space="preserve"> akkor hibát ad vissza a kérőnek, h</w:t>
      </w:r>
      <w:r w:rsidRPr="0000314C">
        <w:t xml:space="preserve">a </w:t>
      </w:r>
      <w:r w:rsidR="003C1FE7" w:rsidRPr="0000314C">
        <w:t>sikeres,</w:t>
      </w:r>
      <w:r w:rsidRPr="0000314C">
        <w:t xml:space="preserve"> akkor a middleware</w:t>
      </w:r>
      <w:r w:rsidR="00A40750">
        <w:t>-</w:t>
      </w:r>
      <w:r w:rsidRPr="0000314C">
        <w:t>ben lévő next() metódussal tovább megyünk a paraméter listában lévő következő metódusra</w:t>
      </w:r>
      <w:r>
        <w:t>.</w:t>
      </w:r>
    </w:p>
    <w:p w14:paraId="25C7A836" w14:textId="4CFD7FA9" w:rsidR="0000314C" w:rsidRDefault="0000314C" w:rsidP="009119C3">
      <w:pPr>
        <w:pStyle w:val="Firstparagraph"/>
        <w:jc w:val="center"/>
      </w:pPr>
      <w:r w:rsidRPr="009119C3">
        <w:rPr>
          <w:noProof/>
          <w:lang w:eastAsia="hu-HU"/>
        </w:rPr>
        <w:drawing>
          <wp:inline distT="0" distB="0" distL="0" distR="0" wp14:anchorId="24778575" wp14:editId="1847A988">
            <wp:extent cx="3943350" cy="228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3350" cy="228600"/>
                    </a:xfrm>
                    <a:prstGeom prst="rect">
                      <a:avLst/>
                    </a:prstGeom>
                  </pic:spPr>
                </pic:pic>
              </a:graphicData>
            </a:graphic>
          </wp:inline>
        </w:drawing>
      </w:r>
    </w:p>
    <w:p w14:paraId="34175508" w14:textId="60AE36E1" w:rsidR="009119C3" w:rsidRPr="009119C3" w:rsidRDefault="00067811" w:rsidP="009119C3">
      <w:pPr>
        <w:pStyle w:val="Kpalrs"/>
      </w:pPr>
      <w:r>
        <w:t>59</w:t>
      </w:r>
      <w:r w:rsidR="009119C3" w:rsidRPr="00E07F37">
        <w:t xml:space="preserve">. ábra: </w:t>
      </w:r>
      <w:r w:rsidR="009119C3">
        <w:t>hitelesítés middleware használata végponton</w:t>
      </w:r>
    </w:p>
    <w:p w14:paraId="162D3A00" w14:textId="603AF830" w:rsidR="00941E6B" w:rsidRDefault="00941E6B" w:rsidP="00E24F03">
      <w:pPr>
        <w:pStyle w:val="Cmsor3"/>
      </w:pPr>
      <w:bookmarkStart w:id="90" w:name="_Toc102298126"/>
      <w:r>
        <w:lastRenderedPageBreak/>
        <w:t>Csevegés</w:t>
      </w:r>
      <w:bookmarkEnd w:id="90"/>
    </w:p>
    <w:p w14:paraId="51502ED1" w14:textId="374B2745" w:rsidR="00084771" w:rsidRDefault="00084771" w:rsidP="00084771">
      <w:pPr>
        <w:pStyle w:val="Firstparagraph"/>
      </w:pPr>
      <w:r>
        <w:t xml:space="preserve">Valós idejű kommunikációhoz a </w:t>
      </w:r>
      <w:r w:rsidR="00BB05A8">
        <w:t xml:space="preserve">Socket.IO </w:t>
      </w:r>
      <w:r w:rsidR="00A40750">
        <w:t>Node</w:t>
      </w:r>
      <w:r>
        <w:t>.js modult használom, létrehoz</w:t>
      </w:r>
      <w:r w:rsidR="00A37746">
        <w:t>o</w:t>
      </w:r>
      <w:r>
        <w:t xml:space="preserve">k egy </w:t>
      </w:r>
      <w:r w:rsidR="00BB05A8">
        <w:t>Socket.IO</w:t>
      </w:r>
      <w:r>
        <w:t xml:space="preserve"> szerver objektumot megad</w:t>
      </w:r>
      <w:r w:rsidR="00A37746">
        <w:t>om</w:t>
      </w:r>
      <w:r>
        <w:t xml:space="preserve"> neki</w:t>
      </w:r>
      <w:r w:rsidR="00A37746">
        <w:t xml:space="preserve"> a backend által használt szerver objektumot és</w:t>
      </w:r>
      <w:r>
        <w:t xml:space="preserve"> a</w:t>
      </w:r>
      <w:r w:rsidR="00A37746">
        <w:t xml:space="preserve"> </w:t>
      </w:r>
      <w:r w:rsidR="00BB05A8">
        <w:t>Socket.IO</w:t>
      </w:r>
      <w:r w:rsidR="00A37746">
        <w:t xml:space="preserve"> szerver</w:t>
      </w:r>
      <w:r>
        <w:t xml:space="preserve"> beállítás</w:t>
      </w:r>
      <w:r w:rsidR="00A37746">
        <w:t>ait</w:t>
      </w:r>
      <w:r>
        <w:t xml:space="preserve"> például hogy honnan várjuk a csatlakozásokat és eseményeket.</w:t>
      </w:r>
    </w:p>
    <w:p w14:paraId="21C98D5A" w14:textId="5ACDFFD5" w:rsidR="00A37746" w:rsidRDefault="00A37746" w:rsidP="009119C3">
      <w:pPr>
        <w:pStyle w:val="Firstparagraph"/>
        <w:jc w:val="center"/>
      </w:pPr>
      <w:r>
        <w:rPr>
          <w:noProof/>
          <w:lang w:eastAsia="hu-HU"/>
        </w:rPr>
        <w:drawing>
          <wp:inline distT="0" distB="0" distL="0" distR="0" wp14:anchorId="62C9E0A6" wp14:editId="75BC387D">
            <wp:extent cx="3524250" cy="1085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4250" cy="1085850"/>
                    </a:xfrm>
                    <a:prstGeom prst="rect">
                      <a:avLst/>
                    </a:prstGeom>
                  </pic:spPr>
                </pic:pic>
              </a:graphicData>
            </a:graphic>
          </wp:inline>
        </w:drawing>
      </w:r>
    </w:p>
    <w:p w14:paraId="2BDC68E5" w14:textId="178E8A61" w:rsidR="009119C3" w:rsidRDefault="00067811" w:rsidP="009119C3">
      <w:pPr>
        <w:pStyle w:val="Kpalrs"/>
      </w:pPr>
      <w:r>
        <w:t>60</w:t>
      </w:r>
      <w:r w:rsidR="009119C3" w:rsidRPr="00E07F37">
        <w:t xml:space="preserve">. ábra: </w:t>
      </w:r>
      <w:r w:rsidR="00BB05A8">
        <w:t>Socket.IO</w:t>
      </w:r>
      <w:r w:rsidR="009119C3">
        <w:t xml:space="preserve"> szerver létrehozása</w:t>
      </w:r>
    </w:p>
    <w:p w14:paraId="7FBD5F48" w14:textId="3351CBBD" w:rsidR="00A37746" w:rsidRDefault="00A37746" w:rsidP="00A37746">
      <w:r>
        <w:t>Globálisan tárolom az aktív kapcsolatokat, és egy lookup table</w:t>
      </w:r>
      <w:r w:rsidR="00A40750">
        <w:t>-</w:t>
      </w:r>
      <w:r>
        <w:t>t, ami kapcsolat id-khez hozzárendeli a megfelelő felhasználó id-t, ezt a kapcsolat bontáskor használom</w:t>
      </w:r>
      <w:r w:rsidR="00A40750">
        <w:t xml:space="preserve"> fel</w:t>
      </w:r>
      <w:r>
        <w:t xml:space="preserve">. Majd megadom a </w:t>
      </w:r>
      <w:r w:rsidR="00BB05A8">
        <w:t>Socket.IO</w:t>
      </w:r>
      <w:r>
        <w:t xml:space="preserve"> szervernek</w:t>
      </w:r>
      <w:r w:rsidR="00A02EA7">
        <w:t>,</w:t>
      </w:r>
      <w:r>
        <w:t xml:space="preserve"> hogy milyen eseményekre </w:t>
      </w:r>
      <w:r w:rsidR="005B7DF5">
        <w:t>figyeljen,</w:t>
      </w:r>
      <w:r>
        <w:t xml:space="preserve"> és mit </w:t>
      </w:r>
      <w:r w:rsidR="005B7DF5">
        <w:t>csináljon,</w:t>
      </w:r>
      <w:r>
        <w:t xml:space="preserve"> ha bekövetkeznek ezek az események.</w:t>
      </w:r>
      <w:r w:rsidR="00A40750">
        <w:t xml:space="preserve"> (</w:t>
      </w:r>
      <w:r w:rsidR="00067811">
        <w:t>61</w:t>
      </w:r>
      <w:r w:rsidR="00A40750">
        <w:t>.ábra)</w:t>
      </w:r>
    </w:p>
    <w:p w14:paraId="36995989" w14:textId="6912AB1E" w:rsidR="00A37746" w:rsidRDefault="00A37746" w:rsidP="00A37746">
      <w:pPr>
        <w:pStyle w:val="Firstparagraph"/>
        <w:jc w:val="center"/>
      </w:pPr>
      <w:r>
        <w:rPr>
          <w:noProof/>
          <w:lang w:eastAsia="hu-HU"/>
        </w:rPr>
        <w:lastRenderedPageBreak/>
        <w:drawing>
          <wp:inline distT="0" distB="0" distL="0" distR="0" wp14:anchorId="3917A8C2" wp14:editId="11D09BC2">
            <wp:extent cx="5399405" cy="69081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6908165"/>
                    </a:xfrm>
                    <a:prstGeom prst="rect">
                      <a:avLst/>
                    </a:prstGeom>
                  </pic:spPr>
                </pic:pic>
              </a:graphicData>
            </a:graphic>
          </wp:inline>
        </w:drawing>
      </w:r>
    </w:p>
    <w:p w14:paraId="0C3BA034" w14:textId="72892DE1" w:rsidR="009119C3" w:rsidRPr="009119C3" w:rsidRDefault="00067811" w:rsidP="009119C3">
      <w:pPr>
        <w:pStyle w:val="Kpalrs"/>
      </w:pPr>
      <w:r>
        <w:t>61</w:t>
      </w:r>
      <w:r w:rsidR="009119C3" w:rsidRPr="00E07F37">
        <w:t>. ábra:</w:t>
      </w:r>
      <w:r w:rsidR="009119C3">
        <w:t xml:space="preserve"> backend</w:t>
      </w:r>
      <w:r w:rsidR="009119C3" w:rsidRPr="00E07F37">
        <w:t xml:space="preserve"> </w:t>
      </w:r>
      <w:r w:rsidR="00BB05A8">
        <w:t>Socket.IO</w:t>
      </w:r>
      <w:r w:rsidR="009119C3">
        <w:t xml:space="preserve"> által használt események</w:t>
      </w:r>
    </w:p>
    <w:p w14:paraId="6AE9CC54" w14:textId="4E344464" w:rsidR="00CD63FA" w:rsidRDefault="00CD63FA" w:rsidP="00E24F03">
      <w:pPr>
        <w:pStyle w:val="Cmsor3"/>
      </w:pPr>
      <w:bookmarkStart w:id="91" w:name="_Toc102298127"/>
      <w:r>
        <w:t>Adatbázis kapcsolat</w:t>
      </w:r>
      <w:bookmarkEnd w:id="91"/>
    </w:p>
    <w:p w14:paraId="46308B84" w14:textId="1F46916E" w:rsidR="002A2D2F" w:rsidRDefault="002A2D2F" w:rsidP="002A2D2F">
      <w:pPr>
        <w:pStyle w:val="Firstparagraph"/>
      </w:pPr>
      <w:r>
        <w:t xml:space="preserve">A szerver és az adatbázis közötti kommunikációt egy mysql nevű </w:t>
      </w:r>
      <w:r w:rsidR="00A40750">
        <w:t>Node</w:t>
      </w:r>
      <w:r>
        <w:t xml:space="preserve">.js csomag </w:t>
      </w:r>
      <w:r w:rsidR="003C1FE7">
        <w:t>biztosítja,</w:t>
      </w:r>
      <w:r>
        <w:t xml:space="preserve"> ami egy MySQL driver, de lehet MariaDB re is csatlakozni vele.</w:t>
      </w:r>
    </w:p>
    <w:p w14:paraId="3841C5BB" w14:textId="108684CE" w:rsidR="002A2D2F" w:rsidRDefault="002A2D2F" w:rsidP="002A2D2F">
      <w:r>
        <w:lastRenderedPageBreak/>
        <w:t>A</w:t>
      </w:r>
      <w:r w:rsidR="004F4BFD">
        <w:t>z adatbázissal való kapcsolatot egy külön fájlban</w:t>
      </w:r>
      <w:r w:rsidR="00A40750">
        <w:t xml:space="preserve"> </w:t>
      </w:r>
      <w:r w:rsidR="004F4BFD">
        <w:t xml:space="preserve">(db.js) </w:t>
      </w:r>
      <w:r w:rsidR="003C1FE7">
        <w:t>létesítem,</w:t>
      </w:r>
      <w:r w:rsidR="004F4BFD">
        <w:t xml:space="preserve"> amit exportálok és azokban a fájlokban </w:t>
      </w:r>
      <w:r w:rsidR="003C1FE7">
        <w:t>importálom,</w:t>
      </w:r>
      <w:r w:rsidR="004F4BFD">
        <w:t xml:space="preserve"> </w:t>
      </w:r>
      <w:r w:rsidR="00A40750">
        <w:t>amikben</w:t>
      </w:r>
      <w:r w:rsidR="004F4BFD">
        <w:t xml:space="preserve"> szükség van a kapcsolatra.</w:t>
      </w:r>
    </w:p>
    <w:p w14:paraId="2066E604" w14:textId="47F2D449" w:rsidR="004F4BFD" w:rsidRDefault="004F4BFD" w:rsidP="004F4BFD">
      <w:pPr>
        <w:pStyle w:val="Firstparagraph"/>
        <w:jc w:val="center"/>
      </w:pPr>
      <w:r>
        <w:rPr>
          <w:noProof/>
          <w:lang w:eastAsia="hu-HU"/>
        </w:rPr>
        <w:drawing>
          <wp:inline distT="0" distB="0" distL="0" distR="0" wp14:anchorId="016F18C0" wp14:editId="1E152A09">
            <wp:extent cx="3552825" cy="4067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2825" cy="4067175"/>
                    </a:xfrm>
                    <a:prstGeom prst="rect">
                      <a:avLst/>
                    </a:prstGeom>
                  </pic:spPr>
                </pic:pic>
              </a:graphicData>
            </a:graphic>
          </wp:inline>
        </w:drawing>
      </w:r>
    </w:p>
    <w:p w14:paraId="49C6BDB9" w14:textId="5153A025" w:rsidR="009119C3" w:rsidRPr="009119C3" w:rsidRDefault="00067811" w:rsidP="009119C3">
      <w:pPr>
        <w:pStyle w:val="Kpalrs"/>
      </w:pPr>
      <w:r>
        <w:t>62</w:t>
      </w:r>
      <w:r w:rsidR="009119C3" w:rsidRPr="00E07F37">
        <w:t>. ábra:</w:t>
      </w:r>
      <w:r w:rsidR="009119C3">
        <w:t xml:space="preserve"> adatbázis kapcsolat létrehozása, exportálása</w:t>
      </w:r>
    </w:p>
    <w:p w14:paraId="23F62224" w14:textId="5FDB9C6C" w:rsidR="004F4BFD" w:rsidRDefault="004F4BFD" w:rsidP="004F4BFD">
      <w:r>
        <w:t>Környezeti változókból beolvasom a csatlakozáshoz szükséges adatokat és csatlakozok az adatbázishoz, ha nem sikerül hibát dob</w:t>
      </w:r>
      <w:r w:rsidR="003269AD">
        <w:t xml:space="preserve"> (</w:t>
      </w:r>
      <w:r w:rsidR="00067811">
        <w:t>62</w:t>
      </w:r>
      <w:r w:rsidR="003269AD">
        <w:t>.ábra)</w:t>
      </w:r>
      <w:r>
        <w:t xml:space="preserve">. Ezt a kapcsolatot fogják használni azok a </w:t>
      </w:r>
      <w:r w:rsidR="003C1FE7">
        <w:t>fájlok,</w:t>
      </w:r>
      <w:r>
        <w:t xml:space="preserve"> amik az </w:t>
      </w:r>
      <w:r w:rsidR="003C1FE7">
        <w:t>adatbázissal,</w:t>
      </w:r>
      <w:r>
        <w:t xml:space="preserve"> beszélnek.</w:t>
      </w:r>
    </w:p>
    <w:p w14:paraId="41A2A07D" w14:textId="5BC73BE1" w:rsidR="006D6DFA" w:rsidRDefault="003269AD" w:rsidP="004F4BFD">
      <w:r>
        <w:t>A queries</w:t>
      </w:r>
      <w:r w:rsidR="006D6DFA">
        <w:t xml:space="preserve"> fájlok osztályt definiálnak, amik SQL </w:t>
      </w:r>
      <w:r>
        <w:t>utasításokat</w:t>
      </w:r>
      <w:r w:rsidR="006D6DFA">
        <w:t xml:space="preserve"> tartalmaznak és </w:t>
      </w:r>
      <w:r w:rsidR="003C1FE7">
        <w:t>függvényeket,</w:t>
      </w:r>
      <w:r w:rsidR="006D6DFA">
        <w:t xml:space="preserve"> amik elvégzik az SQL utasítást és visszaadják annak az eredményét.</w:t>
      </w:r>
    </w:p>
    <w:p w14:paraId="76059AF0" w14:textId="586D33F4" w:rsidR="006D6DFA" w:rsidRDefault="006D6DFA" w:rsidP="006D6DFA">
      <w:pPr>
        <w:pStyle w:val="Firstparagraph"/>
        <w:jc w:val="right"/>
      </w:pPr>
      <w:r>
        <w:rPr>
          <w:noProof/>
          <w:lang w:eastAsia="hu-HU"/>
        </w:rPr>
        <w:drawing>
          <wp:inline distT="0" distB="0" distL="0" distR="0" wp14:anchorId="0C62E613" wp14:editId="3EB7B5B3">
            <wp:extent cx="5399405" cy="1867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867535"/>
                    </a:xfrm>
                    <a:prstGeom prst="rect">
                      <a:avLst/>
                    </a:prstGeom>
                  </pic:spPr>
                </pic:pic>
              </a:graphicData>
            </a:graphic>
          </wp:inline>
        </w:drawing>
      </w:r>
    </w:p>
    <w:p w14:paraId="706F0003" w14:textId="07793B0F" w:rsidR="009119C3" w:rsidRPr="009119C3" w:rsidRDefault="00067811" w:rsidP="009119C3">
      <w:pPr>
        <w:pStyle w:val="Kpalrs"/>
      </w:pPr>
      <w:r>
        <w:t>63</w:t>
      </w:r>
      <w:r w:rsidR="009119C3" w:rsidRPr="00E07F37">
        <w:t>. ábra:</w:t>
      </w:r>
      <w:r w:rsidR="009119C3">
        <w:t xml:space="preserve"> adatbázis kapcsolat importálása, </w:t>
      </w:r>
      <w:r w:rsidR="00C92A11">
        <w:t>adatbázissal kommunikáló osztály SQL utasítása</w:t>
      </w:r>
    </w:p>
    <w:p w14:paraId="6EBD5744" w14:textId="08A1724A" w:rsidR="006D6DFA" w:rsidRDefault="009214BA" w:rsidP="006D6DFA">
      <w:pPr>
        <w:pStyle w:val="Firstparagraph"/>
        <w:jc w:val="center"/>
      </w:pPr>
      <w:r>
        <w:rPr>
          <w:noProof/>
          <w:lang w:eastAsia="hu-HU"/>
        </w:rPr>
        <w:lastRenderedPageBreak/>
        <w:drawing>
          <wp:inline distT="0" distB="0" distL="0" distR="0" wp14:anchorId="1F882C76" wp14:editId="467E9D06">
            <wp:extent cx="5399405" cy="3416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3416935"/>
                    </a:xfrm>
                    <a:prstGeom prst="rect">
                      <a:avLst/>
                    </a:prstGeom>
                  </pic:spPr>
                </pic:pic>
              </a:graphicData>
            </a:graphic>
          </wp:inline>
        </w:drawing>
      </w:r>
    </w:p>
    <w:p w14:paraId="34AA40A6" w14:textId="2FDD7D00" w:rsidR="00C92A11" w:rsidRPr="00C92A11" w:rsidRDefault="00067811" w:rsidP="00C92A11">
      <w:pPr>
        <w:pStyle w:val="Kpalrs"/>
      </w:pPr>
      <w:r>
        <w:t>64</w:t>
      </w:r>
      <w:r w:rsidR="00C92A11" w:rsidRPr="00E07F37">
        <w:t>. ábra:</w:t>
      </w:r>
      <w:r w:rsidR="00C92A11">
        <w:t xml:space="preserve"> adatbázissal kommunikáló osztály függvénye</w:t>
      </w:r>
    </w:p>
    <w:p w14:paraId="74075406" w14:textId="3D5E705B" w:rsidR="006D6DFA" w:rsidRDefault="006D6DFA" w:rsidP="006D6DFA">
      <w:r>
        <w:t>Ilyen fajta függvényeket tartalmaznak az osztályok</w:t>
      </w:r>
      <w:r w:rsidR="009214BA">
        <w:t xml:space="preserve">, ezek a függvények a Javascript Promise API-t használják, hogy </w:t>
      </w:r>
      <w:r w:rsidR="003C1FE7">
        <w:t>meg tudjam</w:t>
      </w:r>
      <w:r w:rsidR="009214BA">
        <w:t xml:space="preserve"> várni a fő programban az aszinkron függvény eredményét</w:t>
      </w:r>
      <w:r w:rsidR="003269AD">
        <w:t>. A</w:t>
      </w:r>
      <w:r w:rsidR="009214BA">
        <w:t>z adatbázis utasítás</w:t>
      </w:r>
      <w:r w:rsidR="003269AD">
        <w:t xml:space="preserve"> </w:t>
      </w:r>
      <w:r w:rsidR="009214BA">
        <w:t>(db.query())</w:t>
      </w:r>
      <w:r w:rsidR="003269AD">
        <w:t xml:space="preserve"> </w:t>
      </w:r>
      <w:r w:rsidR="009214BA">
        <w:t xml:space="preserve">a Promise függvényben fog lefutni. A db.query() metódusnak azt paraméterezését használom, hogy első paraméter egy SQL </w:t>
      </w:r>
      <w:r w:rsidR="003269AD">
        <w:t>szöveg (string)</w:t>
      </w:r>
      <w:r w:rsidR="009214BA">
        <w:t xml:space="preserve">, második paraméter egy tömb, ami az SQL </w:t>
      </w:r>
      <w:r w:rsidR="003269AD">
        <w:t>szövegben (string)</w:t>
      </w:r>
      <w:r w:rsidR="009214BA">
        <w:t xml:space="preserve"> lévő kérdőjelek helyére teszi az elemeit eszképelve, harmadik paraméter egy callback </w:t>
      </w:r>
      <w:r w:rsidR="003C1FE7">
        <w:t>függvény,</w:t>
      </w:r>
      <w:r w:rsidR="009214BA">
        <w:t xml:space="preserve"> ami </w:t>
      </w:r>
      <w:r w:rsidR="003C1FE7">
        <w:t>visszaadja</w:t>
      </w:r>
      <w:r w:rsidR="009214BA">
        <w:t xml:space="preserve"> a futtatás hibáját vagy eredményét</w:t>
      </w:r>
      <w:r w:rsidR="003269AD">
        <w:t>.</w:t>
      </w:r>
      <w:r w:rsidR="009214BA">
        <w:t xml:space="preserve"> </w:t>
      </w:r>
      <w:r w:rsidR="003269AD">
        <w:t>G</w:t>
      </w:r>
      <w:r w:rsidR="009214BA">
        <w:t xml:space="preserve">yors hiba ellenőrzés után, ha van </w:t>
      </w:r>
      <w:r w:rsidR="003C1FE7">
        <w:t>hiba,</w:t>
      </w:r>
      <w:r w:rsidR="009214BA">
        <w:t xml:space="preserve"> akkor a függvény hibát dob a reject() függvénnyel, ha nincs </w:t>
      </w:r>
      <w:r w:rsidR="003C1FE7">
        <w:t>hiba,</w:t>
      </w:r>
      <w:r w:rsidR="009214BA">
        <w:t xml:space="preserve"> akkor </w:t>
      </w:r>
      <w:r w:rsidR="003C1FE7">
        <w:t>visszaadja</w:t>
      </w:r>
      <w:r w:rsidR="009214BA">
        <w:t xml:space="preserve"> az eredményt a resolve() függvénnyel.</w:t>
      </w:r>
    </w:p>
    <w:p w14:paraId="4EB1BB03" w14:textId="66AE034D" w:rsidR="009214BA" w:rsidRDefault="009214BA" w:rsidP="006D6DFA">
      <w:r>
        <w:t>A fájl végén ezt az osztályt exportálom és a megfelelő fájlban importálom.</w:t>
      </w:r>
    </w:p>
    <w:p w14:paraId="3CC17BDC" w14:textId="1D20E700" w:rsidR="009214BA" w:rsidRDefault="009214BA" w:rsidP="006D6DFA">
      <w:r>
        <w:rPr>
          <w:noProof/>
          <w:lang w:eastAsia="hu-HU"/>
        </w:rPr>
        <w:drawing>
          <wp:inline distT="0" distB="0" distL="0" distR="0" wp14:anchorId="07D27D2B" wp14:editId="31188DF3">
            <wp:extent cx="4591050" cy="466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466725"/>
                    </a:xfrm>
                    <a:prstGeom prst="rect">
                      <a:avLst/>
                    </a:prstGeom>
                  </pic:spPr>
                </pic:pic>
              </a:graphicData>
            </a:graphic>
          </wp:inline>
        </w:drawing>
      </w:r>
    </w:p>
    <w:p w14:paraId="124AB568" w14:textId="06F88F85" w:rsidR="00C92A11" w:rsidRDefault="00067811" w:rsidP="00C92A11">
      <w:pPr>
        <w:pStyle w:val="Kpalrs"/>
      </w:pPr>
      <w:r>
        <w:t>65</w:t>
      </w:r>
      <w:r w:rsidR="00C92A11" w:rsidRPr="00E07F37">
        <w:t>. ábra:</w:t>
      </w:r>
      <w:r w:rsidR="00C92A11">
        <w:t xml:space="preserve"> adatbázissal kommunikáló osztály importálása</w:t>
      </w:r>
    </w:p>
    <w:p w14:paraId="3005B537" w14:textId="1B845DD0" w:rsidR="00F0149E" w:rsidRDefault="00F0149E" w:rsidP="006D6DFA">
      <w:r>
        <w:t xml:space="preserve">És a megfelelő helyen meghívóm a megfelelő függvényt egy try catch blokkon belül és mivel a függvény a Promise API-t </w:t>
      </w:r>
      <w:r w:rsidR="003C1FE7">
        <w:t>használja,</w:t>
      </w:r>
      <w:r>
        <w:t xml:space="preserve"> az aszinkron művelet eredményét </w:t>
      </w:r>
      <w:r w:rsidR="003C1FE7">
        <w:t>meg tudom</w:t>
      </w:r>
      <w:r>
        <w:t xml:space="preserve"> várni az await kulcsszóval.</w:t>
      </w:r>
    </w:p>
    <w:p w14:paraId="2D267A57" w14:textId="72A22606" w:rsidR="00F0149E" w:rsidRDefault="00F0149E" w:rsidP="00F0149E">
      <w:pPr>
        <w:pStyle w:val="Firstparagraph"/>
        <w:jc w:val="center"/>
      </w:pPr>
      <w:r>
        <w:rPr>
          <w:noProof/>
          <w:lang w:eastAsia="hu-HU"/>
        </w:rPr>
        <w:lastRenderedPageBreak/>
        <w:drawing>
          <wp:inline distT="0" distB="0" distL="0" distR="0" wp14:anchorId="5AE4CB7F" wp14:editId="4C9EF918">
            <wp:extent cx="5399405" cy="4791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4791075"/>
                    </a:xfrm>
                    <a:prstGeom prst="rect">
                      <a:avLst/>
                    </a:prstGeom>
                  </pic:spPr>
                </pic:pic>
              </a:graphicData>
            </a:graphic>
          </wp:inline>
        </w:drawing>
      </w:r>
    </w:p>
    <w:p w14:paraId="51999A75" w14:textId="63C759CA" w:rsidR="00C92A11" w:rsidRPr="00C92A11" w:rsidRDefault="00067811" w:rsidP="00C92A11">
      <w:pPr>
        <w:pStyle w:val="Kpalrs"/>
      </w:pPr>
      <w:r>
        <w:t>66</w:t>
      </w:r>
      <w:r w:rsidR="00C92A11" w:rsidRPr="00E07F37">
        <w:t>. ábra:</w:t>
      </w:r>
      <w:r w:rsidR="00C92A11">
        <w:t xml:space="preserve"> adatbázissal kommunikáló osztály használata</w:t>
      </w:r>
    </w:p>
    <w:p w14:paraId="19FDFA5F" w14:textId="2982F51C" w:rsidR="00A538E1" w:rsidRDefault="00A538E1" w:rsidP="00E24F03">
      <w:pPr>
        <w:pStyle w:val="Cmsor2"/>
      </w:pPr>
      <w:bookmarkStart w:id="92" w:name="_Toc99974882"/>
      <w:bookmarkStart w:id="93" w:name="_Toc102298128"/>
      <w:r>
        <w:t>Adatbázis</w:t>
      </w:r>
      <w:bookmarkEnd w:id="92"/>
      <w:bookmarkEnd w:id="93"/>
    </w:p>
    <w:p w14:paraId="2002091E" w14:textId="6E25C1A6" w:rsidR="00B559A8" w:rsidRDefault="00B559A8" w:rsidP="00E24F03">
      <w:pPr>
        <w:pStyle w:val="Cmsor3"/>
      </w:pPr>
      <w:bookmarkStart w:id="94" w:name="_Toc102298129"/>
      <w:r>
        <w:t>Struktúra</w:t>
      </w:r>
      <w:bookmarkEnd w:id="94"/>
    </w:p>
    <w:p w14:paraId="3982E767" w14:textId="42298A73" w:rsidR="00BB17D9" w:rsidRPr="00BB17D9" w:rsidRDefault="00BB17D9" w:rsidP="00BB17D9">
      <w:pPr>
        <w:pStyle w:val="Firstparagraph"/>
      </w:pPr>
      <w:r>
        <w:t xml:space="preserve">A táblák legtöbbször a users táblának a user_id-jára </w:t>
      </w:r>
      <w:r w:rsidR="003C1FE7">
        <w:t>referálnak,</w:t>
      </w:r>
      <w:r>
        <w:t xml:space="preserve"> min</w:t>
      </w:r>
      <w:r w:rsidR="002B05BE">
        <w:t>t</w:t>
      </w:r>
      <w:r>
        <w:t xml:space="preserve"> külső kulcs,</w:t>
      </w:r>
      <w:r w:rsidR="002B05BE">
        <w:t xml:space="preserve"> mert  szükség van a legtöbb adat azonosítására tulaj szerint.</w:t>
      </w:r>
    </w:p>
    <w:p w14:paraId="7F4A7312" w14:textId="2B35467E" w:rsidR="002B05BE" w:rsidRDefault="00EE20DC" w:rsidP="00AA46C9">
      <w:pPr>
        <w:pStyle w:val="Firstparagraph"/>
        <w:jc w:val="center"/>
      </w:pPr>
      <w:r>
        <w:rPr>
          <w:noProof/>
          <w:lang w:eastAsia="hu-HU"/>
        </w:rPr>
        <w:lastRenderedPageBreak/>
        <w:drawing>
          <wp:inline distT="0" distB="0" distL="0" distR="0" wp14:anchorId="166676C7" wp14:editId="1093F286">
            <wp:extent cx="5399405" cy="3500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9405" cy="3500120"/>
                    </a:xfrm>
                    <a:prstGeom prst="rect">
                      <a:avLst/>
                    </a:prstGeom>
                    <a:noFill/>
                    <a:ln>
                      <a:noFill/>
                    </a:ln>
                  </pic:spPr>
                </pic:pic>
              </a:graphicData>
            </a:graphic>
          </wp:inline>
        </w:drawing>
      </w:r>
    </w:p>
    <w:p w14:paraId="73B827C9" w14:textId="4D0F055B" w:rsidR="00C92A11" w:rsidRDefault="00067811" w:rsidP="00C92A11">
      <w:pPr>
        <w:pStyle w:val="Kpalrs"/>
      </w:pPr>
      <w:r>
        <w:t>67</w:t>
      </w:r>
      <w:r w:rsidR="00C92A11" w:rsidRPr="00E07F37">
        <w:t>. ábra:</w:t>
      </w:r>
      <w:r w:rsidR="00C92A11">
        <w:t xml:space="preserve"> adatbázis felépítése</w:t>
      </w:r>
    </w:p>
    <w:p w14:paraId="2D2495FE" w14:textId="5FDAE143" w:rsidR="00EE20DC" w:rsidRDefault="00EE20DC" w:rsidP="00EE20DC">
      <w:pPr>
        <w:pStyle w:val="Listaszerbekezds"/>
      </w:pPr>
      <w:r w:rsidRPr="00F544F9">
        <w:rPr>
          <w:b/>
          <w:bCs/>
        </w:rPr>
        <w:t>Profil csoport</w:t>
      </w:r>
      <w:r w:rsidR="003269AD">
        <w:rPr>
          <w:b/>
          <w:bCs/>
        </w:rPr>
        <w:t xml:space="preserve"> </w:t>
      </w:r>
      <w:r w:rsidRPr="00F544F9">
        <w:rPr>
          <w:b/>
          <w:bCs/>
        </w:rPr>
        <w:t>(Lila/Rózsaszín)</w:t>
      </w:r>
      <w:r>
        <w:t>: A</w:t>
      </w:r>
      <w:r w:rsidRPr="00EE20DC">
        <w:t xml:space="preserve">zok a </w:t>
      </w:r>
      <w:r w:rsidR="003C1FE7" w:rsidRPr="00EE20DC">
        <w:t>táblák,</w:t>
      </w:r>
      <w:r w:rsidRPr="00EE20DC">
        <w:t xml:space="preserve"> amik a felhasználó profiljához tartoznak ilyen például a manga listák, és profil részletek</w:t>
      </w:r>
      <w:r w:rsidR="003269AD">
        <w:t xml:space="preserve"> </w:t>
      </w:r>
      <w:r w:rsidRPr="00EE20DC">
        <w:t>(kedvelt</w:t>
      </w:r>
      <w:r w:rsidR="003C1FE7" w:rsidRPr="00EE20DC">
        <w:t>, nem</w:t>
      </w:r>
      <w:r w:rsidRPr="00EE20DC">
        <w:t xml:space="preserve"> kedvelt mangák és profil leírás)</w:t>
      </w:r>
      <w:r>
        <w:t>.</w:t>
      </w:r>
    </w:p>
    <w:p w14:paraId="0C1F823E" w14:textId="3A7D43F2" w:rsidR="00EE20DC" w:rsidRDefault="00EE20DC" w:rsidP="00EE20DC">
      <w:pPr>
        <w:pStyle w:val="Listaszerbekezds"/>
      </w:pPr>
      <w:r w:rsidRPr="00F544F9">
        <w:rPr>
          <w:b/>
          <w:bCs/>
        </w:rPr>
        <w:t>Csevegés csoport</w:t>
      </w:r>
      <w:r w:rsidR="003269AD">
        <w:rPr>
          <w:b/>
          <w:bCs/>
        </w:rPr>
        <w:t xml:space="preserve"> </w:t>
      </w:r>
      <w:r w:rsidRPr="00F544F9">
        <w:rPr>
          <w:b/>
          <w:bCs/>
        </w:rPr>
        <w:t>(Vörös):</w:t>
      </w:r>
      <w:r>
        <w:t xml:space="preserve"> Valós idejű</w:t>
      </w:r>
      <w:r w:rsidRPr="00EE20DC">
        <w:t xml:space="preserve"> csevegéshez</w:t>
      </w:r>
      <w:r>
        <w:t xml:space="preserve"> szükséges táblák</w:t>
      </w:r>
      <w:r w:rsidRPr="00EE20DC">
        <w:t xml:space="preserve"> </w:t>
      </w:r>
      <w:r w:rsidR="003269AD">
        <w:t>(</w:t>
      </w:r>
      <w:r w:rsidRPr="00EE20DC">
        <w:t>barátlista, üzenetek és barát felkérések</w:t>
      </w:r>
      <w:r w:rsidR="003269AD">
        <w:t>)</w:t>
      </w:r>
      <w:r>
        <w:t>.</w:t>
      </w:r>
    </w:p>
    <w:p w14:paraId="40BDE9B6" w14:textId="62D929AE" w:rsidR="00EE20DC" w:rsidRDefault="00EE20DC" w:rsidP="00EE20DC">
      <w:pPr>
        <w:pStyle w:val="Listaszerbekezds"/>
      </w:pPr>
      <w:r w:rsidRPr="00F544F9">
        <w:rPr>
          <w:b/>
          <w:bCs/>
        </w:rPr>
        <w:t>Közösségi csoport</w:t>
      </w:r>
      <w:r w:rsidR="003269AD">
        <w:rPr>
          <w:b/>
          <w:bCs/>
        </w:rPr>
        <w:t xml:space="preserve"> </w:t>
      </w:r>
      <w:r w:rsidRPr="00F544F9">
        <w:rPr>
          <w:b/>
          <w:bCs/>
        </w:rPr>
        <w:t>(Szürke):</w:t>
      </w:r>
      <w:r>
        <w:t xml:space="preserve"> Olyan </w:t>
      </w:r>
      <w:r w:rsidR="003C1FE7">
        <w:t>táblák,</w:t>
      </w:r>
      <w:r>
        <w:t xml:space="preserve"> ami más emberekkel való interaktálást biztosítja</w:t>
      </w:r>
      <w:r w:rsidR="003269AD">
        <w:t xml:space="preserve"> </w:t>
      </w:r>
      <w:r>
        <w:t>(</w:t>
      </w:r>
      <w:r w:rsidRPr="00EE20DC">
        <w:t>fórumok, kommentek, lájkok és értékelések</w:t>
      </w:r>
      <w:r>
        <w:t>).</w:t>
      </w:r>
    </w:p>
    <w:p w14:paraId="2796D7DF" w14:textId="3727AB83" w:rsidR="00EE20DC" w:rsidRPr="00EE20DC" w:rsidRDefault="00EE20DC" w:rsidP="00EE20DC">
      <w:pPr>
        <w:pStyle w:val="Listaszerbekezds"/>
      </w:pPr>
      <w:r w:rsidRPr="00F544F9">
        <w:rPr>
          <w:b/>
          <w:bCs/>
        </w:rPr>
        <w:t>Új fejezetek csoport</w:t>
      </w:r>
      <w:r w:rsidR="003269AD">
        <w:rPr>
          <w:b/>
          <w:bCs/>
        </w:rPr>
        <w:t xml:space="preserve"> </w:t>
      </w:r>
      <w:r w:rsidRPr="00F544F9">
        <w:rPr>
          <w:b/>
          <w:bCs/>
        </w:rPr>
        <w:t xml:space="preserve">(Sárga): </w:t>
      </w:r>
      <w:r w:rsidR="00932C5C">
        <w:t>Feliratkozott manga fordításokat, és ezekre a fordításokra feliratkozott felhasználókat tárolom.</w:t>
      </w:r>
    </w:p>
    <w:p w14:paraId="0B9026A8" w14:textId="3158113E" w:rsidR="00B559A8" w:rsidRDefault="00B559A8" w:rsidP="00E24F03">
      <w:pPr>
        <w:pStyle w:val="Cmsor3"/>
      </w:pPr>
      <w:bookmarkStart w:id="95" w:name="_Toc102298130"/>
      <w:r>
        <w:t>Adatbázis táblák</w:t>
      </w:r>
      <w:bookmarkEnd w:id="95"/>
    </w:p>
    <w:p w14:paraId="1A9A37AA" w14:textId="30E63179" w:rsidR="00AA46C9" w:rsidRDefault="00AA46C9" w:rsidP="00AA46C9">
      <w:pPr>
        <w:pStyle w:val="Firstparagraph"/>
      </w:pPr>
      <w:r>
        <w:t>Egy gyors magyarázat az adatbázis táblákhoz:</w:t>
      </w:r>
    </w:p>
    <w:p w14:paraId="0A04B7F1" w14:textId="351B6426" w:rsidR="00AA46C9" w:rsidRDefault="00AA46C9" w:rsidP="00AA46C9">
      <w:pPr>
        <w:pStyle w:val="Listaszerbekezds"/>
      </w:pPr>
      <w:r w:rsidRPr="007E0693">
        <w:rPr>
          <w:b/>
          <w:bCs/>
        </w:rPr>
        <w:t>Users</w:t>
      </w:r>
      <w:r>
        <w:t>: Tartalmazza a felhasználó fő adatait, amik szükségesek az alap profilhoz, regiszt</w:t>
      </w:r>
      <w:r w:rsidR="00932C5C">
        <w:t>r</w:t>
      </w:r>
      <w:r>
        <w:t xml:space="preserve">ációhoz. A confirmed boolean változó azt </w:t>
      </w:r>
      <w:r w:rsidR="003C1FE7">
        <w:t>jelenti,</w:t>
      </w:r>
      <w:r>
        <w:t xml:space="preserve"> hogy megerősítette-e a regisztrációját a felhasználó, ha false akkor nem tud bejelentkezni</w:t>
      </w:r>
      <w:r w:rsidR="00F66D83">
        <w:t>.</w:t>
      </w:r>
    </w:p>
    <w:p w14:paraId="22CCF9F4" w14:textId="309545EF" w:rsidR="00AA46C9" w:rsidRDefault="00AA46C9" w:rsidP="00AA46C9">
      <w:pPr>
        <w:pStyle w:val="Listaszerbekezds"/>
      </w:pPr>
      <w:r w:rsidRPr="007E0693">
        <w:rPr>
          <w:b/>
          <w:bCs/>
        </w:rPr>
        <w:t>User_details</w:t>
      </w:r>
      <w:r>
        <w:t>:</w:t>
      </w:r>
      <w:r w:rsidR="00F66D83">
        <w:t xml:space="preserve"> Olyan információkat tartalmaz a </w:t>
      </w:r>
      <w:r w:rsidR="003C1FE7">
        <w:t>felhasználóról,</w:t>
      </w:r>
      <w:r w:rsidR="00F66D83">
        <w:t xml:space="preserve"> amik a profilján megjelennek, le</w:t>
      </w:r>
      <w:r w:rsidR="00932C5C">
        <w:t>í</w:t>
      </w:r>
      <w:r w:rsidR="00F66D83">
        <w:t>rás saját magár</w:t>
      </w:r>
      <w:r w:rsidR="00932C5C">
        <w:t>ó</w:t>
      </w:r>
      <w:r w:rsidR="00F66D83">
        <w:t xml:space="preserve">l, kedvelt és nem kedvelt </w:t>
      </w:r>
      <w:r w:rsidR="00F66D83">
        <w:lastRenderedPageBreak/>
        <w:t xml:space="preserve">mangák. </w:t>
      </w:r>
      <w:r w:rsidR="00DB1B8E">
        <w:t>Egy segéd táblát használva</w:t>
      </w:r>
      <w:r w:rsidR="00932C5C">
        <w:t xml:space="preserve"> </w:t>
      </w:r>
      <w:r w:rsidR="00DB1B8E">
        <w:t xml:space="preserve">(detail_types) több azonos kategóriába tartozó rekordot is </w:t>
      </w:r>
      <w:r w:rsidR="003C1FE7">
        <w:t>fel tudunk</w:t>
      </w:r>
      <w:r w:rsidR="00DB1B8E">
        <w:t xml:space="preserve"> venni egy felhasználóhoz, ilyen a kedvelt manga „típus” mert egy emberhez több olyan mangát </w:t>
      </w:r>
      <w:r w:rsidR="003C1FE7">
        <w:t>rendelhetünk,</w:t>
      </w:r>
      <w:r w:rsidR="00DB1B8E">
        <w:t xml:space="preserve"> amit kedvel</w:t>
      </w:r>
      <w:r w:rsidR="00086E45">
        <w:t xml:space="preserve"> és ennek az attrib</w:t>
      </w:r>
      <w:r w:rsidR="00932C5C">
        <w:t>ú</w:t>
      </w:r>
      <w:r w:rsidR="00086E45">
        <w:t>tumnak</w:t>
      </w:r>
      <w:r w:rsidR="00932C5C">
        <w:t xml:space="preserve"> </w:t>
      </w:r>
      <w:r w:rsidR="00086E45">
        <w:t>(kedvelt manga) az id</w:t>
      </w:r>
      <w:r w:rsidR="00932C5C">
        <w:t>-já</w:t>
      </w:r>
      <w:r w:rsidR="00086E45">
        <w:t xml:space="preserve">t tárolja </w:t>
      </w:r>
      <w:r w:rsidR="003C1FE7">
        <w:t>el,</w:t>
      </w:r>
      <w:r w:rsidR="00086E45">
        <w:t xml:space="preserve"> mint idegen kulcs</w:t>
      </w:r>
      <w:r w:rsidR="00F66D83">
        <w:t>.</w:t>
      </w:r>
    </w:p>
    <w:p w14:paraId="222E7769" w14:textId="029E6E6E" w:rsidR="00AA46C9" w:rsidRDefault="00AA46C9" w:rsidP="00AA46C9">
      <w:pPr>
        <w:pStyle w:val="Listaszerbekezds"/>
      </w:pPr>
      <w:r w:rsidRPr="007E0693">
        <w:rPr>
          <w:b/>
          <w:bCs/>
        </w:rPr>
        <w:t>Detail_types</w:t>
      </w:r>
      <w:r>
        <w:t>:</w:t>
      </w:r>
      <w:r w:rsidR="00F66D83">
        <w:t xml:space="preserve"> A létező felhasználói adatok típusát tárolja, </w:t>
      </w:r>
      <w:r w:rsidR="00932C5C">
        <w:t>én</w:t>
      </w:r>
      <w:r w:rsidR="00F66D83">
        <w:t xml:space="preserve"> a profil leírás, kedvelt, nem kedvelt mangák</w:t>
      </w:r>
      <w:r w:rsidR="00DB1B8E">
        <w:t xml:space="preserve"> típust </w:t>
      </w:r>
      <w:r w:rsidR="00932C5C">
        <w:t>tárolom</w:t>
      </w:r>
      <w:r w:rsidR="00DB1B8E">
        <w:t>, de használhatunk plusz típusokat is pl.: allergia és akkor a user_details táblában egy felhasználóhoz több allergiát is tudunk rendelni, ami mindegyik 1-1 rekord.</w:t>
      </w:r>
    </w:p>
    <w:p w14:paraId="7EB3F195" w14:textId="495C45B1" w:rsidR="00AA46C9" w:rsidRDefault="00AA46C9" w:rsidP="00AA46C9">
      <w:pPr>
        <w:pStyle w:val="Listaszerbekezds"/>
      </w:pPr>
      <w:r w:rsidRPr="007E0693">
        <w:rPr>
          <w:b/>
          <w:bCs/>
        </w:rPr>
        <w:t>Ratings</w:t>
      </w:r>
      <w:r>
        <w:t>:</w:t>
      </w:r>
      <w:r w:rsidR="00B6236B">
        <w:t xml:space="preserve"> Azt </w:t>
      </w:r>
      <w:r w:rsidR="003C1FE7">
        <w:t>tárolja,</w:t>
      </w:r>
      <w:r w:rsidR="00B6236B">
        <w:t xml:space="preserve"> hogy ki, mikor milyen mangát mennyire értékelt egy 1-től 10-es skálán</w:t>
      </w:r>
      <w:r w:rsidR="00816039">
        <w:t>.</w:t>
      </w:r>
    </w:p>
    <w:p w14:paraId="6104A9D0" w14:textId="512C1660" w:rsidR="00AA46C9" w:rsidRDefault="00AA46C9" w:rsidP="00AA46C9">
      <w:pPr>
        <w:pStyle w:val="Listaszerbekezds"/>
      </w:pPr>
      <w:r w:rsidRPr="007E0693">
        <w:rPr>
          <w:b/>
          <w:bCs/>
        </w:rPr>
        <w:t>Likes</w:t>
      </w:r>
      <w:r>
        <w:t>:</w:t>
      </w:r>
      <w:r w:rsidR="00B6236B">
        <w:t xml:space="preserve"> Létező lájkokat, </w:t>
      </w:r>
      <w:r w:rsidR="00932C5C">
        <w:t>diszlájkokat</w:t>
      </w:r>
      <w:r w:rsidR="00B6236B">
        <w:t xml:space="preserve"> tárol</w:t>
      </w:r>
      <w:r w:rsidR="00A05A60">
        <w:t>. A target_id a kommentek</w:t>
      </w:r>
      <w:r w:rsidR="00932C5C">
        <w:t xml:space="preserve"> és</w:t>
      </w:r>
      <w:r w:rsidR="00A05A60">
        <w:t xml:space="preserve"> thread-ek id-ját </w:t>
      </w:r>
      <w:r w:rsidR="003C1FE7">
        <w:t>tárolja,</w:t>
      </w:r>
      <w:r w:rsidR="00A05A60">
        <w:t xml:space="preserve"> amihez az adott felhasználó </w:t>
      </w:r>
      <w:r w:rsidR="00932C5C">
        <w:t>lájk vagy diszlájkja</w:t>
      </w:r>
      <w:r w:rsidR="00A05A60">
        <w:t xml:space="preserve"> tartozik.</w:t>
      </w:r>
    </w:p>
    <w:p w14:paraId="0F12643B" w14:textId="3849898E" w:rsidR="00AA46C9" w:rsidRDefault="00AA46C9" w:rsidP="00AA46C9">
      <w:pPr>
        <w:pStyle w:val="Listaszerbekezds"/>
      </w:pPr>
      <w:r w:rsidRPr="007E0693">
        <w:rPr>
          <w:b/>
          <w:bCs/>
        </w:rPr>
        <w:t>Threads</w:t>
      </w:r>
      <w:r>
        <w:t>:</w:t>
      </w:r>
      <w:r w:rsidR="00A05A60">
        <w:t xml:space="preserve"> </w:t>
      </w:r>
      <w:r w:rsidR="003C1FE7">
        <w:t>Tartalmazza,</w:t>
      </w:r>
      <w:r w:rsidR="00A05A60">
        <w:t xml:space="preserve"> hogy ki hozta létre a fórum thread</w:t>
      </w:r>
      <w:r w:rsidR="00932C5C">
        <w:t>-</w:t>
      </w:r>
      <w:r w:rsidR="00A05A60">
        <w:t xml:space="preserve">et, mi a címe, a szövege, mikor hozták létre, mennyien nézték meg és a </w:t>
      </w:r>
      <w:r w:rsidR="00932C5C">
        <w:t>lájkok</w:t>
      </w:r>
      <w:r w:rsidR="00A05A60">
        <w:t xml:space="preserve">, </w:t>
      </w:r>
      <w:r w:rsidR="00932C5C">
        <w:t>diszlájkok</w:t>
      </w:r>
      <w:r w:rsidR="00A05A60">
        <w:t xml:space="preserve"> számát.</w:t>
      </w:r>
    </w:p>
    <w:p w14:paraId="4AD2A2B1" w14:textId="25280F6A" w:rsidR="00AA46C9" w:rsidRDefault="00AA46C9" w:rsidP="00AA46C9">
      <w:pPr>
        <w:pStyle w:val="Listaszerbekezds"/>
      </w:pPr>
      <w:r w:rsidRPr="007E0693">
        <w:rPr>
          <w:b/>
          <w:bCs/>
        </w:rPr>
        <w:t>Lists</w:t>
      </w:r>
      <w:r>
        <w:t>:</w:t>
      </w:r>
      <w:r w:rsidR="00A05A60">
        <w:t xml:space="preserve"> A felhasználónak a listáit tartalmazza, tárolja a tulajt, mi a lista neve, mikor hozta létre, és a </w:t>
      </w:r>
      <w:r w:rsidR="003C1FE7">
        <w:t>láthatóságát,</w:t>
      </w:r>
      <w:r w:rsidR="00A05A60">
        <w:t xml:space="preserve"> ami lehet publikus, privát vagy barátoknak publikus.</w:t>
      </w:r>
    </w:p>
    <w:p w14:paraId="7EF77553" w14:textId="3F07C8FC" w:rsidR="00AA46C9" w:rsidRDefault="00AA46C9" w:rsidP="00AA46C9">
      <w:pPr>
        <w:pStyle w:val="Listaszerbekezds"/>
      </w:pPr>
      <w:r w:rsidRPr="007E0693">
        <w:rPr>
          <w:b/>
          <w:bCs/>
        </w:rPr>
        <w:t>Lists_data</w:t>
      </w:r>
      <w:r>
        <w:t>:</w:t>
      </w:r>
      <w:r w:rsidR="00A05A60">
        <w:t xml:space="preserve"> Ez a listákhoz tartozó mangákat tartalmazza.</w:t>
      </w:r>
    </w:p>
    <w:p w14:paraId="23875D34" w14:textId="73608DBA" w:rsidR="00AA46C9" w:rsidRDefault="00AA46C9" w:rsidP="00AA46C9">
      <w:pPr>
        <w:pStyle w:val="Listaszerbekezds"/>
      </w:pPr>
      <w:r w:rsidRPr="007E0693">
        <w:rPr>
          <w:b/>
          <w:bCs/>
        </w:rPr>
        <w:t>Friend_requests</w:t>
      </w:r>
      <w:r>
        <w:t>:</w:t>
      </w:r>
      <w:r w:rsidR="00A05A60">
        <w:t xml:space="preserve"> Az elküldött barát felkéréseket tartalmazza, ki küldte, kinek küldte, mikor és egy üzenetet tárol.</w:t>
      </w:r>
    </w:p>
    <w:p w14:paraId="495CDECA" w14:textId="2A44540A" w:rsidR="00AA46C9" w:rsidRDefault="00AA46C9" w:rsidP="00AA46C9">
      <w:pPr>
        <w:pStyle w:val="Listaszerbekezds"/>
      </w:pPr>
      <w:r w:rsidRPr="007E0693">
        <w:rPr>
          <w:b/>
          <w:bCs/>
        </w:rPr>
        <w:t>Comments</w:t>
      </w:r>
      <w:r>
        <w:t>:</w:t>
      </w:r>
      <w:r w:rsidR="00A05A60">
        <w:t xml:space="preserve"> </w:t>
      </w:r>
      <w:r w:rsidR="00FF2473">
        <w:t>Tárolja a komment tulaját, mihez tartozik ez a komment</w:t>
      </w:r>
      <w:r w:rsidR="00932C5C">
        <w:t xml:space="preserve"> </w:t>
      </w:r>
      <w:r w:rsidR="00FF2473">
        <w:t xml:space="preserve">(fórum thread, manga, manga fejezet), a komment tartalmát, mikor hozták létre, a </w:t>
      </w:r>
      <w:r w:rsidR="00932C5C">
        <w:t>lájkok</w:t>
      </w:r>
      <w:r w:rsidR="00FF2473">
        <w:t xml:space="preserve"> és </w:t>
      </w:r>
      <w:r w:rsidR="00932C5C">
        <w:t>diszlájkok</w:t>
      </w:r>
      <w:r w:rsidR="00FF2473">
        <w:t xml:space="preserve"> számát.</w:t>
      </w:r>
    </w:p>
    <w:p w14:paraId="23903481" w14:textId="499ACBF9" w:rsidR="00AA46C9" w:rsidRDefault="00AA46C9" w:rsidP="00AA46C9">
      <w:pPr>
        <w:pStyle w:val="Listaszerbekezds"/>
      </w:pPr>
      <w:r w:rsidRPr="007E0693">
        <w:rPr>
          <w:b/>
          <w:bCs/>
        </w:rPr>
        <w:t>Friend_list</w:t>
      </w:r>
      <w:r w:rsidR="00FF2473">
        <w:t>: Felhasználóknak a barátait és az utolsó elküldött üzenetet is tárolja</w:t>
      </w:r>
      <w:r w:rsidR="00932C5C">
        <w:t>.</w:t>
      </w:r>
    </w:p>
    <w:p w14:paraId="5D6E7475" w14:textId="40D28F17" w:rsidR="009054FF" w:rsidRDefault="00AA46C9" w:rsidP="009054FF">
      <w:pPr>
        <w:pStyle w:val="Listaszerbekezds"/>
      </w:pPr>
      <w:r w:rsidRPr="007E0693">
        <w:rPr>
          <w:b/>
          <w:bCs/>
        </w:rPr>
        <w:t>Messages</w:t>
      </w:r>
      <w:r>
        <w:t>:</w:t>
      </w:r>
      <w:r w:rsidR="00FF2473">
        <w:t xml:space="preserve"> 2 felhasználó között történő üzeneteket tárolja</w:t>
      </w:r>
      <w:r w:rsidR="00932C5C">
        <w:t>.</w:t>
      </w:r>
    </w:p>
    <w:p w14:paraId="79243588" w14:textId="7FB0C766" w:rsidR="00AA46C9" w:rsidRDefault="009054FF" w:rsidP="009054FF">
      <w:pPr>
        <w:pStyle w:val="Listaszerbekezds"/>
      </w:pPr>
      <w:r w:rsidRPr="007E0693">
        <w:rPr>
          <w:b/>
          <w:bCs/>
        </w:rPr>
        <w:t>Intrigued_manga_translations</w:t>
      </w:r>
      <w:r>
        <w:t xml:space="preserve">: Azokat a mangákat tartalmazza, amikre feliratkozott </w:t>
      </w:r>
      <w:r w:rsidR="003C1FE7">
        <w:t>valaki,</w:t>
      </w:r>
      <w:r>
        <w:t xml:space="preserve"> hogy kapjon értesítést az új fejezetekről. Különböző nyelvű fejezet fordításokat is követhetnek az emberek. Tárolja a manga id-</w:t>
      </w:r>
      <w:r>
        <w:lastRenderedPageBreak/>
        <w:t>j</w:t>
      </w:r>
      <w:r w:rsidR="00932C5C">
        <w:t>á</w:t>
      </w:r>
      <w:r>
        <w:t>t, utolsó fejezet id-j</w:t>
      </w:r>
      <w:r w:rsidR="00932C5C">
        <w:t>á</w:t>
      </w:r>
      <w:r>
        <w:t>t, a fordítás nyelvét, a manga nevét a fordítás nyelvén</w:t>
      </w:r>
      <w:r w:rsidR="00816039">
        <w:t xml:space="preserve"> </w:t>
      </w:r>
      <w:r>
        <w:t>(angol fordításhoz angol cím</w:t>
      </w:r>
      <w:r w:rsidR="00816039">
        <w:t>)</w:t>
      </w:r>
      <w:r>
        <w:t xml:space="preserve">, a fejezet számát és </w:t>
      </w:r>
      <w:r w:rsidR="003C1FE7">
        <w:t>azt,</w:t>
      </w:r>
      <w:r>
        <w:t xml:space="preserve"> hogy hányan vannak feliratkozva erre a fordításra.</w:t>
      </w:r>
    </w:p>
    <w:p w14:paraId="78C73A61" w14:textId="3B9039AD" w:rsidR="009054FF" w:rsidRDefault="00AA46C9" w:rsidP="009054FF">
      <w:pPr>
        <w:pStyle w:val="Listaszerbekezds"/>
      </w:pPr>
      <w:r w:rsidRPr="007E0693">
        <w:rPr>
          <w:b/>
          <w:bCs/>
        </w:rPr>
        <w:t>Imt_subscribers</w:t>
      </w:r>
      <w:r>
        <w:t>:</w:t>
      </w:r>
      <w:r w:rsidR="009054FF">
        <w:t xml:space="preserve"> Felhasználóknak a feliratkozásait tárolja.</w:t>
      </w:r>
    </w:p>
    <w:p w14:paraId="137745BD" w14:textId="0B9DF7B7" w:rsidR="00086E45" w:rsidRDefault="00086E45" w:rsidP="00E24F03">
      <w:pPr>
        <w:pStyle w:val="Cmsor3"/>
      </w:pPr>
      <w:bookmarkStart w:id="96" w:name="_Toc102298131"/>
      <w:r>
        <w:t>Tárolt eljárások</w:t>
      </w:r>
      <w:bookmarkEnd w:id="96"/>
    </w:p>
    <w:p w14:paraId="4634DA48" w14:textId="5A873A0A" w:rsidR="009054FF" w:rsidRDefault="00C355CF" w:rsidP="009054FF">
      <w:pPr>
        <w:pStyle w:val="Firstparagraph"/>
      </w:pPr>
      <w:r>
        <w:t>Tárolt eljárások listája és magyarázata:</w:t>
      </w:r>
    </w:p>
    <w:p w14:paraId="10CA669B" w14:textId="766E7B62" w:rsidR="00C355CF" w:rsidRDefault="00C355CF" w:rsidP="00C355CF">
      <w:pPr>
        <w:pStyle w:val="Listaszerbekezds"/>
      </w:pPr>
      <w:r w:rsidRPr="007E0693">
        <w:rPr>
          <w:b/>
          <w:bCs/>
        </w:rPr>
        <w:t>Sp_manage_likes</w:t>
      </w:r>
      <w:r>
        <w:t xml:space="preserve">: 2 bemeneti paramétere van és 1 kimeneti paraméter. Az eljárás megkap egy komment id-t és egy művelet </w:t>
      </w:r>
      <w:r w:rsidR="00816039">
        <w:t>szöveget (string)</w:t>
      </w:r>
      <w:r>
        <w:t xml:space="preserve"> ami lehet INC_LIKE, DEC_LIKE, INC_DISLIKE, DEC_DISLIKE</w:t>
      </w:r>
      <w:r w:rsidR="00EA518F">
        <w:t xml:space="preserve"> és egy SQL case statement végreha</w:t>
      </w:r>
      <w:r w:rsidR="00816039">
        <w:t>j</w:t>
      </w:r>
      <w:r w:rsidR="00EA518F">
        <w:t>tja a megfelelő műveletet a kommenten</w:t>
      </w:r>
      <w:r w:rsidR="00816039">
        <w:t xml:space="preserve"> </w:t>
      </w:r>
      <w:r w:rsidR="00EA518F">
        <w:t>(</w:t>
      </w:r>
      <w:r w:rsidR="00816039">
        <w:t>lájk</w:t>
      </w:r>
      <w:r w:rsidR="00EA518F">
        <w:t>/</w:t>
      </w:r>
      <w:r w:rsidR="00816039">
        <w:t>diszlájk</w:t>
      </w:r>
      <w:r w:rsidR="00EA518F">
        <w:t xml:space="preserve"> növelés/csökkentés). A végén </w:t>
      </w:r>
      <w:r w:rsidR="003C1FE7">
        <w:t>visszaadja</w:t>
      </w:r>
      <w:r w:rsidR="00EA518F">
        <w:t xml:space="preserve"> a kimeneti paraméteren keresztül az </w:t>
      </w:r>
      <w:r w:rsidR="003C1FE7">
        <w:t>eredményt,</w:t>
      </w:r>
      <w:r w:rsidR="00EA518F">
        <w:t xml:space="preserve"> ami lehet 0</w:t>
      </w:r>
      <w:r w:rsidR="00B04326">
        <w:t xml:space="preserve"> </w:t>
      </w:r>
      <w:r w:rsidR="00EA518F">
        <w:t>=</w:t>
      </w:r>
      <w:r w:rsidR="00B04326">
        <w:t xml:space="preserve"> </w:t>
      </w:r>
      <w:r w:rsidR="00EA518F">
        <w:t xml:space="preserve">SQL </w:t>
      </w:r>
      <w:r w:rsidR="00816039">
        <w:t>hiba</w:t>
      </w:r>
      <w:r w:rsidR="00EA518F">
        <w:t>,</w:t>
      </w:r>
      <w:r w:rsidR="00B04326">
        <w:t xml:space="preserve"> </w:t>
      </w:r>
      <w:r w:rsidR="00EA518F">
        <w:t>1</w:t>
      </w:r>
      <w:r w:rsidR="00B04326">
        <w:t xml:space="preserve"> </w:t>
      </w:r>
      <w:r w:rsidR="00EA518F">
        <w:t>=</w:t>
      </w:r>
      <w:r w:rsidR="00B04326">
        <w:t xml:space="preserve"> </w:t>
      </w:r>
      <w:r w:rsidR="00EA518F">
        <w:t>Sikeres változtatás,</w:t>
      </w:r>
      <w:r w:rsidR="00B04326">
        <w:t xml:space="preserve"> </w:t>
      </w:r>
      <w:r w:rsidR="00EA518F">
        <w:t>2</w:t>
      </w:r>
      <w:r w:rsidR="00B04326">
        <w:t xml:space="preserve"> </w:t>
      </w:r>
      <w:r w:rsidR="00EA518F">
        <w:t>=</w:t>
      </w:r>
      <w:r w:rsidR="00B04326">
        <w:t xml:space="preserve"> Nem lehet 0 alá csökkenteni a </w:t>
      </w:r>
      <w:r w:rsidR="00816039">
        <w:t>lájk</w:t>
      </w:r>
      <w:r w:rsidR="00B04326">
        <w:t>,</w:t>
      </w:r>
      <w:r w:rsidR="00816039">
        <w:t xml:space="preserve"> diszlájk</w:t>
      </w:r>
      <w:r w:rsidR="00B04326">
        <w:t xml:space="preserve"> számot</w:t>
      </w:r>
      <w:r w:rsidR="00EA518F">
        <w:t>,</w:t>
      </w:r>
      <w:r w:rsidR="00B04326">
        <w:t xml:space="preserve"> </w:t>
      </w:r>
      <w:r w:rsidR="00EA518F">
        <w:t>3</w:t>
      </w:r>
      <w:r w:rsidR="00B04326">
        <w:t xml:space="preserve"> </w:t>
      </w:r>
      <w:r w:rsidR="00EA518F">
        <w:t>=</w:t>
      </w:r>
      <w:r w:rsidR="00B04326">
        <w:t xml:space="preserve"> Nem megfelelő művelet </w:t>
      </w:r>
      <w:r w:rsidR="00816039">
        <w:t>szöveget (string)</w:t>
      </w:r>
      <w:r w:rsidR="00B04326">
        <w:t xml:space="preserve"> kapott.</w:t>
      </w:r>
    </w:p>
    <w:p w14:paraId="3E91843C" w14:textId="448EB272" w:rsidR="00C355CF" w:rsidRDefault="00C355CF" w:rsidP="00C355CF">
      <w:pPr>
        <w:pStyle w:val="Listaszerbekezds"/>
      </w:pPr>
      <w:r w:rsidRPr="007E0693">
        <w:rPr>
          <w:b/>
          <w:bCs/>
        </w:rPr>
        <w:t>Sp_manage_likes_thread</w:t>
      </w:r>
      <w:r>
        <w:t>:</w:t>
      </w:r>
      <w:r w:rsidR="00B04326">
        <w:t xml:space="preserve"> Ugyan </w:t>
      </w:r>
      <w:r w:rsidR="003C1FE7">
        <w:t>az,</w:t>
      </w:r>
      <w:r w:rsidR="00B04326">
        <w:t xml:space="preserve"> mint az sp_manage_likes, de a fórum thread</w:t>
      </w:r>
      <w:r w:rsidR="00BA76E2">
        <w:t>-</w:t>
      </w:r>
      <w:r w:rsidR="00B04326">
        <w:t>ek lájkját kezeli.</w:t>
      </w:r>
    </w:p>
    <w:p w14:paraId="26CC789E" w14:textId="2AB5D0CC" w:rsidR="00C355CF" w:rsidRPr="00C355CF" w:rsidRDefault="00C355CF" w:rsidP="00C355CF">
      <w:pPr>
        <w:pStyle w:val="Listaszerbekezds"/>
      </w:pPr>
      <w:r w:rsidRPr="007E0693">
        <w:rPr>
          <w:b/>
          <w:bCs/>
        </w:rPr>
        <w:t>Sp_manage_manga_subscribers</w:t>
      </w:r>
      <w:r>
        <w:t>:</w:t>
      </w:r>
      <w:r w:rsidR="00B04326">
        <w:t xml:space="preserve"> 2 bemeneti paramétere van és 1 kimeneti paraméter. Az eljárás megkap egy intrigued_manga_translations id-t és egy művelet </w:t>
      </w:r>
      <w:r w:rsidR="00BA76E2">
        <w:t>szöveget (string)</w:t>
      </w:r>
      <w:r w:rsidR="00B04326">
        <w:t xml:space="preserve"> ami lehet INC vagy DEC és egy SQL case statement végreha</w:t>
      </w:r>
      <w:r w:rsidR="00BA76E2">
        <w:t>j</w:t>
      </w:r>
      <w:r w:rsidR="00B04326">
        <w:t>tja a megfelelő műveletet a figyelt manga fordításon</w:t>
      </w:r>
      <w:r w:rsidR="00BA76E2">
        <w:t xml:space="preserve"> </w:t>
      </w:r>
      <w:r w:rsidR="00B04326">
        <w:t xml:space="preserve">(feliratkozó növelés/csökkentés és manga fordítás törlése). A végén </w:t>
      </w:r>
      <w:r w:rsidR="003C1FE7">
        <w:t>visszaadja</w:t>
      </w:r>
      <w:r w:rsidR="00B04326">
        <w:t xml:space="preserve"> a kimeneti paraméteren keresztül az </w:t>
      </w:r>
      <w:r w:rsidR="003C1FE7">
        <w:t>eredményt,</w:t>
      </w:r>
      <w:r w:rsidR="00B04326">
        <w:t xml:space="preserve"> ami lehet 0 = SQL </w:t>
      </w:r>
      <w:r w:rsidR="00BA76E2">
        <w:t>hiba</w:t>
      </w:r>
      <w:r w:rsidR="00B04326">
        <w:t>, 1 = Sikeres változtatás, 2 =</w:t>
      </w:r>
      <w:r w:rsidR="00B92FB3">
        <w:t xml:space="preserve"> Kitörölte a manga </w:t>
      </w:r>
      <w:r w:rsidR="003C1FE7">
        <w:t>fordításfigyelés</w:t>
      </w:r>
      <w:r w:rsidR="00B92FB3">
        <w:t xml:space="preserve"> rekordot</w:t>
      </w:r>
      <w:r w:rsidR="00B04326">
        <w:t xml:space="preserve">, 3 = Nem megfelelő művelet </w:t>
      </w:r>
      <w:r w:rsidR="00BA76E2">
        <w:t>szöveget (string)</w:t>
      </w:r>
      <w:r w:rsidR="00B04326">
        <w:t xml:space="preserve"> kapott.</w:t>
      </w:r>
    </w:p>
    <w:p w14:paraId="3F7AC61C" w14:textId="72B703BC" w:rsidR="00A538E1" w:rsidRDefault="00A538E1" w:rsidP="00E24F03">
      <w:pPr>
        <w:pStyle w:val="Cmsor2"/>
      </w:pPr>
      <w:bookmarkStart w:id="97" w:name="_Toc99974883"/>
      <w:bookmarkStart w:id="98" w:name="_Toc102298132"/>
      <w:r>
        <w:t>Proxy</w:t>
      </w:r>
      <w:bookmarkEnd w:id="97"/>
      <w:bookmarkEnd w:id="98"/>
    </w:p>
    <w:p w14:paraId="72173748" w14:textId="58BB2B49" w:rsidR="00A720E8" w:rsidRPr="00A720E8" w:rsidRDefault="00A720E8" w:rsidP="00A720E8">
      <w:pPr>
        <w:pStyle w:val="Firstparagraph"/>
      </w:pPr>
      <w:r>
        <w:t>A proxy szerver egy Node.Js Express.Js API szerver, ami a http-proxy-middleware segítségével az API-t kiegészíti proxy szerver készítését elősegítő funkciókkal.</w:t>
      </w:r>
    </w:p>
    <w:p w14:paraId="003D2D28" w14:textId="5414C43E" w:rsidR="00C656EE" w:rsidRDefault="00C656EE" w:rsidP="00E24F03">
      <w:pPr>
        <w:pStyle w:val="Cmsor3"/>
      </w:pPr>
      <w:bookmarkStart w:id="99" w:name="_Toc102298133"/>
      <w:r>
        <w:lastRenderedPageBreak/>
        <w:t>Struktúra</w:t>
      </w:r>
      <w:bookmarkEnd w:id="99"/>
    </w:p>
    <w:p w14:paraId="00B012D2" w14:textId="13703667" w:rsidR="00696AB3" w:rsidRDefault="00696AB3" w:rsidP="00696AB3">
      <w:pPr>
        <w:pStyle w:val="FolderStructure"/>
      </w:pPr>
      <w:r>
        <w:t>+proxy</w:t>
      </w:r>
    </w:p>
    <w:p w14:paraId="7DCEC233" w14:textId="3921A6FC" w:rsidR="00696AB3" w:rsidRDefault="00696AB3" w:rsidP="00696AB3">
      <w:pPr>
        <w:pStyle w:val="Csakszveg"/>
        <w:rPr>
          <w:rFonts w:ascii="Courier New" w:hAnsi="Courier New" w:cs="Courier New"/>
        </w:rPr>
      </w:pPr>
      <w:r>
        <w:rPr>
          <w:rFonts w:ascii="Courier New" w:hAnsi="Courier New" w:cs="Courier New"/>
        </w:rPr>
        <w:t>+---node_modules</w:t>
      </w:r>
    </w:p>
    <w:p w14:paraId="7FFD1C68" w14:textId="202D031B" w:rsidR="00696AB3" w:rsidRDefault="00696AB3" w:rsidP="00696AB3">
      <w:pPr>
        <w:pStyle w:val="Csakszveg"/>
        <w:rPr>
          <w:rFonts w:ascii="Courier New" w:hAnsi="Courier New" w:cs="Courier New"/>
        </w:rPr>
      </w:pPr>
      <w:r>
        <w:rPr>
          <w:rFonts w:ascii="Courier New" w:hAnsi="Courier New" w:cs="Courier New"/>
        </w:rPr>
        <w:t>+---public</w:t>
      </w:r>
    </w:p>
    <w:p w14:paraId="2C37AD28" w14:textId="711CFF9F" w:rsidR="00696AB3" w:rsidRDefault="00696AB3" w:rsidP="00696AB3">
      <w:pPr>
        <w:pStyle w:val="Csakszveg"/>
        <w:rPr>
          <w:rFonts w:ascii="Courier New" w:hAnsi="Courier New" w:cs="Courier New"/>
        </w:rPr>
      </w:pPr>
      <w:r>
        <w:rPr>
          <w:rFonts w:ascii="Courier New" w:hAnsi="Courier New" w:cs="Courier New"/>
        </w:rPr>
        <w:t>|   index.js</w:t>
      </w:r>
    </w:p>
    <w:p w14:paraId="6EFA963E" w14:textId="0834A70D" w:rsidR="00696AB3" w:rsidRDefault="00696AB3" w:rsidP="00696AB3">
      <w:pPr>
        <w:pStyle w:val="Csakszveg"/>
        <w:rPr>
          <w:rFonts w:ascii="Courier New" w:hAnsi="Courier New" w:cs="Courier New"/>
        </w:rPr>
      </w:pPr>
      <w:r>
        <w:rPr>
          <w:rFonts w:ascii="Courier New" w:hAnsi="Courier New" w:cs="Courier New"/>
        </w:rPr>
        <w:t>|   package.json</w:t>
      </w:r>
    </w:p>
    <w:p w14:paraId="3BB95345" w14:textId="5EEA2BCF" w:rsidR="00696AB3" w:rsidRDefault="00696AB3" w:rsidP="00696AB3">
      <w:pPr>
        <w:pStyle w:val="Csakszveg"/>
        <w:rPr>
          <w:rFonts w:ascii="Courier New" w:hAnsi="Courier New" w:cs="Courier New"/>
        </w:rPr>
      </w:pPr>
      <w:r>
        <w:rPr>
          <w:rFonts w:ascii="Courier New" w:hAnsi="Courier New" w:cs="Courier New"/>
        </w:rPr>
        <w:t>|   package-lock.json</w:t>
      </w:r>
    </w:p>
    <w:p w14:paraId="589F7F50" w14:textId="38AD861C" w:rsidR="006F68FB" w:rsidRDefault="00456728" w:rsidP="006F68FB">
      <w:pPr>
        <w:pStyle w:val="Firstparagraph"/>
      </w:pPr>
      <w:r>
        <w:t>Magyarázat:</w:t>
      </w:r>
    </w:p>
    <w:p w14:paraId="06544155" w14:textId="1EC70E72" w:rsidR="004637A0" w:rsidRDefault="004637A0" w:rsidP="004637A0">
      <w:pPr>
        <w:pStyle w:val="Listaszerbekezds"/>
      </w:pPr>
      <w:r w:rsidRPr="00456728">
        <w:rPr>
          <w:b/>
          <w:bCs/>
        </w:rPr>
        <w:t>Node_modules mappa:</w:t>
      </w:r>
      <w:r>
        <w:t xml:space="preserve"> A felhasznált csomagok találhatók, ez a mappa aut</w:t>
      </w:r>
      <w:r w:rsidR="00555655">
        <w:t>o</w:t>
      </w:r>
      <w:r>
        <w:t>matikusan kerül generálásra</w:t>
      </w:r>
      <w:r w:rsidR="00BA76E2">
        <w:t>.</w:t>
      </w:r>
    </w:p>
    <w:p w14:paraId="58A9FD71" w14:textId="30DC5B2C" w:rsidR="004637A0" w:rsidRDefault="004637A0" w:rsidP="004637A0">
      <w:pPr>
        <w:pStyle w:val="Listaszerbekezds"/>
      </w:pPr>
      <w:r w:rsidRPr="00456728">
        <w:rPr>
          <w:b/>
          <w:bCs/>
        </w:rPr>
        <w:t>Public mappa:</w:t>
      </w:r>
      <w:r>
        <w:t xml:space="preserve"> Itt </w:t>
      </w:r>
      <w:r w:rsidR="003C1FE7">
        <w:t>találhatóak,</w:t>
      </w:r>
      <w:r>
        <w:t xml:space="preserve"> azok a </w:t>
      </w:r>
      <w:r w:rsidR="003C1FE7">
        <w:t>képek,</w:t>
      </w:r>
      <w:r>
        <w:t xml:space="preserve"> amit a MangaDex-ről letölt a proxy és a frontendnek szolgáltatja</w:t>
      </w:r>
      <w:r w:rsidR="00BA76E2">
        <w:t>.</w:t>
      </w:r>
    </w:p>
    <w:p w14:paraId="4C28F328" w14:textId="654BB886" w:rsidR="004637A0" w:rsidRDefault="004637A0" w:rsidP="004637A0">
      <w:pPr>
        <w:pStyle w:val="Listaszerbekezds"/>
      </w:pPr>
      <w:r w:rsidRPr="00456728">
        <w:rPr>
          <w:b/>
          <w:bCs/>
        </w:rPr>
        <w:t>Index.js:</w:t>
      </w:r>
      <w:r>
        <w:t xml:space="preserve"> A program fő fájlja, itt indul a program és végzi el a megfelelő műveleteket a beérkező kéréseknek</w:t>
      </w:r>
      <w:r w:rsidR="00BA76E2">
        <w:t>.</w:t>
      </w:r>
    </w:p>
    <w:p w14:paraId="4E988926" w14:textId="260980FD" w:rsidR="004637A0" w:rsidRDefault="004637A0" w:rsidP="004637A0">
      <w:pPr>
        <w:pStyle w:val="Listaszerbekezds"/>
      </w:pPr>
      <w:r w:rsidRPr="00456728">
        <w:rPr>
          <w:b/>
          <w:bCs/>
        </w:rPr>
        <w:t>Package.json:</w:t>
      </w:r>
      <w:r>
        <w:t xml:space="preserve"> A program meta adatait tartalmazza, mi a projekt neve, verzió szám, használt csomagok listája</w:t>
      </w:r>
      <w:r w:rsidR="006F68FB">
        <w:t>, futtatási scriptek és még sok más beállítás</w:t>
      </w:r>
      <w:r w:rsidR="00BA76E2">
        <w:t>.</w:t>
      </w:r>
    </w:p>
    <w:p w14:paraId="706EBA8E" w14:textId="71A0AA5E" w:rsidR="006F68FB" w:rsidRPr="004637A0" w:rsidRDefault="006F68FB" w:rsidP="004637A0">
      <w:pPr>
        <w:pStyle w:val="Listaszerbekezds"/>
      </w:pPr>
      <w:r w:rsidRPr="00456728">
        <w:rPr>
          <w:b/>
          <w:bCs/>
        </w:rPr>
        <w:t>Package-lock.json:</w:t>
      </w:r>
      <w:r>
        <w:t xml:space="preserve"> Az összes használt csomagnak és azoknak a csomagok által felhasznált függőségeknek a verziószámát tárolja, hogy ha újra generálják a node_modules mappát ne lépjen fel olyan hiba, hogy az egyik csomag által használt függőség máshogy működik egy frissítés miatt.</w:t>
      </w:r>
    </w:p>
    <w:p w14:paraId="6FC4283D" w14:textId="6669879D" w:rsidR="00F92922" w:rsidRDefault="00F92922" w:rsidP="00E24F03">
      <w:pPr>
        <w:pStyle w:val="Cmsor3"/>
      </w:pPr>
      <w:bookmarkStart w:id="100" w:name="_Toc102298134"/>
      <w:r>
        <w:t>MangaDex Átirányítás</w:t>
      </w:r>
      <w:bookmarkEnd w:id="100"/>
    </w:p>
    <w:p w14:paraId="69661F25" w14:textId="382E6A08" w:rsidR="009D23F0" w:rsidRDefault="009D23F0" w:rsidP="009D23F0">
      <w:pPr>
        <w:pStyle w:val="Firstparagraph"/>
      </w:pPr>
      <w:r>
        <w:t>A lényeg az, hogy létrehozunk egy proxy-t a http-proxy-middleware segítségével</w:t>
      </w:r>
      <w:r w:rsidR="00BA76E2">
        <w:t>.</w:t>
      </w:r>
      <w:r>
        <w:t xml:space="preserve"> </w:t>
      </w:r>
      <w:r w:rsidR="00BA76E2">
        <w:t>A</w:t>
      </w:r>
      <w:r>
        <w:t xml:space="preserve"> megfelelő beállításokat</w:t>
      </w:r>
      <w:bookmarkStart w:id="101" w:name="_GoBack"/>
      <w:bookmarkEnd w:id="101"/>
      <w:r>
        <w:t xml:space="preserve"> a proxy létrehozásánál tudjuk beállítani.</w:t>
      </w:r>
    </w:p>
    <w:p w14:paraId="2CEDAA25" w14:textId="0FE3FE89" w:rsidR="009D23F0" w:rsidRDefault="009D23F0" w:rsidP="00C92A11">
      <w:pPr>
        <w:pStyle w:val="Firstparagraph"/>
        <w:jc w:val="center"/>
      </w:pPr>
      <w:r w:rsidRPr="00C92A11">
        <w:rPr>
          <w:noProof/>
          <w:lang w:eastAsia="hu-HU"/>
        </w:rPr>
        <w:lastRenderedPageBreak/>
        <w:drawing>
          <wp:inline distT="0" distB="0" distL="0" distR="0" wp14:anchorId="5BD1FA7C" wp14:editId="5E9FF2F4">
            <wp:extent cx="5399405"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9405" cy="2438400"/>
                    </a:xfrm>
                    <a:prstGeom prst="rect">
                      <a:avLst/>
                    </a:prstGeom>
                  </pic:spPr>
                </pic:pic>
              </a:graphicData>
            </a:graphic>
          </wp:inline>
        </w:drawing>
      </w:r>
    </w:p>
    <w:p w14:paraId="38A88D76" w14:textId="20196CC3" w:rsidR="00C92A11" w:rsidRPr="00C92A11" w:rsidRDefault="00067811" w:rsidP="00C92A11">
      <w:pPr>
        <w:pStyle w:val="Kpalrs"/>
      </w:pPr>
      <w:r>
        <w:t>68</w:t>
      </w:r>
      <w:r w:rsidR="00C92A11" w:rsidRPr="00E07F37">
        <w:t>. ábra:</w:t>
      </w:r>
      <w:r w:rsidR="00C92A11">
        <w:t xml:space="preserve"> proxy szerver beállítása és elindítása</w:t>
      </w:r>
    </w:p>
    <w:p w14:paraId="0DD2700C" w14:textId="45E26940" w:rsidR="00F92922" w:rsidRDefault="00F92922" w:rsidP="00E24F03">
      <w:pPr>
        <w:pStyle w:val="Cmsor3"/>
      </w:pPr>
      <w:bookmarkStart w:id="102" w:name="_Toc102298135"/>
      <w:r>
        <w:t>MangaDex Képek letöltése</w:t>
      </w:r>
      <w:bookmarkEnd w:id="102"/>
    </w:p>
    <w:p w14:paraId="19EC9D6F" w14:textId="7EBBA94E" w:rsidR="003D2768" w:rsidRDefault="003D2768" w:rsidP="003D2768">
      <w:pPr>
        <w:pStyle w:val="Firstparagraph"/>
        <w:rPr>
          <w:rFonts w:eastAsiaTheme="minorEastAsia"/>
          <w:lang w:eastAsia="ja-JP"/>
        </w:rPr>
      </w:pPr>
      <w:r>
        <w:t xml:space="preserve">Az oldalon 2 fajta kép jelenik meg, borítókép és Manga fejezetnek </w:t>
      </w:r>
      <w:r w:rsidR="0022465E">
        <w:t>az oldalai. A frontendről ennek a két képnek az elérési helyét két külön végponttól kapják meg</w:t>
      </w:r>
      <w:r w:rsidR="00BA76E2">
        <w:t>.</w:t>
      </w:r>
      <w:r w:rsidR="0022465E">
        <w:t xml:space="preserve"> </w:t>
      </w:r>
      <w:r w:rsidR="00BA76E2">
        <w:t>A</w:t>
      </w:r>
      <w:r w:rsidR="0022465E">
        <w:t xml:space="preserve"> borítókép</w:t>
      </w:r>
      <w:r w:rsidR="00BA76E2">
        <w:t xml:space="preserve">ért a </w:t>
      </w:r>
      <w:hyperlink r:id="rId83" w:history="1">
        <w:r w:rsidR="004828E2" w:rsidRPr="00DE5C56">
          <w:rPr>
            <w:rStyle w:val="Hiperhivatkozs"/>
          </w:rPr>
          <w:t>http://proxy-address:3000/img/:id/:filename</w:t>
        </w:r>
      </w:hyperlink>
      <w:r w:rsidR="004828E2">
        <w:t xml:space="preserve"> címre, a manga oldal</w:t>
      </w:r>
      <w:r w:rsidR="00BA76E2">
        <w:t xml:space="preserve">ért </w:t>
      </w:r>
      <w:r w:rsidR="004828E2">
        <w:t xml:space="preserve">a </w:t>
      </w:r>
      <w:hyperlink r:id="rId84" w:history="1">
        <w:r w:rsidR="004828E2" w:rsidRPr="00DE5C56">
          <w:rPr>
            <w:rStyle w:val="Hiperhivatkozs"/>
          </w:rPr>
          <w:t>http://proxy-address:3000/chapter/:hash/:filename</w:t>
        </w:r>
      </w:hyperlink>
      <w:r w:rsidR="004828E2">
        <w:t xml:space="preserve"> címre küldött GET kéréssel </w:t>
      </w:r>
      <w:r w:rsidR="00893C6D">
        <w:t>lehet lekérni a kép helyét</w:t>
      </w:r>
      <w:r w:rsidR="004828E2">
        <w:t>. Az URL címekben lévő :id, :filename, :hash elérési utakba bármilyen adat lehet, de a sikeres kép megszerzéséhez a MangaDex által szolgáltatott képek id-ja vagy hash-kódja és a hozzájuk tartozó fájlnevek</w:t>
      </w:r>
      <w:r w:rsidR="003C1FE7">
        <w:t>et adjuk meg.</w:t>
      </w:r>
      <w:r w:rsidR="00362834">
        <w:t xml:space="preserve"> </w:t>
      </w:r>
      <w:r w:rsidR="003C1FE7">
        <w:t>A</w:t>
      </w:r>
      <w:r w:rsidR="00362834">
        <w:t xml:space="preserve">kkor a proxy szerver </w:t>
      </w:r>
      <w:r w:rsidR="003C1FE7">
        <w:t>ellenőrzi,</w:t>
      </w:r>
      <w:r w:rsidR="00362834">
        <w:t xml:space="preserve"> hogy már letöltötte-e azt a fájlt, ha igen, akkor visszaadja a szerveren lévő elérési útját, ha nincs ilyen fájl, akkor letölti a MangaDex szerveréről, és letöltés után adja vissza az elérési utat, amit a frontend megad az </w:t>
      </w:r>
      <w:r w:rsidR="00362834">
        <w:rPr>
          <w:lang w:val="en-GB"/>
        </w:rPr>
        <w:t xml:space="preserve">&lt;img&gt; </w:t>
      </w:r>
      <w:r w:rsidR="00FC0793">
        <w:t xml:space="preserve">HTML </w:t>
      </w:r>
      <w:r w:rsidR="00362834">
        <w:rPr>
          <w:rFonts w:eastAsiaTheme="minorEastAsia"/>
          <w:lang w:eastAsia="ja-JP"/>
        </w:rPr>
        <w:t>-el tagek forrásának.</w:t>
      </w:r>
    </w:p>
    <w:p w14:paraId="11D90637" w14:textId="1E25E751" w:rsidR="00362834" w:rsidRDefault="00DC2175" w:rsidP="00DC2175">
      <w:pPr>
        <w:pStyle w:val="Firstparagraph"/>
        <w:jc w:val="center"/>
        <w:rPr>
          <w:lang w:eastAsia="ja-JP"/>
        </w:rPr>
      </w:pPr>
      <w:r>
        <w:rPr>
          <w:noProof/>
          <w:lang w:eastAsia="hu-HU"/>
        </w:rPr>
        <w:lastRenderedPageBreak/>
        <w:drawing>
          <wp:inline distT="0" distB="0" distL="0" distR="0" wp14:anchorId="6D0F2436" wp14:editId="0B1CA5ED">
            <wp:extent cx="5399405" cy="3850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9405" cy="3850005"/>
                    </a:xfrm>
                    <a:prstGeom prst="rect">
                      <a:avLst/>
                    </a:prstGeom>
                  </pic:spPr>
                </pic:pic>
              </a:graphicData>
            </a:graphic>
          </wp:inline>
        </w:drawing>
      </w:r>
    </w:p>
    <w:p w14:paraId="2F27CD38" w14:textId="61149E01" w:rsidR="00C92A11" w:rsidRPr="00C92A11" w:rsidRDefault="00067811" w:rsidP="00C92A11">
      <w:pPr>
        <w:pStyle w:val="Kpalrs"/>
      </w:pPr>
      <w:r>
        <w:t>69</w:t>
      </w:r>
      <w:r w:rsidR="00C92A11" w:rsidRPr="00E07F37">
        <w:t>. ábra:</w:t>
      </w:r>
      <w:r w:rsidR="00C92A11">
        <w:t xml:space="preserve"> proxy szerveren kép elérési útjának lekérése, kép letöltése</w:t>
      </w:r>
    </w:p>
    <w:p w14:paraId="2A4C70A0" w14:textId="4BED59E4" w:rsidR="00DC2175" w:rsidRDefault="00DC2175" w:rsidP="00DC2175">
      <w:pPr>
        <w:rPr>
          <w:lang w:eastAsia="ja-JP"/>
        </w:rPr>
      </w:pPr>
      <w:r>
        <w:rPr>
          <w:lang w:eastAsia="ja-JP"/>
        </w:rPr>
        <w:t>A manga oldal kép végpont is ugyan ilyen, csak a MangaDex szerveren lévő elérési címe kicsit más</w:t>
      </w:r>
      <w:r w:rsidR="00893C6D">
        <w:rPr>
          <w:lang w:eastAsia="ja-JP"/>
        </w:rPr>
        <w:t>.</w:t>
      </w:r>
    </w:p>
    <w:p w14:paraId="2B54F103" w14:textId="7353014C" w:rsidR="00DC2175" w:rsidRDefault="00DC2175" w:rsidP="00DC2175">
      <w:pPr>
        <w:rPr>
          <w:lang w:eastAsia="ja-JP"/>
        </w:rPr>
      </w:pPr>
      <w:r>
        <w:rPr>
          <w:noProof/>
          <w:lang w:eastAsia="hu-HU"/>
        </w:rPr>
        <w:drawing>
          <wp:inline distT="0" distB="0" distL="0" distR="0" wp14:anchorId="28848D5C" wp14:editId="0E067081">
            <wp:extent cx="5399405" cy="3851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9405" cy="3851910"/>
                    </a:xfrm>
                    <a:prstGeom prst="rect">
                      <a:avLst/>
                    </a:prstGeom>
                  </pic:spPr>
                </pic:pic>
              </a:graphicData>
            </a:graphic>
          </wp:inline>
        </w:drawing>
      </w:r>
    </w:p>
    <w:p w14:paraId="5265A649" w14:textId="023DD0FF" w:rsidR="00C92A11" w:rsidRDefault="00067811" w:rsidP="00C92A11">
      <w:pPr>
        <w:pStyle w:val="Kpalrs"/>
      </w:pPr>
      <w:r>
        <w:lastRenderedPageBreak/>
        <w:t>70</w:t>
      </w:r>
      <w:r w:rsidR="00C92A11" w:rsidRPr="00E07F37">
        <w:t>. ábra:</w:t>
      </w:r>
      <w:r w:rsidR="00C92A11">
        <w:t xml:space="preserve"> kép letöltése adott címről</w:t>
      </w:r>
    </w:p>
    <w:p w14:paraId="544C0E24" w14:textId="78A3FC7D" w:rsidR="00DC2175" w:rsidRPr="00DC2175" w:rsidRDefault="00DC2175" w:rsidP="00DC2175">
      <w:pPr>
        <w:rPr>
          <w:lang w:eastAsia="ja-JP"/>
        </w:rPr>
      </w:pPr>
      <w:r>
        <w:rPr>
          <w:lang w:eastAsia="ja-JP"/>
        </w:rPr>
        <w:t xml:space="preserve">Ez a Javascript funkció pedig egy aszinkron </w:t>
      </w:r>
      <w:r w:rsidR="003C1FE7">
        <w:rPr>
          <w:lang w:eastAsia="ja-JP"/>
        </w:rPr>
        <w:t>funkció,</w:t>
      </w:r>
      <w:r>
        <w:rPr>
          <w:lang w:eastAsia="ja-JP"/>
        </w:rPr>
        <w:t xml:space="preserve"> ami a megadott </w:t>
      </w:r>
      <w:r w:rsidR="00893C6D">
        <w:rPr>
          <w:lang w:eastAsia="ja-JP"/>
        </w:rPr>
        <w:t>URL</w:t>
      </w:r>
      <w:r>
        <w:rPr>
          <w:lang w:eastAsia="ja-JP"/>
        </w:rPr>
        <w:t xml:space="preserve"> címen lévő képet letölti a megadott mappába a megadott fájlnévvel</w:t>
      </w:r>
      <w:r w:rsidR="00893C6D">
        <w:rPr>
          <w:lang w:eastAsia="ja-JP"/>
        </w:rPr>
        <w:t>.</w:t>
      </w:r>
    </w:p>
    <w:p w14:paraId="41E0C460" w14:textId="541A5614" w:rsidR="00B559A8" w:rsidRDefault="00B559A8" w:rsidP="00E24F03">
      <w:pPr>
        <w:pStyle w:val="Cmsor3"/>
      </w:pPr>
      <w:bookmarkStart w:id="103" w:name="_Toc102298136"/>
      <w:r>
        <w:t>Letöltött képek szolgáltatása</w:t>
      </w:r>
      <w:bookmarkEnd w:id="103"/>
    </w:p>
    <w:p w14:paraId="116520B3" w14:textId="00356A7C" w:rsidR="00DC2175" w:rsidRDefault="00BA4C08" w:rsidP="00DC2175">
      <w:pPr>
        <w:pStyle w:val="Firstparagraph"/>
      </w:pPr>
      <w:r>
        <w:t xml:space="preserve">Ahhoz hogy az </w:t>
      </w:r>
      <w:r w:rsidR="00893C6D">
        <w:t>Express.js</w:t>
      </w:r>
      <w:r>
        <w:t xml:space="preserve"> szerverről elérjék a képeket, </w:t>
      </w:r>
      <w:r w:rsidR="003C1FE7">
        <w:t>meg kell</w:t>
      </w:r>
      <w:r>
        <w:t xml:space="preserve"> adni az </w:t>
      </w:r>
      <w:r w:rsidR="00893C6D">
        <w:t>Express.js</w:t>
      </w:r>
      <w:r>
        <w:t xml:space="preserve"> szervernek, hogy milyen mappából szolgáljon ki statikus tartalmat</w:t>
      </w:r>
      <w:r w:rsidR="00893C6D">
        <w:t xml:space="preserve"> </w:t>
      </w:r>
      <w:r>
        <w:t>(képet).</w:t>
      </w:r>
    </w:p>
    <w:p w14:paraId="56C7193B" w14:textId="3FA1657C" w:rsidR="00BA4C08" w:rsidRDefault="00BA4C08" w:rsidP="00BA4C08">
      <w:pPr>
        <w:pStyle w:val="Firstparagraph"/>
        <w:jc w:val="center"/>
      </w:pPr>
      <w:r>
        <w:rPr>
          <w:noProof/>
          <w:lang w:eastAsia="hu-HU"/>
        </w:rPr>
        <w:drawing>
          <wp:inline distT="0" distB="0" distL="0" distR="0" wp14:anchorId="5D791C26" wp14:editId="0A39B669">
            <wp:extent cx="2647950" cy="22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7950" cy="228600"/>
                    </a:xfrm>
                    <a:prstGeom prst="rect">
                      <a:avLst/>
                    </a:prstGeom>
                  </pic:spPr>
                </pic:pic>
              </a:graphicData>
            </a:graphic>
          </wp:inline>
        </w:drawing>
      </w:r>
    </w:p>
    <w:p w14:paraId="2DBF2F19" w14:textId="670919A9" w:rsidR="00C92A11" w:rsidRPr="00C92A11" w:rsidRDefault="00067811" w:rsidP="00C92A11">
      <w:pPr>
        <w:pStyle w:val="Kpalrs"/>
      </w:pPr>
      <w:r>
        <w:t>71</w:t>
      </w:r>
      <w:r w:rsidR="00C92A11" w:rsidRPr="00E07F37">
        <w:t>. ábra:</w:t>
      </w:r>
      <w:r w:rsidR="00C92A11">
        <w:t xml:space="preserve"> proxy szerver statikus tartalom szolgáltatására beállítás</w:t>
      </w:r>
    </w:p>
    <w:p w14:paraId="63645CB6" w14:textId="7CF6FC5B" w:rsidR="00BA4C08" w:rsidRPr="00BA4C08" w:rsidRDefault="00BA4C08" w:rsidP="00BA4C08">
      <w:r>
        <w:t>Ez a beállítás annyit csinál, hogy a public mappában lévő fájlokat ellehet</w:t>
      </w:r>
      <w:r w:rsidR="003C1FE7">
        <w:t xml:space="preserve"> érni egy URL címmel például a </w:t>
      </w:r>
      <w:hyperlink r:id="rId88" w:history="1">
        <w:r w:rsidRPr="00DE5C56">
          <w:rPr>
            <w:rStyle w:val="Hiperhivatkozs"/>
          </w:rPr>
          <w:t>http://proxy-address:3000/image.jpg</w:t>
        </w:r>
      </w:hyperlink>
      <w:r>
        <w:t xml:space="preserve"> URL megjeleníti a public mappában lévő image.jpg fájlt a böngészőben, ha létezik.</w:t>
      </w:r>
    </w:p>
    <w:p w14:paraId="640EF178" w14:textId="77777777" w:rsidR="00A538E1" w:rsidRDefault="00A538E1" w:rsidP="00A538E1">
      <w:pPr>
        <w:pStyle w:val="Cmsor1"/>
      </w:pPr>
      <w:bookmarkStart w:id="104" w:name="_Toc99974884"/>
      <w:bookmarkStart w:id="105" w:name="_Toc102298137"/>
      <w:r>
        <w:t>Tesztek</w:t>
      </w:r>
      <w:bookmarkEnd w:id="104"/>
      <w:bookmarkEnd w:id="105"/>
    </w:p>
    <w:p w14:paraId="2C526582" w14:textId="14CA2013" w:rsidR="00A538E1" w:rsidRDefault="00A538E1" w:rsidP="00A538E1">
      <w:pPr>
        <w:pStyle w:val="Cmsor2"/>
      </w:pPr>
      <w:bookmarkStart w:id="106" w:name="_Toc99974885"/>
      <w:bookmarkStart w:id="107" w:name="_Toc102298138"/>
      <w:r>
        <w:t>Backend</w:t>
      </w:r>
      <w:bookmarkEnd w:id="106"/>
      <w:bookmarkEnd w:id="107"/>
    </w:p>
    <w:p w14:paraId="293D2E41" w14:textId="6E8684F7" w:rsidR="00280770" w:rsidRPr="00697E12" w:rsidRDefault="00280770" w:rsidP="00280770">
      <w:pPr>
        <w:pStyle w:val="Firstparagraph"/>
        <w:rPr>
          <w:color w:val="000000" w:themeColor="text1"/>
        </w:rPr>
      </w:pPr>
      <w:r>
        <w:t>A végpontok tesztelését a postman.com</w:t>
      </w:r>
      <w:r w:rsidR="00F441C4">
        <w:t>-</w:t>
      </w:r>
      <w:r>
        <w:t xml:space="preserve">on keresztül végeztem, erről az oldalról könnyen lehet </w:t>
      </w:r>
      <w:r w:rsidR="004114ED">
        <w:t xml:space="preserve">HTTP </w:t>
      </w:r>
      <w:r>
        <w:t xml:space="preserve">kéréseket kezdeményezni, minden végpontra </w:t>
      </w:r>
      <w:r w:rsidR="006069BF">
        <w:t>miután elkészült küldtem jó, hibás és hiányos kéréseket</w:t>
      </w:r>
      <w:r w:rsidR="006069BF" w:rsidRPr="00697E12">
        <w:rPr>
          <w:color w:val="000000" w:themeColor="text1"/>
        </w:rPr>
        <w:t>.</w:t>
      </w:r>
    </w:p>
    <w:p w14:paraId="700CE8B1" w14:textId="0BC6AE24" w:rsidR="00A538E1" w:rsidRDefault="00A538E1" w:rsidP="00A538E1">
      <w:pPr>
        <w:pStyle w:val="Cmsor2"/>
      </w:pPr>
      <w:bookmarkStart w:id="108" w:name="_Toc99974886"/>
      <w:bookmarkStart w:id="109" w:name="_Toc102298139"/>
      <w:r>
        <w:t>Frontend</w:t>
      </w:r>
      <w:bookmarkEnd w:id="108"/>
      <w:bookmarkEnd w:id="109"/>
    </w:p>
    <w:p w14:paraId="60135692" w14:textId="7860F973" w:rsidR="00280770" w:rsidRPr="00697E12" w:rsidRDefault="00280770" w:rsidP="00280770">
      <w:pPr>
        <w:rPr>
          <w:color w:val="000000" w:themeColor="text1"/>
        </w:rPr>
      </w:pPr>
      <w:r w:rsidRPr="00697E12">
        <w:rPr>
          <w:color w:val="000000" w:themeColor="text1"/>
        </w:rPr>
        <w:t>Frontend tesztelését manuálisan végeztem, hibás, hiányos és jó adatok megadásával.</w:t>
      </w:r>
      <w:r w:rsidR="00697E12">
        <w:rPr>
          <w:color w:val="000000" w:themeColor="text1"/>
        </w:rPr>
        <w:t xml:space="preserve"> </w:t>
      </w:r>
      <w:r w:rsidR="001F5212" w:rsidRPr="00697E12">
        <w:rPr>
          <w:color w:val="000000" w:themeColor="text1"/>
        </w:rPr>
        <w:t>Black box test jelleggel.</w:t>
      </w:r>
    </w:p>
    <w:p w14:paraId="3A47BE8B" w14:textId="42046855" w:rsidR="00A538E1" w:rsidRDefault="00A538E1" w:rsidP="00A538E1">
      <w:pPr>
        <w:pStyle w:val="Cmsor1"/>
      </w:pPr>
      <w:bookmarkStart w:id="110" w:name="_Toc99974887"/>
      <w:bookmarkStart w:id="111" w:name="_Toc102298140"/>
      <w:r>
        <w:t>Továbbfejlesztési lehetőségek</w:t>
      </w:r>
      <w:bookmarkEnd w:id="110"/>
      <w:bookmarkEnd w:id="111"/>
    </w:p>
    <w:p w14:paraId="19B859FF" w14:textId="5CDEDFBE" w:rsidR="000D00AF" w:rsidRDefault="000D00AF" w:rsidP="000D00AF">
      <w:pPr>
        <w:pStyle w:val="Listaszerbekezds"/>
      </w:pPr>
      <w:r>
        <w:t>Közös valós idejű manga fejezet olvasás</w:t>
      </w:r>
      <w:r w:rsidR="00AD5DD9">
        <w:t>.</w:t>
      </w:r>
    </w:p>
    <w:p w14:paraId="51A6E100" w14:textId="73B33764" w:rsidR="000D00AF" w:rsidRPr="00697E12" w:rsidRDefault="000D00AF" w:rsidP="000D00AF">
      <w:pPr>
        <w:pStyle w:val="Listaszerbekezds"/>
        <w:rPr>
          <w:color w:val="000000" w:themeColor="text1"/>
        </w:rPr>
      </w:pPr>
      <w:r>
        <w:t xml:space="preserve">Fórumok, chat üzenetek, barátlista </w:t>
      </w:r>
      <w:r w:rsidRPr="00697E12">
        <w:rPr>
          <w:color w:val="000000" w:themeColor="text1"/>
        </w:rPr>
        <w:t>paginálása</w:t>
      </w:r>
      <w:r w:rsidR="00AD5DD9" w:rsidRPr="00697E12">
        <w:rPr>
          <w:color w:val="000000" w:themeColor="text1"/>
        </w:rPr>
        <w:t>.</w:t>
      </w:r>
    </w:p>
    <w:p w14:paraId="3E235F9E" w14:textId="16AE1E17" w:rsidR="006069BF" w:rsidRDefault="006069BF" w:rsidP="006069BF">
      <w:pPr>
        <w:pStyle w:val="Listaszerbekezds"/>
      </w:pPr>
      <w:r>
        <w:t>További szociális funkciók hozzáadása</w:t>
      </w:r>
      <w:r w:rsidR="000D00AF">
        <w:t xml:space="preserve"> (profil státuszok)</w:t>
      </w:r>
      <w:r w:rsidR="00AD5DD9">
        <w:t>.</w:t>
      </w:r>
    </w:p>
    <w:p w14:paraId="4221DEAC" w14:textId="434686C9" w:rsidR="006069BF" w:rsidRDefault="006069BF" w:rsidP="000D00AF">
      <w:pPr>
        <w:pStyle w:val="Listaszerbekezds"/>
      </w:pPr>
      <w:r>
        <w:lastRenderedPageBreak/>
        <w:t>Felhasználói felület szépítése</w:t>
      </w:r>
      <w:r w:rsidR="00AD5DD9">
        <w:t>.</w:t>
      </w:r>
    </w:p>
    <w:p w14:paraId="71FE142A" w14:textId="41B83A5E" w:rsidR="00E82B73" w:rsidRDefault="00E82B73" w:rsidP="006069BF">
      <w:pPr>
        <w:pStyle w:val="Listaszerbekezds"/>
      </w:pPr>
      <w:r>
        <w:t>Frontend akadálymentesítése</w:t>
      </w:r>
      <w:r w:rsidR="00AD5DD9">
        <w:t>.</w:t>
      </w:r>
    </w:p>
    <w:p w14:paraId="66C0F8FA" w14:textId="32FCDBB7" w:rsidR="0028153A" w:rsidRPr="006069BF" w:rsidRDefault="0028153A" w:rsidP="006069BF">
      <w:pPr>
        <w:pStyle w:val="Listaszerbekezds"/>
      </w:pPr>
      <w:r>
        <w:t>Admin, moderátor szerep</w:t>
      </w:r>
      <w:r w:rsidR="00AD5DD9">
        <w:t>.</w:t>
      </w:r>
    </w:p>
    <w:p w14:paraId="00EF3603" w14:textId="77777777" w:rsidR="000D00AF" w:rsidRDefault="000D00AF">
      <w:pPr>
        <w:spacing w:after="160" w:line="259" w:lineRule="auto"/>
        <w:ind w:firstLine="0"/>
        <w:jc w:val="left"/>
        <w:rPr>
          <w:rFonts w:eastAsiaTheme="majorEastAsia" w:cstheme="majorBidi"/>
          <w:b/>
          <w:color w:val="000000" w:themeColor="text1"/>
          <w:sz w:val="28"/>
          <w:szCs w:val="32"/>
        </w:rPr>
      </w:pPr>
      <w:r>
        <w:br w:type="page"/>
      </w:r>
    </w:p>
    <w:p w14:paraId="5F05E48C" w14:textId="650B6359" w:rsidR="00B36957" w:rsidRDefault="00B36957" w:rsidP="00B36957">
      <w:pPr>
        <w:pStyle w:val="Cmsor1"/>
      </w:pPr>
      <w:bookmarkStart w:id="112" w:name="_Toc102298141"/>
      <w:r>
        <w:lastRenderedPageBreak/>
        <w:t>Összefoglalás</w:t>
      </w:r>
      <w:bookmarkEnd w:id="112"/>
    </w:p>
    <w:p w14:paraId="20A4DE0D" w14:textId="3B8335F3" w:rsidR="00906B20" w:rsidRPr="00F565C4" w:rsidRDefault="00906B20" w:rsidP="00906B20">
      <w:pPr>
        <w:pStyle w:val="Firstparagraph"/>
        <w:rPr>
          <w:color w:val="000000" w:themeColor="text1"/>
        </w:rPr>
      </w:pPr>
      <w:r>
        <w:t xml:space="preserve">A végeredmény egy közösségi weboldal lett, ami a mangák (japán képregények) után érdeklődőket célozza. A program külső API-t (MangaDex API) használ a mangák szerzésére, a felhasználói felület React (Javascript library) segítségével készült, a backend pedig Javascript-ben íródott Node.js környezetben. Az program készítése elején </w:t>
      </w:r>
      <w:r w:rsidR="003C1FE7">
        <w:t>megvolt,</w:t>
      </w:r>
      <w:r>
        <w:t xml:space="preserve"> hogy mit akartam létrehozni, de az hogy ezt hogyan vigyem végbe nem, ezért a program struktúrája, rétegei folyton </w:t>
      </w:r>
      <w:r w:rsidR="003C1FE7">
        <w:t>változtak,</w:t>
      </w:r>
      <w:r>
        <w:t xml:space="preserve"> ahogy </w:t>
      </w:r>
      <w:r w:rsidR="003C1FE7">
        <w:t>kísérleteztem,</w:t>
      </w:r>
      <w:r>
        <w:t xml:space="preserve"> hogy milyen workflow-ot kedvelek, tartok jónak, de a végére már kialakult egy olyan struktúra és </w:t>
      </w:r>
      <w:r w:rsidR="003C1FE7">
        <w:t>workflow,</w:t>
      </w:r>
      <w:r>
        <w:t xml:space="preserve"> amivel jobban átláttam a programot és az új funkciókat is könnyebben tudtam megvalósítani. Úgyhogy legközelebbi projektemnél biztosan több időt fektetek az alapok </w:t>
      </w:r>
      <w:r w:rsidR="003C1FE7">
        <w:t>definiálására,</w:t>
      </w:r>
      <w:r>
        <w:t xml:space="preserve"> hogy megkíméljem magamat a későbbi zűrzavartól.</w:t>
      </w:r>
    </w:p>
    <w:p w14:paraId="25943E33" w14:textId="288D4E4D" w:rsidR="00B36957" w:rsidRPr="00B36957" w:rsidRDefault="00906B20" w:rsidP="00906B20">
      <w:r>
        <w:t xml:space="preserve">Sok lehetőség van </w:t>
      </w:r>
      <w:r w:rsidR="003C1FE7">
        <w:t>tovább fejleszteni</w:t>
      </w:r>
      <w:r>
        <w:t xml:space="preserve"> ezt a programot, főleg a közösségi funkciók terén, például más kommentekhez hozzászólni, amik egy komment láncot alkothatnak, multimédia fájlok használata kommentekben, chat rulett szerű ismerkedés vagy akár valós idejű közös manga olvasást is lehetne implementálni. De a közösségi funkciók implementálásán kívül lehetne moderációt bevezetni, akár manuálist vagy aut</w:t>
      </w:r>
      <w:r w:rsidR="00D05100">
        <w:t>o</w:t>
      </w:r>
      <w:r>
        <w:t>matikust, meg az oldal dizájnjának a szépítése is egy opció.</w:t>
      </w:r>
    </w:p>
    <w:p w14:paraId="72ABCAD8" w14:textId="7549097A" w:rsidR="00B36957" w:rsidRPr="00B64A04" w:rsidRDefault="00B36957" w:rsidP="00B36957">
      <w:pPr>
        <w:ind w:firstLine="0"/>
        <w:sectPr w:rsidR="00B36957" w:rsidRPr="00B64A04" w:rsidSect="009823AA">
          <w:headerReference w:type="default" r:id="rId89"/>
          <w:type w:val="continuous"/>
          <w:pgSz w:w="11906" w:h="16838" w:code="9"/>
          <w:pgMar w:top="1418" w:right="1418" w:bottom="1418" w:left="1418" w:header="709" w:footer="709" w:gutter="567"/>
          <w:cols w:space="708"/>
          <w:docGrid w:linePitch="360"/>
        </w:sectPr>
      </w:pPr>
    </w:p>
    <w:p w14:paraId="083249FA" w14:textId="77777777" w:rsidR="00646B78" w:rsidRDefault="0050128E" w:rsidP="00646B78">
      <w:pPr>
        <w:pStyle w:val="Cmsor1-szmozatlan"/>
        <w:rPr>
          <w:rFonts w:asciiTheme="minorHAnsi" w:eastAsiaTheme="minorHAnsi" w:hAnsiTheme="minorHAnsi" w:cstheme="minorBidi"/>
          <w:b w:val="0"/>
          <w:noProof/>
          <w:color w:val="auto"/>
          <w:sz w:val="22"/>
          <w:szCs w:val="22"/>
        </w:rPr>
      </w:pPr>
      <w:bookmarkStart w:id="113" w:name="_Toc102298142"/>
      <w:r w:rsidRPr="00674F6E">
        <w:lastRenderedPageBreak/>
        <w:t>Irodalomjegyzék</w:t>
      </w:r>
      <w:bookmarkEnd w:id="113"/>
      <w:r w:rsidR="00B84CB4">
        <w:fldChar w:fldCharType="begin"/>
      </w:r>
      <w:r w:rsidR="00B84CB4" w:rsidRPr="00674F6E">
        <w:instrText xml:space="preserve"> BIBLIOGRAPHY  \l 1038 </w:instrText>
      </w:r>
      <w:r w:rsidR="00B84C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8"/>
      </w:tblGrid>
      <w:tr w:rsidR="00646B78" w14:paraId="377A6391" w14:textId="77777777">
        <w:trPr>
          <w:divId w:val="1468669802"/>
          <w:tblCellSpacing w:w="15" w:type="dxa"/>
        </w:trPr>
        <w:tc>
          <w:tcPr>
            <w:tcW w:w="50" w:type="pct"/>
            <w:hideMark/>
          </w:tcPr>
          <w:p w14:paraId="271C3DAA" w14:textId="348C5F57" w:rsidR="00646B78" w:rsidRDefault="00646B78">
            <w:pPr>
              <w:pStyle w:val="Irodalomjegyzk"/>
              <w:rPr>
                <w:noProof/>
                <w:szCs w:val="24"/>
              </w:rPr>
            </w:pPr>
            <w:r>
              <w:rPr>
                <w:noProof/>
              </w:rPr>
              <w:t xml:space="preserve">[1] </w:t>
            </w:r>
          </w:p>
        </w:tc>
        <w:tc>
          <w:tcPr>
            <w:tcW w:w="0" w:type="auto"/>
            <w:hideMark/>
          </w:tcPr>
          <w:p w14:paraId="01766E84" w14:textId="77777777" w:rsidR="00646B78" w:rsidRDefault="00646B78">
            <w:pPr>
              <w:pStyle w:val="Irodalomjegyzk"/>
              <w:rPr>
                <w:noProof/>
              </w:rPr>
            </w:pPr>
            <w:r>
              <w:rPr>
                <w:noProof/>
              </w:rPr>
              <w:t>„NodeJS About Page,” [Online]. Available: https://nodejs.org/en/about/. [Hozzáférés dátuma: 21 04 2022].</w:t>
            </w:r>
          </w:p>
        </w:tc>
      </w:tr>
      <w:tr w:rsidR="00646B78" w14:paraId="596B3986" w14:textId="77777777">
        <w:trPr>
          <w:divId w:val="1468669802"/>
          <w:tblCellSpacing w:w="15" w:type="dxa"/>
        </w:trPr>
        <w:tc>
          <w:tcPr>
            <w:tcW w:w="50" w:type="pct"/>
            <w:hideMark/>
          </w:tcPr>
          <w:p w14:paraId="6D4A928F" w14:textId="77777777" w:rsidR="00646B78" w:rsidRDefault="00646B78">
            <w:pPr>
              <w:pStyle w:val="Irodalomjegyzk"/>
              <w:rPr>
                <w:noProof/>
              </w:rPr>
            </w:pPr>
            <w:r>
              <w:rPr>
                <w:noProof/>
              </w:rPr>
              <w:t xml:space="preserve">[2] </w:t>
            </w:r>
          </w:p>
        </w:tc>
        <w:tc>
          <w:tcPr>
            <w:tcW w:w="0" w:type="auto"/>
            <w:hideMark/>
          </w:tcPr>
          <w:p w14:paraId="60E557EE" w14:textId="77777777" w:rsidR="00646B78" w:rsidRDefault="00646B78">
            <w:pPr>
              <w:pStyle w:val="Irodalomjegyzk"/>
              <w:rPr>
                <w:noProof/>
              </w:rPr>
            </w:pPr>
            <w:r>
              <w:rPr>
                <w:noProof/>
              </w:rPr>
              <w:t>S. Somani, „NodeJs Event Loop Architecture,” [Online]. Available: https://www.c-sharpcorner.com/article/node-js-event-loop/. [Hozzáférés dátuma: 21 04 2022].</w:t>
            </w:r>
          </w:p>
        </w:tc>
      </w:tr>
      <w:tr w:rsidR="00646B78" w14:paraId="3085A713" w14:textId="77777777">
        <w:trPr>
          <w:divId w:val="1468669802"/>
          <w:tblCellSpacing w:w="15" w:type="dxa"/>
        </w:trPr>
        <w:tc>
          <w:tcPr>
            <w:tcW w:w="50" w:type="pct"/>
            <w:hideMark/>
          </w:tcPr>
          <w:p w14:paraId="018AB162" w14:textId="77777777" w:rsidR="00646B78" w:rsidRDefault="00646B78">
            <w:pPr>
              <w:pStyle w:val="Irodalomjegyzk"/>
              <w:rPr>
                <w:noProof/>
              </w:rPr>
            </w:pPr>
            <w:r>
              <w:rPr>
                <w:noProof/>
              </w:rPr>
              <w:t xml:space="preserve">[3] </w:t>
            </w:r>
          </w:p>
        </w:tc>
        <w:tc>
          <w:tcPr>
            <w:tcW w:w="0" w:type="auto"/>
            <w:hideMark/>
          </w:tcPr>
          <w:p w14:paraId="40C3BF10" w14:textId="77777777" w:rsidR="00646B78" w:rsidRDefault="00646B78">
            <w:pPr>
              <w:pStyle w:val="Irodalomjegyzk"/>
              <w:rPr>
                <w:noProof/>
              </w:rPr>
            </w:pPr>
            <w:r>
              <w:rPr>
                <w:noProof/>
              </w:rPr>
              <w:t>„Socket.IO Introduction,” [Online]. Available: https://socket.io/docs/v4/. [Hozzáférés dátuma: 21 04 2022].</w:t>
            </w:r>
          </w:p>
        </w:tc>
      </w:tr>
      <w:tr w:rsidR="00646B78" w14:paraId="3E2CA619" w14:textId="77777777">
        <w:trPr>
          <w:divId w:val="1468669802"/>
          <w:tblCellSpacing w:w="15" w:type="dxa"/>
        </w:trPr>
        <w:tc>
          <w:tcPr>
            <w:tcW w:w="50" w:type="pct"/>
            <w:hideMark/>
          </w:tcPr>
          <w:p w14:paraId="1267562D" w14:textId="77777777" w:rsidR="00646B78" w:rsidRDefault="00646B78">
            <w:pPr>
              <w:pStyle w:val="Irodalomjegyzk"/>
              <w:rPr>
                <w:noProof/>
              </w:rPr>
            </w:pPr>
            <w:r>
              <w:rPr>
                <w:noProof/>
              </w:rPr>
              <w:t xml:space="preserve">[4] </w:t>
            </w:r>
          </w:p>
        </w:tc>
        <w:tc>
          <w:tcPr>
            <w:tcW w:w="0" w:type="auto"/>
            <w:hideMark/>
          </w:tcPr>
          <w:p w14:paraId="2161C0C2" w14:textId="77777777" w:rsidR="00646B78" w:rsidRDefault="00646B78">
            <w:pPr>
              <w:pStyle w:val="Irodalomjegyzk"/>
              <w:rPr>
                <w:noProof/>
              </w:rPr>
            </w:pPr>
            <w:r>
              <w:rPr>
                <w:noProof/>
              </w:rPr>
              <w:t>„MariaDB and MySQL difference,” [Online]. Available: https://mariadb.com/database-topics/mariadb-vs-mysql/. [Hozzáférés dátuma: 21 04 2022].</w:t>
            </w:r>
          </w:p>
        </w:tc>
      </w:tr>
      <w:tr w:rsidR="00646B78" w14:paraId="34B0E05B" w14:textId="77777777">
        <w:trPr>
          <w:divId w:val="1468669802"/>
          <w:tblCellSpacing w:w="15" w:type="dxa"/>
        </w:trPr>
        <w:tc>
          <w:tcPr>
            <w:tcW w:w="50" w:type="pct"/>
            <w:hideMark/>
          </w:tcPr>
          <w:p w14:paraId="51ECDBD5" w14:textId="77777777" w:rsidR="00646B78" w:rsidRDefault="00646B78">
            <w:pPr>
              <w:pStyle w:val="Irodalomjegyzk"/>
              <w:rPr>
                <w:noProof/>
              </w:rPr>
            </w:pPr>
            <w:r>
              <w:rPr>
                <w:noProof/>
              </w:rPr>
              <w:t xml:space="preserve">[5] </w:t>
            </w:r>
          </w:p>
        </w:tc>
        <w:tc>
          <w:tcPr>
            <w:tcW w:w="0" w:type="auto"/>
            <w:hideMark/>
          </w:tcPr>
          <w:p w14:paraId="06BA508D" w14:textId="77777777" w:rsidR="00646B78" w:rsidRDefault="00646B78">
            <w:pPr>
              <w:pStyle w:val="Irodalomjegyzk"/>
              <w:rPr>
                <w:noProof/>
              </w:rPr>
            </w:pPr>
            <w:r>
              <w:rPr>
                <w:noProof/>
              </w:rPr>
              <w:t>M. Yumak, „How To Use React Redux,” [Online]. Available: https://itnext.io/how-to-use-redux-with-react-143de57d0bab. [Hozzáférés dátuma: 21 04 2022].</w:t>
            </w:r>
          </w:p>
        </w:tc>
      </w:tr>
    </w:tbl>
    <w:p w14:paraId="09C80A9C" w14:textId="3641433A" w:rsidR="004C4C4A" w:rsidRDefault="00B84CB4" w:rsidP="00646B78">
      <w:pPr>
        <w:pStyle w:val="Cmsor1-szmozatlan"/>
      </w:pPr>
      <w:r>
        <w:lastRenderedPageBreak/>
        <w:fldChar w:fldCharType="end"/>
      </w:r>
      <w:bookmarkStart w:id="114" w:name="_Toc102298143"/>
      <w:r w:rsidR="00B36957">
        <w:t>Mellékletek</w:t>
      </w:r>
      <w:bookmarkEnd w:id="114"/>
    </w:p>
    <w:p w14:paraId="082A0164" w14:textId="77777777" w:rsidR="00B36957" w:rsidRDefault="00B36957" w:rsidP="00B36957">
      <w:pPr>
        <w:pStyle w:val="Cmsor1"/>
      </w:pPr>
      <w:bookmarkStart w:id="115" w:name="_Toc102298144"/>
      <w:r>
        <w:t>Felhasználói útmutató</w:t>
      </w:r>
      <w:bookmarkEnd w:id="115"/>
    </w:p>
    <w:p w14:paraId="4E840649" w14:textId="77777777" w:rsidR="00B36957" w:rsidRDefault="00B36957" w:rsidP="00B36957">
      <w:pPr>
        <w:pStyle w:val="Cmsor2"/>
      </w:pPr>
      <w:bookmarkStart w:id="116" w:name="_Toc102298145"/>
      <w:r>
        <w:t>Regisztráció, bejelentkezés</w:t>
      </w:r>
      <w:bookmarkEnd w:id="116"/>
    </w:p>
    <w:p w14:paraId="39F1F7C3" w14:textId="77777777" w:rsidR="00B36957" w:rsidRDefault="00B36957" w:rsidP="00B36957">
      <w:pPr>
        <w:pStyle w:val="Firstparagraph"/>
      </w:pPr>
      <w:r>
        <w:t>A mindenhol megjelenő navigációs sávon, ha a felhasználó nincs bejelentkezve, a jobb oldalon megjelenik egy „Sign Up” és „Login” felirat, amire ha rákattint, a megfelelő oldalra kerül.</w:t>
      </w:r>
    </w:p>
    <w:p w14:paraId="12BAB422" w14:textId="77777777" w:rsidR="00B36957" w:rsidRDefault="00B36957" w:rsidP="00B36957">
      <w:pPr>
        <w:pStyle w:val="Firstparagraph"/>
        <w:jc w:val="center"/>
      </w:pPr>
      <w:r w:rsidRPr="00A93D41">
        <w:rPr>
          <w:noProof/>
          <w:lang w:eastAsia="hu-HU"/>
        </w:rPr>
        <w:drawing>
          <wp:inline distT="0" distB="0" distL="0" distR="0" wp14:anchorId="0A6164D4" wp14:editId="5565C153">
            <wp:extent cx="5399405" cy="1822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9405" cy="1822450"/>
                    </a:xfrm>
                    <a:prstGeom prst="rect">
                      <a:avLst/>
                    </a:prstGeom>
                  </pic:spPr>
                </pic:pic>
              </a:graphicData>
            </a:graphic>
          </wp:inline>
        </w:drawing>
      </w:r>
    </w:p>
    <w:p w14:paraId="1F9D29FC" w14:textId="77777777" w:rsidR="00B36957" w:rsidRDefault="00B36957" w:rsidP="00B36957">
      <w:pPr>
        <w:pStyle w:val="Firstparagraph"/>
        <w:jc w:val="center"/>
      </w:pPr>
      <w:r>
        <w:rPr>
          <w:noProof/>
          <w:lang w:eastAsia="hu-HU"/>
        </w:rPr>
        <w:drawing>
          <wp:inline distT="0" distB="0" distL="0" distR="0" wp14:anchorId="3BB682B7" wp14:editId="63C18018">
            <wp:extent cx="5399405" cy="32740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3274060"/>
                    </a:xfrm>
                    <a:prstGeom prst="rect">
                      <a:avLst/>
                    </a:prstGeom>
                  </pic:spPr>
                </pic:pic>
              </a:graphicData>
            </a:graphic>
          </wp:inline>
        </w:drawing>
      </w:r>
    </w:p>
    <w:p w14:paraId="6B6073C6" w14:textId="77777777" w:rsidR="00B36957" w:rsidRPr="00A93D41" w:rsidRDefault="00B36957" w:rsidP="00B36957">
      <w:pPr>
        <w:pStyle w:val="Firstparagraph"/>
        <w:jc w:val="center"/>
      </w:pPr>
      <w:r>
        <w:rPr>
          <w:noProof/>
          <w:lang w:eastAsia="hu-HU"/>
        </w:rPr>
        <w:lastRenderedPageBreak/>
        <w:drawing>
          <wp:inline distT="0" distB="0" distL="0" distR="0" wp14:anchorId="115BFBDA" wp14:editId="10D99996">
            <wp:extent cx="5399405" cy="2141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9405" cy="2141220"/>
                    </a:xfrm>
                    <a:prstGeom prst="rect">
                      <a:avLst/>
                    </a:prstGeom>
                  </pic:spPr>
                </pic:pic>
              </a:graphicData>
            </a:graphic>
          </wp:inline>
        </w:drawing>
      </w:r>
    </w:p>
    <w:p w14:paraId="6E465ADA" w14:textId="77777777" w:rsidR="00B36957" w:rsidRDefault="00B36957" w:rsidP="00B36957">
      <w:pPr>
        <w:pStyle w:val="Cmsor2"/>
      </w:pPr>
      <w:bookmarkStart w:id="117" w:name="_Toc102298146"/>
      <w:r>
        <w:t>Manga keresése és olvasása</w:t>
      </w:r>
      <w:bookmarkEnd w:id="117"/>
    </w:p>
    <w:p w14:paraId="1C185B01" w14:textId="77777777" w:rsidR="00B36957" w:rsidRDefault="00B36957" w:rsidP="00B36957">
      <w:pPr>
        <w:pStyle w:val="Firstparagraph"/>
      </w:pPr>
      <w:r>
        <w:t>A mindenhol megjelenő navigációs sávon a „Manga Search” feliratra kattintva a felhasználó a kereső felületre kerül. Itt a beviteli mezőbe Manga cím beírásával lehet keresni és létező találatok esetén megjelennek, amikre kattintva átkerül a felhasználó a Manga oldalára.</w:t>
      </w:r>
    </w:p>
    <w:p w14:paraId="6D67E7F0" w14:textId="77777777" w:rsidR="00B36957" w:rsidRPr="00384B77" w:rsidRDefault="00B36957" w:rsidP="00B36957">
      <w:r>
        <w:rPr>
          <w:noProof/>
          <w:lang w:eastAsia="hu-HU"/>
        </w:rPr>
        <w:drawing>
          <wp:inline distT="0" distB="0" distL="0" distR="0" wp14:anchorId="06E5DC99" wp14:editId="3B4C8989">
            <wp:extent cx="5388610" cy="269938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88610" cy="2699385"/>
                    </a:xfrm>
                    <a:prstGeom prst="rect">
                      <a:avLst/>
                    </a:prstGeom>
                    <a:noFill/>
                    <a:ln>
                      <a:noFill/>
                    </a:ln>
                  </pic:spPr>
                </pic:pic>
              </a:graphicData>
            </a:graphic>
          </wp:inline>
        </w:drawing>
      </w:r>
    </w:p>
    <w:p w14:paraId="4639D354" w14:textId="77777777" w:rsidR="00B36957" w:rsidRDefault="00B36957" w:rsidP="00B36957">
      <w:r>
        <w:rPr>
          <w:noProof/>
          <w:lang w:eastAsia="hu-HU"/>
        </w:rPr>
        <w:drawing>
          <wp:inline distT="0" distB="0" distL="0" distR="0" wp14:anchorId="02453034" wp14:editId="3356EFCB">
            <wp:extent cx="5388610" cy="5010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88610" cy="501015"/>
                    </a:xfrm>
                    <a:prstGeom prst="rect">
                      <a:avLst/>
                    </a:prstGeom>
                    <a:noFill/>
                    <a:ln>
                      <a:noFill/>
                    </a:ln>
                  </pic:spPr>
                </pic:pic>
              </a:graphicData>
            </a:graphic>
          </wp:inline>
        </w:drawing>
      </w:r>
    </w:p>
    <w:p w14:paraId="336D2225" w14:textId="77777777" w:rsidR="00B36957" w:rsidRDefault="00B36957" w:rsidP="00B36957">
      <w:r>
        <w:rPr>
          <w:noProof/>
          <w:lang w:eastAsia="hu-HU"/>
        </w:rPr>
        <w:lastRenderedPageBreak/>
        <w:drawing>
          <wp:inline distT="0" distB="0" distL="0" distR="0" wp14:anchorId="2939FB5E" wp14:editId="306D0D9B">
            <wp:extent cx="5388610" cy="19373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88610" cy="1937385"/>
                    </a:xfrm>
                    <a:prstGeom prst="rect">
                      <a:avLst/>
                    </a:prstGeom>
                    <a:noFill/>
                    <a:ln>
                      <a:noFill/>
                    </a:ln>
                  </pic:spPr>
                </pic:pic>
              </a:graphicData>
            </a:graphic>
          </wp:inline>
        </w:drawing>
      </w:r>
    </w:p>
    <w:p w14:paraId="7CC3BD1B" w14:textId="77777777" w:rsidR="00B36957" w:rsidRDefault="00B36957" w:rsidP="00B36957">
      <w:r>
        <w:rPr>
          <w:noProof/>
          <w:lang w:eastAsia="hu-HU"/>
        </w:rPr>
        <w:drawing>
          <wp:inline distT="0" distB="0" distL="0" distR="0" wp14:anchorId="62AFBF95" wp14:editId="0B55B3E3">
            <wp:extent cx="5399405" cy="37122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9405" cy="3712210"/>
                    </a:xfrm>
                    <a:prstGeom prst="rect">
                      <a:avLst/>
                    </a:prstGeom>
                    <a:noFill/>
                    <a:ln>
                      <a:noFill/>
                    </a:ln>
                  </pic:spPr>
                </pic:pic>
              </a:graphicData>
            </a:graphic>
          </wp:inline>
        </w:drawing>
      </w:r>
    </w:p>
    <w:p w14:paraId="7C3AA293" w14:textId="77777777" w:rsidR="00B36957" w:rsidRDefault="00B36957" w:rsidP="00B36957">
      <w:r>
        <w:t>A manga oldal aljára görgetve, megjelennek a megnézhető fejezetek.</w:t>
      </w:r>
    </w:p>
    <w:p w14:paraId="707BE5A6" w14:textId="77777777" w:rsidR="00B36957" w:rsidRDefault="00B36957" w:rsidP="00B36957">
      <w:r>
        <w:rPr>
          <w:noProof/>
          <w:lang w:eastAsia="hu-HU"/>
        </w:rPr>
        <w:lastRenderedPageBreak/>
        <w:drawing>
          <wp:inline distT="0" distB="0" distL="0" distR="0" wp14:anchorId="71E2CF7F" wp14:editId="253F38A5">
            <wp:extent cx="5388610" cy="26993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8610" cy="2699385"/>
                    </a:xfrm>
                    <a:prstGeom prst="rect">
                      <a:avLst/>
                    </a:prstGeom>
                    <a:noFill/>
                    <a:ln>
                      <a:noFill/>
                    </a:ln>
                  </pic:spPr>
                </pic:pic>
              </a:graphicData>
            </a:graphic>
          </wp:inline>
        </w:drawing>
      </w:r>
    </w:p>
    <w:p w14:paraId="5C260212" w14:textId="77777777" w:rsidR="00B36957" w:rsidRDefault="00B36957" w:rsidP="00B36957">
      <w:r>
        <w:t>Rákattintva egy fejezet címére a felhasználó átkerül az olvasó felületre, ahol görgetéssel, vagy a nyilak használatával lehet tovább menni.</w:t>
      </w:r>
    </w:p>
    <w:p w14:paraId="392A549D" w14:textId="77777777" w:rsidR="00B36957" w:rsidRPr="00384B77" w:rsidRDefault="00B36957" w:rsidP="00B36957">
      <w:r>
        <w:rPr>
          <w:noProof/>
          <w:lang w:eastAsia="hu-HU"/>
        </w:rPr>
        <w:drawing>
          <wp:inline distT="0" distB="0" distL="0" distR="0" wp14:anchorId="056CCF03" wp14:editId="3A4E5AFD">
            <wp:extent cx="5388610" cy="26777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8610" cy="2677795"/>
                    </a:xfrm>
                    <a:prstGeom prst="rect">
                      <a:avLst/>
                    </a:prstGeom>
                    <a:noFill/>
                    <a:ln>
                      <a:noFill/>
                    </a:ln>
                  </pic:spPr>
                </pic:pic>
              </a:graphicData>
            </a:graphic>
          </wp:inline>
        </w:drawing>
      </w:r>
    </w:p>
    <w:p w14:paraId="27FCF057" w14:textId="77777777" w:rsidR="00B36957" w:rsidRDefault="00B36957" w:rsidP="00B36957">
      <w:pPr>
        <w:pStyle w:val="Cmsor2"/>
      </w:pPr>
      <w:bookmarkStart w:id="118" w:name="_Toc102298147"/>
      <w:r>
        <w:t>Készítők és fordítók megtekintése</w:t>
      </w:r>
      <w:bookmarkEnd w:id="118"/>
    </w:p>
    <w:p w14:paraId="2D9D0343" w14:textId="77777777" w:rsidR="00B36957" w:rsidRDefault="00B36957" w:rsidP="00B36957">
      <w:pPr>
        <w:pStyle w:val="Firstparagraph"/>
      </w:pPr>
      <w:r>
        <w:t>A manga készítői a manga oldalán találhatóak a „Creators” kártyában, itt a nevekre kattintva átmegy a felhasználó a megfelelő készítő oldalára.</w:t>
      </w:r>
    </w:p>
    <w:p w14:paraId="7B92EA04" w14:textId="77777777" w:rsidR="00B36957" w:rsidRDefault="00B36957" w:rsidP="00B36957">
      <w:r>
        <w:rPr>
          <w:noProof/>
          <w:lang w:eastAsia="hu-HU"/>
        </w:rPr>
        <w:lastRenderedPageBreak/>
        <w:drawing>
          <wp:inline distT="0" distB="0" distL="0" distR="0" wp14:anchorId="6B057EE3" wp14:editId="4CE1C8A5">
            <wp:extent cx="5399405" cy="15290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1529080"/>
                    </a:xfrm>
                    <a:prstGeom prst="rect">
                      <a:avLst/>
                    </a:prstGeom>
                  </pic:spPr>
                </pic:pic>
              </a:graphicData>
            </a:graphic>
          </wp:inline>
        </w:drawing>
      </w:r>
    </w:p>
    <w:p w14:paraId="4E28A2FF" w14:textId="77777777" w:rsidR="00B36957" w:rsidRDefault="00B36957" w:rsidP="00B36957">
      <w:r>
        <w:rPr>
          <w:noProof/>
          <w:lang w:eastAsia="hu-HU"/>
        </w:rPr>
        <w:drawing>
          <wp:inline distT="0" distB="0" distL="0" distR="0" wp14:anchorId="0CDB374A" wp14:editId="50E4C116">
            <wp:extent cx="5399405" cy="32664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3266440"/>
                    </a:xfrm>
                    <a:prstGeom prst="rect">
                      <a:avLst/>
                    </a:prstGeom>
                  </pic:spPr>
                </pic:pic>
              </a:graphicData>
            </a:graphic>
          </wp:inline>
        </w:drawing>
      </w:r>
    </w:p>
    <w:p w14:paraId="0802011C" w14:textId="77777777" w:rsidR="00B36957" w:rsidRDefault="00B36957" w:rsidP="00B36957">
      <w:r>
        <w:t>A fordítókat meg a fejezeteknél lehet megnézni, és a fordító csapatra rákattintva átviszi a felhasználót a fordító csoport oldalára.</w:t>
      </w:r>
    </w:p>
    <w:p w14:paraId="4FF134EF" w14:textId="77777777" w:rsidR="00B36957" w:rsidRDefault="00B36957" w:rsidP="00B36957">
      <w:r w:rsidRPr="00945528">
        <w:rPr>
          <w:noProof/>
          <w:lang w:eastAsia="hu-HU"/>
        </w:rPr>
        <w:drawing>
          <wp:inline distT="0" distB="0" distL="0" distR="0" wp14:anchorId="72D05376" wp14:editId="3D1EDA57">
            <wp:extent cx="5399405" cy="13201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405" cy="1320165"/>
                    </a:xfrm>
                    <a:prstGeom prst="rect">
                      <a:avLst/>
                    </a:prstGeom>
                  </pic:spPr>
                </pic:pic>
              </a:graphicData>
            </a:graphic>
          </wp:inline>
        </w:drawing>
      </w:r>
    </w:p>
    <w:p w14:paraId="7388A3A4" w14:textId="77777777" w:rsidR="00B36957" w:rsidRPr="00945528" w:rsidRDefault="00B36957" w:rsidP="00B36957">
      <w:r>
        <w:rPr>
          <w:noProof/>
          <w:lang w:eastAsia="hu-HU"/>
        </w:rPr>
        <w:lastRenderedPageBreak/>
        <w:drawing>
          <wp:inline distT="0" distB="0" distL="0" distR="0" wp14:anchorId="63AB1AD6" wp14:editId="36317EC6">
            <wp:extent cx="5399405" cy="3049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9405" cy="3049905"/>
                    </a:xfrm>
                    <a:prstGeom prst="rect">
                      <a:avLst/>
                    </a:prstGeom>
                  </pic:spPr>
                </pic:pic>
              </a:graphicData>
            </a:graphic>
          </wp:inline>
        </w:drawing>
      </w:r>
    </w:p>
    <w:p w14:paraId="5BFABD38" w14:textId="77777777" w:rsidR="00B36957" w:rsidRDefault="00B36957" w:rsidP="00B36957">
      <w:pPr>
        <w:pStyle w:val="Cmsor2"/>
      </w:pPr>
      <w:bookmarkStart w:id="119" w:name="_Toc102298148"/>
      <w:r>
        <w:t>Profil változtatása</w:t>
      </w:r>
      <w:bookmarkEnd w:id="119"/>
    </w:p>
    <w:p w14:paraId="3D39E3E3" w14:textId="77777777" w:rsidR="00B36957" w:rsidRDefault="00B36957" w:rsidP="00B36957">
      <w:pPr>
        <w:pStyle w:val="Firstparagraph"/>
      </w:pPr>
      <w:r>
        <w:t>Profil változtatásra bejelentkezés után van lehetőség. A navigációs sávon, a jobb oldalon lévő felhasználónévre kattintva átkerül a felhasználó a saját profiljára.</w:t>
      </w:r>
    </w:p>
    <w:p w14:paraId="70E84D6F" w14:textId="77777777" w:rsidR="00B36957" w:rsidRDefault="00B36957" w:rsidP="00B36957">
      <w:r w:rsidRPr="00DE37D0">
        <w:rPr>
          <w:noProof/>
          <w:lang w:eastAsia="hu-HU"/>
        </w:rPr>
        <w:drawing>
          <wp:inline distT="0" distB="0" distL="0" distR="0" wp14:anchorId="23D95583" wp14:editId="63B2456D">
            <wp:extent cx="5399405" cy="19627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9405" cy="1962785"/>
                    </a:xfrm>
                    <a:prstGeom prst="rect">
                      <a:avLst/>
                    </a:prstGeom>
                  </pic:spPr>
                </pic:pic>
              </a:graphicData>
            </a:graphic>
          </wp:inline>
        </w:drawing>
      </w:r>
    </w:p>
    <w:p w14:paraId="1AEF9097" w14:textId="77777777" w:rsidR="00B36957" w:rsidRDefault="00B36957" w:rsidP="00B36957">
      <w:pPr>
        <w:pStyle w:val="Cmsor3"/>
      </w:pPr>
      <w:bookmarkStart w:id="120" w:name="_Toc102298149"/>
      <w:r>
        <w:t>Leírás változtatása</w:t>
      </w:r>
      <w:bookmarkEnd w:id="120"/>
    </w:p>
    <w:p w14:paraId="738AAEAB" w14:textId="77777777" w:rsidR="00B36957" w:rsidRPr="00DE37D0" w:rsidRDefault="00B36957" w:rsidP="00B36957">
      <w:pPr>
        <w:pStyle w:val="Firstparagraph"/>
      </w:pPr>
      <w:r>
        <w:t>A profilnál a kis ceruzára kattintva megjelenik egy beviteli mező, ahol változtathatunk a saját profil leírásunkon, majd mikor végeztünk a „Save about me changes” gombra kattintva, ez elmentődik.</w:t>
      </w:r>
    </w:p>
    <w:p w14:paraId="2A5BD0B5" w14:textId="77777777" w:rsidR="00B36957" w:rsidRPr="00DE37D0" w:rsidRDefault="00B36957" w:rsidP="00B36957">
      <w:pPr>
        <w:pStyle w:val="Firstparagraph"/>
      </w:pPr>
      <w:r w:rsidRPr="00DE37D0">
        <w:rPr>
          <w:noProof/>
          <w:lang w:eastAsia="hu-HU"/>
        </w:rPr>
        <w:lastRenderedPageBreak/>
        <w:drawing>
          <wp:inline distT="0" distB="0" distL="0" distR="0" wp14:anchorId="491E4156" wp14:editId="28BD58CF">
            <wp:extent cx="5399405" cy="23075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9405" cy="2307590"/>
                    </a:xfrm>
                    <a:prstGeom prst="rect">
                      <a:avLst/>
                    </a:prstGeom>
                  </pic:spPr>
                </pic:pic>
              </a:graphicData>
            </a:graphic>
          </wp:inline>
        </w:drawing>
      </w:r>
    </w:p>
    <w:p w14:paraId="1F626987" w14:textId="77777777" w:rsidR="00B36957" w:rsidRDefault="00B36957" w:rsidP="00B36957">
      <w:pPr>
        <w:pStyle w:val="Cmsor3"/>
      </w:pPr>
      <w:bookmarkStart w:id="121" w:name="_Toc102298150"/>
      <w:r>
        <w:t>Barát kérések kezelése</w:t>
      </w:r>
      <w:bookmarkEnd w:id="121"/>
    </w:p>
    <w:p w14:paraId="1D77153F" w14:textId="77777777" w:rsidR="00B36957" w:rsidRDefault="00B36957" w:rsidP="00B36957">
      <w:pPr>
        <w:pStyle w:val="Firstparagraph"/>
      </w:pPr>
      <w:r>
        <w:t>Másoknak barátfelkérést az ő profiljukon lehet küldeni.</w:t>
      </w:r>
    </w:p>
    <w:p w14:paraId="7C76C403" w14:textId="77777777" w:rsidR="00B36957" w:rsidRDefault="00B36957" w:rsidP="00B36957">
      <w:r w:rsidRPr="00D8579B">
        <w:rPr>
          <w:noProof/>
          <w:lang w:eastAsia="hu-HU"/>
        </w:rPr>
        <w:drawing>
          <wp:inline distT="0" distB="0" distL="0" distR="0" wp14:anchorId="0304CB81" wp14:editId="69FFC038">
            <wp:extent cx="5399405" cy="25761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9405" cy="2576195"/>
                    </a:xfrm>
                    <a:prstGeom prst="rect">
                      <a:avLst/>
                    </a:prstGeom>
                  </pic:spPr>
                </pic:pic>
              </a:graphicData>
            </a:graphic>
          </wp:inline>
        </w:drawing>
      </w:r>
    </w:p>
    <w:p w14:paraId="734A94C8" w14:textId="77777777" w:rsidR="00B36957" w:rsidRDefault="00B36957" w:rsidP="00B36957">
      <w:r>
        <w:t>A profiljukon megjelenő „Send Friend Request” gombra kattintva egy beviteli mező megjelenik, amiben tudunk egy kis üzenetet küldeni, majd a „Send” gombra kattintva a barátkérelem elküldésre kerül.</w:t>
      </w:r>
    </w:p>
    <w:p w14:paraId="0F3AB9DD" w14:textId="77777777" w:rsidR="00B36957" w:rsidRDefault="00B36957" w:rsidP="00B36957">
      <w:r>
        <w:t>Maguk a barátkérések a saját profilunkon jelennek meg. Ezeket a „Friend Requests” gomb nyomásával, illetve utána a megfelelő címre kattintva tekinthetjük meg. A plusz jelre kattintva elfogadjuk a barát felkérést, a kuka ikonra kattintva visszautasítjuk vagy töröljük a felkérést.</w:t>
      </w:r>
    </w:p>
    <w:p w14:paraId="5AF91AD7" w14:textId="77777777" w:rsidR="00B36957" w:rsidRPr="00D8579B" w:rsidRDefault="00B36957" w:rsidP="00B36957">
      <w:r w:rsidRPr="00D8579B">
        <w:rPr>
          <w:noProof/>
          <w:lang w:eastAsia="hu-HU"/>
        </w:rPr>
        <w:lastRenderedPageBreak/>
        <w:drawing>
          <wp:inline distT="0" distB="0" distL="0" distR="0" wp14:anchorId="137E1292" wp14:editId="669B1692">
            <wp:extent cx="5399405" cy="33280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9405" cy="3328035"/>
                    </a:xfrm>
                    <a:prstGeom prst="rect">
                      <a:avLst/>
                    </a:prstGeom>
                  </pic:spPr>
                </pic:pic>
              </a:graphicData>
            </a:graphic>
          </wp:inline>
        </w:drawing>
      </w:r>
    </w:p>
    <w:p w14:paraId="218795DB" w14:textId="77777777" w:rsidR="00B36957" w:rsidRDefault="00B36957" w:rsidP="00B36957">
      <w:pPr>
        <w:pStyle w:val="Cmsor3"/>
      </w:pPr>
      <w:bookmarkStart w:id="122" w:name="_Toc102298151"/>
      <w:r>
        <w:t>Új fejezet feliratkozások kezelése</w:t>
      </w:r>
      <w:bookmarkEnd w:id="122"/>
    </w:p>
    <w:p w14:paraId="698CADAD" w14:textId="77777777" w:rsidR="00B36957" w:rsidRDefault="00B36957" w:rsidP="00B36957">
      <w:pPr>
        <w:pStyle w:val="Firstparagraph"/>
      </w:pPr>
      <w:r>
        <w:t>Feliratkozni fordításokra úgy lehet, hogy a manga oldalán megjelenő „Subscribe to get email of new chapters” gombra kattintunk, ott megjelennek az elérhető fordítások, és a plusz jelre kattintva feliratkozik az adott fordításra.</w:t>
      </w:r>
    </w:p>
    <w:p w14:paraId="54EFABC0" w14:textId="77777777" w:rsidR="00B36957" w:rsidRDefault="00B36957" w:rsidP="00B36957">
      <w:r w:rsidRPr="00D168A3">
        <w:rPr>
          <w:noProof/>
          <w:lang w:eastAsia="hu-HU"/>
        </w:rPr>
        <w:drawing>
          <wp:inline distT="0" distB="0" distL="0" distR="0" wp14:anchorId="66BDCD55" wp14:editId="1A7B1E1B">
            <wp:extent cx="5399405" cy="24892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9405" cy="2489200"/>
                    </a:xfrm>
                    <a:prstGeom prst="rect">
                      <a:avLst/>
                    </a:prstGeom>
                  </pic:spPr>
                </pic:pic>
              </a:graphicData>
            </a:graphic>
          </wp:inline>
        </w:drawing>
      </w:r>
    </w:p>
    <w:p w14:paraId="099CBFCB" w14:textId="77777777" w:rsidR="00B36957" w:rsidRDefault="00B36957" w:rsidP="00B36957">
      <w:r>
        <w:t>Leiratkozni a felhasználó profiljában lehet, a „Latest Chapters of Subscribed Mangas” gombra kattintva megjelenik az összes feliratkozás, itt a manga címére kattintva a felhasználó a manga oldalára kerül, a fejezet számra kattintva egyből a fejezetet kezdi el olvasni, a kuka ikonra kattintva pedig törli a feliratkozást.</w:t>
      </w:r>
    </w:p>
    <w:p w14:paraId="5D767675" w14:textId="77777777" w:rsidR="00B36957" w:rsidRPr="00D168A3" w:rsidRDefault="00B36957" w:rsidP="00B36957">
      <w:r w:rsidRPr="00BE2CE8">
        <w:rPr>
          <w:noProof/>
          <w:lang w:eastAsia="hu-HU"/>
        </w:rPr>
        <w:lastRenderedPageBreak/>
        <w:drawing>
          <wp:inline distT="0" distB="0" distL="0" distR="0" wp14:anchorId="003EBEB0" wp14:editId="0226275B">
            <wp:extent cx="5399405" cy="1393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9405" cy="1393825"/>
                    </a:xfrm>
                    <a:prstGeom prst="rect">
                      <a:avLst/>
                    </a:prstGeom>
                  </pic:spPr>
                </pic:pic>
              </a:graphicData>
            </a:graphic>
          </wp:inline>
        </w:drawing>
      </w:r>
    </w:p>
    <w:p w14:paraId="24AB4AAF" w14:textId="77777777" w:rsidR="00B36957" w:rsidRDefault="00B36957" w:rsidP="00B36957">
      <w:pPr>
        <w:pStyle w:val="Cmsor3"/>
      </w:pPr>
      <w:bookmarkStart w:id="123" w:name="_Toc102298152"/>
      <w:r>
        <w:t>Kedvelt, nem kedvelt mangák kezelése</w:t>
      </w:r>
      <w:bookmarkEnd w:id="123"/>
    </w:p>
    <w:p w14:paraId="5A5CEFCB" w14:textId="77777777" w:rsidR="00B36957" w:rsidRDefault="00B36957" w:rsidP="00B36957">
      <w:pPr>
        <w:pStyle w:val="Firstparagraph"/>
      </w:pPr>
      <w:r>
        <w:t>A profilnál a „Liked Manga” és „Disliked Manga” kártyánál, az „Add Manga to Like/Dislike” gombra kattintva megjelenik egy beviteli mező, itt kereshetünk mangákra, majd a lájk vagy diszlájk ikonra kattintva beteszi a megfelelő listába. Ezeket a lista tételeket lehet törölni a kuka ikonra kattintva.</w:t>
      </w:r>
    </w:p>
    <w:p w14:paraId="3A681EE1" w14:textId="77777777" w:rsidR="00B36957" w:rsidRPr="00BE2CE8" w:rsidRDefault="00B36957" w:rsidP="00B36957">
      <w:r w:rsidRPr="00BE2CE8">
        <w:rPr>
          <w:noProof/>
          <w:lang w:eastAsia="hu-HU"/>
        </w:rPr>
        <w:drawing>
          <wp:inline distT="0" distB="0" distL="0" distR="0" wp14:anchorId="0CC07121" wp14:editId="4DC0C123">
            <wp:extent cx="5399405" cy="22917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9405" cy="2291715"/>
                    </a:xfrm>
                    <a:prstGeom prst="rect">
                      <a:avLst/>
                    </a:prstGeom>
                  </pic:spPr>
                </pic:pic>
              </a:graphicData>
            </a:graphic>
          </wp:inline>
        </w:drawing>
      </w:r>
    </w:p>
    <w:p w14:paraId="4775794D" w14:textId="77777777" w:rsidR="00B36957" w:rsidRDefault="00B36957" w:rsidP="00B36957">
      <w:pPr>
        <w:pStyle w:val="Cmsor3"/>
      </w:pPr>
      <w:bookmarkStart w:id="124" w:name="_Toc102298153"/>
      <w:r>
        <w:t>Manga lista kezelése</w:t>
      </w:r>
      <w:bookmarkEnd w:id="124"/>
    </w:p>
    <w:p w14:paraId="00BB5778" w14:textId="77777777" w:rsidR="00B36957" w:rsidRDefault="00B36957" w:rsidP="00B36957">
      <w:pPr>
        <w:pStyle w:val="Cmsor4"/>
      </w:pPr>
      <w:r>
        <w:t>Lista létrehozása</w:t>
      </w:r>
    </w:p>
    <w:p w14:paraId="2E173790" w14:textId="222B94A2" w:rsidR="00B36957" w:rsidRDefault="00B36957" w:rsidP="00B36957">
      <w:pPr>
        <w:pStyle w:val="Firstparagraph"/>
      </w:pPr>
      <w:r>
        <w:t xml:space="preserve">A „Create new list” gombra kattintva megjelenik egy beviteli mező (amibe a lista neve megy), egy legördülő lista (ahol </w:t>
      </w:r>
      <w:r w:rsidR="003C1FE7">
        <w:t>kiválaszthatjuk,</w:t>
      </w:r>
      <w:r>
        <w:t xml:space="preserve"> hogy a lista milyen láthatóságú legyen), és egy „Create” gomb (amivel létrehozzuk a listát).</w:t>
      </w:r>
    </w:p>
    <w:p w14:paraId="4BBB6628" w14:textId="77777777" w:rsidR="00B36957" w:rsidRPr="00744757" w:rsidRDefault="00B36957" w:rsidP="00B36957">
      <w:r w:rsidRPr="00744757">
        <w:rPr>
          <w:noProof/>
          <w:lang w:eastAsia="hu-HU"/>
        </w:rPr>
        <w:lastRenderedPageBreak/>
        <w:drawing>
          <wp:inline distT="0" distB="0" distL="0" distR="0" wp14:anchorId="76BE4493" wp14:editId="7C59B04A">
            <wp:extent cx="5399405" cy="14770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9405" cy="1477010"/>
                    </a:xfrm>
                    <a:prstGeom prst="rect">
                      <a:avLst/>
                    </a:prstGeom>
                  </pic:spPr>
                </pic:pic>
              </a:graphicData>
            </a:graphic>
          </wp:inline>
        </w:drawing>
      </w:r>
    </w:p>
    <w:p w14:paraId="6F4ADF83" w14:textId="77777777" w:rsidR="00B36957" w:rsidRDefault="00B36957" w:rsidP="00B36957">
      <w:pPr>
        <w:pStyle w:val="Cmsor4"/>
      </w:pPr>
      <w:r>
        <w:t>Lista változtatása, törlése</w:t>
      </w:r>
    </w:p>
    <w:p w14:paraId="266D97FB" w14:textId="0A50A7B0" w:rsidR="00B36957" w:rsidRPr="00744757" w:rsidRDefault="00B36957" w:rsidP="00B36957">
      <w:pPr>
        <w:pStyle w:val="Firstparagraph"/>
      </w:pPr>
      <w:r>
        <w:t xml:space="preserve">A lista sorában lévő ceruzára kattintva megjelenik egy beviteli mező (amibe a lista nevét írjuk), egy legördülő lista (ahol </w:t>
      </w:r>
      <w:r w:rsidR="003C1FE7">
        <w:t>kiválaszthatjuk,</w:t>
      </w:r>
      <w:r>
        <w:t xml:space="preserve"> hogy a lista milyen láthatóságú legyen), és egy „Save” gomb (amivel elmentjük a lista változtatásait). A lista sorában lévő X ikonnal pedig töröljük a listát.</w:t>
      </w:r>
    </w:p>
    <w:p w14:paraId="556C4788" w14:textId="77777777" w:rsidR="00B36957" w:rsidRPr="00744757" w:rsidRDefault="00B36957" w:rsidP="00B36957">
      <w:pPr>
        <w:pStyle w:val="Firstparagraph"/>
      </w:pPr>
      <w:r w:rsidRPr="00744757">
        <w:rPr>
          <w:noProof/>
          <w:lang w:eastAsia="hu-HU"/>
        </w:rPr>
        <w:drawing>
          <wp:inline distT="0" distB="0" distL="0" distR="0" wp14:anchorId="17CCEE83" wp14:editId="2BE6D329">
            <wp:extent cx="5399405" cy="1638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9405" cy="1638935"/>
                    </a:xfrm>
                    <a:prstGeom prst="rect">
                      <a:avLst/>
                    </a:prstGeom>
                  </pic:spPr>
                </pic:pic>
              </a:graphicData>
            </a:graphic>
          </wp:inline>
        </w:drawing>
      </w:r>
    </w:p>
    <w:p w14:paraId="360113F5" w14:textId="77777777" w:rsidR="00B36957" w:rsidRDefault="00B36957" w:rsidP="00B36957">
      <w:pPr>
        <w:pStyle w:val="Cmsor4"/>
      </w:pPr>
      <w:r>
        <w:t>Listához manga hozzáadás, törlése</w:t>
      </w:r>
    </w:p>
    <w:p w14:paraId="626778E4" w14:textId="77777777" w:rsidR="00B36957" w:rsidRDefault="00B36957" w:rsidP="00B36957">
      <w:pPr>
        <w:pStyle w:val="Firstparagraph"/>
      </w:pPr>
      <w:r>
        <w:t>Lista tartalma a lista nevére kattintva megjelenik. A „Search for Manga” gombra kattintva megjelenik egy beviteli mező, amiben tudunk keresni mangákra és azokat a plusz ikonra kattintva hozzáadjuk a listához. Törölni mangát a lejjebb lévő listában található kuka ikonokra kattintva tehetjük meg.</w:t>
      </w:r>
    </w:p>
    <w:p w14:paraId="3695A955" w14:textId="77777777" w:rsidR="00B36957" w:rsidRPr="008B5BDC" w:rsidRDefault="00B36957" w:rsidP="00B36957">
      <w:r w:rsidRPr="008B5BDC">
        <w:rPr>
          <w:noProof/>
          <w:lang w:eastAsia="hu-HU"/>
        </w:rPr>
        <w:lastRenderedPageBreak/>
        <w:drawing>
          <wp:inline distT="0" distB="0" distL="0" distR="0" wp14:anchorId="513F8EE1" wp14:editId="0E59366B">
            <wp:extent cx="5399405" cy="30549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9405" cy="3054985"/>
                    </a:xfrm>
                    <a:prstGeom prst="rect">
                      <a:avLst/>
                    </a:prstGeom>
                  </pic:spPr>
                </pic:pic>
              </a:graphicData>
            </a:graphic>
          </wp:inline>
        </w:drawing>
      </w:r>
    </w:p>
    <w:p w14:paraId="268DE7F0" w14:textId="77777777" w:rsidR="00B36957" w:rsidRDefault="00B36957" w:rsidP="00B36957">
      <w:pPr>
        <w:pStyle w:val="Cmsor2"/>
      </w:pPr>
      <w:bookmarkStart w:id="125" w:name="_Toc102298154"/>
      <w:r>
        <w:t>Barátokkal csevegés</w:t>
      </w:r>
      <w:bookmarkEnd w:id="125"/>
    </w:p>
    <w:p w14:paraId="2D07B5A9" w14:textId="77777777" w:rsidR="00B36957" w:rsidRDefault="00B36957" w:rsidP="00B36957">
      <w:pPr>
        <w:pStyle w:val="Firstparagraph"/>
      </w:pPr>
      <w:r>
        <w:t>A csevegő oldalra a navigációs sávon lévő „Chat” feliratra kattintva jutunk el.</w:t>
      </w:r>
    </w:p>
    <w:p w14:paraId="1BD0D536" w14:textId="77777777" w:rsidR="00B36957" w:rsidRDefault="00B36957" w:rsidP="00B36957">
      <w:r w:rsidRPr="008B5BDC">
        <w:rPr>
          <w:noProof/>
          <w:lang w:eastAsia="hu-HU"/>
        </w:rPr>
        <w:drawing>
          <wp:inline distT="0" distB="0" distL="0" distR="0" wp14:anchorId="0F8950D6" wp14:editId="21EECA6E">
            <wp:extent cx="5399405" cy="274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9405" cy="274320"/>
                    </a:xfrm>
                    <a:prstGeom prst="rect">
                      <a:avLst/>
                    </a:prstGeom>
                  </pic:spPr>
                </pic:pic>
              </a:graphicData>
            </a:graphic>
          </wp:inline>
        </w:drawing>
      </w:r>
    </w:p>
    <w:p w14:paraId="359030AA" w14:textId="77777777" w:rsidR="00B36957" w:rsidRDefault="00B36957" w:rsidP="00B36957">
      <w:r w:rsidRPr="008B5BDC">
        <w:rPr>
          <w:noProof/>
          <w:lang w:eastAsia="hu-HU"/>
        </w:rPr>
        <w:drawing>
          <wp:inline distT="0" distB="0" distL="0" distR="0" wp14:anchorId="60D8A9A3" wp14:editId="72F0BD96">
            <wp:extent cx="5399405" cy="34836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9405" cy="3483610"/>
                    </a:xfrm>
                    <a:prstGeom prst="rect">
                      <a:avLst/>
                    </a:prstGeom>
                  </pic:spPr>
                </pic:pic>
              </a:graphicData>
            </a:graphic>
          </wp:inline>
        </w:drawing>
      </w:r>
    </w:p>
    <w:p w14:paraId="77A7BE80" w14:textId="77777777" w:rsidR="00B36957" w:rsidRPr="008B5BDC" w:rsidRDefault="00B36957" w:rsidP="00B36957">
      <w:r>
        <w:t>Utána a barát nevére kattintva megjelennek a két fél között küldött üzenetek, és az üzenetek alján lévő beviteli mezőbe lehet írni az üzenetet, amit a plusz gombra kattintva lehet elküldeni.</w:t>
      </w:r>
    </w:p>
    <w:p w14:paraId="79441F0B" w14:textId="77777777" w:rsidR="00B36957" w:rsidRDefault="00B36957" w:rsidP="00B36957">
      <w:pPr>
        <w:pStyle w:val="Cmsor2"/>
      </w:pPr>
      <w:bookmarkStart w:id="126" w:name="_Toc102298155"/>
      <w:r>
        <w:lastRenderedPageBreak/>
        <w:t>Fórum létrehozása</w:t>
      </w:r>
      <w:bookmarkEnd w:id="126"/>
    </w:p>
    <w:p w14:paraId="4567F496" w14:textId="77777777" w:rsidR="00B36957" w:rsidRDefault="00B36957" w:rsidP="00B36957">
      <w:pPr>
        <w:pStyle w:val="Firstparagraph"/>
      </w:pPr>
      <w:r>
        <w:t>Fórumokat keresni, és létrehozni a Threads oldalon lehet, ehhez, a navigációs sávban lévő „Threads” feliratra kattintva lehet eljutni. Majd a „Create Thread” gombra kattintva megjelenik 2 beviteli mező, az egyik a thread-nek a címét várja, a másik a thread témáját, majd a „Create” gombra kattintva létre lehet hozni ezt. Egy thread-et megnyitni meg a thread címére való kattintásával lehet.</w:t>
      </w:r>
    </w:p>
    <w:p w14:paraId="401F079E" w14:textId="77777777" w:rsidR="00B36957" w:rsidRDefault="00B36957" w:rsidP="00B36957">
      <w:r w:rsidRPr="004B208C">
        <w:rPr>
          <w:noProof/>
          <w:lang w:eastAsia="hu-HU"/>
        </w:rPr>
        <w:drawing>
          <wp:inline distT="0" distB="0" distL="0" distR="0" wp14:anchorId="18A60880" wp14:editId="34A0C448">
            <wp:extent cx="5399405" cy="1380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9405" cy="1380490"/>
                    </a:xfrm>
                    <a:prstGeom prst="rect">
                      <a:avLst/>
                    </a:prstGeom>
                  </pic:spPr>
                </pic:pic>
              </a:graphicData>
            </a:graphic>
          </wp:inline>
        </w:drawing>
      </w:r>
    </w:p>
    <w:p w14:paraId="01740C2C" w14:textId="77777777" w:rsidR="00B36957" w:rsidRPr="004B208C" w:rsidRDefault="00B36957" w:rsidP="00B36957">
      <w:r w:rsidRPr="004B208C">
        <w:rPr>
          <w:noProof/>
          <w:lang w:eastAsia="hu-HU"/>
        </w:rPr>
        <w:drawing>
          <wp:inline distT="0" distB="0" distL="0" distR="0" wp14:anchorId="1696D753" wp14:editId="33CF4479">
            <wp:extent cx="5399405" cy="33166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9405" cy="3316605"/>
                    </a:xfrm>
                    <a:prstGeom prst="rect">
                      <a:avLst/>
                    </a:prstGeom>
                  </pic:spPr>
                </pic:pic>
              </a:graphicData>
            </a:graphic>
          </wp:inline>
        </w:drawing>
      </w:r>
    </w:p>
    <w:p w14:paraId="5C03AA4E" w14:textId="77777777" w:rsidR="00B36957" w:rsidRDefault="00B36957" w:rsidP="00B36957">
      <w:pPr>
        <w:pStyle w:val="Cmsor2"/>
      </w:pPr>
      <w:bookmarkStart w:id="127" w:name="_Toc102298156"/>
      <w:r>
        <w:t>Kommentelés</w:t>
      </w:r>
      <w:bookmarkEnd w:id="127"/>
    </w:p>
    <w:p w14:paraId="13A966A1" w14:textId="77777777" w:rsidR="00B36957" w:rsidRDefault="00B36957" w:rsidP="00B36957">
      <w:pPr>
        <w:pStyle w:val="Firstparagraph"/>
      </w:pPr>
      <w:r>
        <w:t>Kommentelni lehet a fórum thread-ek, mangák, és manga fejezetek alá. A beviteli komment mező és a kommentek a fő tartalom alatt helyezkednek el. Kommentelés a beviteli mezőbe való írás, majd a „Post comment” gombra kattintva történik. Más kommenteket lehet lájkolni, vagy diszlájkolni.</w:t>
      </w:r>
    </w:p>
    <w:p w14:paraId="64D2E9D4" w14:textId="77777777" w:rsidR="00B36957" w:rsidRPr="00773102" w:rsidRDefault="00B36957" w:rsidP="00B36957">
      <w:r w:rsidRPr="00773102">
        <w:rPr>
          <w:noProof/>
          <w:lang w:eastAsia="hu-HU"/>
        </w:rPr>
        <w:lastRenderedPageBreak/>
        <w:drawing>
          <wp:inline distT="0" distB="0" distL="0" distR="0" wp14:anchorId="3182AE13" wp14:editId="7D5CD9C1">
            <wp:extent cx="5399405" cy="25095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9405" cy="2509520"/>
                    </a:xfrm>
                    <a:prstGeom prst="rect">
                      <a:avLst/>
                    </a:prstGeom>
                  </pic:spPr>
                </pic:pic>
              </a:graphicData>
            </a:graphic>
          </wp:inline>
        </w:drawing>
      </w:r>
    </w:p>
    <w:p w14:paraId="0007547A" w14:textId="77777777" w:rsidR="00B36957" w:rsidRDefault="00B36957" w:rsidP="00B36957">
      <w:pPr>
        <w:pStyle w:val="Cmsor1"/>
      </w:pPr>
      <w:bookmarkStart w:id="128" w:name="_Toc99974888"/>
      <w:bookmarkStart w:id="129" w:name="_Toc102298157"/>
      <w:r>
        <w:t>Telepítési útmutató</w:t>
      </w:r>
      <w:bookmarkEnd w:id="128"/>
      <w:bookmarkEnd w:id="129"/>
    </w:p>
    <w:p w14:paraId="34408E7C" w14:textId="77777777" w:rsidR="00B36957" w:rsidRPr="009664A5" w:rsidRDefault="00B36957" w:rsidP="00B36957">
      <w:pPr>
        <w:pStyle w:val="Cmsor2"/>
      </w:pPr>
      <w:bookmarkStart w:id="130" w:name="_Toc102298158"/>
      <w:r>
        <w:t>GitHub repositoryból való telepítés</w:t>
      </w:r>
      <w:bookmarkEnd w:id="130"/>
    </w:p>
    <w:p w14:paraId="2BA6ED70" w14:textId="77777777" w:rsidR="00B36957" w:rsidRDefault="00B36957" w:rsidP="00B36957">
      <w:pPr>
        <w:pStyle w:val="Listaszerbekezds"/>
      </w:pPr>
      <w:r>
        <w:t>Node.Js telepítése</w:t>
      </w:r>
    </w:p>
    <w:p w14:paraId="3DEFA041" w14:textId="24E956DB" w:rsidR="00B36957" w:rsidRDefault="00B36957" w:rsidP="00B36957">
      <w:pPr>
        <w:pStyle w:val="Listaszerbekezds"/>
      </w:pPr>
      <w:r>
        <w:t>MariaDB</w:t>
      </w:r>
      <w:r w:rsidR="00F565C4">
        <w:t xml:space="preserve"> </w:t>
      </w:r>
      <w:r>
        <w:t>(vagy MySQL) adatbázis szerver telepítése</w:t>
      </w:r>
    </w:p>
    <w:p w14:paraId="2CE3AACA" w14:textId="77777777" w:rsidR="00B36957" w:rsidRDefault="00B36957" w:rsidP="00B36957">
      <w:pPr>
        <w:pStyle w:val="Listaszerbekezds"/>
      </w:pPr>
      <w:r>
        <w:t xml:space="preserve">Github repó letöltése </w:t>
      </w:r>
      <w:r w:rsidRPr="009664A5">
        <w:t>https://github.com/StaubJDavid/SzakDolgozat</w:t>
      </w:r>
    </w:p>
    <w:p w14:paraId="351BE4AB" w14:textId="77777777" w:rsidR="00B36957" w:rsidRDefault="00B36957" w:rsidP="00B36957">
      <w:pPr>
        <w:pStyle w:val="Listaszerbekezds"/>
      </w:pPr>
      <w:r>
        <w:t>MariaDB-n egy adatbázis létrehozása</w:t>
      </w:r>
    </w:p>
    <w:p w14:paraId="0A20536F" w14:textId="342693FB" w:rsidR="00B36957" w:rsidRDefault="00B36957" w:rsidP="00B36957">
      <w:pPr>
        <w:pStyle w:val="Listaszerbekezds"/>
      </w:pPr>
      <w:r>
        <w:t>A backend szerver mappájában</w:t>
      </w:r>
      <w:r w:rsidR="00F565C4">
        <w:t xml:space="preserve"> </w:t>
      </w:r>
      <w:r>
        <w:t>(api) a .env fájlban állítsuk be a frontend szerver címét</w:t>
      </w:r>
      <w:r w:rsidR="003C1FE7">
        <w:t xml:space="preserve"> </w:t>
      </w:r>
      <w:r>
        <w:t>(http://frontend-címe), a szerver port-ot, az adatbázis csatlakozásához szükséges adatokat</w:t>
      </w:r>
      <w:r w:rsidR="003C1FE7">
        <w:t xml:space="preserve"> </w:t>
      </w:r>
      <w:r>
        <w:t>(adatbázis szerver címe, felhasználó, jelszó és az adatbázis neve), titkos kulcsot, az email szolgáltató szerverét, portját és az ott használt fiók jelszava, e</w:t>
      </w:r>
      <w:r w:rsidR="003C1FE7">
        <w:t>-</w:t>
      </w:r>
      <w:r>
        <w:t>mail címe</w:t>
      </w:r>
    </w:p>
    <w:p w14:paraId="152D7E9A" w14:textId="55B04BD7" w:rsidR="00B36957" w:rsidRDefault="00B36957" w:rsidP="00B36957">
      <w:pPr>
        <w:pStyle w:val="Listaszerbekezds"/>
      </w:pPr>
      <w:r>
        <w:t xml:space="preserve">Futtassuk le az api mappában lévő db_tables.sql-t az adatbázis </w:t>
      </w:r>
      <w:r w:rsidR="003C1FE7">
        <w:t>szerveren,</w:t>
      </w:r>
      <w:r>
        <w:t xml:space="preserve"> hogy létrehozzuk a szükséges táblákat, tárolj eljárásokat, adatokat</w:t>
      </w:r>
    </w:p>
    <w:p w14:paraId="0D5E930B" w14:textId="2BE84657" w:rsidR="00B36957" w:rsidRDefault="00B36957" w:rsidP="00B36957">
      <w:pPr>
        <w:pStyle w:val="Listaszerbekezds"/>
      </w:pPr>
      <w:r>
        <w:t>A kliens mappájában</w:t>
      </w:r>
      <w:r w:rsidR="00F565C4">
        <w:t xml:space="preserve"> </w:t>
      </w:r>
      <w:r>
        <w:t>(client) a .env fájlban adjuk meg a kliens portját, a weboldal címét, a backend szerver címét, a proxy szerver címét, a proxy címét /endpoint végződéssel és a proxy szerver címét /image végződéssel</w:t>
      </w:r>
    </w:p>
    <w:p w14:paraId="003BD036" w14:textId="77777777" w:rsidR="00B36957" w:rsidRDefault="00B36957" w:rsidP="00B36957">
      <w:pPr>
        <w:pStyle w:val="Listaszerbekezds"/>
      </w:pPr>
      <w:r>
        <w:t xml:space="preserve">A proxy mappában az index.js fájlban a </w:t>
      </w:r>
      <w:r w:rsidRPr="008D2C54">
        <w:t>PUBLIC_ADDRESS</w:t>
      </w:r>
      <w:r>
        <w:t xml:space="preserve"> változót állítsuk be a megfelelő címre</w:t>
      </w:r>
    </w:p>
    <w:p w14:paraId="11AF5879" w14:textId="77FB7851" w:rsidR="00B36957" w:rsidRDefault="00B36957" w:rsidP="00B36957">
      <w:pPr>
        <w:pStyle w:val="Listaszerbekezds"/>
      </w:pPr>
      <w:r>
        <w:t xml:space="preserve">Ha ezek </w:t>
      </w:r>
      <w:r w:rsidR="003C1FE7">
        <w:t>megvannak,</w:t>
      </w:r>
      <w:r>
        <w:t xml:space="preserve"> egy parancssorral navigáljunk egyesével az api, client és proxy mappába, és mindegyiknél írjuk be ezt a parancsot „npm </w:t>
      </w:r>
      <w:r>
        <w:lastRenderedPageBreak/>
        <w:t xml:space="preserve">install” ez letölti az összes használt </w:t>
      </w:r>
      <w:r w:rsidR="003C1FE7">
        <w:t>csomagot,</w:t>
      </w:r>
      <w:r>
        <w:t xml:space="preserve"> amik szükségesek a futtatáshoz.</w:t>
      </w:r>
    </w:p>
    <w:p w14:paraId="0EE1DDEC" w14:textId="3BA31852" w:rsidR="00B36957" w:rsidRDefault="00B36957" w:rsidP="00B36957">
      <w:pPr>
        <w:pStyle w:val="Listaszerbekezds"/>
      </w:pPr>
      <w:r>
        <w:t>Ha mindegyik mappánál megvan az npm install, indítsuk el az adatbázis szervert és 3 Parancssor segítségével bemegyünk ugyan úgy a proxy, api és client mappákba</w:t>
      </w:r>
      <w:r w:rsidR="00F565C4">
        <w:t xml:space="preserve"> </w:t>
      </w:r>
      <w:r>
        <w:t xml:space="preserve">(1 parancssor 1 mappa) és </w:t>
      </w:r>
      <w:r w:rsidR="003C1FE7">
        <w:t>beírjuk,</w:t>
      </w:r>
      <w:r>
        <w:t xml:space="preserve"> hogy „npm start” mindegyik parancssorba és ilyenkor elkéne indulniuk a szervereknek, az api </w:t>
      </w:r>
      <w:r w:rsidR="003C1FE7">
        <w:t>szerver,</w:t>
      </w:r>
      <w:r>
        <w:t xml:space="preserve"> ha elsőre nem </w:t>
      </w:r>
      <w:r w:rsidR="003C1FE7">
        <w:t>indul,</w:t>
      </w:r>
      <w:r>
        <w:t xml:space="preserve"> próbáljuk meg még egyszer </w:t>
      </w:r>
      <w:r w:rsidR="003C1FE7">
        <w:t>elindítani,</w:t>
      </w:r>
      <w:r>
        <w:t xml:space="preserve"> mert néha az adatbázishoz a csatlakozás túl sok időbe telik</w:t>
      </w:r>
    </w:p>
    <w:p w14:paraId="0A0B5EEA" w14:textId="77777777" w:rsidR="00B36957" w:rsidRDefault="00B36957" w:rsidP="00B36957">
      <w:pPr>
        <w:pStyle w:val="Cmsor2"/>
      </w:pPr>
      <w:bookmarkStart w:id="131" w:name="_Toc102298159"/>
      <w:r>
        <w:t>Docker</w:t>
      </w:r>
      <w:bookmarkEnd w:id="131"/>
    </w:p>
    <w:p w14:paraId="7144FB2C" w14:textId="77777777" w:rsidR="00B36957" w:rsidRDefault="00B36957" w:rsidP="00B36957">
      <w:pPr>
        <w:pStyle w:val="Listaszerbekezds"/>
      </w:pPr>
      <w:r>
        <w:t>Docker telepítése és futtatása</w:t>
      </w:r>
    </w:p>
    <w:p w14:paraId="7E64B3E8" w14:textId="77777777" w:rsidR="00B36957" w:rsidRDefault="00B36957" w:rsidP="00B36957">
      <w:pPr>
        <w:pStyle w:val="Listaszerbekezds"/>
      </w:pPr>
      <w:r>
        <w:t>Programhoz szükséges imagek letöltése:</w:t>
      </w:r>
    </w:p>
    <w:p w14:paraId="7856D778" w14:textId="0E7653B0" w:rsidR="00B36957" w:rsidRDefault="00B36957" w:rsidP="00B36957">
      <w:pPr>
        <w:pStyle w:val="Listaszerbekezds"/>
        <w:numPr>
          <w:ilvl w:val="1"/>
          <w:numId w:val="15"/>
        </w:numPr>
      </w:pPr>
      <w:r>
        <w:t>Adatbázis</w:t>
      </w:r>
      <w:r w:rsidR="00F565C4">
        <w:t xml:space="preserve"> </w:t>
      </w:r>
      <w:r>
        <w:t>(MariaDB):</w:t>
      </w:r>
      <w:r w:rsidRPr="009664A5">
        <w:t xml:space="preserve"> docker pull davidkah20/petydex-</w:t>
      </w:r>
      <w:r>
        <w:t>mariadb</w:t>
      </w:r>
    </w:p>
    <w:p w14:paraId="3695111A" w14:textId="77777777" w:rsidR="00B36957" w:rsidRDefault="00B36957" w:rsidP="00B36957">
      <w:pPr>
        <w:pStyle w:val="Listaszerbekezds"/>
        <w:numPr>
          <w:ilvl w:val="1"/>
          <w:numId w:val="15"/>
        </w:numPr>
      </w:pPr>
      <w:r>
        <w:t>Backend:</w:t>
      </w:r>
      <w:r w:rsidRPr="009664A5">
        <w:t xml:space="preserve"> docker pull davidkah20/petydex-</w:t>
      </w:r>
      <w:r>
        <w:t>api</w:t>
      </w:r>
    </w:p>
    <w:p w14:paraId="0FBDEBB0" w14:textId="77777777" w:rsidR="00B36957" w:rsidRDefault="00B36957" w:rsidP="00B36957">
      <w:pPr>
        <w:pStyle w:val="Listaszerbekezds"/>
        <w:numPr>
          <w:ilvl w:val="1"/>
          <w:numId w:val="15"/>
        </w:numPr>
      </w:pPr>
      <w:r>
        <w:t>Proxy:</w:t>
      </w:r>
      <w:r w:rsidRPr="009664A5">
        <w:t xml:space="preserve"> docker pull davidkah20/petydex-</w:t>
      </w:r>
      <w:r>
        <w:t>proxy</w:t>
      </w:r>
    </w:p>
    <w:p w14:paraId="04077F3B" w14:textId="77777777" w:rsidR="00B36957" w:rsidRDefault="00B36957" w:rsidP="00B36957">
      <w:pPr>
        <w:pStyle w:val="Listaszerbekezds"/>
        <w:numPr>
          <w:ilvl w:val="1"/>
          <w:numId w:val="15"/>
        </w:numPr>
      </w:pPr>
      <w:r>
        <w:t>Kliens:</w:t>
      </w:r>
      <w:r w:rsidRPr="009664A5">
        <w:t xml:space="preserve"> docker pull davidkah20/petydex-client</w:t>
      </w:r>
    </w:p>
    <w:p w14:paraId="2EA8A811" w14:textId="77777777" w:rsidR="00B36957" w:rsidRDefault="00B36957" w:rsidP="00B36957">
      <w:pPr>
        <w:pStyle w:val="Listaszerbekezds"/>
      </w:pPr>
      <w:r>
        <w:t>Következő portok felszabadítása, ha fut szerver ezeken:</w:t>
      </w:r>
    </w:p>
    <w:p w14:paraId="17445F68" w14:textId="0F78E42F" w:rsidR="00B36957" w:rsidRDefault="00B36957" w:rsidP="00B36957">
      <w:pPr>
        <w:pStyle w:val="Listaszerbekezds"/>
        <w:numPr>
          <w:ilvl w:val="1"/>
          <w:numId w:val="15"/>
        </w:numPr>
      </w:pPr>
      <w:r>
        <w:t>3000</w:t>
      </w:r>
      <w:r w:rsidR="00F565C4">
        <w:t xml:space="preserve"> </w:t>
      </w:r>
      <w:r>
        <w:t>(Proxy)</w:t>
      </w:r>
    </w:p>
    <w:p w14:paraId="350CDA58" w14:textId="50B3ECDB" w:rsidR="00B36957" w:rsidRDefault="00B36957" w:rsidP="00B36957">
      <w:pPr>
        <w:pStyle w:val="Listaszerbekezds"/>
        <w:numPr>
          <w:ilvl w:val="1"/>
          <w:numId w:val="15"/>
        </w:numPr>
      </w:pPr>
      <w:r>
        <w:t>3001</w:t>
      </w:r>
      <w:r w:rsidR="00F565C4">
        <w:t xml:space="preserve"> </w:t>
      </w:r>
      <w:r>
        <w:t>(Backend)</w:t>
      </w:r>
    </w:p>
    <w:p w14:paraId="49213956" w14:textId="219277BC" w:rsidR="00B36957" w:rsidRDefault="00B36957" w:rsidP="00B36957">
      <w:pPr>
        <w:pStyle w:val="Listaszerbekezds"/>
        <w:numPr>
          <w:ilvl w:val="1"/>
          <w:numId w:val="15"/>
        </w:numPr>
      </w:pPr>
      <w:r>
        <w:t>3011</w:t>
      </w:r>
      <w:r w:rsidR="00F565C4">
        <w:t xml:space="preserve"> </w:t>
      </w:r>
      <w:r>
        <w:t>(Kliens)</w:t>
      </w:r>
    </w:p>
    <w:p w14:paraId="1AA16A24" w14:textId="7A857DFD" w:rsidR="00B36957" w:rsidRDefault="00B36957" w:rsidP="00B36957">
      <w:pPr>
        <w:pStyle w:val="Listaszerbekezds"/>
        <w:numPr>
          <w:ilvl w:val="1"/>
          <w:numId w:val="15"/>
        </w:numPr>
      </w:pPr>
      <w:r>
        <w:t>3306</w:t>
      </w:r>
      <w:r w:rsidR="00F565C4">
        <w:t xml:space="preserve"> </w:t>
      </w:r>
      <w:r>
        <w:t>(Adatbázis)</w:t>
      </w:r>
    </w:p>
    <w:p w14:paraId="3D71AF03" w14:textId="77777777" w:rsidR="00B36957" w:rsidRDefault="00B36957" w:rsidP="00B36957">
      <w:pPr>
        <w:pStyle w:val="Listaszerbekezds"/>
      </w:pPr>
      <w:r>
        <w:t>GitHub repositoryból (</w:t>
      </w:r>
      <w:hyperlink r:id="rId118" w:history="1">
        <w:r w:rsidRPr="00C520FB">
          <w:rPr>
            <w:rStyle w:val="Hiperhivatkozs"/>
          </w:rPr>
          <w:t>https://github.com/StaubJDavid/SzakDolgozat</w:t>
        </w:r>
      </w:hyperlink>
      <w:r>
        <w:t xml:space="preserve">) a </w:t>
      </w:r>
      <w:r w:rsidRPr="00623554">
        <w:t>docker-compose.yml</w:t>
      </w:r>
      <w:r>
        <w:t xml:space="preserve"> fájlt töltsük le, vagy az egész repositoryt</w:t>
      </w:r>
    </w:p>
    <w:p w14:paraId="4D53C7F4" w14:textId="087800F3" w:rsidR="00B36957" w:rsidRDefault="00B36957" w:rsidP="00B36957">
      <w:pPr>
        <w:pStyle w:val="Listaszerbekezds"/>
      </w:pPr>
      <w:r>
        <w:t xml:space="preserve">Nyissunk meg egy </w:t>
      </w:r>
      <w:r w:rsidR="003C1FE7">
        <w:t>parancssort (</w:t>
      </w:r>
      <w:r>
        <w:t>cmd), navigáljunk abba a mappába ahol a letöltött docker-compose.yml fájl van és futtassuk le a „docker-compose up” parancsot.</w:t>
      </w:r>
    </w:p>
    <w:p w14:paraId="222AA885" w14:textId="572D2702" w:rsidR="00B36957" w:rsidRDefault="00B36957" w:rsidP="00B36957">
      <w:pPr>
        <w:pStyle w:val="Listaszerbekezds"/>
      </w:pPr>
      <w:r>
        <w:t xml:space="preserve">Elindításnál a backend szerver addig fog crashelni és ujraindulni, amíg nem tud csatlakozni az adatbázishoz. 3-5-ször crashel a backend indulása, ennyi idő alatt az adatbázis általában </w:t>
      </w:r>
      <w:r w:rsidR="003C1FE7">
        <w:t>el szokott</w:t>
      </w:r>
      <w:r>
        <w:t xml:space="preserve"> indulni és csatlakozható állapotban van.</w:t>
      </w:r>
    </w:p>
    <w:p w14:paraId="598FB7BA" w14:textId="77777777" w:rsidR="00B36957" w:rsidRPr="009664A5" w:rsidRDefault="00B36957" w:rsidP="00B36957">
      <w:pPr>
        <w:pStyle w:val="Listaszerbekezds"/>
      </w:pPr>
      <w:r>
        <w:t xml:space="preserve">A weboldalt a </w:t>
      </w:r>
      <w:hyperlink r:id="rId119" w:history="1">
        <w:r w:rsidRPr="00C520FB">
          <w:rPr>
            <w:rStyle w:val="Hiperhivatkozs"/>
          </w:rPr>
          <w:t>http://localhost:3011</w:t>
        </w:r>
      </w:hyperlink>
      <w:r>
        <w:t xml:space="preserve"> -en tudjuk elérni a böngészőből.</w:t>
      </w:r>
    </w:p>
    <w:sectPr w:rsidR="00B36957" w:rsidRPr="009664A5" w:rsidSect="008E3A41">
      <w:headerReference w:type="default" r:id="rId120"/>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B6DA8" w14:textId="77777777" w:rsidR="002247B1" w:rsidRDefault="002247B1" w:rsidP="003101D0">
      <w:pPr>
        <w:spacing w:line="240" w:lineRule="auto"/>
      </w:pPr>
      <w:r>
        <w:separator/>
      </w:r>
    </w:p>
  </w:endnote>
  <w:endnote w:type="continuationSeparator" w:id="0">
    <w:p w14:paraId="002BFD90" w14:textId="77777777" w:rsidR="002247B1" w:rsidRDefault="002247B1"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E564F" w14:textId="77777777" w:rsidR="007A1AAB" w:rsidRDefault="007A1AAB" w:rsidP="00FD106F">
    <w:pPr>
      <w:pStyle w:val="llb"/>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3199365"/>
      <w:docPartObj>
        <w:docPartGallery w:val="Page Numbers (Bottom of Page)"/>
        <w:docPartUnique/>
      </w:docPartObj>
    </w:sdtPr>
    <w:sdtContent>
      <w:p w14:paraId="7FB01F34" w14:textId="169E8C00" w:rsidR="007A1AAB" w:rsidRDefault="007A1AAB">
        <w:pPr>
          <w:pStyle w:val="llb"/>
          <w:jc w:val="center"/>
        </w:pPr>
        <w:r>
          <w:fldChar w:fldCharType="begin"/>
        </w:r>
        <w:r>
          <w:instrText>PAGE   \* MERGEFORMAT</w:instrText>
        </w:r>
        <w:r>
          <w:fldChar w:fldCharType="separate"/>
        </w:r>
        <w:r w:rsidR="00B25DD1">
          <w:rPr>
            <w:noProof/>
          </w:rPr>
          <w:t>71</w:t>
        </w:r>
        <w:r>
          <w:fldChar w:fldCharType="end"/>
        </w:r>
      </w:p>
    </w:sdtContent>
  </w:sdt>
  <w:p w14:paraId="22AA14FD" w14:textId="77777777" w:rsidR="007A1AAB" w:rsidRDefault="007A1AAB" w:rsidP="00095C47">
    <w:pPr>
      <w:pStyle w:val="llb"/>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90259A" w14:textId="77777777" w:rsidR="002247B1" w:rsidRDefault="002247B1" w:rsidP="003101D0">
      <w:pPr>
        <w:spacing w:line="240" w:lineRule="auto"/>
      </w:pPr>
      <w:r>
        <w:separator/>
      </w:r>
    </w:p>
  </w:footnote>
  <w:footnote w:type="continuationSeparator" w:id="0">
    <w:p w14:paraId="195A9F6F" w14:textId="77777777" w:rsidR="002247B1" w:rsidRDefault="002247B1" w:rsidP="00310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A2A8E" w14:textId="77777777" w:rsidR="007A1AAB" w:rsidRPr="004F5C1D" w:rsidRDefault="007A1AAB" w:rsidP="004F5C1D">
    <w:pPr>
      <w:pStyle w:val="lfej"/>
      <w:jc w:val="center"/>
      <w:rPr>
        <w:rFonts w:cs="Times New Roman"/>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E0342" w14:textId="77777777" w:rsidR="007A1AAB" w:rsidRDefault="007A1AAB" w:rsidP="008E3A41">
    <w:pPr>
      <w:pStyle w:val="lfej"/>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A4388" w14:textId="73896D37" w:rsidR="007A1AAB" w:rsidRDefault="007A1AAB" w:rsidP="008E3A41">
    <w:pPr>
      <w:pStyle w:val="lfej"/>
      <w:pBdr>
        <w:bottom w:val="single" w:sz="6" w:space="1" w:color="auto"/>
      </w:pBdr>
      <w:spacing w:line="360" w:lineRule="auto"/>
      <w:ind w:firstLine="0"/>
      <w:jc w:val="center"/>
      <w:rPr>
        <w:rFonts w:cs="Times New Roman"/>
        <w:szCs w:val="24"/>
      </w:rPr>
    </w:pPr>
    <w:r w:rsidRPr="004F5C1D">
      <w:rPr>
        <w:rFonts w:cs="Times New Roman"/>
        <w:szCs w:val="24"/>
      </w:rPr>
      <w:fldChar w:fldCharType="begin"/>
    </w:r>
    <w:r w:rsidRPr="004F5C1D">
      <w:rPr>
        <w:rFonts w:cs="Times New Roman"/>
        <w:szCs w:val="24"/>
      </w:rPr>
      <w:instrText xml:space="preserve"> STYLEREF  "Címsor 1"  \* MERGEFORMAT </w:instrText>
    </w:r>
    <w:r w:rsidRPr="004F5C1D">
      <w:rPr>
        <w:rFonts w:cs="Times New Roman"/>
        <w:szCs w:val="24"/>
      </w:rPr>
      <w:fldChar w:fldCharType="separate"/>
    </w:r>
    <w:r w:rsidR="00B25DD1" w:rsidRPr="00B25DD1">
      <w:rPr>
        <w:rFonts w:cs="Times New Roman"/>
        <w:b/>
        <w:bCs/>
        <w:noProof/>
        <w:szCs w:val="24"/>
        <w:lang w:val="en-US"/>
      </w:rPr>
      <w:t>Összefoglalás</w:t>
    </w:r>
    <w:r w:rsidRPr="004F5C1D">
      <w:rPr>
        <w:rFonts w:cs="Times New Roman"/>
        <w:szCs w:val="24"/>
      </w:rPr>
      <w:fldChar w:fldCharType="end"/>
    </w:r>
  </w:p>
  <w:p w14:paraId="39FD7EC4" w14:textId="77777777" w:rsidR="007A1AAB" w:rsidRDefault="007A1AAB"/>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6257C4" w14:textId="77777777" w:rsidR="007A1AAB" w:rsidRDefault="007A1AAB">
    <w:pPr>
      <w:pBdr>
        <w:bottom w:val="single" w:sz="6" w:space="1" w:color="auto"/>
      </w:pBdr>
    </w:pPr>
  </w:p>
  <w:p w14:paraId="36CDDA1D" w14:textId="77777777" w:rsidR="007A1AAB" w:rsidRDefault="007A1AA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 w15:restartNumberingAfterBreak="0">
    <w:nsid w:val="513178CE"/>
    <w:multiLevelType w:val="hybridMultilevel"/>
    <w:tmpl w:val="AC40A064"/>
    <w:lvl w:ilvl="0" w:tplc="3A5425F6">
      <w:start w:val="1"/>
      <w:numFmt w:val="bullet"/>
      <w:pStyle w:val="Listaszerbekezds"/>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 w15:restartNumberingAfterBreak="0">
    <w:nsid w:val="61CB723B"/>
    <w:multiLevelType w:val="multilevel"/>
    <w:tmpl w:val="4D14690A"/>
    <w:lvl w:ilvl="0">
      <w:start w:val="1"/>
      <w:numFmt w:val="decimal"/>
      <w:pStyle w:val="Cmsor1"/>
      <w:lvlText w:val="%1."/>
      <w:lvlJc w:val="left"/>
      <w:pPr>
        <w:ind w:left="360" w:hanging="360"/>
      </w:pPr>
      <w:rPr>
        <w:rFonts w:ascii="Arial" w:hAnsi="Arial" w:hint="default"/>
        <w:b/>
        <w:i w:val="0"/>
        <w:sz w:val="24"/>
        <w:szCs w:val="24"/>
      </w:rPr>
    </w:lvl>
    <w:lvl w:ilvl="1">
      <w:start w:val="1"/>
      <w:numFmt w:val="decimal"/>
      <w:pStyle w:val="Cmsor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msor3"/>
      <w:lvlText w:val="%1.%2.%3."/>
      <w:lvlJc w:val="left"/>
      <w:pPr>
        <w:ind w:left="1224" w:hanging="504"/>
      </w:pPr>
      <w:rPr>
        <w:rFonts w:ascii="Arial" w:hAnsi="Arial" w:hint="default"/>
        <w:b/>
        <w:i w:val="0"/>
        <w:sz w:val="24"/>
      </w:r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7" w15:restartNumberingAfterBreak="0">
    <w:nsid w:val="78A34860"/>
    <w:multiLevelType w:val="hybridMultilevel"/>
    <w:tmpl w:val="0980CF9E"/>
    <w:lvl w:ilvl="0" w:tplc="7A10303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8"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9"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3"/>
  </w:num>
  <w:num w:numId="14">
    <w:abstractNumId w:val="6"/>
  </w:num>
  <w:num w:numId="15">
    <w:abstractNumId w:val="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9"/>
  </w:num>
  <w:num w:numId="19">
    <w:abstractNumId w:val="0"/>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en-US" w:vendorID="64" w:dllVersion="6" w:nlCheck="1" w:checkStyle="0"/>
  <w:activeWritingStyle w:appName="MSWord" w:lang="en-GB" w:vendorID="64" w:dllVersion="131078" w:nlCheck="1" w:checkStyle="0"/>
  <w:activeWritingStyle w:appName="MSWord" w:lang="en-US" w:vendorID="64" w:dllVersion="131078" w:nlCheck="1" w:checkStyle="0"/>
  <w:activeWritingStyle w:appName="MSWord" w:lang="hu-HU" w:vendorID="7" w:dllVersion="513" w:checkStyle="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2147"/>
    <w:rsid w:val="0000314C"/>
    <w:rsid w:val="00007E45"/>
    <w:rsid w:val="00010065"/>
    <w:rsid w:val="000130CF"/>
    <w:rsid w:val="00015BCB"/>
    <w:rsid w:val="00020427"/>
    <w:rsid w:val="0002401E"/>
    <w:rsid w:val="000240C3"/>
    <w:rsid w:val="00024B56"/>
    <w:rsid w:val="00027F30"/>
    <w:rsid w:val="00032249"/>
    <w:rsid w:val="000325C8"/>
    <w:rsid w:val="00034CA0"/>
    <w:rsid w:val="00037367"/>
    <w:rsid w:val="00037D0C"/>
    <w:rsid w:val="00040044"/>
    <w:rsid w:val="000400E3"/>
    <w:rsid w:val="00042B01"/>
    <w:rsid w:val="00042DF6"/>
    <w:rsid w:val="00047387"/>
    <w:rsid w:val="00052CA3"/>
    <w:rsid w:val="00053028"/>
    <w:rsid w:val="0006322E"/>
    <w:rsid w:val="00066671"/>
    <w:rsid w:val="00067811"/>
    <w:rsid w:val="0006785B"/>
    <w:rsid w:val="00067B87"/>
    <w:rsid w:val="00070A85"/>
    <w:rsid w:val="000836AC"/>
    <w:rsid w:val="00084771"/>
    <w:rsid w:val="00086E45"/>
    <w:rsid w:val="00087915"/>
    <w:rsid w:val="00087FF8"/>
    <w:rsid w:val="00095C47"/>
    <w:rsid w:val="000A2E49"/>
    <w:rsid w:val="000A36CC"/>
    <w:rsid w:val="000A735E"/>
    <w:rsid w:val="000A798C"/>
    <w:rsid w:val="000B016E"/>
    <w:rsid w:val="000B3866"/>
    <w:rsid w:val="000B489D"/>
    <w:rsid w:val="000B570C"/>
    <w:rsid w:val="000B5823"/>
    <w:rsid w:val="000B6461"/>
    <w:rsid w:val="000B6B54"/>
    <w:rsid w:val="000B7B9F"/>
    <w:rsid w:val="000C2AAF"/>
    <w:rsid w:val="000C3675"/>
    <w:rsid w:val="000D00AF"/>
    <w:rsid w:val="000D09DC"/>
    <w:rsid w:val="000D2F68"/>
    <w:rsid w:val="000E0C4A"/>
    <w:rsid w:val="000E6C40"/>
    <w:rsid w:val="000E75A5"/>
    <w:rsid w:val="000F3DC9"/>
    <w:rsid w:val="000F52DE"/>
    <w:rsid w:val="000F5368"/>
    <w:rsid w:val="000F5390"/>
    <w:rsid w:val="000F7C00"/>
    <w:rsid w:val="001035A2"/>
    <w:rsid w:val="00111677"/>
    <w:rsid w:val="00111760"/>
    <w:rsid w:val="001154D3"/>
    <w:rsid w:val="00115DE0"/>
    <w:rsid w:val="0011609F"/>
    <w:rsid w:val="00124731"/>
    <w:rsid w:val="00130D03"/>
    <w:rsid w:val="00131A04"/>
    <w:rsid w:val="00140068"/>
    <w:rsid w:val="0014313F"/>
    <w:rsid w:val="00144016"/>
    <w:rsid w:val="00145993"/>
    <w:rsid w:val="00150EA8"/>
    <w:rsid w:val="00151591"/>
    <w:rsid w:val="00152E13"/>
    <w:rsid w:val="00154111"/>
    <w:rsid w:val="00155878"/>
    <w:rsid w:val="00155FEB"/>
    <w:rsid w:val="001572C0"/>
    <w:rsid w:val="00162CC9"/>
    <w:rsid w:val="00163323"/>
    <w:rsid w:val="00167166"/>
    <w:rsid w:val="00172A68"/>
    <w:rsid w:val="00173BFC"/>
    <w:rsid w:val="00174CDB"/>
    <w:rsid w:val="00181314"/>
    <w:rsid w:val="00183212"/>
    <w:rsid w:val="0019051B"/>
    <w:rsid w:val="00191D29"/>
    <w:rsid w:val="00193272"/>
    <w:rsid w:val="001A2E4D"/>
    <w:rsid w:val="001A514C"/>
    <w:rsid w:val="001A611A"/>
    <w:rsid w:val="001A7988"/>
    <w:rsid w:val="001B4BF8"/>
    <w:rsid w:val="001B5117"/>
    <w:rsid w:val="001C0AA4"/>
    <w:rsid w:val="001C159C"/>
    <w:rsid w:val="001C26D6"/>
    <w:rsid w:val="001C49DA"/>
    <w:rsid w:val="001D07DD"/>
    <w:rsid w:val="001D1F22"/>
    <w:rsid w:val="001D400E"/>
    <w:rsid w:val="001D4024"/>
    <w:rsid w:val="001D79DC"/>
    <w:rsid w:val="001E02AD"/>
    <w:rsid w:val="001E1CEF"/>
    <w:rsid w:val="001E4B81"/>
    <w:rsid w:val="001E6A85"/>
    <w:rsid w:val="001E753C"/>
    <w:rsid w:val="001E7A59"/>
    <w:rsid w:val="001F1695"/>
    <w:rsid w:val="001F4070"/>
    <w:rsid w:val="001F414E"/>
    <w:rsid w:val="001F5212"/>
    <w:rsid w:val="001F6A54"/>
    <w:rsid w:val="00202FE2"/>
    <w:rsid w:val="0020575C"/>
    <w:rsid w:val="0020745D"/>
    <w:rsid w:val="00210B59"/>
    <w:rsid w:val="00210FED"/>
    <w:rsid w:val="00214887"/>
    <w:rsid w:val="002200AE"/>
    <w:rsid w:val="002207FB"/>
    <w:rsid w:val="00222D0E"/>
    <w:rsid w:val="0022465E"/>
    <w:rsid w:val="002247B1"/>
    <w:rsid w:val="002253CB"/>
    <w:rsid w:val="002273BF"/>
    <w:rsid w:val="0022792F"/>
    <w:rsid w:val="00230391"/>
    <w:rsid w:val="00237A10"/>
    <w:rsid w:val="00237FAA"/>
    <w:rsid w:val="002400BB"/>
    <w:rsid w:val="002438AD"/>
    <w:rsid w:val="002457ED"/>
    <w:rsid w:val="00247D65"/>
    <w:rsid w:val="00250DAD"/>
    <w:rsid w:val="00252700"/>
    <w:rsid w:val="00252F4F"/>
    <w:rsid w:val="00253447"/>
    <w:rsid w:val="00265486"/>
    <w:rsid w:val="002671D5"/>
    <w:rsid w:val="002713F4"/>
    <w:rsid w:val="00271533"/>
    <w:rsid w:val="00272B2F"/>
    <w:rsid w:val="00273538"/>
    <w:rsid w:val="00274E32"/>
    <w:rsid w:val="00276BB3"/>
    <w:rsid w:val="002773E2"/>
    <w:rsid w:val="00280770"/>
    <w:rsid w:val="0028153A"/>
    <w:rsid w:val="00282ACF"/>
    <w:rsid w:val="002844C3"/>
    <w:rsid w:val="00287AB8"/>
    <w:rsid w:val="002905E4"/>
    <w:rsid w:val="0029098F"/>
    <w:rsid w:val="00291A15"/>
    <w:rsid w:val="002971DF"/>
    <w:rsid w:val="002A1C6A"/>
    <w:rsid w:val="002A2D2F"/>
    <w:rsid w:val="002B05BE"/>
    <w:rsid w:val="002B0F75"/>
    <w:rsid w:val="002B1A2A"/>
    <w:rsid w:val="002C00D3"/>
    <w:rsid w:val="002C0E59"/>
    <w:rsid w:val="002C145E"/>
    <w:rsid w:val="002C3117"/>
    <w:rsid w:val="002C4BA6"/>
    <w:rsid w:val="002C7918"/>
    <w:rsid w:val="002C7A9F"/>
    <w:rsid w:val="002D2DFC"/>
    <w:rsid w:val="002D566A"/>
    <w:rsid w:val="002E1A1B"/>
    <w:rsid w:val="002E4E38"/>
    <w:rsid w:val="002F016A"/>
    <w:rsid w:val="002F063A"/>
    <w:rsid w:val="002F1935"/>
    <w:rsid w:val="003011AD"/>
    <w:rsid w:val="003101D0"/>
    <w:rsid w:val="00314659"/>
    <w:rsid w:val="003146A9"/>
    <w:rsid w:val="003149DB"/>
    <w:rsid w:val="0031548F"/>
    <w:rsid w:val="003163FB"/>
    <w:rsid w:val="00317F72"/>
    <w:rsid w:val="00320651"/>
    <w:rsid w:val="00321217"/>
    <w:rsid w:val="0032473A"/>
    <w:rsid w:val="00324C38"/>
    <w:rsid w:val="00325220"/>
    <w:rsid w:val="003269AD"/>
    <w:rsid w:val="00326CEF"/>
    <w:rsid w:val="003313AA"/>
    <w:rsid w:val="0033258A"/>
    <w:rsid w:val="00335A40"/>
    <w:rsid w:val="00337F97"/>
    <w:rsid w:val="00342027"/>
    <w:rsid w:val="00344A0B"/>
    <w:rsid w:val="0034555B"/>
    <w:rsid w:val="00354085"/>
    <w:rsid w:val="00354817"/>
    <w:rsid w:val="003601AC"/>
    <w:rsid w:val="0036032A"/>
    <w:rsid w:val="003604A3"/>
    <w:rsid w:val="00360BD6"/>
    <w:rsid w:val="003625B4"/>
    <w:rsid w:val="00362834"/>
    <w:rsid w:val="00364306"/>
    <w:rsid w:val="00366887"/>
    <w:rsid w:val="0036775F"/>
    <w:rsid w:val="00367924"/>
    <w:rsid w:val="00367AFA"/>
    <w:rsid w:val="00373D9A"/>
    <w:rsid w:val="00374F39"/>
    <w:rsid w:val="003765B0"/>
    <w:rsid w:val="003818F8"/>
    <w:rsid w:val="003820B2"/>
    <w:rsid w:val="00383ABA"/>
    <w:rsid w:val="00384496"/>
    <w:rsid w:val="00384B77"/>
    <w:rsid w:val="00384D5F"/>
    <w:rsid w:val="0038751C"/>
    <w:rsid w:val="00387592"/>
    <w:rsid w:val="0039051D"/>
    <w:rsid w:val="00391F50"/>
    <w:rsid w:val="003927FB"/>
    <w:rsid w:val="0039309C"/>
    <w:rsid w:val="003936A0"/>
    <w:rsid w:val="00395857"/>
    <w:rsid w:val="00397125"/>
    <w:rsid w:val="003A47C7"/>
    <w:rsid w:val="003A5EC2"/>
    <w:rsid w:val="003A7E63"/>
    <w:rsid w:val="003B110A"/>
    <w:rsid w:val="003B2BFD"/>
    <w:rsid w:val="003B574C"/>
    <w:rsid w:val="003B5C87"/>
    <w:rsid w:val="003B6230"/>
    <w:rsid w:val="003B71D8"/>
    <w:rsid w:val="003B7FA8"/>
    <w:rsid w:val="003C100B"/>
    <w:rsid w:val="003C1FE7"/>
    <w:rsid w:val="003C269A"/>
    <w:rsid w:val="003C544B"/>
    <w:rsid w:val="003C6342"/>
    <w:rsid w:val="003C6A27"/>
    <w:rsid w:val="003D2768"/>
    <w:rsid w:val="003D3289"/>
    <w:rsid w:val="003E08DE"/>
    <w:rsid w:val="003E4BB7"/>
    <w:rsid w:val="003E5356"/>
    <w:rsid w:val="003F098B"/>
    <w:rsid w:val="003F2060"/>
    <w:rsid w:val="003F575C"/>
    <w:rsid w:val="003F6762"/>
    <w:rsid w:val="003F7CF0"/>
    <w:rsid w:val="004006C4"/>
    <w:rsid w:val="00401B01"/>
    <w:rsid w:val="004037A5"/>
    <w:rsid w:val="00403AE4"/>
    <w:rsid w:val="0040445F"/>
    <w:rsid w:val="004103E2"/>
    <w:rsid w:val="00411266"/>
    <w:rsid w:val="004114ED"/>
    <w:rsid w:val="004157C3"/>
    <w:rsid w:val="004173CE"/>
    <w:rsid w:val="00420CF2"/>
    <w:rsid w:val="00421386"/>
    <w:rsid w:val="00421DE8"/>
    <w:rsid w:val="00421E3D"/>
    <w:rsid w:val="004236AD"/>
    <w:rsid w:val="00424889"/>
    <w:rsid w:val="00425990"/>
    <w:rsid w:val="00426AB8"/>
    <w:rsid w:val="004305A6"/>
    <w:rsid w:val="00433693"/>
    <w:rsid w:val="0043471A"/>
    <w:rsid w:val="00437B2A"/>
    <w:rsid w:val="0044736B"/>
    <w:rsid w:val="0045047B"/>
    <w:rsid w:val="004514F3"/>
    <w:rsid w:val="00456728"/>
    <w:rsid w:val="00457C1F"/>
    <w:rsid w:val="004637A0"/>
    <w:rsid w:val="00467F90"/>
    <w:rsid w:val="004828E2"/>
    <w:rsid w:val="004830D1"/>
    <w:rsid w:val="0048745E"/>
    <w:rsid w:val="004902EA"/>
    <w:rsid w:val="0049159B"/>
    <w:rsid w:val="00492456"/>
    <w:rsid w:val="004955A1"/>
    <w:rsid w:val="0049620D"/>
    <w:rsid w:val="00496501"/>
    <w:rsid w:val="004A1FA9"/>
    <w:rsid w:val="004A2289"/>
    <w:rsid w:val="004A2ACF"/>
    <w:rsid w:val="004A3624"/>
    <w:rsid w:val="004B05C5"/>
    <w:rsid w:val="004B0EFB"/>
    <w:rsid w:val="004B208C"/>
    <w:rsid w:val="004B3D1C"/>
    <w:rsid w:val="004B4167"/>
    <w:rsid w:val="004B4394"/>
    <w:rsid w:val="004B43CF"/>
    <w:rsid w:val="004B496F"/>
    <w:rsid w:val="004B61F3"/>
    <w:rsid w:val="004C0DD6"/>
    <w:rsid w:val="004C1F4A"/>
    <w:rsid w:val="004C2A17"/>
    <w:rsid w:val="004C4C4A"/>
    <w:rsid w:val="004D0748"/>
    <w:rsid w:val="004D0E6F"/>
    <w:rsid w:val="004D1486"/>
    <w:rsid w:val="004D1669"/>
    <w:rsid w:val="004D4C4C"/>
    <w:rsid w:val="004D6E56"/>
    <w:rsid w:val="004E0302"/>
    <w:rsid w:val="004E3206"/>
    <w:rsid w:val="004E4A49"/>
    <w:rsid w:val="004E66F0"/>
    <w:rsid w:val="004F0CE1"/>
    <w:rsid w:val="004F25C3"/>
    <w:rsid w:val="004F4BFD"/>
    <w:rsid w:val="004F5C1D"/>
    <w:rsid w:val="004F5F4D"/>
    <w:rsid w:val="004F6B12"/>
    <w:rsid w:val="004F7138"/>
    <w:rsid w:val="0050128E"/>
    <w:rsid w:val="005013E2"/>
    <w:rsid w:val="00505CF8"/>
    <w:rsid w:val="00511278"/>
    <w:rsid w:val="00511E3A"/>
    <w:rsid w:val="00524338"/>
    <w:rsid w:val="005246A6"/>
    <w:rsid w:val="00527543"/>
    <w:rsid w:val="0053200E"/>
    <w:rsid w:val="00532058"/>
    <w:rsid w:val="005321E2"/>
    <w:rsid w:val="00533D73"/>
    <w:rsid w:val="0053734B"/>
    <w:rsid w:val="00541347"/>
    <w:rsid w:val="00550331"/>
    <w:rsid w:val="00550882"/>
    <w:rsid w:val="00550A2D"/>
    <w:rsid w:val="00553A07"/>
    <w:rsid w:val="00555655"/>
    <w:rsid w:val="00561F74"/>
    <w:rsid w:val="00562170"/>
    <w:rsid w:val="005629CE"/>
    <w:rsid w:val="00563DB2"/>
    <w:rsid w:val="00570665"/>
    <w:rsid w:val="00572DF2"/>
    <w:rsid w:val="005739E2"/>
    <w:rsid w:val="0058135A"/>
    <w:rsid w:val="00583CAA"/>
    <w:rsid w:val="0058706F"/>
    <w:rsid w:val="00587BE5"/>
    <w:rsid w:val="005908B3"/>
    <w:rsid w:val="00592D5F"/>
    <w:rsid w:val="005956DE"/>
    <w:rsid w:val="005959B0"/>
    <w:rsid w:val="005A0C5E"/>
    <w:rsid w:val="005A15E9"/>
    <w:rsid w:val="005A1BE2"/>
    <w:rsid w:val="005A2A99"/>
    <w:rsid w:val="005B7DF5"/>
    <w:rsid w:val="005C1886"/>
    <w:rsid w:val="005C1FA9"/>
    <w:rsid w:val="005C367A"/>
    <w:rsid w:val="005C52C1"/>
    <w:rsid w:val="005C5E80"/>
    <w:rsid w:val="005C6277"/>
    <w:rsid w:val="005C65D4"/>
    <w:rsid w:val="005E1933"/>
    <w:rsid w:val="005E3250"/>
    <w:rsid w:val="005E3DE4"/>
    <w:rsid w:val="005E5D69"/>
    <w:rsid w:val="005E5E64"/>
    <w:rsid w:val="005F1CD9"/>
    <w:rsid w:val="005F2FDD"/>
    <w:rsid w:val="006012E6"/>
    <w:rsid w:val="00603222"/>
    <w:rsid w:val="006050C2"/>
    <w:rsid w:val="00606210"/>
    <w:rsid w:val="0060637E"/>
    <w:rsid w:val="006069BF"/>
    <w:rsid w:val="006077A3"/>
    <w:rsid w:val="0061041C"/>
    <w:rsid w:val="00611866"/>
    <w:rsid w:val="00611A70"/>
    <w:rsid w:val="006120CC"/>
    <w:rsid w:val="0061744A"/>
    <w:rsid w:val="00623554"/>
    <w:rsid w:val="006256D4"/>
    <w:rsid w:val="006258E7"/>
    <w:rsid w:val="00630CEE"/>
    <w:rsid w:val="00630EFF"/>
    <w:rsid w:val="006328E7"/>
    <w:rsid w:val="00632BC7"/>
    <w:rsid w:val="00632D14"/>
    <w:rsid w:val="00633303"/>
    <w:rsid w:val="00633B30"/>
    <w:rsid w:val="00633E0D"/>
    <w:rsid w:val="00635CB9"/>
    <w:rsid w:val="00641971"/>
    <w:rsid w:val="00642972"/>
    <w:rsid w:val="006446D3"/>
    <w:rsid w:val="00646B78"/>
    <w:rsid w:val="00647545"/>
    <w:rsid w:val="00650D7F"/>
    <w:rsid w:val="00651437"/>
    <w:rsid w:val="00653834"/>
    <w:rsid w:val="00655654"/>
    <w:rsid w:val="0065611E"/>
    <w:rsid w:val="00663BB9"/>
    <w:rsid w:val="00664011"/>
    <w:rsid w:val="00666D1F"/>
    <w:rsid w:val="0067076F"/>
    <w:rsid w:val="006713C8"/>
    <w:rsid w:val="006728FF"/>
    <w:rsid w:val="00673F75"/>
    <w:rsid w:val="00674F6E"/>
    <w:rsid w:val="006751E1"/>
    <w:rsid w:val="00675AB8"/>
    <w:rsid w:val="00682D68"/>
    <w:rsid w:val="00682DA4"/>
    <w:rsid w:val="006835A2"/>
    <w:rsid w:val="00687DF0"/>
    <w:rsid w:val="00690423"/>
    <w:rsid w:val="0069341A"/>
    <w:rsid w:val="00696AB3"/>
    <w:rsid w:val="00696BE4"/>
    <w:rsid w:val="00697E12"/>
    <w:rsid w:val="006A5863"/>
    <w:rsid w:val="006B29E6"/>
    <w:rsid w:val="006B3EC9"/>
    <w:rsid w:val="006C5558"/>
    <w:rsid w:val="006C7AE9"/>
    <w:rsid w:val="006D050F"/>
    <w:rsid w:val="006D08A0"/>
    <w:rsid w:val="006D46A5"/>
    <w:rsid w:val="006D484D"/>
    <w:rsid w:val="006D647D"/>
    <w:rsid w:val="006D68A0"/>
    <w:rsid w:val="006D6B6C"/>
    <w:rsid w:val="006D6DFA"/>
    <w:rsid w:val="006E17E0"/>
    <w:rsid w:val="006E4100"/>
    <w:rsid w:val="006E46ED"/>
    <w:rsid w:val="006F15D5"/>
    <w:rsid w:val="006F2BAB"/>
    <w:rsid w:val="006F5C18"/>
    <w:rsid w:val="006F6633"/>
    <w:rsid w:val="006F68FB"/>
    <w:rsid w:val="006F6E7C"/>
    <w:rsid w:val="00700033"/>
    <w:rsid w:val="00704029"/>
    <w:rsid w:val="00706B14"/>
    <w:rsid w:val="0070727A"/>
    <w:rsid w:val="00712E95"/>
    <w:rsid w:val="0071420A"/>
    <w:rsid w:val="00720CF6"/>
    <w:rsid w:val="00727020"/>
    <w:rsid w:val="00727754"/>
    <w:rsid w:val="00730D44"/>
    <w:rsid w:val="007335A8"/>
    <w:rsid w:val="007361BE"/>
    <w:rsid w:val="007374C7"/>
    <w:rsid w:val="007400B8"/>
    <w:rsid w:val="007411F2"/>
    <w:rsid w:val="00741B68"/>
    <w:rsid w:val="00741E9D"/>
    <w:rsid w:val="0074214C"/>
    <w:rsid w:val="00744757"/>
    <w:rsid w:val="0074795E"/>
    <w:rsid w:val="00750D1C"/>
    <w:rsid w:val="007605EE"/>
    <w:rsid w:val="00761FB3"/>
    <w:rsid w:val="00762E8C"/>
    <w:rsid w:val="00763E64"/>
    <w:rsid w:val="00764FF6"/>
    <w:rsid w:val="00766717"/>
    <w:rsid w:val="00766880"/>
    <w:rsid w:val="00771B5F"/>
    <w:rsid w:val="00773102"/>
    <w:rsid w:val="00774708"/>
    <w:rsid w:val="00783019"/>
    <w:rsid w:val="0078604B"/>
    <w:rsid w:val="00787D41"/>
    <w:rsid w:val="007914CC"/>
    <w:rsid w:val="00791A38"/>
    <w:rsid w:val="00791D1B"/>
    <w:rsid w:val="0079735D"/>
    <w:rsid w:val="007A1AAB"/>
    <w:rsid w:val="007A2E79"/>
    <w:rsid w:val="007A3A8D"/>
    <w:rsid w:val="007A3E9A"/>
    <w:rsid w:val="007A5D64"/>
    <w:rsid w:val="007B1C3C"/>
    <w:rsid w:val="007B3D26"/>
    <w:rsid w:val="007B5519"/>
    <w:rsid w:val="007D1284"/>
    <w:rsid w:val="007D2318"/>
    <w:rsid w:val="007E0693"/>
    <w:rsid w:val="007E20C1"/>
    <w:rsid w:val="007E7C40"/>
    <w:rsid w:val="007F7534"/>
    <w:rsid w:val="008021BA"/>
    <w:rsid w:val="00804679"/>
    <w:rsid w:val="008058B6"/>
    <w:rsid w:val="00807126"/>
    <w:rsid w:val="00807CF0"/>
    <w:rsid w:val="00811ADF"/>
    <w:rsid w:val="00816039"/>
    <w:rsid w:val="0082090D"/>
    <w:rsid w:val="00824C81"/>
    <w:rsid w:val="00824FEF"/>
    <w:rsid w:val="0082775C"/>
    <w:rsid w:val="0083002B"/>
    <w:rsid w:val="0083004D"/>
    <w:rsid w:val="008361E4"/>
    <w:rsid w:val="008367ED"/>
    <w:rsid w:val="00837A23"/>
    <w:rsid w:val="00842554"/>
    <w:rsid w:val="00844EBF"/>
    <w:rsid w:val="00845F19"/>
    <w:rsid w:val="00846A29"/>
    <w:rsid w:val="0085127A"/>
    <w:rsid w:val="00851FD5"/>
    <w:rsid w:val="00854825"/>
    <w:rsid w:val="008554DC"/>
    <w:rsid w:val="00855A43"/>
    <w:rsid w:val="00856A01"/>
    <w:rsid w:val="0086173E"/>
    <w:rsid w:val="00861919"/>
    <w:rsid w:val="00862195"/>
    <w:rsid w:val="00862226"/>
    <w:rsid w:val="008639CE"/>
    <w:rsid w:val="00865DBE"/>
    <w:rsid w:val="00866463"/>
    <w:rsid w:val="00877E34"/>
    <w:rsid w:val="008805BD"/>
    <w:rsid w:val="008808AD"/>
    <w:rsid w:val="00883C24"/>
    <w:rsid w:val="00892413"/>
    <w:rsid w:val="00893C6D"/>
    <w:rsid w:val="00894FE2"/>
    <w:rsid w:val="00895B09"/>
    <w:rsid w:val="008A1D10"/>
    <w:rsid w:val="008A7020"/>
    <w:rsid w:val="008B0BC1"/>
    <w:rsid w:val="008B2567"/>
    <w:rsid w:val="008B5BDC"/>
    <w:rsid w:val="008B7EA5"/>
    <w:rsid w:val="008C285C"/>
    <w:rsid w:val="008D24E0"/>
    <w:rsid w:val="008D2C54"/>
    <w:rsid w:val="008D3589"/>
    <w:rsid w:val="008D4836"/>
    <w:rsid w:val="008D7904"/>
    <w:rsid w:val="008E1524"/>
    <w:rsid w:val="008E1A8E"/>
    <w:rsid w:val="008E3105"/>
    <w:rsid w:val="008E3557"/>
    <w:rsid w:val="008E3A41"/>
    <w:rsid w:val="008E5BBC"/>
    <w:rsid w:val="008F2A06"/>
    <w:rsid w:val="008F4D99"/>
    <w:rsid w:val="008F6042"/>
    <w:rsid w:val="008F621C"/>
    <w:rsid w:val="008F71AE"/>
    <w:rsid w:val="00900D80"/>
    <w:rsid w:val="00902321"/>
    <w:rsid w:val="00903116"/>
    <w:rsid w:val="009054FF"/>
    <w:rsid w:val="00906B20"/>
    <w:rsid w:val="00906D47"/>
    <w:rsid w:val="00910A8E"/>
    <w:rsid w:val="00910F26"/>
    <w:rsid w:val="00910F42"/>
    <w:rsid w:val="009119C3"/>
    <w:rsid w:val="00912784"/>
    <w:rsid w:val="0091475E"/>
    <w:rsid w:val="009214BA"/>
    <w:rsid w:val="00923090"/>
    <w:rsid w:val="00924292"/>
    <w:rsid w:val="00932C5C"/>
    <w:rsid w:val="00933CAF"/>
    <w:rsid w:val="00933CB3"/>
    <w:rsid w:val="009347ED"/>
    <w:rsid w:val="00934D00"/>
    <w:rsid w:val="00941164"/>
    <w:rsid w:val="00941E6B"/>
    <w:rsid w:val="00942557"/>
    <w:rsid w:val="009436A7"/>
    <w:rsid w:val="00945528"/>
    <w:rsid w:val="0094593C"/>
    <w:rsid w:val="00951E7A"/>
    <w:rsid w:val="00954AF9"/>
    <w:rsid w:val="00955398"/>
    <w:rsid w:val="00955B9F"/>
    <w:rsid w:val="009564D5"/>
    <w:rsid w:val="00960FA5"/>
    <w:rsid w:val="009659FA"/>
    <w:rsid w:val="009664A5"/>
    <w:rsid w:val="0097191C"/>
    <w:rsid w:val="0097209A"/>
    <w:rsid w:val="0097638D"/>
    <w:rsid w:val="009820CE"/>
    <w:rsid w:val="009823AA"/>
    <w:rsid w:val="00991B72"/>
    <w:rsid w:val="00991BDE"/>
    <w:rsid w:val="00991C34"/>
    <w:rsid w:val="00992E2A"/>
    <w:rsid w:val="009944F1"/>
    <w:rsid w:val="009945E3"/>
    <w:rsid w:val="00997359"/>
    <w:rsid w:val="00997BED"/>
    <w:rsid w:val="009A16F1"/>
    <w:rsid w:val="009A23B0"/>
    <w:rsid w:val="009A2EEA"/>
    <w:rsid w:val="009A30DC"/>
    <w:rsid w:val="009A5EEE"/>
    <w:rsid w:val="009A7B29"/>
    <w:rsid w:val="009B3F65"/>
    <w:rsid w:val="009B5BCE"/>
    <w:rsid w:val="009C1B73"/>
    <w:rsid w:val="009C42CB"/>
    <w:rsid w:val="009C7A4F"/>
    <w:rsid w:val="009D23F0"/>
    <w:rsid w:val="009D2E35"/>
    <w:rsid w:val="009D41C2"/>
    <w:rsid w:val="009D4B20"/>
    <w:rsid w:val="009D73BC"/>
    <w:rsid w:val="009E028B"/>
    <w:rsid w:val="009E282F"/>
    <w:rsid w:val="009E5FA0"/>
    <w:rsid w:val="009E6550"/>
    <w:rsid w:val="009E6C6E"/>
    <w:rsid w:val="009F025B"/>
    <w:rsid w:val="009F084A"/>
    <w:rsid w:val="009F0CCA"/>
    <w:rsid w:val="009F2398"/>
    <w:rsid w:val="009F3C5B"/>
    <w:rsid w:val="009F4BA3"/>
    <w:rsid w:val="00A00A6A"/>
    <w:rsid w:val="00A02AD6"/>
    <w:rsid w:val="00A02EA7"/>
    <w:rsid w:val="00A02FEA"/>
    <w:rsid w:val="00A05A60"/>
    <w:rsid w:val="00A0633A"/>
    <w:rsid w:val="00A0731D"/>
    <w:rsid w:val="00A12C5E"/>
    <w:rsid w:val="00A15BBD"/>
    <w:rsid w:val="00A15CAA"/>
    <w:rsid w:val="00A1645F"/>
    <w:rsid w:val="00A20A67"/>
    <w:rsid w:val="00A239CA"/>
    <w:rsid w:val="00A24F9E"/>
    <w:rsid w:val="00A3234C"/>
    <w:rsid w:val="00A32F9B"/>
    <w:rsid w:val="00A3331D"/>
    <w:rsid w:val="00A37746"/>
    <w:rsid w:val="00A40750"/>
    <w:rsid w:val="00A4267D"/>
    <w:rsid w:val="00A437DB"/>
    <w:rsid w:val="00A47A51"/>
    <w:rsid w:val="00A52033"/>
    <w:rsid w:val="00A52B3F"/>
    <w:rsid w:val="00A538E1"/>
    <w:rsid w:val="00A552A4"/>
    <w:rsid w:val="00A61EAB"/>
    <w:rsid w:val="00A657FB"/>
    <w:rsid w:val="00A67179"/>
    <w:rsid w:val="00A70D45"/>
    <w:rsid w:val="00A720E8"/>
    <w:rsid w:val="00A75AB2"/>
    <w:rsid w:val="00A76AA2"/>
    <w:rsid w:val="00A778C3"/>
    <w:rsid w:val="00A812A2"/>
    <w:rsid w:val="00A869AC"/>
    <w:rsid w:val="00A86A01"/>
    <w:rsid w:val="00A93D41"/>
    <w:rsid w:val="00AA4306"/>
    <w:rsid w:val="00AA46C9"/>
    <w:rsid w:val="00AB22BA"/>
    <w:rsid w:val="00AB2AA8"/>
    <w:rsid w:val="00AC4E74"/>
    <w:rsid w:val="00AC5E2F"/>
    <w:rsid w:val="00AD1F13"/>
    <w:rsid w:val="00AD2E35"/>
    <w:rsid w:val="00AD5DD9"/>
    <w:rsid w:val="00AE1401"/>
    <w:rsid w:val="00AE14AD"/>
    <w:rsid w:val="00AF07E4"/>
    <w:rsid w:val="00AF32E9"/>
    <w:rsid w:val="00AF3B2F"/>
    <w:rsid w:val="00B03E76"/>
    <w:rsid w:val="00B04326"/>
    <w:rsid w:val="00B04A67"/>
    <w:rsid w:val="00B06638"/>
    <w:rsid w:val="00B069C3"/>
    <w:rsid w:val="00B12920"/>
    <w:rsid w:val="00B13209"/>
    <w:rsid w:val="00B1348F"/>
    <w:rsid w:val="00B13EE3"/>
    <w:rsid w:val="00B140E2"/>
    <w:rsid w:val="00B1501F"/>
    <w:rsid w:val="00B25DD1"/>
    <w:rsid w:val="00B26C88"/>
    <w:rsid w:val="00B26F3B"/>
    <w:rsid w:val="00B272F6"/>
    <w:rsid w:val="00B30289"/>
    <w:rsid w:val="00B303FD"/>
    <w:rsid w:val="00B3287F"/>
    <w:rsid w:val="00B35A4D"/>
    <w:rsid w:val="00B36957"/>
    <w:rsid w:val="00B36958"/>
    <w:rsid w:val="00B429E8"/>
    <w:rsid w:val="00B45CAE"/>
    <w:rsid w:val="00B472A7"/>
    <w:rsid w:val="00B52FFD"/>
    <w:rsid w:val="00B54CEC"/>
    <w:rsid w:val="00B559A8"/>
    <w:rsid w:val="00B57ABB"/>
    <w:rsid w:val="00B57DEF"/>
    <w:rsid w:val="00B6236B"/>
    <w:rsid w:val="00B628BD"/>
    <w:rsid w:val="00B64A04"/>
    <w:rsid w:val="00B64CCC"/>
    <w:rsid w:val="00B65105"/>
    <w:rsid w:val="00B66B8E"/>
    <w:rsid w:val="00B67836"/>
    <w:rsid w:val="00B72392"/>
    <w:rsid w:val="00B7768F"/>
    <w:rsid w:val="00B82339"/>
    <w:rsid w:val="00B83600"/>
    <w:rsid w:val="00B836D7"/>
    <w:rsid w:val="00B83979"/>
    <w:rsid w:val="00B83DDE"/>
    <w:rsid w:val="00B84CB4"/>
    <w:rsid w:val="00B85814"/>
    <w:rsid w:val="00B86C1A"/>
    <w:rsid w:val="00B878F9"/>
    <w:rsid w:val="00B9005E"/>
    <w:rsid w:val="00B91755"/>
    <w:rsid w:val="00B92FB3"/>
    <w:rsid w:val="00B93FC8"/>
    <w:rsid w:val="00B952A6"/>
    <w:rsid w:val="00B9615C"/>
    <w:rsid w:val="00B979F0"/>
    <w:rsid w:val="00BA07F5"/>
    <w:rsid w:val="00BA0BCA"/>
    <w:rsid w:val="00BA4C08"/>
    <w:rsid w:val="00BA4DFB"/>
    <w:rsid w:val="00BA76E2"/>
    <w:rsid w:val="00BA7D91"/>
    <w:rsid w:val="00BB05A8"/>
    <w:rsid w:val="00BB17D9"/>
    <w:rsid w:val="00BB5F68"/>
    <w:rsid w:val="00BB62BD"/>
    <w:rsid w:val="00BB7D84"/>
    <w:rsid w:val="00BC27AE"/>
    <w:rsid w:val="00BC31FF"/>
    <w:rsid w:val="00BC7E19"/>
    <w:rsid w:val="00BD14AC"/>
    <w:rsid w:val="00BD59E5"/>
    <w:rsid w:val="00BD79DA"/>
    <w:rsid w:val="00BE2CE8"/>
    <w:rsid w:val="00BE5F9D"/>
    <w:rsid w:val="00BE765A"/>
    <w:rsid w:val="00BF345C"/>
    <w:rsid w:val="00BF459C"/>
    <w:rsid w:val="00BF72C1"/>
    <w:rsid w:val="00C023DC"/>
    <w:rsid w:val="00C02E02"/>
    <w:rsid w:val="00C0458D"/>
    <w:rsid w:val="00C118EE"/>
    <w:rsid w:val="00C11998"/>
    <w:rsid w:val="00C12772"/>
    <w:rsid w:val="00C14806"/>
    <w:rsid w:val="00C210D4"/>
    <w:rsid w:val="00C23A3D"/>
    <w:rsid w:val="00C23DF9"/>
    <w:rsid w:val="00C352CD"/>
    <w:rsid w:val="00C355CF"/>
    <w:rsid w:val="00C44D58"/>
    <w:rsid w:val="00C51804"/>
    <w:rsid w:val="00C55CD0"/>
    <w:rsid w:val="00C57EDF"/>
    <w:rsid w:val="00C656EE"/>
    <w:rsid w:val="00C7027C"/>
    <w:rsid w:val="00C741A3"/>
    <w:rsid w:val="00C762D1"/>
    <w:rsid w:val="00C77A37"/>
    <w:rsid w:val="00C77E82"/>
    <w:rsid w:val="00C77F55"/>
    <w:rsid w:val="00C84D01"/>
    <w:rsid w:val="00C8612B"/>
    <w:rsid w:val="00C8677E"/>
    <w:rsid w:val="00C86B1C"/>
    <w:rsid w:val="00C90A39"/>
    <w:rsid w:val="00C92A11"/>
    <w:rsid w:val="00C939A8"/>
    <w:rsid w:val="00C94D9B"/>
    <w:rsid w:val="00CA3046"/>
    <w:rsid w:val="00CA5F8B"/>
    <w:rsid w:val="00CB1451"/>
    <w:rsid w:val="00CB2667"/>
    <w:rsid w:val="00CB2F14"/>
    <w:rsid w:val="00CB4375"/>
    <w:rsid w:val="00CB4D2B"/>
    <w:rsid w:val="00CB55DA"/>
    <w:rsid w:val="00CB582A"/>
    <w:rsid w:val="00CB606D"/>
    <w:rsid w:val="00CC0568"/>
    <w:rsid w:val="00CC6366"/>
    <w:rsid w:val="00CD63FA"/>
    <w:rsid w:val="00CE1C25"/>
    <w:rsid w:val="00CE3AE0"/>
    <w:rsid w:val="00CF2C39"/>
    <w:rsid w:val="00CF499E"/>
    <w:rsid w:val="00CF5104"/>
    <w:rsid w:val="00D0099B"/>
    <w:rsid w:val="00D02435"/>
    <w:rsid w:val="00D034AE"/>
    <w:rsid w:val="00D03594"/>
    <w:rsid w:val="00D041D0"/>
    <w:rsid w:val="00D05100"/>
    <w:rsid w:val="00D05B7E"/>
    <w:rsid w:val="00D0774B"/>
    <w:rsid w:val="00D0798F"/>
    <w:rsid w:val="00D168A3"/>
    <w:rsid w:val="00D16903"/>
    <w:rsid w:val="00D16E1F"/>
    <w:rsid w:val="00D209FE"/>
    <w:rsid w:val="00D23FAA"/>
    <w:rsid w:val="00D304D0"/>
    <w:rsid w:val="00D307A8"/>
    <w:rsid w:val="00D32D50"/>
    <w:rsid w:val="00D376B8"/>
    <w:rsid w:val="00D4014E"/>
    <w:rsid w:val="00D41BAC"/>
    <w:rsid w:val="00D43411"/>
    <w:rsid w:val="00D43418"/>
    <w:rsid w:val="00D52437"/>
    <w:rsid w:val="00D52821"/>
    <w:rsid w:val="00D542A0"/>
    <w:rsid w:val="00D56630"/>
    <w:rsid w:val="00D56BE4"/>
    <w:rsid w:val="00D6645A"/>
    <w:rsid w:val="00D8579B"/>
    <w:rsid w:val="00D9517B"/>
    <w:rsid w:val="00D952DA"/>
    <w:rsid w:val="00D95B1C"/>
    <w:rsid w:val="00DA2C20"/>
    <w:rsid w:val="00DA2C88"/>
    <w:rsid w:val="00DA3A0B"/>
    <w:rsid w:val="00DA4CFC"/>
    <w:rsid w:val="00DA5898"/>
    <w:rsid w:val="00DA5904"/>
    <w:rsid w:val="00DA74D0"/>
    <w:rsid w:val="00DB1B8E"/>
    <w:rsid w:val="00DB1F4E"/>
    <w:rsid w:val="00DB36A3"/>
    <w:rsid w:val="00DB4374"/>
    <w:rsid w:val="00DB6FAA"/>
    <w:rsid w:val="00DC2175"/>
    <w:rsid w:val="00DC7DB3"/>
    <w:rsid w:val="00DD35E6"/>
    <w:rsid w:val="00DD47AC"/>
    <w:rsid w:val="00DD4A33"/>
    <w:rsid w:val="00DD5D06"/>
    <w:rsid w:val="00DD7B11"/>
    <w:rsid w:val="00DE0E1B"/>
    <w:rsid w:val="00DE37D0"/>
    <w:rsid w:val="00DF1ABF"/>
    <w:rsid w:val="00DF2021"/>
    <w:rsid w:val="00DF2A55"/>
    <w:rsid w:val="00DF6AE8"/>
    <w:rsid w:val="00E00105"/>
    <w:rsid w:val="00E03F42"/>
    <w:rsid w:val="00E07F37"/>
    <w:rsid w:val="00E21B53"/>
    <w:rsid w:val="00E237FB"/>
    <w:rsid w:val="00E24F03"/>
    <w:rsid w:val="00E36E0A"/>
    <w:rsid w:val="00E37E8C"/>
    <w:rsid w:val="00E414E8"/>
    <w:rsid w:val="00E44C57"/>
    <w:rsid w:val="00E452E4"/>
    <w:rsid w:val="00E45C10"/>
    <w:rsid w:val="00E465BC"/>
    <w:rsid w:val="00E468DC"/>
    <w:rsid w:val="00E46D4A"/>
    <w:rsid w:val="00E51936"/>
    <w:rsid w:val="00E52AF8"/>
    <w:rsid w:val="00E56FCE"/>
    <w:rsid w:val="00E57B8E"/>
    <w:rsid w:val="00E60961"/>
    <w:rsid w:val="00E65C38"/>
    <w:rsid w:val="00E6602D"/>
    <w:rsid w:val="00E66DE0"/>
    <w:rsid w:val="00E67F8F"/>
    <w:rsid w:val="00E76FE1"/>
    <w:rsid w:val="00E82B73"/>
    <w:rsid w:val="00E83FB4"/>
    <w:rsid w:val="00E84513"/>
    <w:rsid w:val="00E84BB2"/>
    <w:rsid w:val="00E87918"/>
    <w:rsid w:val="00E91A87"/>
    <w:rsid w:val="00E931D5"/>
    <w:rsid w:val="00E94F41"/>
    <w:rsid w:val="00E95693"/>
    <w:rsid w:val="00EA0AEE"/>
    <w:rsid w:val="00EA3319"/>
    <w:rsid w:val="00EA518F"/>
    <w:rsid w:val="00EA5C25"/>
    <w:rsid w:val="00EA67B6"/>
    <w:rsid w:val="00EB1AB1"/>
    <w:rsid w:val="00EB296C"/>
    <w:rsid w:val="00EB71D7"/>
    <w:rsid w:val="00EB7737"/>
    <w:rsid w:val="00EC0ABA"/>
    <w:rsid w:val="00EC65D0"/>
    <w:rsid w:val="00EC6611"/>
    <w:rsid w:val="00EC7547"/>
    <w:rsid w:val="00ED1AB0"/>
    <w:rsid w:val="00EE0873"/>
    <w:rsid w:val="00EE20DC"/>
    <w:rsid w:val="00EE7D99"/>
    <w:rsid w:val="00EF250F"/>
    <w:rsid w:val="00EF27F6"/>
    <w:rsid w:val="00EF613D"/>
    <w:rsid w:val="00EF6CAA"/>
    <w:rsid w:val="00F0149E"/>
    <w:rsid w:val="00F02D41"/>
    <w:rsid w:val="00F070C8"/>
    <w:rsid w:val="00F10725"/>
    <w:rsid w:val="00F128D5"/>
    <w:rsid w:val="00F1411D"/>
    <w:rsid w:val="00F1552A"/>
    <w:rsid w:val="00F22239"/>
    <w:rsid w:val="00F24CE8"/>
    <w:rsid w:val="00F32BB9"/>
    <w:rsid w:val="00F3306B"/>
    <w:rsid w:val="00F37487"/>
    <w:rsid w:val="00F4059F"/>
    <w:rsid w:val="00F43180"/>
    <w:rsid w:val="00F441C4"/>
    <w:rsid w:val="00F45561"/>
    <w:rsid w:val="00F46A0B"/>
    <w:rsid w:val="00F46FD9"/>
    <w:rsid w:val="00F476F8"/>
    <w:rsid w:val="00F50670"/>
    <w:rsid w:val="00F50CAE"/>
    <w:rsid w:val="00F515D6"/>
    <w:rsid w:val="00F51948"/>
    <w:rsid w:val="00F53608"/>
    <w:rsid w:val="00F544F9"/>
    <w:rsid w:val="00F54678"/>
    <w:rsid w:val="00F54B3F"/>
    <w:rsid w:val="00F565C4"/>
    <w:rsid w:val="00F60354"/>
    <w:rsid w:val="00F66D83"/>
    <w:rsid w:val="00F67808"/>
    <w:rsid w:val="00F72D76"/>
    <w:rsid w:val="00F74DF7"/>
    <w:rsid w:val="00F76995"/>
    <w:rsid w:val="00F819E1"/>
    <w:rsid w:val="00F82A60"/>
    <w:rsid w:val="00F83769"/>
    <w:rsid w:val="00F85208"/>
    <w:rsid w:val="00F853D5"/>
    <w:rsid w:val="00F92922"/>
    <w:rsid w:val="00F93E79"/>
    <w:rsid w:val="00FA0E8E"/>
    <w:rsid w:val="00FA1347"/>
    <w:rsid w:val="00FA2D64"/>
    <w:rsid w:val="00FA3157"/>
    <w:rsid w:val="00FA4B8E"/>
    <w:rsid w:val="00FA4F71"/>
    <w:rsid w:val="00FB0D57"/>
    <w:rsid w:val="00FB3049"/>
    <w:rsid w:val="00FC0582"/>
    <w:rsid w:val="00FC0793"/>
    <w:rsid w:val="00FC28E3"/>
    <w:rsid w:val="00FC44E7"/>
    <w:rsid w:val="00FD0F56"/>
    <w:rsid w:val="00FD106F"/>
    <w:rsid w:val="00FD3037"/>
    <w:rsid w:val="00FD4A22"/>
    <w:rsid w:val="00FD7A26"/>
    <w:rsid w:val="00FE2684"/>
    <w:rsid w:val="00FF0F87"/>
    <w:rsid w:val="00FF14E7"/>
    <w:rsid w:val="00FF2473"/>
    <w:rsid w:val="00FF305E"/>
    <w:rsid w:val="00FF62D5"/>
    <w:rsid w:val="00FF7519"/>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F6CAA"/>
    <w:pPr>
      <w:spacing w:after="0" w:line="360" w:lineRule="auto"/>
      <w:ind w:firstLine="567"/>
      <w:jc w:val="both"/>
    </w:pPr>
    <w:rPr>
      <w:rFonts w:ascii="Times New Roman" w:hAnsi="Times New Roman"/>
      <w:sz w:val="24"/>
    </w:rPr>
  </w:style>
  <w:style w:type="paragraph" w:styleId="Cmsor1">
    <w:name w:val="heading 1"/>
    <w:basedOn w:val="Norml"/>
    <w:next w:val="Firstparagraph"/>
    <w:link w:val="Cmsor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Cmsor2">
    <w:name w:val="heading 2"/>
    <w:basedOn w:val="Norml"/>
    <w:next w:val="Firstparagraph"/>
    <w:link w:val="Cmsor2Char"/>
    <w:uiPriority w:val="9"/>
    <w:unhideWhenUsed/>
    <w:qFormat/>
    <w:rsid w:val="00690423"/>
    <w:pPr>
      <w:keepNext/>
      <w:keepLines/>
      <w:numPr>
        <w:ilvl w:val="1"/>
        <w:numId w:val="1"/>
      </w:numPr>
      <w:spacing w:before="480" w:after="240"/>
      <w:ind w:left="431" w:hanging="431"/>
      <w:outlineLvl w:val="1"/>
    </w:pPr>
    <w:rPr>
      <w:rFonts w:eastAsiaTheme="majorEastAsia" w:cstheme="majorBidi"/>
      <w:b/>
      <w:color w:val="000000" w:themeColor="text1"/>
      <w:szCs w:val="26"/>
    </w:rPr>
  </w:style>
  <w:style w:type="paragraph" w:styleId="Cmsor3">
    <w:name w:val="heading 3"/>
    <w:basedOn w:val="Norml"/>
    <w:next w:val="Firstparagraph"/>
    <w:link w:val="Cmsor3Char"/>
    <w:uiPriority w:val="9"/>
    <w:unhideWhenUsed/>
    <w:qFormat/>
    <w:rsid w:val="00690423"/>
    <w:pPr>
      <w:keepNext/>
      <w:keepLines/>
      <w:numPr>
        <w:ilvl w:val="2"/>
        <w:numId w:val="1"/>
      </w:numPr>
      <w:spacing w:before="480" w:after="240"/>
      <w:ind w:left="505" w:hanging="505"/>
      <w:outlineLvl w:val="2"/>
    </w:pPr>
    <w:rPr>
      <w:rFonts w:eastAsiaTheme="majorEastAsia" w:cstheme="majorBidi"/>
      <w:b/>
      <w:color w:val="000000" w:themeColor="text1"/>
      <w:szCs w:val="24"/>
    </w:rPr>
  </w:style>
  <w:style w:type="paragraph" w:styleId="Cmsor4">
    <w:name w:val="heading 4"/>
    <w:basedOn w:val="Cmsor3"/>
    <w:next w:val="Firstparagraph"/>
    <w:link w:val="Cmsor4Char"/>
    <w:uiPriority w:val="9"/>
    <w:unhideWhenUsed/>
    <w:qFormat/>
    <w:rsid w:val="00690423"/>
    <w:pPr>
      <w:numPr>
        <w:ilvl w:val="3"/>
      </w:numPr>
      <w:spacing w:before="40"/>
      <w:ind w:left="851" w:hanging="851"/>
      <w:outlineLvl w:val="3"/>
    </w:pPr>
    <w:rPr>
      <w:iCs/>
    </w:rPr>
  </w:style>
  <w:style w:type="paragraph" w:styleId="Cmsor5">
    <w:name w:val="heading 5"/>
    <w:basedOn w:val="Cmsor4"/>
    <w:next w:val="Cmsor4"/>
    <w:link w:val="Cmsor5Char"/>
    <w:uiPriority w:val="9"/>
    <w:unhideWhenUsed/>
    <w:qFormat/>
    <w:rsid w:val="00437B2A"/>
    <w:pPr>
      <w:outlineLvl w:val="4"/>
    </w:p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90423"/>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link w:val="Cmsor2"/>
    <w:uiPriority w:val="9"/>
    <w:rsid w:val="00690423"/>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link w:val="Cmsor3"/>
    <w:uiPriority w:val="9"/>
    <w:rsid w:val="00690423"/>
    <w:rPr>
      <w:rFonts w:ascii="Times New Roman" w:eastAsiaTheme="majorEastAsia" w:hAnsi="Times New Roman" w:cstheme="majorBidi"/>
      <w:b/>
      <w:color w:val="000000" w:themeColor="text1"/>
      <w:sz w:val="24"/>
      <w:szCs w:val="24"/>
    </w:rPr>
  </w:style>
  <w:style w:type="paragraph" w:styleId="llb">
    <w:name w:val="footer"/>
    <w:basedOn w:val="Norml"/>
    <w:link w:val="llbChar"/>
    <w:uiPriority w:val="99"/>
    <w:unhideWhenUsed/>
    <w:rsid w:val="003101D0"/>
    <w:pPr>
      <w:tabs>
        <w:tab w:val="center" w:pos="4536"/>
        <w:tab w:val="right" w:pos="9072"/>
      </w:tabs>
      <w:spacing w:line="240" w:lineRule="auto"/>
    </w:pPr>
    <w:rPr>
      <w:rFonts w:cstheme="minorHAnsi"/>
    </w:rPr>
  </w:style>
  <w:style w:type="character" w:customStyle="1" w:styleId="llbChar">
    <w:name w:val="Élőláb Char"/>
    <w:basedOn w:val="Bekezdsalapbettpusa"/>
    <w:link w:val="llb"/>
    <w:uiPriority w:val="99"/>
    <w:rsid w:val="003101D0"/>
    <w:rPr>
      <w:rFonts w:cstheme="minorHAnsi"/>
    </w:rPr>
  </w:style>
  <w:style w:type="paragraph" w:styleId="Kpalrs">
    <w:name w:val="caption"/>
    <w:basedOn w:val="Norml"/>
    <w:next w:val="Norml"/>
    <w:uiPriority w:val="35"/>
    <w:unhideWhenUsed/>
    <w:qFormat/>
    <w:rsid w:val="00883C24"/>
    <w:pPr>
      <w:spacing w:after="200" w:line="240" w:lineRule="auto"/>
      <w:jc w:val="center"/>
    </w:pPr>
    <w:rPr>
      <w:rFonts w:cstheme="minorHAnsi"/>
      <w:i/>
      <w:iCs/>
      <w:szCs w:val="24"/>
    </w:rPr>
  </w:style>
  <w:style w:type="paragraph" w:styleId="lfej">
    <w:name w:val="header"/>
    <w:basedOn w:val="Norml"/>
    <w:link w:val="lfejChar"/>
    <w:uiPriority w:val="99"/>
    <w:unhideWhenUsed/>
    <w:rsid w:val="003101D0"/>
    <w:pPr>
      <w:tabs>
        <w:tab w:val="center" w:pos="4536"/>
        <w:tab w:val="right" w:pos="9072"/>
      </w:tabs>
      <w:spacing w:line="240" w:lineRule="auto"/>
    </w:pPr>
  </w:style>
  <w:style w:type="character" w:customStyle="1" w:styleId="lfejChar">
    <w:name w:val="Élőfej Char"/>
    <w:basedOn w:val="Bekezdsalapbettpusa"/>
    <w:link w:val="lfej"/>
    <w:uiPriority w:val="99"/>
    <w:rsid w:val="003101D0"/>
  </w:style>
  <w:style w:type="paragraph" w:styleId="TJ1">
    <w:name w:val="toc 1"/>
    <w:basedOn w:val="Norml"/>
    <w:next w:val="Norml"/>
    <w:link w:val="TJ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J2">
    <w:name w:val="toc 2"/>
    <w:basedOn w:val="Norml"/>
    <w:next w:val="Norml"/>
    <w:autoRedefine/>
    <w:uiPriority w:val="39"/>
    <w:unhideWhenUsed/>
    <w:rsid w:val="00B36958"/>
    <w:pPr>
      <w:tabs>
        <w:tab w:val="left" w:pos="788"/>
        <w:tab w:val="right" w:leader="dot" w:pos="9016"/>
      </w:tabs>
      <w:ind w:left="221" w:firstLine="0"/>
    </w:pPr>
    <w:rPr>
      <w:rFonts w:cstheme="minorHAnsi"/>
      <w:szCs w:val="20"/>
    </w:rPr>
  </w:style>
  <w:style w:type="paragraph" w:styleId="TJ3">
    <w:name w:val="toc 3"/>
    <w:basedOn w:val="Norml"/>
    <w:next w:val="Norml"/>
    <w:autoRedefine/>
    <w:uiPriority w:val="39"/>
    <w:unhideWhenUsed/>
    <w:qFormat/>
    <w:rsid w:val="00337F97"/>
    <w:pPr>
      <w:tabs>
        <w:tab w:val="left" w:pos="1276"/>
        <w:tab w:val="right" w:leader="dot" w:pos="9016"/>
      </w:tabs>
      <w:ind w:left="442" w:firstLine="0"/>
    </w:pPr>
    <w:rPr>
      <w:rFonts w:cs="Times New Roman"/>
      <w:iCs/>
      <w:szCs w:val="20"/>
    </w:rPr>
  </w:style>
  <w:style w:type="character" w:styleId="Hiperhivatkozs">
    <w:name w:val="Hyperlink"/>
    <w:basedOn w:val="Bekezdsalapbettpusa"/>
    <w:uiPriority w:val="99"/>
    <w:unhideWhenUsed/>
    <w:rsid w:val="00FD106F"/>
    <w:rPr>
      <w:color w:val="0563C1" w:themeColor="hyperlink"/>
      <w:u w:val="single"/>
    </w:rPr>
  </w:style>
  <w:style w:type="paragraph" w:styleId="TJ4">
    <w:name w:val="toc 4"/>
    <w:basedOn w:val="Norml"/>
    <w:next w:val="Norml"/>
    <w:autoRedefine/>
    <w:uiPriority w:val="39"/>
    <w:unhideWhenUsed/>
    <w:rsid w:val="00337F97"/>
    <w:pPr>
      <w:tabs>
        <w:tab w:val="left" w:pos="1560"/>
        <w:tab w:val="right" w:leader="dot" w:pos="9016"/>
      </w:tabs>
      <w:ind w:left="658" w:firstLine="0"/>
    </w:pPr>
    <w:rPr>
      <w:rFonts w:cstheme="minorHAnsi"/>
      <w:szCs w:val="18"/>
    </w:rPr>
  </w:style>
  <w:style w:type="paragraph" w:styleId="TJ5">
    <w:name w:val="toc 5"/>
    <w:basedOn w:val="Norml"/>
    <w:next w:val="Norml"/>
    <w:autoRedefine/>
    <w:uiPriority w:val="39"/>
    <w:unhideWhenUsed/>
    <w:rsid w:val="002905E4"/>
    <w:pPr>
      <w:ind w:left="880"/>
    </w:pPr>
    <w:rPr>
      <w:rFonts w:cstheme="minorHAnsi"/>
      <w:sz w:val="18"/>
      <w:szCs w:val="18"/>
    </w:rPr>
  </w:style>
  <w:style w:type="paragraph" w:styleId="TJ6">
    <w:name w:val="toc 6"/>
    <w:basedOn w:val="Norml"/>
    <w:next w:val="Norml"/>
    <w:autoRedefine/>
    <w:uiPriority w:val="39"/>
    <w:unhideWhenUsed/>
    <w:rsid w:val="002905E4"/>
    <w:pPr>
      <w:ind w:left="1100"/>
    </w:pPr>
    <w:rPr>
      <w:rFonts w:cstheme="minorHAnsi"/>
      <w:sz w:val="18"/>
      <w:szCs w:val="18"/>
    </w:rPr>
  </w:style>
  <w:style w:type="paragraph" w:styleId="TJ7">
    <w:name w:val="toc 7"/>
    <w:basedOn w:val="Norml"/>
    <w:next w:val="Norml"/>
    <w:autoRedefine/>
    <w:uiPriority w:val="39"/>
    <w:unhideWhenUsed/>
    <w:rsid w:val="002905E4"/>
    <w:pPr>
      <w:ind w:left="1320"/>
    </w:pPr>
    <w:rPr>
      <w:rFonts w:cstheme="minorHAnsi"/>
      <w:sz w:val="18"/>
      <w:szCs w:val="18"/>
    </w:rPr>
  </w:style>
  <w:style w:type="paragraph" w:styleId="TJ8">
    <w:name w:val="toc 8"/>
    <w:basedOn w:val="Norml"/>
    <w:next w:val="Norml"/>
    <w:autoRedefine/>
    <w:uiPriority w:val="39"/>
    <w:unhideWhenUsed/>
    <w:rsid w:val="002905E4"/>
    <w:pPr>
      <w:ind w:left="1540"/>
    </w:pPr>
    <w:rPr>
      <w:rFonts w:cstheme="minorHAnsi"/>
      <w:sz w:val="18"/>
      <w:szCs w:val="18"/>
    </w:rPr>
  </w:style>
  <w:style w:type="paragraph" w:styleId="TJ9">
    <w:name w:val="toc 9"/>
    <w:basedOn w:val="Norml"/>
    <w:next w:val="Norml"/>
    <w:autoRedefine/>
    <w:uiPriority w:val="39"/>
    <w:unhideWhenUsed/>
    <w:rsid w:val="002905E4"/>
    <w:pPr>
      <w:ind w:left="1760"/>
    </w:pPr>
    <w:rPr>
      <w:rFonts w:cstheme="minorHAnsi"/>
      <w:sz w:val="18"/>
      <w:szCs w:val="18"/>
    </w:rPr>
  </w:style>
  <w:style w:type="paragraph" w:styleId="Irodalomjegyzk">
    <w:name w:val="Bibliography"/>
    <w:basedOn w:val="Norml"/>
    <w:next w:val="Norml"/>
    <w:autoRedefine/>
    <w:uiPriority w:val="37"/>
    <w:unhideWhenUsed/>
    <w:rsid w:val="00690423"/>
    <w:pPr>
      <w:ind w:firstLine="0"/>
    </w:pPr>
  </w:style>
  <w:style w:type="paragraph" w:styleId="Listaszerbekezds">
    <w:name w:val="List Paragraph"/>
    <w:basedOn w:val="Norml"/>
    <w:uiPriority w:val="34"/>
    <w:qFormat/>
    <w:rsid w:val="00367924"/>
    <w:pPr>
      <w:numPr>
        <w:numId w:val="15"/>
      </w:numPr>
      <w:contextualSpacing/>
    </w:pPr>
  </w:style>
  <w:style w:type="character" w:styleId="Helyrzszveg">
    <w:name w:val="Placeholder Text"/>
    <w:basedOn w:val="Bekezdsalapbettpusa"/>
    <w:uiPriority w:val="99"/>
    <w:semiHidden/>
    <w:rsid w:val="004F5C1D"/>
    <w:rPr>
      <w:color w:val="808080"/>
    </w:rPr>
  </w:style>
  <w:style w:type="paragraph" w:styleId="brajegyzk">
    <w:name w:val="table of figures"/>
    <w:basedOn w:val="Norml"/>
    <w:next w:val="Norml"/>
    <w:uiPriority w:val="99"/>
    <w:unhideWhenUsed/>
    <w:rsid w:val="00B36958"/>
    <w:pPr>
      <w:ind w:firstLine="0"/>
    </w:pPr>
  </w:style>
  <w:style w:type="paragraph" w:styleId="Nincstrkz">
    <w:name w:val="No Spacing"/>
    <w:uiPriority w:val="1"/>
    <w:qFormat/>
    <w:rsid w:val="00AB2AA8"/>
    <w:pPr>
      <w:spacing w:after="0" w:line="240" w:lineRule="auto"/>
    </w:pPr>
    <w:rPr>
      <w:rFonts w:ascii="Times New Roman" w:hAnsi="Times New Roman"/>
      <w:sz w:val="24"/>
    </w:rPr>
  </w:style>
  <w:style w:type="paragraph" w:styleId="Cm">
    <w:name w:val="Title"/>
    <w:basedOn w:val="Norml"/>
    <w:next w:val="Norml"/>
    <w:link w:val="Cm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CmChar">
    <w:name w:val="Cím Char"/>
    <w:basedOn w:val="Bekezdsalapbettpusa"/>
    <w:link w:val="Cm"/>
    <w:uiPriority w:val="10"/>
    <w:rsid w:val="00674F6E"/>
    <w:rPr>
      <w:rFonts w:ascii="Times New Roman" w:eastAsiaTheme="majorEastAsia" w:hAnsi="Times New Roman" w:cstheme="majorBidi"/>
      <w:b/>
      <w:kern w:val="28"/>
      <w:sz w:val="28"/>
      <w:szCs w:val="56"/>
    </w:rPr>
  </w:style>
  <w:style w:type="paragraph" w:customStyle="1" w:styleId="Title1">
    <w:name w:val="Title1"/>
    <w:basedOn w:val="Cm"/>
    <w:next w:val="Firstparagraph"/>
    <w:link w:val="Title1Char"/>
    <w:autoRedefine/>
    <w:qFormat/>
    <w:rsid w:val="009F025B"/>
    <w:pPr>
      <w:spacing w:after="480" w:line="360" w:lineRule="auto"/>
    </w:pPr>
    <w:rPr>
      <w:lang w:val="en-GB"/>
    </w:rPr>
  </w:style>
  <w:style w:type="paragraph" w:customStyle="1" w:styleId="Contents">
    <w:name w:val="Contents"/>
    <w:basedOn w:val="TJ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Bekezdsalapbettpusa"/>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l"/>
    <w:next w:val="Norml"/>
    <w:link w:val="FirstparagraphChar"/>
    <w:qFormat/>
    <w:rsid w:val="00674F6E"/>
    <w:pPr>
      <w:ind w:firstLine="0"/>
    </w:pPr>
  </w:style>
  <w:style w:type="character" w:customStyle="1" w:styleId="TJ1Char">
    <w:name w:val="TJ 1 Char"/>
    <w:basedOn w:val="Bekezdsalapbettpusa"/>
    <w:link w:val="TJ1"/>
    <w:uiPriority w:val="39"/>
    <w:rsid w:val="00B36958"/>
    <w:rPr>
      <w:rFonts w:ascii="Times New Roman" w:hAnsi="Times New Roman" w:cstheme="minorHAnsi"/>
      <w:b/>
      <w:bCs/>
      <w:sz w:val="24"/>
      <w:szCs w:val="20"/>
    </w:rPr>
  </w:style>
  <w:style w:type="character" w:customStyle="1" w:styleId="ContentsChar">
    <w:name w:val="Contents Char"/>
    <w:basedOn w:val="TJ1Char"/>
    <w:link w:val="Contents"/>
    <w:rsid w:val="00B84CB4"/>
    <w:rPr>
      <w:rFonts w:ascii="Times New Roman" w:hAnsi="Times New Roman" w:cs="Times New Roman"/>
      <w:b w:val="0"/>
      <w:bCs/>
      <w:caps/>
      <w:sz w:val="24"/>
      <w:szCs w:val="24"/>
    </w:rPr>
  </w:style>
  <w:style w:type="character" w:customStyle="1" w:styleId="Cmsor4Char">
    <w:name w:val="Címsor 4 Char"/>
    <w:basedOn w:val="Bekezdsalapbettpusa"/>
    <w:link w:val="Cmsor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Bekezdsalapbettpusa"/>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Alcm">
    <w:name w:val="Subtitle"/>
    <w:basedOn w:val="Cm"/>
    <w:next w:val="Norml"/>
    <w:link w:val="AlcmChar"/>
    <w:uiPriority w:val="11"/>
    <w:qFormat/>
    <w:rsid w:val="0061744A"/>
    <w:pPr>
      <w:numPr>
        <w:ilvl w:val="1"/>
      </w:numPr>
      <w:spacing w:after="160"/>
    </w:pPr>
    <w:rPr>
      <w:rFonts w:eastAsiaTheme="minorEastAsia"/>
      <w:spacing w:val="15"/>
    </w:rPr>
  </w:style>
  <w:style w:type="character" w:customStyle="1" w:styleId="AlcmChar">
    <w:name w:val="Alcím Char"/>
    <w:basedOn w:val="Bekezdsalapbettpusa"/>
    <w:link w:val="Alcm"/>
    <w:uiPriority w:val="11"/>
    <w:rsid w:val="0061744A"/>
    <w:rPr>
      <w:rFonts w:ascii="Times New Roman" w:eastAsiaTheme="minorEastAsia" w:hAnsi="Times New Roman" w:cstheme="majorBidi"/>
      <w:b/>
      <w:spacing w:val="15"/>
      <w:kern w:val="28"/>
      <w:sz w:val="28"/>
      <w:szCs w:val="56"/>
    </w:rPr>
  </w:style>
  <w:style w:type="paragraph" w:styleId="Csakszveg">
    <w:name w:val="Plain Text"/>
    <w:basedOn w:val="Norml"/>
    <w:link w:val="CsakszvegChar"/>
    <w:uiPriority w:val="99"/>
    <w:unhideWhenUsed/>
    <w:rsid w:val="0082775C"/>
    <w:pPr>
      <w:spacing w:line="240" w:lineRule="auto"/>
      <w:ind w:firstLine="0"/>
      <w:jc w:val="left"/>
    </w:pPr>
    <w:rPr>
      <w:rFonts w:ascii="Consolas" w:hAnsi="Consolas"/>
      <w:sz w:val="21"/>
      <w:szCs w:val="21"/>
    </w:rPr>
  </w:style>
  <w:style w:type="character" w:customStyle="1" w:styleId="CsakszvegChar">
    <w:name w:val="Csak szöveg Char"/>
    <w:basedOn w:val="Bekezdsalapbettpusa"/>
    <w:link w:val="Csakszveg"/>
    <w:uiPriority w:val="99"/>
    <w:rsid w:val="0082775C"/>
    <w:rPr>
      <w:rFonts w:ascii="Consolas" w:hAnsi="Consolas"/>
      <w:sz w:val="21"/>
      <w:szCs w:val="21"/>
    </w:rPr>
  </w:style>
  <w:style w:type="paragraph" w:styleId="Tartalomjegyzkcmsora">
    <w:name w:val="TOC Heading"/>
    <w:basedOn w:val="Cmsor1"/>
    <w:next w:val="Norm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Lbjegyzetszveg">
    <w:name w:val="footnote text"/>
    <w:basedOn w:val="Norml"/>
    <w:link w:val="LbjegyzetszvegChar"/>
    <w:uiPriority w:val="99"/>
    <w:semiHidden/>
    <w:unhideWhenUsed/>
    <w:rsid w:val="00690423"/>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690423"/>
    <w:rPr>
      <w:rFonts w:ascii="Times New Roman" w:hAnsi="Times New Roman"/>
      <w:sz w:val="20"/>
      <w:szCs w:val="20"/>
    </w:rPr>
  </w:style>
  <w:style w:type="character" w:styleId="Lbjegyzet-hivatkozs">
    <w:name w:val="footnote reference"/>
    <w:basedOn w:val="Bekezdsalapbettpusa"/>
    <w:uiPriority w:val="99"/>
    <w:semiHidden/>
    <w:unhideWhenUsed/>
    <w:rsid w:val="00690423"/>
    <w:rPr>
      <w:vertAlign w:val="superscript"/>
    </w:rPr>
  </w:style>
  <w:style w:type="paragraph" w:customStyle="1" w:styleId="Cmsor1-szmozatlan">
    <w:name w:val="Címsor 1 - számozatlan"/>
    <w:basedOn w:val="Cmsor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Rcsostblzat">
    <w:name w:val="Table Grid"/>
    <w:basedOn w:val="Normltblzat"/>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Bekezdsalapbettpusa"/>
    <w:uiPriority w:val="99"/>
    <w:semiHidden/>
    <w:unhideWhenUsed/>
    <w:rsid w:val="00D16E1F"/>
    <w:rPr>
      <w:color w:val="605E5C"/>
      <w:shd w:val="clear" w:color="auto" w:fill="E1DFDD"/>
    </w:rPr>
  </w:style>
  <w:style w:type="character" w:customStyle="1" w:styleId="hgkelc">
    <w:name w:val="hgkelc"/>
    <w:basedOn w:val="Bekezdsalapbettpusa"/>
    <w:rsid w:val="00B628BD"/>
  </w:style>
  <w:style w:type="character" w:customStyle="1" w:styleId="Cmsor5Char">
    <w:name w:val="Címsor 5 Char"/>
    <w:basedOn w:val="Bekezdsalapbettpusa"/>
    <w:link w:val="Cmsor5"/>
    <w:uiPriority w:val="9"/>
    <w:rsid w:val="00437B2A"/>
    <w:rPr>
      <w:rFonts w:ascii="Times New Roman" w:eastAsiaTheme="majorEastAsia" w:hAnsi="Times New Roman" w:cstheme="majorBidi"/>
      <w:b/>
      <w:iCs/>
      <w:color w:val="000000" w:themeColor="text1"/>
      <w:sz w:val="24"/>
      <w:szCs w:val="24"/>
    </w:rPr>
  </w:style>
  <w:style w:type="paragraph" w:customStyle="1" w:styleId="FolderStructure">
    <w:name w:val="FolderStructure"/>
    <w:basedOn w:val="Csakszveg"/>
    <w:link w:val="FolderStructureChar"/>
    <w:qFormat/>
    <w:rsid w:val="00696AB3"/>
    <w:rPr>
      <w:rFonts w:ascii="Courier New" w:hAnsi="Courier New" w:cs="Courier New"/>
    </w:rPr>
  </w:style>
  <w:style w:type="character" w:customStyle="1" w:styleId="FolderStructureChar">
    <w:name w:val="FolderStructure Char"/>
    <w:basedOn w:val="CsakszvegChar"/>
    <w:link w:val="FolderStructure"/>
    <w:rsid w:val="00696AB3"/>
    <w:rPr>
      <w:rFonts w:ascii="Courier New" w:hAnsi="Courier New" w:cs="Courier New"/>
      <w:sz w:val="21"/>
      <w:szCs w:val="21"/>
    </w:rPr>
  </w:style>
  <w:style w:type="character" w:styleId="Mrltotthiperhivatkozs">
    <w:name w:val="FollowedHyperlink"/>
    <w:basedOn w:val="Bekezdsalapbettpusa"/>
    <w:uiPriority w:val="99"/>
    <w:semiHidden/>
    <w:unhideWhenUsed/>
    <w:rsid w:val="00DB4374"/>
    <w:rPr>
      <w:color w:val="954F72" w:themeColor="followedHyperlink"/>
      <w:u w:val="single"/>
    </w:rPr>
  </w:style>
  <w:style w:type="paragraph" w:customStyle="1" w:styleId="FullPagePicture">
    <w:name w:val="FullPagePicture"/>
    <w:basedOn w:val="Norml"/>
    <w:link w:val="FullPagePictureChar"/>
    <w:qFormat/>
    <w:rsid w:val="00664011"/>
    <w:rPr>
      <w:noProof/>
    </w:rPr>
  </w:style>
  <w:style w:type="character" w:customStyle="1" w:styleId="FullPagePictureChar">
    <w:name w:val="FullPagePicture Char"/>
    <w:basedOn w:val="Bekezdsalapbettpusa"/>
    <w:link w:val="FullPagePicture"/>
    <w:rsid w:val="00664011"/>
    <w:rPr>
      <w:rFonts w:ascii="Times New Roman" w:hAnsi="Times New Roman"/>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7797412">
      <w:bodyDiv w:val="1"/>
      <w:marLeft w:val="0"/>
      <w:marRight w:val="0"/>
      <w:marTop w:val="0"/>
      <w:marBottom w:val="0"/>
      <w:divBdr>
        <w:top w:val="none" w:sz="0" w:space="0" w:color="auto"/>
        <w:left w:val="none" w:sz="0" w:space="0" w:color="auto"/>
        <w:bottom w:val="none" w:sz="0" w:space="0" w:color="auto"/>
        <w:right w:val="none" w:sz="0" w:space="0" w:color="auto"/>
      </w:divBdr>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2165255">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87833291">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12933127">
      <w:bodyDiv w:val="1"/>
      <w:marLeft w:val="0"/>
      <w:marRight w:val="0"/>
      <w:marTop w:val="0"/>
      <w:marBottom w:val="0"/>
      <w:divBdr>
        <w:top w:val="none" w:sz="0" w:space="0" w:color="auto"/>
        <w:left w:val="none" w:sz="0" w:space="0" w:color="auto"/>
        <w:bottom w:val="none" w:sz="0" w:space="0" w:color="auto"/>
        <w:right w:val="none" w:sz="0" w:space="0" w:color="auto"/>
      </w:divBdr>
    </w:div>
    <w:div w:id="215356022">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80599196">
      <w:bodyDiv w:val="1"/>
      <w:marLeft w:val="0"/>
      <w:marRight w:val="0"/>
      <w:marTop w:val="0"/>
      <w:marBottom w:val="0"/>
      <w:divBdr>
        <w:top w:val="none" w:sz="0" w:space="0" w:color="auto"/>
        <w:left w:val="none" w:sz="0" w:space="0" w:color="auto"/>
        <w:bottom w:val="none" w:sz="0" w:space="0" w:color="auto"/>
        <w:right w:val="none" w:sz="0" w:space="0" w:color="auto"/>
      </w:divBdr>
      <w:divsChild>
        <w:div w:id="1511720634">
          <w:marLeft w:val="0"/>
          <w:marRight w:val="0"/>
          <w:marTop w:val="0"/>
          <w:marBottom w:val="0"/>
          <w:divBdr>
            <w:top w:val="none" w:sz="0" w:space="0" w:color="auto"/>
            <w:left w:val="none" w:sz="0" w:space="0" w:color="auto"/>
            <w:bottom w:val="none" w:sz="0" w:space="0" w:color="auto"/>
            <w:right w:val="none" w:sz="0" w:space="0" w:color="auto"/>
          </w:divBdr>
          <w:divsChild>
            <w:div w:id="881863987">
              <w:marLeft w:val="0"/>
              <w:marRight w:val="0"/>
              <w:marTop w:val="0"/>
              <w:marBottom w:val="0"/>
              <w:divBdr>
                <w:top w:val="none" w:sz="0" w:space="0" w:color="auto"/>
                <w:left w:val="none" w:sz="0" w:space="0" w:color="auto"/>
                <w:bottom w:val="none" w:sz="0" w:space="0" w:color="auto"/>
                <w:right w:val="none" w:sz="0" w:space="0" w:color="auto"/>
              </w:divBdr>
            </w:div>
            <w:div w:id="2907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2946">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23077606">
      <w:bodyDiv w:val="1"/>
      <w:marLeft w:val="0"/>
      <w:marRight w:val="0"/>
      <w:marTop w:val="0"/>
      <w:marBottom w:val="0"/>
      <w:divBdr>
        <w:top w:val="none" w:sz="0" w:space="0" w:color="auto"/>
        <w:left w:val="none" w:sz="0" w:space="0" w:color="auto"/>
        <w:bottom w:val="none" w:sz="0" w:space="0" w:color="auto"/>
        <w:right w:val="none" w:sz="0" w:space="0" w:color="auto"/>
      </w:divBdr>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698353605">
      <w:bodyDiv w:val="1"/>
      <w:marLeft w:val="0"/>
      <w:marRight w:val="0"/>
      <w:marTop w:val="0"/>
      <w:marBottom w:val="0"/>
      <w:divBdr>
        <w:top w:val="none" w:sz="0" w:space="0" w:color="auto"/>
        <w:left w:val="none" w:sz="0" w:space="0" w:color="auto"/>
        <w:bottom w:val="none" w:sz="0" w:space="0" w:color="auto"/>
        <w:right w:val="none" w:sz="0" w:space="0" w:color="auto"/>
      </w:divBdr>
      <w:divsChild>
        <w:div w:id="1865557222">
          <w:marLeft w:val="0"/>
          <w:marRight w:val="0"/>
          <w:marTop w:val="0"/>
          <w:marBottom w:val="0"/>
          <w:divBdr>
            <w:top w:val="none" w:sz="0" w:space="0" w:color="auto"/>
            <w:left w:val="none" w:sz="0" w:space="0" w:color="auto"/>
            <w:bottom w:val="none" w:sz="0" w:space="0" w:color="auto"/>
            <w:right w:val="none" w:sz="0" w:space="0" w:color="auto"/>
          </w:divBdr>
          <w:divsChild>
            <w:div w:id="3605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2068360">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4126210">
      <w:bodyDiv w:val="1"/>
      <w:marLeft w:val="0"/>
      <w:marRight w:val="0"/>
      <w:marTop w:val="0"/>
      <w:marBottom w:val="0"/>
      <w:divBdr>
        <w:top w:val="none" w:sz="0" w:space="0" w:color="auto"/>
        <w:left w:val="none" w:sz="0" w:space="0" w:color="auto"/>
        <w:bottom w:val="none" w:sz="0" w:space="0" w:color="auto"/>
        <w:right w:val="none" w:sz="0" w:space="0" w:color="auto"/>
      </w:divBdr>
    </w:div>
    <w:div w:id="897016130">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38293845">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66738378">
      <w:bodyDiv w:val="1"/>
      <w:marLeft w:val="0"/>
      <w:marRight w:val="0"/>
      <w:marTop w:val="0"/>
      <w:marBottom w:val="0"/>
      <w:divBdr>
        <w:top w:val="none" w:sz="0" w:space="0" w:color="auto"/>
        <w:left w:val="none" w:sz="0" w:space="0" w:color="auto"/>
        <w:bottom w:val="none" w:sz="0" w:space="0" w:color="auto"/>
        <w:right w:val="none" w:sz="0" w:space="0" w:color="auto"/>
      </w:divBdr>
    </w:div>
    <w:div w:id="970945041">
      <w:bodyDiv w:val="1"/>
      <w:marLeft w:val="0"/>
      <w:marRight w:val="0"/>
      <w:marTop w:val="0"/>
      <w:marBottom w:val="0"/>
      <w:divBdr>
        <w:top w:val="none" w:sz="0" w:space="0" w:color="auto"/>
        <w:left w:val="none" w:sz="0" w:space="0" w:color="auto"/>
        <w:bottom w:val="none" w:sz="0" w:space="0" w:color="auto"/>
        <w:right w:val="none" w:sz="0" w:space="0" w:color="auto"/>
      </w:divBdr>
      <w:divsChild>
        <w:div w:id="139856998">
          <w:marLeft w:val="0"/>
          <w:marRight w:val="0"/>
          <w:marTop w:val="0"/>
          <w:marBottom w:val="0"/>
          <w:divBdr>
            <w:top w:val="none" w:sz="0" w:space="0" w:color="auto"/>
            <w:left w:val="none" w:sz="0" w:space="0" w:color="auto"/>
            <w:bottom w:val="none" w:sz="0" w:space="0" w:color="auto"/>
            <w:right w:val="none" w:sz="0" w:space="0" w:color="auto"/>
          </w:divBdr>
          <w:divsChild>
            <w:div w:id="167001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8282606">
      <w:bodyDiv w:val="1"/>
      <w:marLeft w:val="0"/>
      <w:marRight w:val="0"/>
      <w:marTop w:val="0"/>
      <w:marBottom w:val="0"/>
      <w:divBdr>
        <w:top w:val="none" w:sz="0" w:space="0" w:color="auto"/>
        <w:left w:val="none" w:sz="0" w:space="0" w:color="auto"/>
        <w:bottom w:val="none" w:sz="0" w:space="0" w:color="auto"/>
        <w:right w:val="none" w:sz="0" w:space="0" w:color="auto"/>
      </w:divBdr>
    </w:div>
    <w:div w:id="1131291414">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4645055">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0000313">
      <w:bodyDiv w:val="1"/>
      <w:marLeft w:val="0"/>
      <w:marRight w:val="0"/>
      <w:marTop w:val="0"/>
      <w:marBottom w:val="0"/>
      <w:divBdr>
        <w:top w:val="none" w:sz="0" w:space="0" w:color="auto"/>
        <w:left w:val="none" w:sz="0" w:space="0" w:color="auto"/>
        <w:bottom w:val="none" w:sz="0" w:space="0" w:color="auto"/>
        <w:right w:val="none" w:sz="0" w:space="0" w:color="auto"/>
      </w:divBdr>
      <w:divsChild>
        <w:div w:id="1095249061">
          <w:marLeft w:val="0"/>
          <w:marRight w:val="0"/>
          <w:marTop w:val="0"/>
          <w:marBottom w:val="0"/>
          <w:divBdr>
            <w:top w:val="none" w:sz="0" w:space="0" w:color="auto"/>
            <w:left w:val="none" w:sz="0" w:space="0" w:color="auto"/>
            <w:bottom w:val="none" w:sz="0" w:space="0" w:color="auto"/>
            <w:right w:val="none" w:sz="0" w:space="0" w:color="auto"/>
          </w:divBdr>
          <w:divsChild>
            <w:div w:id="171901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0601170">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65069573">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28754472">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0694052">
      <w:bodyDiv w:val="1"/>
      <w:marLeft w:val="0"/>
      <w:marRight w:val="0"/>
      <w:marTop w:val="0"/>
      <w:marBottom w:val="0"/>
      <w:divBdr>
        <w:top w:val="none" w:sz="0" w:space="0" w:color="auto"/>
        <w:left w:val="none" w:sz="0" w:space="0" w:color="auto"/>
        <w:bottom w:val="none" w:sz="0" w:space="0" w:color="auto"/>
        <w:right w:val="none" w:sz="0" w:space="0" w:color="auto"/>
      </w:divBdr>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55251839">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68669802">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6165868">
      <w:bodyDiv w:val="1"/>
      <w:marLeft w:val="0"/>
      <w:marRight w:val="0"/>
      <w:marTop w:val="0"/>
      <w:marBottom w:val="0"/>
      <w:divBdr>
        <w:top w:val="none" w:sz="0" w:space="0" w:color="auto"/>
        <w:left w:val="none" w:sz="0" w:space="0" w:color="auto"/>
        <w:bottom w:val="none" w:sz="0" w:space="0" w:color="auto"/>
        <w:right w:val="none" w:sz="0" w:space="0" w:color="auto"/>
      </w:divBdr>
      <w:divsChild>
        <w:div w:id="651103769">
          <w:marLeft w:val="0"/>
          <w:marRight w:val="0"/>
          <w:marTop w:val="0"/>
          <w:marBottom w:val="0"/>
          <w:divBdr>
            <w:top w:val="none" w:sz="0" w:space="0" w:color="auto"/>
            <w:left w:val="none" w:sz="0" w:space="0" w:color="auto"/>
            <w:bottom w:val="none" w:sz="0" w:space="0" w:color="auto"/>
            <w:right w:val="none" w:sz="0" w:space="0" w:color="auto"/>
          </w:divBdr>
          <w:divsChild>
            <w:div w:id="16185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6863737">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32534040">
      <w:bodyDiv w:val="1"/>
      <w:marLeft w:val="0"/>
      <w:marRight w:val="0"/>
      <w:marTop w:val="0"/>
      <w:marBottom w:val="0"/>
      <w:divBdr>
        <w:top w:val="none" w:sz="0" w:space="0" w:color="auto"/>
        <w:left w:val="none" w:sz="0" w:space="0" w:color="auto"/>
        <w:bottom w:val="none" w:sz="0" w:space="0" w:color="auto"/>
        <w:right w:val="none" w:sz="0" w:space="0" w:color="auto"/>
      </w:divBdr>
    </w:div>
    <w:div w:id="1746024339">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82530554">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903635268">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303120">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46300875">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62691417">
      <w:bodyDiv w:val="1"/>
      <w:marLeft w:val="0"/>
      <w:marRight w:val="0"/>
      <w:marTop w:val="0"/>
      <w:marBottom w:val="0"/>
      <w:divBdr>
        <w:top w:val="none" w:sz="0" w:space="0" w:color="auto"/>
        <w:left w:val="none" w:sz="0" w:space="0" w:color="auto"/>
        <w:bottom w:val="none" w:sz="0" w:space="0" w:color="auto"/>
        <w:right w:val="none" w:sz="0" w:space="0" w:color="auto"/>
      </w:divBdr>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37852190">
      <w:bodyDiv w:val="1"/>
      <w:marLeft w:val="0"/>
      <w:marRight w:val="0"/>
      <w:marTop w:val="0"/>
      <w:marBottom w:val="0"/>
      <w:divBdr>
        <w:top w:val="none" w:sz="0" w:space="0" w:color="auto"/>
        <w:left w:val="none" w:sz="0" w:space="0" w:color="auto"/>
        <w:bottom w:val="none" w:sz="0" w:space="0" w:color="auto"/>
        <w:right w:val="none" w:sz="0" w:space="0" w:color="auto"/>
      </w:divBdr>
      <w:divsChild>
        <w:div w:id="1968461656">
          <w:marLeft w:val="0"/>
          <w:marRight w:val="0"/>
          <w:marTop w:val="0"/>
          <w:marBottom w:val="0"/>
          <w:divBdr>
            <w:top w:val="none" w:sz="0" w:space="0" w:color="auto"/>
            <w:left w:val="none" w:sz="0" w:space="0" w:color="auto"/>
            <w:bottom w:val="none" w:sz="0" w:space="0" w:color="auto"/>
            <w:right w:val="none" w:sz="0" w:space="0" w:color="auto"/>
          </w:divBdr>
          <w:divsChild>
            <w:div w:id="93933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794532">
      <w:bodyDiv w:val="1"/>
      <w:marLeft w:val="0"/>
      <w:marRight w:val="0"/>
      <w:marTop w:val="0"/>
      <w:marBottom w:val="0"/>
      <w:divBdr>
        <w:top w:val="none" w:sz="0" w:space="0" w:color="auto"/>
        <w:left w:val="none" w:sz="0" w:space="0" w:color="auto"/>
        <w:bottom w:val="none" w:sz="0" w:space="0" w:color="auto"/>
        <w:right w:val="none" w:sz="0" w:space="0" w:color="auto"/>
      </w:divBdr>
      <w:divsChild>
        <w:div w:id="1084372819">
          <w:marLeft w:val="0"/>
          <w:marRight w:val="0"/>
          <w:marTop w:val="0"/>
          <w:marBottom w:val="0"/>
          <w:divBdr>
            <w:top w:val="none" w:sz="0" w:space="0" w:color="auto"/>
            <w:left w:val="none" w:sz="0" w:space="0" w:color="auto"/>
            <w:bottom w:val="none" w:sz="0" w:space="0" w:color="auto"/>
            <w:right w:val="none" w:sz="0" w:space="0" w:color="auto"/>
          </w:divBdr>
          <w:divsChild>
            <w:div w:id="13551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0627">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hyperlink" Target="http://proxy-address:3000/chapter/:hash/:filename" TargetMode="External"/><Relationship Id="rId89" Type="http://schemas.openxmlformats.org/officeDocument/2006/relationships/header" Target="header3.xml"/><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erver-address:3001/api/auth/login" TargetMode="External"/><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hyperlink" Target="https://github.com/StaubJDavid/SzakDolgozat" TargetMode="External"/><Relationship Id="rId80" Type="http://schemas.openxmlformats.org/officeDocument/2006/relationships/image" Target="media/image67.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7.png"/><Relationship Id="rId119" Type="http://schemas.openxmlformats.org/officeDocument/2006/relationships/hyperlink" Target="http://localhost:3011"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server-address:3001/api/auth/register" TargetMode="External"/><Relationship Id="rId81" Type="http://schemas.openxmlformats.org/officeDocument/2006/relationships/image" Target="media/image68.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proxy-address:3000/img/:id/:filename" TargetMode="External"/><Relationship Id="rId88" Type="http://schemas.openxmlformats.org/officeDocument/2006/relationships/hyperlink" Target="http://proxy-address:3000/image.jpg" TargetMode="External"/><Relationship Id="rId111"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89.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G:\Download\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NodeJS</b:Tag>
    <b:SourceType>InternetSite</b:SourceType>
    <b:Guid>{0DAFC507-F6EC-4921-BD75-1E4D59FE1B9B}</b:Guid>
    <b:Title>NodeJS About Page</b:Title>
    <b:YearAccessed>2022</b:YearAccessed>
    <b:MonthAccessed>04</b:MonthAccessed>
    <b:DayAccessed>21</b:DayAccessed>
    <b:URL>https://nodejs.org/en/about/</b:URL>
    <b:RefOrder>1</b:RefOrder>
  </b:Source>
  <b:Source>
    <b:Tag>NJSEventLoop</b:Tag>
    <b:SourceType>InternetSite</b:SourceType>
    <b:Guid>{CB47D3C1-32EC-41D3-BED4-7B7831DDF0E3}</b:Guid>
    <b:Author>
      <b:Author>
        <b:NameList>
          <b:Person>
            <b:Last>Somani</b:Last>
            <b:First>Sourabh</b:First>
          </b:Person>
        </b:NameList>
      </b:Author>
    </b:Author>
    <b:Title>NodeJs Event Loop Architecture</b:Title>
    <b:YearAccessed>2022</b:YearAccessed>
    <b:MonthAccessed>04</b:MonthAccessed>
    <b:DayAccessed>21</b:DayAccessed>
    <b:URL>https://www.c-sharpcorner.com/article/node-js-event-loop/</b:URL>
    <b:RefOrder>2</b:RefOrder>
  </b:Source>
  <b:Source>
    <b:Tag>Soc22</b:Tag>
    <b:SourceType>InternetSite</b:SourceType>
    <b:Guid>{C9FBEB00-E547-4811-AD8D-F76E333F8577}</b:Guid>
    <b:Title>Socket.IO Introduction</b:Title>
    <b:YearAccessed>2022</b:YearAccessed>
    <b:MonthAccessed>04</b:MonthAccessed>
    <b:DayAccessed>21</b:DayAccessed>
    <b:URL>https://socket.io/docs/v4/</b:URL>
    <b:RefOrder>3</b:RefOrder>
  </b:Source>
  <b:Source>
    <b:Tag>MariaDBMySQL</b:Tag>
    <b:SourceType>InternetSite</b:SourceType>
    <b:Guid>{D8005959-6C8B-497C-A8BC-5AA2F86E35C1}</b:Guid>
    <b:Title>MariaDB and MySQL difference</b:Title>
    <b:YearAccessed>2022</b:YearAccessed>
    <b:MonthAccessed>04</b:MonthAccessed>
    <b:DayAccessed>21</b:DayAccessed>
    <b:URL>https://mariadb.com/database-topics/mariadb-vs-mysql/</b:URL>
    <b:RefOrder>4</b:RefOrder>
  </b:Source>
  <b:Source>
    <b:Tag>ReduxFlow</b:Tag>
    <b:SourceType>InternetSite</b:SourceType>
    <b:Guid>{B0889604-DBD7-4B29-BB2D-2A7FB04FB926}</b:Guid>
    <b:Author>
      <b:Author>
        <b:NameList>
          <b:Person>
            <b:Last>Yumak</b:Last>
            <b:First>Melih</b:First>
          </b:Person>
        </b:NameList>
      </b:Author>
    </b:Author>
    <b:Title>How To Use React Redux</b:Title>
    <b:YearAccessed>2022</b:YearAccessed>
    <b:MonthAccessed>04</b:MonthAccessed>
    <b:DayAccessed>21</b:DayAccessed>
    <b:URL>https://itnext.io/how-to-use-redux-with-react-143de57d0bab</b:URL>
    <b:RefOrder>5</b:RefOrder>
  </b:Source>
</b:Sources>
</file>

<file path=customXml/itemProps1.xml><?xml version="1.0" encoding="utf-8"?>
<ds:datastoreItem xmlns:ds="http://schemas.openxmlformats.org/officeDocument/2006/customXml" ds:itemID="{889E1488-E424-42C4-BAB8-DB9E374AB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Template>
  <TotalTime>0</TotalTime>
  <Pages>87</Pages>
  <Words>9423</Words>
  <Characters>58738</Characters>
  <Application>Microsoft Office Word</Application>
  <DocSecurity>0</DocSecurity>
  <Lines>1339</Lines>
  <Paragraphs>653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HP</dc:creator>
  <cp:keywords/>
  <dc:description/>
  <cp:lastModifiedBy>Staub Dániel</cp:lastModifiedBy>
  <cp:revision>3</cp:revision>
  <dcterms:created xsi:type="dcterms:W3CDTF">2022-05-02T09:35:00Z</dcterms:created>
  <dcterms:modified xsi:type="dcterms:W3CDTF">2022-05-02T09:35:00Z</dcterms:modified>
</cp:coreProperties>
</file>