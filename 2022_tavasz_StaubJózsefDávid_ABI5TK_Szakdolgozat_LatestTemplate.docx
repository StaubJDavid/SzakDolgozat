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77777777" w:rsidR="0091475E" w:rsidRPr="002273BF" w:rsidRDefault="00202FE2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</w:t>
      </w:r>
      <w:r w:rsidR="0091475E" w:rsidRPr="002273BF">
        <w:rPr>
          <w:rFonts w:cs="Times New Roman"/>
          <w:color w:val="FF0000"/>
          <w:sz w:val="32"/>
          <w:szCs w:val="28"/>
        </w:rPr>
        <w:t>Tanszék</w:t>
      </w:r>
      <w:r w:rsidRPr="002273BF">
        <w:rPr>
          <w:rFonts w:cs="Times New Roman"/>
          <w:color w:val="FF0000"/>
          <w:sz w:val="32"/>
          <w:szCs w:val="28"/>
        </w:rPr>
        <w:t xml:space="preserve"> neve]</w:t>
      </w:r>
    </w:p>
    <w:p w14:paraId="5F386480" w14:textId="77777777" w:rsidR="0091475E" w:rsidRPr="002273BF" w:rsidRDefault="00202FE2" w:rsidP="00E83FB4">
      <w:pPr>
        <w:spacing w:after="16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[Szak</w:t>
      </w:r>
      <w:r w:rsidR="0091475E" w:rsidRPr="002273BF">
        <w:rPr>
          <w:rFonts w:cs="Times New Roman"/>
          <w:color w:val="FF0000"/>
          <w:sz w:val="32"/>
          <w:szCs w:val="28"/>
        </w:rPr>
        <w:t xml:space="preserve"> </w:t>
      </w:r>
      <w:r w:rsidRPr="002273BF">
        <w:rPr>
          <w:rFonts w:cs="Times New Roman"/>
          <w:color w:val="FF0000"/>
          <w:sz w:val="32"/>
          <w:szCs w:val="28"/>
        </w:rPr>
        <w:t>neve]</w:t>
      </w:r>
    </w:p>
    <w:p w14:paraId="11745E24" w14:textId="77777777" w:rsidR="0091475E" w:rsidRPr="002273BF" w:rsidRDefault="0091475E" w:rsidP="00E83FB4">
      <w:pPr>
        <w:spacing w:after="10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52"/>
          <w:szCs w:val="48"/>
        </w:rPr>
        <w:t>SZAK</w:t>
      </w:r>
      <w:r w:rsidR="002C00D3">
        <w:rPr>
          <w:rFonts w:cs="Times New Roman"/>
          <w:b/>
          <w:color w:val="FF0000"/>
          <w:sz w:val="52"/>
          <w:szCs w:val="48"/>
        </w:rPr>
        <w:t>-</w:t>
      </w:r>
      <w:r w:rsidR="00202FE2" w:rsidRPr="002273BF">
        <w:rPr>
          <w:rFonts w:cs="Times New Roman"/>
          <w:b/>
          <w:color w:val="FF0000"/>
          <w:sz w:val="52"/>
          <w:szCs w:val="48"/>
        </w:rPr>
        <w:t>/DIPLOMADOLGOZAT</w:t>
      </w:r>
    </w:p>
    <w:p w14:paraId="384C442D" w14:textId="77777777" w:rsidR="0091475E" w:rsidRPr="002273BF" w:rsidRDefault="00202FE2" w:rsidP="00E83FB4">
      <w:pPr>
        <w:spacing w:after="1000"/>
        <w:ind w:firstLine="0"/>
        <w:jc w:val="center"/>
        <w:rPr>
          <w:rFonts w:cs="Times New Roman"/>
          <w:b/>
          <w:color w:val="FF0000"/>
          <w:sz w:val="36"/>
          <w:szCs w:val="32"/>
        </w:rPr>
      </w:pPr>
      <w:r w:rsidRPr="002273BF">
        <w:rPr>
          <w:rFonts w:cs="Times New Roman"/>
          <w:b/>
          <w:color w:val="FF0000"/>
          <w:sz w:val="36"/>
          <w:szCs w:val="32"/>
        </w:rPr>
        <w:t>[Dolgozat címe]</w:t>
      </w:r>
    </w:p>
    <w:p w14:paraId="60E0358F" w14:textId="77777777" w:rsidR="0091475E" w:rsidRPr="002273BF" w:rsidRDefault="00202FE2" w:rsidP="00E83FB4">
      <w:pPr>
        <w:spacing w:after="2800"/>
        <w:ind w:firstLine="0"/>
        <w:jc w:val="center"/>
        <w:rPr>
          <w:rFonts w:cs="Times New Roman"/>
          <w:b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36"/>
          <w:szCs w:val="32"/>
        </w:rPr>
        <w:t>[Név]</w:t>
      </w:r>
    </w:p>
    <w:p w14:paraId="1473862B" w14:textId="77777777" w:rsidR="0091475E" w:rsidRPr="002273BF" w:rsidRDefault="0091475E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 xml:space="preserve">Témavezető: </w:t>
      </w:r>
      <w:r w:rsidR="00202FE2" w:rsidRPr="002273BF">
        <w:rPr>
          <w:rFonts w:cs="Times New Roman"/>
          <w:color w:val="FF0000"/>
          <w:sz w:val="32"/>
          <w:szCs w:val="28"/>
        </w:rPr>
        <w:t>[Témavezető neve]</w:t>
      </w:r>
    </w:p>
    <w:p w14:paraId="2EEEE395" w14:textId="77777777" w:rsidR="00037D0C" w:rsidRPr="002273BF" w:rsidRDefault="00037D0C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Külső/belső konzulens: [Konzulens neve]</w:t>
      </w:r>
    </w:p>
    <w:p w14:paraId="1D9D9B4E" w14:textId="77777777" w:rsidR="00791D1B" w:rsidRDefault="00202FE2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2273BF">
        <w:rPr>
          <w:rFonts w:cs="Times New Roman"/>
          <w:color w:val="FF0000"/>
          <w:sz w:val="32"/>
          <w:szCs w:val="28"/>
        </w:rPr>
        <w:t>[évszám]</w:t>
      </w:r>
    </w:p>
    <w:p w14:paraId="425BC073" w14:textId="77777777" w:rsidR="00EC7547" w:rsidRPr="002273BF" w:rsidRDefault="00572DF2" w:rsidP="00674F6E">
      <w:pPr>
        <w:pStyle w:val="Title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Title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525392F7" w14:textId="5F12B30B" w:rsidR="0033258A" w:rsidRPr="00037D0C" w:rsidRDefault="0033258A" w:rsidP="00037D0C">
      <w:pPr>
        <w:pStyle w:val="Firstparagraph"/>
      </w:pPr>
      <w:r w:rsidRPr="00037D0C">
        <w:t xml:space="preserve">Alulírott </w:t>
      </w:r>
      <w:r w:rsidRPr="002273BF">
        <w:rPr>
          <w:color w:val="FF0000"/>
        </w:rPr>
        <w:t>&lt;&lt;hallgató neve&gt;&gt;</w:t>
      </w:r>
      <w:r w:rsidRPr="00037D0C">
        <w:t xml:space="preserve"> hallgató kijelentem, hogy a dolgozatot a Pannon Egyetem </w:t>
      </w:r>
      <w:r w:rsidRPr="002273BF">
        <w:rPr>
          <w:color w:val="FF0000"/>
        </w:rPr>
        <w:t>&lt;&lt;tanszék neve&gt;&gt;</w:t>
      </w:r>
      <w:r w:rsidR="00CF499E">
        <w:rPr>
          <w:color w:val="FF0000"/>
        </w:rPr>
        <w:t>én</w:t>
      </w:r>
      <w:r w:rsidRPr="00037D0C">
        <w:t xml:space="preserve"> készítettem a </w:t>
      </w:r>
      <w:r w:rsidRPr="002273BF">
        <w:rPr>
          <w:color w:val="FF0000"/>
        </w:rPr>
        <w:t>&lt;&lt;végzettség&gt;&gt;</w:t>
      </w:r>
      <w:r w:rsidRPr="00037D0C">
        <w:t xml:space="preserve"> végzettség megszerzése érdekében.</w:t>
      </w:r>
    </w:p>
    <w:p w14:paraId="6B39F50E" w14:textId="77777777" w:rsidR="0033258A" w:rsidRPr="00572DF2" w:rsidRDefault="0033258A" w:rsidP="008B7EA5">
      <w:r w:rsidRPr="00572DF2">
        <w:t xml:space="preserve">Kijelentem, hogy a dolgozatban lévő érdemi rész saját munkám eredménye, az érdemi részen kívül csak a hivatkozott forrásokat (szakirodalom, </w:t>
      </w:r>
      <w:r w:rsidR="00572DF2" w:rsidRPr="00572DF2">
        <w:t>eszközök</w:t>
      </w:r>
      <w:r w:rsidRPr="00572DF2">
        <w:t xml:space="preserve"> stb.) használtam fel.</w:t>
      </w:r>
    </w:p>
    <w:p w14:paraId="297B066F" w14:textId="77777777" w:rsidR="0033258A" w:rsidRPr="00572DF2" w:rsidRDefault="0033258A" w:rsidP="008B7EA5">
      <w:r w:rsidRPr="00572DF2">
        <w:t xml:space="preserve">Tudomásul veszem, hogy a dolgozatban foglalt eredményeket a Pannon Egyetem, </w:t>
      </w:r>
      <w:r w:rsidR="008B7EA5">
        <w:t>v</w:t>
      </w:r>
      <w:r w:rsidRPr="00572DF2">
        <w:t>alamint a feladatot kiíró szervezeti egység saját céljaira szabadon felhasználhatja.</w:t>
      </w:r>
    </w:p>
    <w:p w14:paraId="6FB29CF9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77777777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</w:t>
      </w:r>
      <w:r w:rsidR="00674F6E" w:rsidRPr="002273BF">
        <w:rPr>
          <w:rFonts w:eastAsia="Times New Roman"/>
          <w:i/>
          <w:color w:val="FF0000"/>
        </w:rPr>
        <w:t>h</w:t>
      </w:r>
      <w:r w:rsidRPr="002273BF">
        <w:rPr>
          <w:rFonts w:eastAsia="Times New Roman"/>
          <w:i/>
          <w:color w:val="FF0000"/>
        </w:rPr>
        <w:t>allgató neve&gt;&gt;</w:t>
      </w:r>
    </w:p>
    <w:p w14:paraId="0DC7FA7A" w14:textId="77777777" w:rsidR="003601AC" w:rsidRPr="00572DF2" w:rsidRDefault="003601AC" w:rsidP="009F025B">
      <w:pPr>
        <w:pStyle w:val="Title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6848F36C" w:rsidR="0033258A" w:rsidRPr="00572DF2" w:rsidRDefault="0033258A" w:rsidP="00037D0C">
      <w:pPr>
        <w:pStyle w:val="Firstparagraph"/>
      </w:pPr>
      <w:r w:rsidRPr="00572DF2">
        <w:t xml:space="preserve">Alulírott </w:t>
      </w:r>
      <w:r w:rsidRPr="00CF499E">
        <w:rPr>
          <w:rFonts w:eastAsia="Times New Roman"/>
          <w:iCs/>
          <w:color w:val="FF0000"/>
        </w:rPr>
        <w:t>&lt;&lt;témavezető neve&gt;&gt;</w:t>
      </w:r>
      <w:r w:rsidRPr="002273BF">
        <w:rPr>
          <w:color w:val="FF0000"/>
        </w:rPr>
        <w:t xml:space="preserve"> </w:t>
      </w:r>
      <w:r w:rsidRPr="00572DF2">
        <w:t xml:space="preserve">témavezető kijelentem, hogy a dolgozatot </w:t>
      </w:r>
      <w:r w:rsidRPr="002273BF">
        <w:rPr>
          <w:rFonts w:eastAsia="Times New Roman"/>
          <w:i/>
          <w:color w:val="FF0000"/>
        </w:rPr>
        <w:t>&lt;&lt;</w:t>
      </w:r>
      <w:r w:rsidR="00037D0C" w:rsidRPr="002273BF">
        <w:rPr>
          <w:color w:val="FF0000"/>
        </w:rPr>
        <w:t>hallgató neve</w:t>
      </w:r>
      <w:r w:rsidRPr="002273BF">
        <w:rPr>
          <w:rFonts w:eastAsia="Times New Roman"/>
          <w:i/>
          <w:color w:val="FF0000"/>
        </w:rPr>
        <w:t>&gt;&gt;</w:t>
      </w:r>
      <w:r w:rsidRPr="00572DF2">
        <w:rPr>
          <w:rFonts w:eastAsia="Times New Roman"/>
          <w:i/>
        </w:rPr>
        <w:t xml:space="preserve"> </w:t>
      </w:r>
      <w:r w:rsidRPr="00572DF2">
        <w:t xml:space="preserve">a Pannon Egyetem </w:t>
      </w:r>
      <w:r w:rsidRPr="00CF499E">
        <w:rPr>
          <w:rFonts w:eastAsia="Times New Roman"/>
          <w:iCs/>
          <w:color w:val="FF0000"/>
        </w:rPr>
        <w:t>&lt;&lt;tanszék neve&gt;&gt;</w:t>
      </w:r>
      <w:r w:rsidR="00CF499E" w:rsidRPr="00CF499E">
        <w:rPr>
          <w:rFonts w:eastAsia="Times New Roman"/>
          <w:iCs/>
          <w:color w:val="FF0000"/>
        </w:rPr>
        <w:t>én</w:t>
      </w:r>
      <w:r w:rsidRPr="00572DF2">
        <w:t xml:space="preserve"> készítette </w:t>
      </w:r>
      <w:r w:rsidRPr="002273BF">
        <w:rPr>
          <w:color w:val="FF0000"/>
        </w:rPr>
        <w:t xml:space="preserve">&lt;&lt;végzettség&gt;&gt; </w:t>
      </w:r>
      <w:r w:rsidRPr="00572DF2">
        <w:t>végzettség megszerzése érdekében.</w:t>
      </w:r>
    </w:p>
    <w:p w14:paraId="0D90F6C3" w14:textId="77777777" w:rsidR="0033258A" w:rsidRPr="00572DF2" w:rsidRDefault="0033258A" w:rsidP="003601AC">
      <w:r w:rsidRPr="00572DF2">
        <w:t>Kijelentem, hogy a dolgozat védésre bocsátását engedélyezem.</w:t>
      </w:r>
    </w:p>
    <w:p w14:paraId="0D5759E7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77777777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&lt;&lt;témavezető neve&gt;&gt;</w:t>
      </w:r>
    </w:p>
    <w:p w14:paraId="05B52170" w14:textId="77777777" w:rsidR="0091475E" w:rsidRPr="009F025B" w:rsidRDefault="0091475E" w:rsidP="009F025B">
      <w:pPr>
        <w:pStyle w:val="Title1"/>
      </w:pPr>
      <w:r w:rsidRPr="009F025B">
        <w:lastRenderedPageBreak/>
        <w:t>Köszönetnyilvánítás</w:t>
      </w:r>
      <w:bookmarkEnd w:id="1"/>
    </w:p>
    <w:p w14:paraId="10D06E74" w14:textId="77777777" w:rsidR="005E3250" w:rsidRDefault="000E0C4A" w:rsidP="00037D0C">
      <w:pPr>
        <w:pStyle w:val="Firstparagraph"/>
      </w:pPr>
      <w:r w:rsidRPr="000E0C4A">
        <w:t>A hallgató köszönetet nyilvánít mindazoknak, akiktől (elméleti, gyakorlati, erkölcsi stb.) segítséget kapott.</w:t>
      </w:r>
    </w:p>
    <w:p w14:paraId="272A046D" w14:textId="77777777" w:rsidR="0091475E" w:rsidRPr="009F025B" w:rsidRDefault="0091475E" w:rsidP="009F025B">
      <w:pPr>
        <w:pStyle w:val="Title1"/>
      </w:pPr>
      <w:bookmarkStart w:id="2" w:name="_Toc68948684"/>
      <w:r w:rsidRPr="009F025B">
        <w:lastRenderedPageBreak/>
        <w:t>Tartalmi összefoglaló</w:t>
      </w:r>
      <w:bookmarkEnd w:id="2"/>
    </w:p>
    <w:p w14:paraId="11F88A7D" w14:textId="77777777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12613634" w14:textId="77777777" w:rsidR="00933CB3" w:rsidRDefault="00D41BAC" w:rsidP="00CA5F8B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>A cím Title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pt,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pt,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77777777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r w:rsidR="000E0C4A">
        <w:rPr>
          <w:rFonts w:cs="Times New Roman"/>
          <w:szCs w:val="24"/>
        </w:rPr>
        <w:t>[4-</w:t>
      </w:r>
      <w:r w:rsidR="00042B01">
        <w:rPr>
          <w:rFonts w:cs="Times New Roman"/>
          <w:szCs w:val="24"/>
        </w:rPr>
        <w:t>6</w:t>
      </w:r>
      <w:r w:rsidR="000E0C4A">
        <w:rPr>
          <w:rFonts w:cs="Times New Roman"/>
          <w:szCs w:val="24"/>
        </w:rPr>
        <w:t xml:space="preserve"> kulcsszó felsorolása</w:t>
      </w:r>
      <w:r w:rsidR="00761FB3">
        <w:rPr>
          <w:rFonts w:cs="Times New Roman"/>
          <w:szCs w:val="24"/>
        </w:rPr>
        <w:t>, vesszővel elválasztva</w:t>
      </w:r>
      <w:r w:rsidR="000E0C4A">
        <w:rPr>
          <w:rFonts w:cs="Times New Roman"/>
          <w:szCs w:val="24"/>
        </w:rPr>
        <w:t>]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7777777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1F1695">
        <w:rPr>
          <w:rFonts w:cs="Times New Roman"/>
          <w:szCs w:val="24"/>
          <w:lang w:val="en-GB"/>
        </w:rPr>
        <w:t>[list 4-</w:t>
      </w:r>
      <w:r w:rsidR="00933CB3">
        <w:rPr>
          <w:rFonts w:cs="Times New Roman"/>
          <w:szCs w:val="24"/>
          <w:lang w:val="en-GB"/>
        </w:rPr>
        <w:t>6</w:t>
      </w:r>
      <w:r w:rsidR="001F1695">
        <w:rPr>
          <w:rFonts w:cs="Times New Roman"/>
          <w:szCs w:val="24"/>
          <w:lang w:val="en-GB"/>
        </w:rPr>
        <w:t xml:space="preserve"> keywords]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OCHeading"/>
            <w:spacing w:after="480"/>
            <w:rPr>
              <w:rStyle w:val="Title1Char"/>
              <w:color w:val="auto"/>
            </w:rPr>
          </w:pPr>
          <w:r w:rsidRPr="00674F6E">
            <w:rPr>
              <w:rStyle w:val="Title1Char"/>
              <w:color w:val="auto"/>
            </w:rPr>
            <w:t>Tartalomjegyzék</w:t>
          </w:r>
        </w:p>
        <w:p w14:paraId="1B379213" w14:textId="211BA353" w:rsidR="00287AB8" w:rsidRDefault="00674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75152" w:history="1">
            <w:r w:rsidR="00287AB8" w:rsidRPr="007B0F74">
              <w:rPr>
                <w:rStyle w:val="Hyperlink"/>
                <w:noProof/>
              </w:rPr>
              <w:t>Jelölésjegyzék</w:t>
            </w:r>
            <w:r w:rsidR="00287AB8">
              <w:rPr>
                <w:noProof/>
                <w:webHidden/>
              </w:rPr>
              <w:tab/>
            </w:r>
            <w:r w:rsidR="00287AB8">
              <w:rPr>
                <w:noProof/>
                <w:webHidden/>
              </w:rPr>
              <w:fldChar w:fldCharType="begin"/>
            </w:r>
            <w:r w:rsidR="00287AB8">
              <w:rPr>
                <w:noProof/>
                <w:webHidden/>
              </w:rPr>
              <w:instrText xml:space="preserve"> PAGEREF _Toc100675152 \h </w:instrText>
            </w:r>
            <w:r w:rsidR="00287AB8">
              <w:rPr>
                <w:noProof/>
                <w:webHidden/>
              </w:rPr>
            </w:r>
            <w:r w:rsidR="00287AB8">
              <w:rPr>
                <w:noProof/>
                <w:webHidden/>
              </w:rPr>
              <w:fldChar w:fldCharType="separate"/>
            </w:r>
            <w:r w:rsidR="00287AB8">
              <w:rPr>
                <w:noProof/>
                <w:webHidden/>
              </w:rPr>
              <w:t>9</w:t>
            </w:r>
            <w:r w:rsidR="00287AB8">
              <w:rPr>
                <w:noProof/>
                <w:webHidden/>
              </w:rPr>
              <w:fldChar w:fldCharType="end"/>
            </w:r>
          </w:hyperlink>
        </w:p>
        <w:p w14:paraId="3DEBAC42" w14:textId="160FDACD" w:rsidR="00287AB8" w:rsidRDefault="00287AB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53" w:history="1">
            <w:r w:rsidRPr="007B0F74">
              <w:rPr>
                <w:rStyle w:val="Hyperlink"/>
                <w:rFonts w:ascii="Arial" w:hAnsi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3326" w14:textId="12C069BE" w:rsidR="00287AB8" w:rsidRDefault="00287AB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54" w:history="1">
            <w:r w:rsidRPr="007B0F74">
              <w:rPr>
                <w:rStyle w:val="Hyperlink"/>
                <w:rFonts w:ascii="Arial" w:hAnsi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Versenytárs 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3041C" w14:textId="7CC6230F" w:rsidR="00287AB8" w:rsidRDefault="00287AB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55" w:history="1">
            <w:r w:rsidRPr="007B0F74">
              <w:rPr>
                <w:rStyle w:val="Hyperlink"/>
                <w:rFonts w:ascii="Arial" w:hAnsi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Saját megoldás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16EB4" w14:textId="6B53CE78" w:rsidR="00287AB8" w:rsidRDefault="00287AB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56" w:history="1">
            <w:r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C2A3" w14:textId="701FD54F" w:rsidR="00287AB8" w:rsidRDefault="00287AB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57" w:history="1">
            <w:r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7B97D" w14:textId="3A7416D4" w:rsidR="00287AB8" w:rsidRDefault="00287AB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58" w:history="1">
            <w:r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B4D1" w14:textId="6D8AF3A4" w:rsidR="00287AB8" w:rsidRDefault="00287AB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59" w:history="1">
            <w:r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AFE8" w14:textId="0826F87B" w:rsidR="00287AB8" w:rsidRDefault="00287AB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60" w:history="1">
            <w:r w:rsidRPr="007B0F74">
              <w:rPr>
                <w:rStyle w:val="Hyperlink"/>
                <w:rFonts w:ascii="Arial" w:hAnsi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54C64" w14:textId="52B63D73" w:rsidR="00287AB8" w:rsidRDefault="00287AB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61" w:history="1">
            <w:r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Mangadex API(Külső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094F0" w14:textId="0488EBC0" w:rsidR="00287AB8" w:rsidRDefault="00287AB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62" w:history="1">
            <w:r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E715D" w14:textId="0A2598FE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63" w:history="1">
            <w:r w:rsidRPr="007B0F74">
              <w:rPr>
                <w:rStyle w:val="Hyperlink"/>
                <w:rFonts w:ascii="Arial" w:hAnsi="Arial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FBCC6" w14:textId="3B9032DE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64" w:history="1">
            <w:r w:rsidRPr="007B0F74">
              <w:rPr>
                <w:rStyle w:val="Hyperlink"/>
                <w:rFonts w:ascii="Arial" w:hAnsi="Arial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D66A" w14:textId="3112AA19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65" w:history="1">
            <w:r w:rsidRPr="007B0F74">
              <w:rPr>
                <w:rStyle w:val="Hyperlink"/>
                <w:rFonts w:ascii="Arial" w:hAnsi="Arial"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MySQL(Node package)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7C38" w14:textId="3104EF49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66" w:history="1">
            <w:r w:rsidRPr="007B0F74">
              <w:rPr>
                <w:rStyle w:val="Hyperlink"/>
                <w:rFonts w:ascii="Arial" w:hAnsi="Arial"/>
                <w:noProof/>
              </w:rPr>
              <w:t>4.2.4.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JSON Web Token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156C6" w14:textId="3E3EAE7F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67" w:history="1">
            <w:r w:rsidRPr="007B0F74">
              <w:rPr>
                <w:rStyle w:val="Hyperlink"/>
                <w:rFonts w:ascii="Arial" w:hAnsi="Arial"/>
                <w:noProof/>
              </w:rPr>
              <w:t>4.2.5.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Socket 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A904" w14:textId="74CD4EAC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68" w:history="1">
            <w:r w:rsidRPr="007B0F74">
              <w:rPr>
                <w:rStyle w:val="Hyperlink"/>
                <w:rFonts w:ascii="Arial" w:hAnsi="Arial"/>
                <w:noProof/>
              </w:rPr>
              <w:t>4.2.6.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Nodemailer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FC68" w14:textId="1EA7198F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69" w:history="1">
            <w:r w:rsidRPr="007B0F74">
              <w:rPr>
                <w:rStyle w:val="Hyperlink"/>
                <w:rFonts w:ascii="Arial" w:hAnsi="Arial"/>
                <w:noProof/>
              </w:rPr>
              <w:t>4.2.7.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Bcrypt(Node Package)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A08A8" w14:textId="4EEAB6A8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70" w:history="1">
            <w:r w:rsidRPr="007B0F74">
              <w:rPr>
                <w:rStyle w:val="Hyperlink"/>
                <w:rFonts w:ascii="Arial" w:hAnsi="Arial"/>
                <w:noProof/>
              </w:rPr>
              <w:t>4.2.8.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Node Cron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FDEF" w14:textId="3F44372F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71" w:history="1">
            <w:r w:rsidRPr="007B0F74">
              <w:rPr>
                <w:rStyle w:val="Hyperlink"/>
                <w:rFonts w:ascii="Arial" w:hAnsi="Arial"/>
                <w:noProof/>
              </w:rPr>
              <w:t>4.2.9.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Uuid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78B0" w14:textId="07DF56B7" w:rsidR="00287AB8" w:rsidRDefault="00287AB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72" w:history="1">
            <w:r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EE0FD" w14:textId="6697629C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73" w:history="1">
            <w:r w:rsidRPr="007B0F74">
              <w:rPr>
                <w:rStyle w:val="Hyperlink"/>
                <w:rFonts w:ascii="Arial" w:hAnsi="Arial"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16B7" w14:textId="3DCE7C26" w:rsidR="00287AB8" w:rsidRDefault="00287AB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74" w:history="1">
            <w:r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24EC" w14:textId="3DB72669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75" w:history="1">
            <w:r w:rsidRPr="007B0F74">
              <w:rPr>
                <w:rStyle w:val="Hyperlink"/>
                <w:rFonts w:ascii="Arial" w:hAnsi="Arial"/>
                <w:noProof/>
              </w:rPr>
              <w:t>4.4.1.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365A5" w14:textId="48C19D5C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76" w:history="1">
            <w:r w:rsidRPr="007B0F74">
              <w:rPr>
                <w:rStyle w:val="Hyperlink"/>
                <w:rFonts w:ascii="Arial" w:hAnsi="Arial"/>
                <w:noProof/>
              </w:rPr>
              <w:t>4.4.2.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6B25" w14:textId="6A09B18D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77" w:history="1">
            <w:r w:rsidRPr="007B0F74">
              <w:rPr>
                <w:rStyle w:val="Hyperlink"/>
                <w:rFonts w:ascii="Arial" w:hAnsi="Arial"/>
                <w:noProof/>
              </w:rPr>
              <w:t>4.4.3.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Axios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E3C30" w14:textId="40591AE2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78" w:history="1">
            <w:r w:rsidRPr="007B0F74">
              <w:rPr>
                <w:rStyle w:val="Hyperlink"/>
                <w:rFonts w:ascii="Arial" w:hAnsi="Arial"/>
                <w:noProof/>
              </w:rPr>
              <w:t>4.4.4.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Socket Io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DDCB" w14:textId="450F5B90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79" w:history="1">
            <w:r w:rsidRPr="007B0F74">
              <w:rPr>
                <w:rStyle w:val="Hyperlink"/>
                <w:rFonts w:ascii="Arial" w:hAnsi="Arial"/>
                <w:noProof/>
              </w:rPr>
              <w:t>4.4.5.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A537" w14:textId="29E213B9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80" w:history="1">
            <w:r w:rsidRPr="007B0F74">
              <w:rPr>
                <w:rStyle w:val="Hyperlink"/>
                <w:rFonts w:ascii="Arial" w:hAnsi="Arial"/>
                <w:noProof/>
              </w:rPr>
              <w:t>4.4.6.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Classnames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FB2F" w14:textId="23A24338" w:rsidR="00287AB8" w:rsidRDefault="00287AB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81" w:history="1">
            <w:r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0980" w14:textId="7092234D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82" w:history="1">
            <w:r w:rsidRPr="007B0F74">
              <w:rPr>
                <w:rStyle w:val="Hyperlink"/>
                <w:rFonts w:ascii="Arial" w:hAnsi="Arial"/>
                <w:noProof/>
              </w:rPr>
              <w:t>4.5.1.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http-proxy-middleware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3BA8" w14:textId="0D6FA15F" w:rsidR="00287AB8" w:rsidRDefault="00287AB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83" w:history="1">
            <w:r w:rsidRPr="007B0F74">
              <w:rPr>
                <w:rStyle w:val="Hyperlink"/>
                <w:rFonts w:ascii="Arial" w:hAnsi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572CB" w14:textId="686CB289" w:rsidR="00287AB8" w:rsidRDefault="00287AB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84" w:history="1">
            <w:r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E2FC" w14:textId="696C24A1" w:rsidR="00287AB8" w:rsidRDefault="00287AB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85" w:history="1">
            <w:r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C685" w14:textId="2CB79A58" w:rsidR="00287AB8" w:rsidRDefault="00287AB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86" w:history="1">
            <w:r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Rendszer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C884" w14:textId="7511D9EF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87" w:history="1">
            <w:r w:rsidRPr="007B0F74">
              <w:rPr>
                <w:rStyle w:val="Hyperlink"/>
                <w:rFonts w:ascii="Arial" w:hAnsi="Arial"/>
                <w:noProof/>
              </w:rPr>
              <w:t>5.3.1.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Kommunikációk rétegek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A2E84" w14:textId="746AC634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88" w:history="1">
            <w:r w:rsidRPr="007B0F74">
              <w:rPr>
                <w:rStyle w:val="Hyperlink"/>
                <w:rFonts w:ascii="Arial" w:hAnsi="Arial"/>
                <w:noProof/>
              </w:rPr>
              <w:t>5.3.2.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MangaDex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717F" w14:textId="7C91A82E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89" w:history="1">
            <w:r w:rsidRPr="007B0F74">
              <w:rPr>
                <w:rStyle w:val="Hyperlink"/>
                <w:rFonts w:ascii="Arial" w:hAnsi="Arial"/>
                <w:noProof/>
              </w:rPr>
              <w:t>5.3.3.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CC35" w14:textId="658B7460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90" w:history="1">
            <w:r w:rsidRPr="007B0F74">
              <w:rPr>
                <w:rStyle w:val="Hyperlink"/>
                <w:rFonts w:ascii="Arial" w:hAnsi="Arial"/>
                <w:noProof/>
              </w:rPr>
              <w:t>5.3.4.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BFA80" w14:textId="01A7F5CD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91" w:history="1">
            <w:r w:rsidRPr="007B0F74">
              <w:rPr>
                <w:rStyle w:val="Hyperlink"/>
                <w:rFonts w:ascii="Arial" w:hAnsi="Arial"/>
                <w:noProof/>
              </w:rPr>
              <w:t>5.3.5.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D3E4" w14:textId="53210CF9" w:rsidR="00287AB8" w:rsidRDefault="00287AB8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ja-JP"/>
            </w:rPr>
          </w:pPr>
          <w:hyperlink w:anchor="_Toc100675192" w:history="1">
            <w:r w:rsidRPr="007B0F74">
              <w:rPr>
                <w:rStyle w:val="Hyperlink"/>
                <w:rFonts w:ascii="Arial" w:hAnsi="Arial"/>
                <w:noProof/>
              </w:rPr>
              <w:t>5.3.6.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ED866" w14:textId="27BB724F" w:rsidR="00287AB8" w:rsidRDefault="00287AB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93" w:history="1">
            <w:r w:rsidRPr="007B0F74">
              <w:rPr>
                <w:rStyle w:val="Hyperlink"/>
                <w:rFonts w:ascii="Arial" w:hAnsi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A397" w14:textId="7452450B" w:rsidR="00287AB8" w:rsidRDefault="00287AB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94" w:history="1">
            <w:r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85DD" w14:textId="3C961D6A" w:rsidR="00287AB8" w:rsidRDefault="00287AB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ja-JP"/>
            </w:rPr>
          </w:pPr>
          <w:hyperlink w:anchor="_Toc100675195" w:history="1">
            <w:r w:rsidRPr="007B0F7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C36FE" w14:textId="33C0C3D5" w:rsidR="00287AB8" w:rsidRDefault="00287AB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96" w:history="1">
            <w:r w:rsidRPr="007B0F74">
              <w:rPr>
                <w:rStyle w:val="Hyperlink"/>
                <w:rFonts w:ascii="Arial" w:hAnsi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8197" w14:textId="093552F9" w:rsidR="00287AB8" w:rsidRDefault="00287AB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97" w:history="1">
            <w:r w:rsidRPr="007B0F74">
              <w:rPr>
                <w:rStyle w:val="Hyperlink"/>
                <w:rFonts w:ascii="Arial" w:hAnsi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7D75" w14:textId="68097769" w:rsidR="00287AB8" w:rsidRDefault="00287AB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98" w:history="1">
            <w:r w:rsidRPr="007B0F74">
              <w:rPr>
                <w:rStyle w:val="Hyperlink"/>
                <w:rFonts w:ascii="Arial" w:hAnsi="Arial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ja-JP"/>
              </w:rPr>
              <w:tab/>
            </w:r>
            <w:r w:rsidRPr="007B0F74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D83B" w14:textId="3C0D661B" w:rsidR="00287AB8" w:rsidRDefault="00287AB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199" w:history="1">
            <w:r w:rsidRPr="007B0F74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2A66" w14:textId="35DE5C4A" w:rsidR="00287AB8" w:rsidRDefault="00287AB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200" w:history="1">
            <w:r w:rsidRPr="007B0F74">
              <w:rPr>
                <w:rStyle w:val="Hyperlink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5229" w14:textId="4943B230" w:rsidR="00287AB8" w:rsidRDefault="00287AB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201" w:history="1">
            <w:r w:rsidRPr="007B0F74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D732" w14:textId="6B4D1400" w:rsidR="00287AB8" w:rsidRDefault="00287AB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100675202" w:history="1">
            <w:r w:rsidRPr="007B0F74">
              <w:rPr>
                <w:rStyle w:val="Hyperlink"/>
                <w:noProof/>
              </w:rPr>
              <w:t>Táblázatjegyzék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6ABA" w14:textId="1C726D03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842554">
      <w:pPr>
        <w:tabs>
          <w:tab w:val="left" w:pos="1220"/>
        </w:tabs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7777777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  <w:r>
        <w:br w:type="page"/>
      </w:r>
    </w:p>
    <w:p w14:paraId="4EDD0537" w14:textId="77777777" w:rsidR="00842554" w:rsidRDefault="00842554" w:rsidP="00842554">
      <w:pPr>
        <w:pStyle w:val="Cmsor1-szmozatlan"/>
      </w:pPr>
      <w:bookmarkStart w:id="3" w:name="_Toc100675152"/>
      <w:r>
        <w:lastRenderedPageBreak/>
        <w:t>Jelölésjegyzék</w:t>
      </w:r>
      <w:bookmarkEnd w:id="3"/>
    </w:p>
    <w:tbl>
      <w:tblPr>
        <w:tblStyle w:val="TableGrid0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AI:</w:t>
            </w:r>
          </w:p>
        </w:tc>
        <w:tc>
          <w:tcPr>
            <w:tcW w:w="7513" w:type="dxa"/>
          </w:tcPr>
          <w:p w14:paraId="67AA4440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Artificial Intelligence (Mesterséges Intelligencia)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GPU:</w:t>
            </w:r>
          </w:p>
        </w:tc>
        <w:tc>
          <w:tcPr>
            <w:tcW w:w="7513" w:type="dxa"/>
          </w:tcPr>
          <w:p w14:paraId="43450D42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Graphical Processing Unit (Grafikus Processzor / Grafikus Feldolgozó Egység)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API:</w:t>
            </w:r>
          </w:p>
        </w:tc>
        <w:tc>
          <w:tcPr>
            <w:tcW w:w="7513" w:type="dxa"/>
          </w:tcPr>
          <w:p w14:paraId="06BAAE7C" w14:textId="77777777" w:rsidR="00250DAD" w:rsidRDefault="00764FF6">
            <w:pPr>
              <w:spacing w:after="160" w:line="259" w:lineRule="auto"/>
              <w:ind w:firstLine="0"/>
              <w:jc w:val="left"/>
            </w:pPr>
            <w:r w:rsidRPr="00764FF6">
              <w:t>Application Programming Interface (Alkalmazásprogramozási Felület)</w:t>
            </w:r>
          </w:p>
        </w:tc>
      </w:tr>
      <w:tr w:rsidR="00250DAD" w14:paraId="2F4A1B56" w14:textId="77777777" w:rsidTr="00250DAD">
        <w:tc>
          <w:tcPr>
            <w:tcW w:w="1129" w:type="dxa"/>
          </w:tcPr>
          <w:p w14:paraId="087E5D9D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CPU:</w:t>
            </w:r>
          </w:p>
        </w:tc>
        <w:tc>
          <w:tcPr>
            <w:tcW w:w="7513" w:type="dxa"/>
          </w:tcPr>
          <w:p w14:paraId="72D9F99E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Central Processing Unit (Központi Feldolgozó Egység / Processzor)</w:t>
            </w:r>
          </w:p>
        </w:tc>
      </w:tr>
      <w:tr w:rsidR="00250DAD" w14:paraId="0738A8BA" w14:textId="77777777" w:rsidTr="00250DAD">
        <w:tc>
          <w:tcPr>
            <w:tcW w:w="1129" w:type="dxa"/>
          </w:tcPr>
          <w:p w14:paraId="49076C5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GUI:</w:t>
            </w:r>
          </w:p>
        </w:tc>
        <w:tc>
          <w:tcPr>
            <w:tcW w:w="7513" w:type="dxa"/>
          </w:tcPr>
          <w:p w14:paraId="3CD30A23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Graphical User Interface (Grafikus Felhasználói Felület)</w:t>
            </w:r>
          </w:p>
        </w:tc>
      </w:tr>
      <w:tr w:rsidR="00250DAD" w14:paraId="261F401E" w14:textId="77777777" w:rsidTr="00250DAD">
        <w:tc>
          <w:tcPr>
            <w:tcW w:w="1129" w:type="dxa"/>
          </w:tcPr>
          <w:p w14:paraId="23AD8A0A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HCI:</w:t>
            </w:r>
          </w:p>
        </w:tc>
        <w:tc>
          <w:tcPr>
            <w:tcW w:w="7513" w:type="dxa"/>
          </w:tcPr>
          <w:p w14:paraId="53956A63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Human Computer Interaction (Ember-gép kapcsolat)</w:t>
            </w:r>
          </w:p>
        </w:tc>
      </w:tr>
      <w:tr w:rsidR="00250DAD" w14:paraId="1E6BFB5B" w14:textId="77777777" w:rsidTr="00250DAD">
        <w:tc>
          <w:tcPr>
            <w:tcW w:w="1129" w:type="dxa"/>
          </w:tcPr>
          <w:p w14:paraId="17EB84CF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CIS:</w:t>
            </w:r>
          </w:p>
        </w:tc>
        <w:tc>
          <w:tcPr>
            <w:tcW w:w="7513" w:type="dxa"/>
          </w:tcPr>
          <w:p w14:paraId="4152BEBC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Cognitive Information System (Kognitív információs rendszer)</w:t>
            </w:r>
          </w:p>
        </w:tc>
      </w:tr>
    </w:tbl>
    <w:p w14:paraId="5EC69C67" w14:textId="6AA48576" w:rsidR="00D0798F" w:rsidRDefault="00D0798F">
      <w:pPr>
        <w:spacing w:after="160" w:line="259" w:lineRule="auto"/>
        <w:ind w:firstLine="0"/>
        <w:jc w:val="left"/>
      </w:pPr>
    </w:p>
    <w:p w14:paraId="44A0F37B" w14:textId="77777777" w:rsidR="00D0798F" w:rsidRDefault="00D0798F">
      <w:pPr>
        <w:spacing w:after="160" w:line="259" w:lineRule="auto"/>
        <w:ind w:firstLine="0"/>
        <w:jc w:val="left"/>
      </w:pPr>
      <w:r>
        <w:br w:type="page"/>
      </w:r>
    </w:p>
    <w:p w14:paraId="7D3707EE" w14:textId="1D0DA795" w:rsidR="00A538E1" w:rsidRDefault="00A538E1" w:rsidP="00D6645A">
      <w:pPr>
        <w:pStyle w:val="Heading1"/>
      </w:pPr>
      <w:bookmarkStart w:id="4" w:name="_Toc99974847"/>
      <w:bookmarkStart w:id="5" w:name="_Toc100675153"/>
      <w:r>
        <w:lastRenderedPageBreak/>
        <w:t>Bevezetés</w:t>
      </w:r>
      <w:bookmarkEnd w:id="4"/>
      <w:bookmarkEnd w:id="5"/>
    </w:p>
    <w:p w14:paraId="2FE2AFD5" w14:textId="00AAB19C" w:rsidR="007D1284" w:rsidRDefault="007D1284" w:rsidP="007D1284">
      <w:pPr>
        <w:pStyle w:val="Firstparagraph"/>
      </w:pPr>
      <w:r>
        <w:t xml:space="preserve">Azért választottam ezt a témát mert </w:t>
      </w:r>
      <w:r w:rsidR="002F063A">
        <w:t xml:space="preserve">szakdolgozat téma választás idejében találtam rá a MangaDex API-ra ami lehetővé teszi hogy saját manga olvasó programot/weboldalt hozhassunk létre, és mivel </w:t>
      </w:r>
      <w:r w:rsidR="00024B56">
        <w:t>szeretem a mangákat meg a webfejlesztés témaköre is érdekelt, úgy gondoltam hogy tökéletes szakdolgozat téma lenne egy saját közösségi weboldalt készíteni ami a mangák körül forog.</w:t>
      </w:r>
    </w:p>
    <w:p w14:paraId="2F6C4BF2" w14:textId="1DD3D45E" w:rsidR="006D6B6C" w:rsidRDefault="00A52033" w:rsidP="00024B56">
      <w:r>
        <w:t>A weboldal főleg olyan embereknek készült akik nem csak mangákat szeretnének olvasni, hanem más, manga iránt érdeklődő emberekkel szeretnének találkozni, beszélgetni</w:t>
      </w:r>
      <w:r w:rsidR="00D0798F">
        <w:t>.</w:t>
      </w:r>
    </w:p>
    <w:p w14:paraId="6286D544" w14:textId="77777777" w:rsidR="006D6B6C" w:rsidRDefault="006D6B6C">
      <w:pPr>
        <w:spacing w:after="160" w:line="259" w:lineRule="auto"/>
        <w:ind w:firstLine="0"/>
        <w:jc w:val="left"/>
      </w:pPr>
      <w:r>
        <w:br w:type="page"/>
      </w:r>
    </w:p>
    <w:p w14:paraId="43382747" w14:textId="63E99216" w:rsidR="00A538E1" w:rsidRDefault="00A538E1" w:rsidP="00A538E1">
      <w:pPr>
        <w:pStyle w:val="Heading1"/>
      </w:pPr>
      <w:bookmarkStart w:id="6" w:name="_Toc99974848"/>
      <w:bookmarkStart w:id="7" w:name="_Toc100675154"/>
      <w:r>
        <w:lastRenderedPageBreak/>
        <w:t>Versenytárs elemzés</w:t>
      </w:r>
      <w:bookmarkEnd w:id="6"/>
      <w:bookmarkEnd w:id="7"/>
    </w:p>
    <w:p w14:paraId="129637A0" w14:textId="7B01EB55" w:rsidR="007605EE" w:rsidRDefault="007605EE" w:rsidP="007605EE">
      <w:pPr>
        <w:pStyle w:val="Firstparagraph"/>
      </w:pPr>
      <w:r>
        <w:t>Nagyjából 3 fajta manga olvasó weboldal létezik az interneten</w:t>
      </w:r>
    </w:p>
    <w:p w14:paraId="3B24ED34" w14:textId="646C5CF1" w:rsidR="007605EE" w:rsidRDefault="007605EE" w:rsidP="007605EE">
      <w:pPr>
        <w:pStyle w:val="ListParagraph"/>
      </w:pPr>
      <w:r>
        <w:t>Kiadó által üzemeltetett oldalak</w:t>
      </w:r>
    </w:p>
    <w:p w14:paraId="3819C3BA" w14:textId="5423EDCF" w:rsidR="007605EE" w:rsidRDefault="007605EE" w:rsidP="007605EE">
      <w:pPr>
        <w:pStyle w:val="ListParagraph"/>
      </w:pPr>
      <w:r>
        <w:t>Fordító oldalak</w:t>
      </w:r>
    </w:p>
    <w:p w14:paraId="01670801" w14:textId="43ED1091" w:rsidR="007605EE" w:rsidRDefault="007605EE" w:rsidP="007605EE">
      <w:pPr>
        <w:pStyle w:val="ListParagraph"/>
      </w:pPr>
      <w:r>
        <w:t>Gyűjtő oldalak</w:t>
      </w:r>
    </w:p>
    <w:p w14:paraId="78A15813" w14:textId="134E6552" w:rsidR="007605EE" w:rsidRDefault="007605EE" w:rsidP="007605EE">
      <w:r>
        <w:t xml:space="preserve">A kiadó által működtetett, és a fordító oldalakkal nem fogunk most foglalkozni mert bár lehet rajtuk mangákat olvasni, </w:t>
      </w:r>
      <w:r w:rsidR="003146A9">
        <w:t>vannak hátrányaik mint például a hiányzó közösségi funkciók(Ez egy univerzális hiányosság a manga olvasó oldalak többségénél), a fordítói oldalaknál a kevés kínálat, a kiadói oldalaknál az előfizetés és néhány esetben a kevés kínálat.</w:t>
      </w:r>
    </w:p>
    <w:p w14:paraId="4191C92A" w14:textId="40CCB765" w:rsidR="003146A9" w:rsidRDefault="003146A9" w:rsidP="007605EE">
      <w:r>
        <w:t xml:space="preserve">A gyűjtő oldalak </w:t>
      </w:r>
      <w:r w:rsidR="00955B9F">
        <w:t>többsége nagy kínálatot biztosít és legtöbbször reklámokkal/adományokkal biztosítják fennmaradásukat. Ezek az oldalak</w:t>
      </w:r>
      <w:r w:rsidR="003B110A">
        <w:t xml:space="preserve"> az esetek túlnyomó részében</w:t>
      </w:r>
      <w:r w:rsidR="00955B9F">
        <w:t xml:space="preserve"> web scraper megoldással különböző oldalakról(Fordító oldalakról, más manga kiszolgáló oldalakról) szedik össze a mangákat és adják át az olvasóknak</w:t>
      </w:r>
      <w:r w:rsidR="003B110A">
        <w:t>.</w:t>
      </w:r>
    </w:p>
    <w:p w14:paraId="6063A40B" w14:textId="1C08A9DB" w:rsidR="003B110A" w:rsidRDefault="003B110A" w:rsidP="007605EE">
      <w:r>
        <w:t>A MangaDex(az az oldal ami a szakdolgozatban elkészített weboldalhoz biztosítja a manga api-t) is gyűjtő oldalnak mondható de ők a manga szolgáltatáshoz nem web scraper megoldással szerzik a mangákat, hanem</w:t>
      </w:r>
      <w:r w:rsidR="00EF613D">
        <w:t xml:space="preserve"> saját szerverükre töltik fel a mangákat amiket a fordítók nyújtanak így is kimélik a fordító oldalakat a fölösleges hotlinkingtől</w:t>
      </w:r>
      <w:r w:rsidR="00774708">
        <w:t>.</w:t>
      </w:r>
    </w:p>
    <w:p w14:paraId="56A23B09" w14:textId="7CDDCDCD" w:rsidR="00910F42" w:rsidRDefault="0067076F" w:rsidP="007605EE">
      <w:r>
        <w:t>A manga olvasó weboldalak többsége a fejezetek alá való kommentelésen</w:t>
      </w:r>
      <w:r w:rsidR="00183212">
        <w:t>(gyakoribb), fórumokon(ritkább)</w:t>
      </w:r>
      <w:r>
        <w:t xml:space="preserve"> kívül nem rendelkezik közösségi funkciókkal</w:t>
      </w:r>
      <w:r w:rsidR="00183212">
        <w:t xml:space="preserve"> és inkább más platformokon(Discord vagy IRC-ken) folytatnak aktív beszélgetéseket. De a közösségi funkciókon kívül szinte az összes manga olvasó weboldalon lehet ugye mangákat olvasni, saját listákat létrehozni aho</w:t>
      </w:r>
      <w:r w:rsidR="00B303FD">
        <w:t>vá gyűjthetünk például olyan mangákat amik érdekelnek minket, így könnyebben lehet emlékezni hogy miket olvasunk.</w:t>
      </w:r>
    </w:p>
    <w:p w14:paraId="642D3EA3" w14:textId="77777777" w:rsidR="00910F42" w:rsidRDefault="00910F42">
      <w:pPr>
        <w:spacing w:after="160" w:line="259" w:lineRule="auto"/>
        <w:ind w:firstLine="0"/>
        <w:jc w:val="left"/>
      </w:pPr>
      <w:r>
        <w:br w:type="page"/>
      </w:r>
    </w:p>
    <w:p w14:paraId="5551ABEE" w14:textId="2A5629E9" w:rsidR="00910F42" w:rsidRPr="00910F42" w:rsidRDefault="00A538E1" w:rsidP="00910F42">
      <w:pPr>
        <w:pStyle w:val="Heading1"/>
      </w:pPr>
      <w:bookmarkStart w:id="8" w:name="_Toc99974849"/>
      <w:bookmarkStart w:id="9" w:name="_Toc100675155"/>
      <w:r>
        <w:lastRenderedPageBreak/>
        <w:t>Saját megoldás ismertetése</w:t>
      </w:r>
      <w:bookmarkEnd w:id="8"/>
      <w:bookmarkEnd w:id="9"/>
    </w:p>
    <w:p w14:paraId="439EA637" w14:textId="460C58DE" w:rsidR="00A538E1" w:rsidRDefault="00A538E1" w:rsidP="00A538E1">
      <w:pPr>
        <w:pStyle w:val="Heading2"/>
      </w:pPr>
      <w:bookmarkStart w:id="10" w:name="_Toc99974850"/>
      <w:bookmarkStart w:id="11" w:name="_Toc100675156"/>
      <w:r>
        <w:t>Backend</w:t>
      </w:r>
      <w:bookmarkEnd w:id="10"/>
      <w:bookmarkEnd w:id="11"/>
    </w:p>
    <w:p w14:paraId="62BA10B7" w14:textId="3E767600" w:rsidR="00FC44E7" w:rsidRDefault="00B57ABB" w:rsidP="00FC44E7">
      <w:pPr>
        <w:pStyle w:val="Firstparagraph"/>
      </w:pPr>
      <w:r>
        <w:t>Backend szerverhez Node.js-t használom ami egy javascript futási  környezetet biztosít</w:t>
      </w:r>
      <w:r w:rsidR="001E753C">
        <w:t>, szóval lehet javascript kódokat lefuttatni a böngészőn kívül is.</w:t>
      </w:r>
    </w:p>
    <w:p w14:paraId="276F501E" w14:textId="5C4ECA8D" w:rsidR="009A16F1" w:rsidRDefault="008367ED" w:rsidP="009A16F1">
      <w:r>
        <w:t>A projetkhez használt backendnek</w:t>
      </w:r>
      <w:r w:rsidR="009A16F1">
        <w:t xml:space="preserve"> fő feladata a közösségi funkciók szolgáltatása a frontendnek</w:t>
      </w:r>
      <w:r w:rsidR="00D52437">
        <w:t>, d</w:t>
      </w:r>
      <w:r w:rsidR="009A16F1">
        <w:t>e 2 fajta módon szolgálja ki a klienst:</w:t>
      </w:r>
    </w:p>
    <w:p w14:paraId="2619C938" w14:textId="0593CE90" w:rsidR="009A16F1" w:rsidRDefault="009A16F1" w:rsidP="009A16F1">
      <w:pPr>
        <w:pStyle w:val="ListParagraph"/>
      </w:pPr>
      <w:r>
        <w:t>REST API</w:t>
      </w:r>
    </w:p>
    <w:p w14:paraId="1A574EC3" w14:textId="1051DE6B" w:rsidR="009A16F1" w:rsidRDefault="009A16F1" w:rsidP="009A16F1">
      <w:pPr>
        <w:pStyle w:val="ListParagraph"/>
      </w:pPr>
      <w:r>
        <w:t>Valós idejű szerver-kliens kommunikációval</w:t>
      </w:r>
    </w:p>
    <w:p w14:paraId="583B6705" w14:textId="1571BF5E" w:rsidR="003B2BFD" w:rsidRDefault="00D52437" w:rsidP="00C55CD0">
      <w:r>
        <w:t>A valós idejű szerver-kliens kommunikáció biztosítja a barátok közötti beszélgetés lehetőségét, míg a REST API</w:t>
      </w:r>
      <w:r w:rsidR="003B2BFD">
        <w:t xml:space="preserve"> http végpontokkal</w:t>
      </w:r>
      <w:r>
        <w:t xml:space="preserve"> biztosítja az adatok szolgáltatását és változtatásának a lehetőségét</w:t>
      </w:r>
      <w:r w:rsidR="00C55CD0">
        <w:t>.</w:t>
      </w:r>
    </w:p>
    <w:p w14:paraId="47C74640" w14:textId="29A07926" w:rsidR="00335A40" w:rsidRPr="001E753C" w:rsidRDefault="00335A40" w:rsidP="00C55CD0">
      <w:r>
        <w:t xml:space="preserve">Az api végpontjainak kezelésére Express.js-t használok, </w:t>
      </w:r>
      <w:r w:rsidR="00B82339">
        <w:t>a szerver-kliens valós kommunikációhoz pedig socket.io-t.</w:t>
      </w:r>
    </w:p>
    <w:p w14:paraId="31754DBE" w14:textId="149FEE4F" w:rsidR="00C55CD0" w:rsidRDefault="00C55CD0" w:rsidP="00C55CD0">
      <w:pPr>
        <w:pStyle w:val="Heading2"/>
      </w:pPr>
      <w:bookmarkStart w:id="12" w:name="_Toc99974851"/>
      <w:bookmarkStart w:id="13" w:name="_Toc100675157"/>
      <w:r>
        <w:t>Adatbázis</w:t>
      </w:r>
      <w:bookmarkEnd w:id="13"/>
    </w:p>
    <w:p w14:paraId="56860618" w14:textId="525F6041" w:rsidR="00C55CD0" w:rsidRPr="00C55CD0" w:rsidRDefault="00C55CD0" w:rsidP="00C55CD0">
      <w:pPr>
        <w:pStyle w:val="Firstparagraph"/>
      </w:pPr>
      <w:r>
        <w:t>Az adatok tárolására MariaDB-t használok ami egy relációs adatbázis</w:t>
      </w:r>
      <w:r w:rsidR="007361BE">
        <w:t>.</w:t>
      </w:r>
      <w:r w:rsidR="00335A40">
        <w:t xml:space="preserve"> A backend és az adatbázis egy Node.js package(</w:t>
      </w:r>
      <w:r w:rsidR="00335A40" w:rsidRPr="00335A40">
        <w:t>mysql</w:t>
      </w:r>
      <w:r w:rsidR="00335A40">
        <w:t>) segítségével kommunikál</w:t>
      </w:r>
      <w:r w:rsidR="00B82339">
        <w:t>.</w:t>
      </w:r>
    </w:p>
    <w:p w14:paraId="385B5AE1" w14:textId="54377DFA" w:rsidR="00A538E1" w:rsidRDefault="00A538E1" w:rsidP="00A538E1">
      <w:pPr>
        <w:pStyle w:val="Heading2"/>
      </w:pPr>
      <w:bookmarkStart w:id="14" w:name="_Toc100675158"/>
      <w:r>
        <w:t>Frontend</w:t>
      </w:r>
      <w:bookmarkEnd w:id="12"/>
      <w:bookmarkEnd w:id="14"/>
    </w:p>
    <w:p w14:paraId="6FE8C725" w14:textId="7BDBEC13" w:rsidR="00B82339" w:rsidRDefault="00B82339" w:rsidP="00B82339">
      <w:pPr>
        <w:pStyle w:val="Firstparagraph"/>
      </w:pPr>
      <w:r>
        <w:t>A weboldalhoz React-ot használok</w:t>
      </w:r>
      <w:r w:rsidR="00D32D50">
        <w:t xml:space="preserve"> mert</w:t>
      </w:r>
      <w:r w:rsidR="004D1669">
        <w:t xml:space="preserve"> </w:t>
      </w:r>
      <w:r w:rsidR="00D32D50">
        <w:t xml:space="preserve"> a</w:t>
      </w:r>
      <w:r w:rsidR="00603222">
        <w:t>z a fajta modularitás amit a React nyújt, átlátható és könnyen kezelhető kódot biztosít</w:t>
      </w:r>
      <w:r w:rsidR="004D1669">
        <w:t xml:space="preserve"> komponensek formájában.</w:t>
      </w:r>
    </w:p>
    <w:p w14:paraId="3EFC9554" w14:textId="674DAD66" w:rsidR="00037367" w:rsidRDefault="00F819E1" w:rsidP="00F819E1">
      <w:r>
        <w:t>A frontenden adatok tárolására React Redux ot használok, ami egy globális állapotban</w:t>
      </w:r>
      <w:r w:rsidR="00037367">
        <w:t>(Store)</w:t>
      </w:r>
      <w:r>
        <w:t xml:space="preserve"> tud tárolni adatokat, amiket a program bármelyik komponenséből elérhetünk, és könnyen lehet </w:t>
      </w:r>
      <w:r w:rsidR="00037367">
        <w:t>követni a Store-ban történő változásokat, ami elősegíti az debugolást.</w:t>
      </w:r>
    </w:p>
    <w:p w14:paraId="2A020D47" w14:textId="77777777" w:rsidR="00037367" w:rsidRDefault="00037367">
      <w:pPr>
        <w:spacing w:after="160" w:line="259" w:lineRule="auto"/>
        <w:ind w:firstLine="0"/>
        <w:jc w:val="left"/>
      </w:pPr>
      <w:r>
        <w:br w:type="page"/>
      </w:r>
    </w:p>
    <w:p w14:paraId="23BA4DD8" w14:textId="6DD8076E" w:rsidR="00A538E1" w:rsidRDefault="00A538E1" w:rsidP="00A538E1">
      <w:pPr>
        <w:pStyle w:val="Heading2"/>
      </w:pPr>
      <w:bookmarkStart w:id="15" w:name="_Toc99974852"/>
      <w:bookmarkStart w:id="16" w:name="_Toc100675159"/>
      <w:r>
        <w:lastRenderedPageBreak/>
        <w:t>Proxy</w:t>
      </w:r>
      <w:bookmarkEnd w:id="15"/>
      <w:bookmarkEnd w:id="16"/>
    </w:p>
    <w:p w14:paraId="13A1FEC6" w14:textId="4112742D" w:rsidR="00037367" w:rsidRDefault="009820CE" w:rsidP="00037367">
      <w:pPr>
        <w:pStyle w:val="Firstparagraph"/>
      </w:pPr>
      <w:r>
        <w:t>Magához a weboldalhoz még használok egy proxy szervert is ami ugyan úgy Node.js-ben fut</w:t>
      </w:r>
      <w:r w:rsidR="00865DBE">
        <w:t xml:space="preserve"> Expressjs és egy Node.js package(</w:t>
      </w:r>
      <w:r w:rsidR="00865DBE" w:rsidRPr="00865DBE">
        <w:t>http-proxy-middleware</w:t>
      </w:r>
      <w:r w:rsidR="00865DBE">
        <w:t>) segítségével. Ez a proxy a frontendről érkező azon kéréseket kapja, amik a külső api-al akarnak interaktálni.</w:t>
      </w:r>
    </w:p>
    <w:p w14:paraId="7BFFA9D3" w14:textId="76FD079D" w:rsidR="006B29E6" w:rsidRDefault="00865DBE" w:rsidP="00865DBE">
      <w:r>
        <w:t xml:space="preserve">Hogy miért használok proxyt? Elsősorban azért hogy a MangaDex-en lévő képeket legyen az Manga borítókép vagy a manga fejezetek paneljeit, letöltse saját tárhelyre </w:t>
      </w:r>
      <w:r w:rsidR="001D400E">
        <w:t>hogy elkerüljük a hotlinkelést, szóval ha valaki mangát olvas a mi oldalunkon, akkor a képeket nem a MangaDex szerveréről fogja megkapni, hanem saját szerverről így csökkentjük a MangaDex szerverén a terhelést. A másik indok amiért proxyt használok, hogy elrejtsem az api útvonalát.</w:t>
      </w:r>
      <w:r w:rsidR="00F32BB9">
        <w:t xml:space="preserve"> Míg én most csak útvonal elrejtésre használom, a proxy használata tökéletes arra hogy biztonságos helyen(saját szerveren) tároljuk külső api-khoz szükséges hitelesítő kulcsokat, így nem áll fennt annak a veszélye hogy kikerül a nagyvilágba.</w:t>
      </w:r>
    </w:p>
    <w:p w14:paraId="641A16E2" w14:textId="77777777" w:rsidR="006B29E6" w:rsidRDefault="006B29E6">
      <w:pPr>
        <w:spacing w:after="160" w:line="259" w:lineRule="auto"/>
        <w:ind w:firstLine="0"/>
        <w:jc w:val="left"/>
      </w:pPr>
      <w:r>
        <w:br w:type="page"/>
      </w:r>
    </w:p>
    <w:p w14:paraId="3D4924B8" w14:textId="77777777" w:rsidR="00A538E1" w:rsidRDefault="00A538E1" w:rsidP="00A538E1">
      <w:pPr>
        <w:pStyle w:val="Heading1"/>
      </w:pPr>
      <w:bookmarkStart w:id="17" w:name="_Toc99974853"/>
      <w:bookmarkStart w:id="18" w:name="_Toc100675160"/>
      <w:r>
        <w:lastRenderedPageBreak/>
        <w:t>Felhasznált technológiák</w:t>
      </w:r>
      <w:bookmarkEnd w:id="17"/>
      <w:bookmarkEnd w:id="18"/>
    </w:p>
    <w:p w14:paraId="3A128B19" w14:textId="002ED784" w:rsidR="00A538E1" w:rsidRDefault="00A538E1" w:rsidP="00A538E1">
      <w:pPr>
        <w:pStyle w:val="Heading2"/>
      </w:pPr>
      <w:bookmarkStart w:id="19" w:name="_Toc99974854"/>
      <w:bookmarkStart w:id="20" w:name="_Toc100675161"/>
      <w:r>
        <w:t>Mangadex API(Külső API)</w:t>
      </w:r>
      <w:bookmarkEnd w:id="19"/>
      <w:bookmarkEnd w:id="20"/>
    </w:p>
    <w:p w14:paraId="2B568933" w14:textId="5D6ADAE9" w:rsidR="00704029" w:rsidRPr="00704029" w:rsidRDefault="004D6E56" w:rsidP="006B29E6">
      <w:pPr>
        <w:pStyle w:val="Firstparagraph"/>
      </w:pPr>
      <w:r>
        <w:t>A MangaDex API lehetőséget biztosít arra, hogy a MangaDex hatalmas manga tárházával interaktálni tudjunk, legyen az manga információk lekérdezése, új manga feltöltése, fordító csapatok létrehozása és még sok más.</w:t>
      </w:r>
      <w:r w:rsidR="00704029">
        <w:t xml:space="preserve"> Az adatokat </w:t>
      </w:r>
      <w:r w:rsidR="00AC4E74">
        <w:t>HTTP</w:t>
      </w:r>
      <w:r w:rsidR="00704029">
        <w:t xml:space="preserve"> API módon szolgáltatják, tehát URL címekre történő http requestekkel lehet lekérni, módosítani, feltölteni és törölni a kívánt adatokat.</w:t>
      </w:r>
    </w:p>
    <w:p w14:paraId="746F1944" w14:textId="77777777" w:rsidR="00A538E1" w:rsidRDefault="00A538E1" w:rsidP="00A538E1">
      <w:pPr>
        <w:pStyle w:val="Heading2"/>
      </w:pPr>
      <w:bookmarkStart w:id="21" w:name="_Toc99974855"/>
      <w:bookmarkStart w:id="22" w:name="_Toc100675162"/>
      <w:r>
        <w:t>Backend</w:t>
      </w:r>
      <w:bookmarkEnd w:id="21"/>
      <w:bookmarkEnd w:id="22"/>
    </w:p>
    <w:p w14:paraId="65294814" w14:textId="08FD0132" w:rsidR="00A538E1" w:rsidRDefault="00A538E1" w:rsidP="00A538E1">
      <w:pPr>
        <w:pStyle w:val="Heading3"/>
      </w:pPr>
      <w:bookmarkStart w:id="23" w:name="_Toc99974856"/>
      <w:bookmarkStart w:id="24" w:name="_Toc100675163"/>
      <w:r>
        <w:t>NodeJS</w:t>
      </w:r>
      <w:bookmarkEnd w:id="23"/>
      <w:bookmarkEnd w:id="24"/>
    </w:p>
    <w:p w14:paraId="6D238891" w14:textId="742E1545" w:rsidR="002971DF" w:rsidRDefault="005321E2" w:rsidP="002971DF">
      <w:pPr>
        <w:pStyle w:val="Firstparagraph"/>
      </w:pPr>
      <w:r>
        <w:t>A Node.js egy cross-platform futási környezetet biztosít ami lehetővé teszi a jól skálázható</w:t>
      </w:r>
      <w:r w:rsidR="00172A68">
        <w:t xml:space="preserve"> szerverek építését Javascript nyelvben. </w:t>
      </w:r>
      <w:r w:rsidR="00E37E8C">
        <w:t xml:space="preserve">Node a </w:t>
      </w:r>
      <w:r w:rsidR="006F6E7C">
        <w:t>kapcsolatokat</w:t>
      </w:r>
      <w:r w:rsidR="00D0774B">
        <w:t xml:space="preserve"> „elméletben”</w:t>
      </w:r>
      <w:r w:rsidR="00E37E8C">
        <w:t xml:space="preserve"> 1 szálon dolgozza fel aszinkron módon</w:t>
      </w:r>
      <w:r w:rsidR="00D0774B">
        <w:t>, gyakorlatban a fő szál(Event Loop) más szálaknak(Workers) osztja ki a feladatokat</w:t>
      </w:r>
      <w:r w:rsidR="006F6E7C">
        <w:t xml:space="preserve"> egy event sorból</w:t>
      </w:r>
      <w:r w:rsidR="00D0774B">
        <w:t xml:space="preserve"> amiket ők elvégeznek a megfelelő C++ megvalósítással párhuzamosan</w:t>
      </w:r>
      <w:r w:rsidR="006F6E7C">
        <w:t xml:space="preserve"> vagy aszinkron módon</w:t>
      </w:r>
      <w:r w:rsidR="00D0774B">
        <w:t xml:space="preserve"> és vissza küldik az eredményt a fő szálnak, </w:t>
      </w:r>
      <w:r w:rsidR="006F6E7C">
        <w:t>amit vissza adhat a kérést kezdeményezett kapcsolatnak</w:t>
      </w:r>
    </w:p>
    <w:p w14:paraId="26F2F054" w14:textId="66B1DADB" w:rsidR="006F6E7C" w:rsidRDefault="00D16E1F" w:rsidP="00D16E1F">
      <w:pPr>
        <w:pStyle w:val="Contents"/>
      </w:pPr>
      <w:r>
        <w:rPr>
          <w:noProof/>
        </w:rPr>
        <w:drawing>
          <wp:inline distT="0" distB="0" distL="0" distR="0" wp14:anchorId="712683EF" wp14:editId="2B7E89A1">
            <wp:extent cx="539115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F1B4" w14:textId="39A00AF4" w:rsidR="00D16E1F" w:rsidRDefault="00F50670" w:rsidP="00D16E1F">
      <w:pPr>
        <w:pStyle w:val="Caption"/>
      </w:pPr>
      <w:hyperlink r:id="rId14" w:history="1">
        <w:r w:rsidR="00D16E1F" w:rsidRPr="00E4400C">
          <w:rPr>
            <w:rStyle w:val="Hyperlink"/>
          </w:rPr>
          <w:t>https://www.c-sharpcorner.com/article/node-js-event-loop/</w:t>
        </w:r>
      </w:hyperlink>
    </w:p>
    <w:p w14:paraId="521512BA" w14:textId="28F74C06" w:rsidR="009D4B20" w:rsidRDefault="00E468DC" w:rsidP="009D4B20">
      <w:r>
        <w:lastRenderedPageBreak/>
        <w:t xml:space="preserve">A Node.js legnagyobb előnye a hatékony Input/Output kezelés mint például a fájlrendszerre való írás/olvasás vagy a hálozatról érkező adatok olvasása, a </w:t>
      </w:r>
      <w:r w:rsidR="00D4014E">
        <w:t xml:space="preserve">nehézkes szálak kezelésével. De mivel már elég népszerű lett ez a futási környezet ezért az interneten megtalálható nagyon sok segítség, és mivel javascriptet használ, ezért </w:t>
      </w:r>
      <w:r w:rsidR="009D4B20">
        <w:t>a frontend fejlesztők is könnyen beléphetnek a backend világába</w:t>
      </w:r>
      <w:r w:rsidR="00D4014E">
        <w:t>.</w:t>
      </w:r>
      <w:r w:rsidR="009D4B20">
        <w:t xml:space="preserve"> Előnyhőz lehetne sorolni a Node.js csomagkezelőjét(Package manager) a Node Package Managert(npm), mert ennek segítségével nagyon hamar adhatunk hozzá a programunkhoz </w:t>
      </w:r>
      <w:r w:rsidR="00DD47AC">
        <w:t>olyan kódokat amik megkönnyítik munkákat mert nem kell saját kódot írnunk hanem más, az esetek 99%-ban jobban megírt megvalósítását használhatjuk.</w:t>
      </w:r>
    </w:p>
    <w:p w14:paraId="322C3C2D" w14:textId="4A12D0BA" w:rsidR="00DD47AC" w:rsidRPr="00D16E1F" w:rsidRDefault="00DD47AC" w:rsidP="009D4B20">
      <w:r>
        <w:t>Viszont egyik hátránya a Node.js nek hogy a CPU intenzív feladato</w:t>
      </w:r>
      <w:r w:rsidR="00C11998">
        <w:t>kkal nem tud olyan jól megbírkózni, mint a fennt említett I/O feladatokkal</w:t>
      </w:r>
      <w:r w:rsidR="00D56630">
        <w:t>, mert a azokat a műveleteket amik a CPU-t veszik igénybe szinkron módon futnak, míg az I/O műveletek aszinkron módon.</w:t>
      </w:r>
    </w:p>
    <w:p w14:paraId="7BBF0333" w14:textId="28620405" w:rsidR="00A538E1" w:rsidRDefault="00A538E1" w:rsidP="00A538E1">
      <w:pPr>
        <w:pStyle w:val="Heading3"/>
      </w:pPr>
      <w:bookmarkStart w:id="25" w:name="_Toc99974857"/>
      <w:bookmarkStart w:id="26" w:name="_Toc100675164"/>
      <w:r>
        <w:t>Express</w:t>
      </w:r>
      <w:bookmarkEnd w:id="25"/>
      <w:bookmarkEnd w:id="26"/>
    </w:p>
    <w:p w14:paraId="4402AC92" w14:textId="7EA6EF73" w:rsidR="003F7CF0" w:rsidRPr="003F7CF0" w:rsidRDefault="00BF345C" w:rsidP="003F7CF0">
      <w:pPr>
        <w:pStyle w:val="Firstparagraph"/>
      </w:pPr>
      <w:r>
        <w:t>Express.js egy framework</w:t>
      </w:r>
      <w:r w:rsidR="003F7CF0">
        <w:t>(Nodejs package)</w:t>
      </w:r>
      <w:r>
        <w:t xml:space="preserve"> amivel könnyen és gyorsan lehet NodeJS web applikációt</w:t>
      </w:r>
      <w:r w:rsidR="004037A5">
        <w:t>, API-t létrehozni</w:t>
      </w:r>
      <w:r w:rsidR="003F7CF0">
        <w:t>. A NodeJS alap http/https moduljait használja fel</w:t>
      </w:r>
      <w:r w:rsidR="004037A5">
        <w:t xml:space="preserve">. </w:t>
      </w:r>
      <w:r w:rsidR="0053200E">
        <w:t>Maga az Express sok „opcionális” middlewarel rendelkezik amiket külön lehet telepíteni, vagy saját middlewaret is írhatunk amik kibővítik az API vagy web applikációnak a funkcióit,</w:t>
      </w:r>
      <w:r w:rsidR="00271533">
        <w:t xml:space="preserve"> </w:t>
      </w:r>
      <w:r w:rsidR="0053200E">
        <w:t xml:space="preserve">és mivel ezeket a middlewareket </w:t>
      </w:r>
      <w:r w:rsidR="00271533">
        <w:t>külön lehet megszerezni és nem az Express alap csomagjában jönnek elég lightweight és könnyen testreszabható a web applikációnk vagy API-unk.</w:t>
      </w:r>
    </w:p>
    <w:p w14:paraId="69EAB6DB" w14:textId="68F97D8F" w:rsidR="00A538E1" w:rsidRDefault="00FC44E7" w:rsidP="00A538E1">
      <w:pPr>
        <w:pStyle w:val="Heading3"/>
      </w:pPr>
      <w:bookmarkStart w:id="27" w:name="_Toc100675165"/>
      <w:r>
        <w:t>MySQL</w:t>
      </w:r>
      <w:r w:rsidR="00BF345C">
        <w:t>(Node package)</w:t>
      </w:r>
      <w:bookmarkEnd w:id="27"/>
    </w:p>
    <w:p w14:paraId="4652C937" w14:textId="07A27AB4" w:rsidR="00131A04" w:rsidRDefault="00131A04" w:rsidP="00131A04">
      <w:pPr>
        <w:pStyle w:val="Firstparagraph"/>
      </w:pPr>
      <w:r>
        <w:t>Ez a Node Package egy driver-t biztosít amivel lehet csatlakozni egy MySQL adatbázishoz(Mi esetünkben egy MariaDB-hez de a MariaDB és a MySQL szinte azonosak)</w:t>
      </w:r>
      <w:r w:rsidR="00FF7519">
        <w:t>, és egy olyan interfacet biztosít amivel könnyen lehet az adatbázis felé lekérdezéseket indítani. Ez nem egy ORM, vagyis az SQL utasításokat nekünk kell teljes egészében megírni és lefuttatni.</w:t>
      </w:r>
    </w:p>
    <w:p w14:paraId="7F4A0528" w14:textId="26D67A03" w:rsidR="00FF7519" w:rsidRPr="00FF7519" w:rsidRDefault="00FF7519" w:rsidP="00FF7519">
      <w:r>
        <w:t>Ez a Driver lehetőséget ad több egy idejű csatlakozás biztosítására, hiba kezelésre, adat escapelésre hogy megvédjük szerverünket SQL injectionöktől, és az adatbázis</w:t>
      </w:r>
      <w:r w:rsidR="00633303">
        <w:t xml:space="preserve">ban </w:t>
      </w:r>
      <w:r w:rsidR="00633303">
        <w:lastRenderedPageBreak/>
        <w:t>felmerülő típusokat SELECT query esetén Javascript típusokba kasztolja és egyéni kasztolásra is van lehetőség</w:t>
      </w:r>
    </w:p>
    <w:p w14:paraId="6C75EF29" w14:textId="7B479A53" w:rsidR="00A538E1" w:rsidRDefault="00A538E1" w:rsidP="00A538E1">
      <w:pPr>
        <w:pStyle w:val="Heading3"/>
      </w:pPr>
      <w:bookmarkStart w:id="28" w:name="_Toc99974859"/>
      <w:bookmarkStart w:id="29" w:name="_Toc100675166"/>
      <w:r>
        <w:t>J</w:t>
      </w:r>
      <w:r w:rsidR="005A1BE2">
        <w:t>SON</w:t>
      </w:r>
      <w:r>
        <w:t xml:space="preserve"> Web Token (JWT)</w:t>
      </w:r>
      <w:bookmarkEnd w:id="28"/>
      <w:bookmarkEnd w:id="29"/>
    </w:p>
    <w:p w14:paraId="66FA2AB8" w14:textId="17F17D91" w:rsidR="00633303" w:rsidRDefault="005A1BE2" w:rsidP="005A1BE2">
      <w:pPr>
        <w:pStyle w:val="Heading4"/>
      </w:pPr>
      <w:r>
        <w:t>JSON Web Token</w:t>
      </w:r>
    </w:p>
    <w:p w14:paraId="566A7332" w14:textId="12E97607" w:rsidR="005A1BE2" w:rsidRDefault="005A1BE2" w:rsidP="005A1BE2">
      <w:pPr>
        <w:pStyle w:val="Firstparagraph"/>
      </w:pPr>
      <w:r>
        <w:t xml:space="preserve">A JWT módot biztosít arra hogy kettő vagy több fél között biztonságosan tudjon adatokat küldeni. </w:t>
      </w:r>
      <w:r w:rsidR="00FA0E8E">
        <w:t>Ez a JWT egy hosszú string ami egy JSON-t tartalmaz amibe bármi féle adat lehet, és lelehet ellenőrizni ennek a tokennek a sértetlenségét, valóságát. Ezt a tokent tovább lehet titkosítani hogy a tartalmát is teljesen biztonságba tudjuk szállítani</w:t>
      </w:r>
      <w:r w:rsidR="00173BFC">
        <w:t>, mert alapból a JWT csak azt tudja biztosítani hogy ha a tokent megváltoztatták, akkor érvénytelen legyen, de attól még ha valaki megszerzi a tokent, dekódolhatja és a benne lévő adatokat megszerezheti, ezért ha nem használunk további titkosítást csak olyan adatokat küldjünk amikkel a támadó nem tud mit kezdeni.</w:t>
      </w:r>
    </w:p>
    <w:p w14:paraId="388A976A" w14:textId="75CE49CB" w:rsidR="00173BFC" w:rsidRPr="00173BFC" w:rsidRDefault="00173BFC" w:rsidP="00173BFC">
      <w:r>
        <w:t xml:space="preserve">Nagyon </w:t>
      </w:r>
      <w:r w:rsidR="00B878F9">
        <w:t xml:space="preserve">jól </w:t>
      </w:r>
      <w:r>
        <w:t xml:space="preserve"> lehet használni </w:t>
      </w:r>
      <w:r w:rsidR="00B878F9">
        <w:t>hitelesítéshez a JWT-t, például ha a felhasználó bejelentkezik, átadunk neki egy ilyen tokent amit a kliens eltárol, és az elkövetkezendő requestekhez hozzá teszi ezt a tokent és a szerveren megvizsgáljuk a tokent hogy érvényes-e, és ha az, akkor a szerver végrehajtja a requestet.</w:t>
      </w:r>
    </w:p>
    <w:p w14:paraId="24E92E2A" w14:textId="49AEEAF4" w:rsidR="005A1BE2" w:rsidRDefault="005A1BE2" w:rsidP="005A1BE2">
      <w:pPr>
        <w:pStyle w:val="Heading4"/>
      </w:pPr>
      <w:r>
        <w:t>Jsonwebtoken(Node Package)</w:t>
      </w:r>
    </w:p>
    <w:p w14:paraId="56787EB0" w14:textId="327BA749" w:rsidR="008B0BC1" w:rsidRDefault="008B0BC1" w:rsidP="008B0BC1">
      <w:pPr>
        <w:pStyle w:val="Firstparagraph"/>
      </w:pPr>
      <w:r>
        <w:t xml:space="preserve">Ez a node package implementálja ezt a JWT technológiát, szóval lehet Javascriptben JWT-ket létrehozni, ellenőrizni, dekódolni. Könnyen belehet állítani a </w:t>
      </w:r>
      <w:r w:rsidR="00682DA4">
        <w:t>létrehozásnál hogy milyen algoritmust használjon a titkosításra, mikor járjon le az érvényessége, ki állította ki és még mást is.</w:t>
      </w:r>
    </w:p>
    <w:p w14:paraId="4CCD63E6" w14:textId="15F08894" w:rsidR="00541347" w:rsidRPr="00541347" w:rsidRDefault="00541347" w:rsidP="001D1F22">
      <w:pPr>
        <w:pStyle w:val="Caption"/>
      </w:pPr>
      <w:r w:rsidRPr="00541347">
        <w:rPr>
          <w:noProof/>
        </w:rPr>
        <w:drawing>
          <wp:inline distT="0" distB="0" distL="0" distR="0" wp14:anchorId="47B45E39" wp14:editId="4C80325C">
            <wp:extent cx="3943350" cy="208784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880" cy="211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DE8D" w14:textId="36F2416B" w:rsidR="00A538E1" w:rsidRDefault="00A538E1" w:rsidP="00A538E1">
      <w:pPr>
        <w:pStyle w:val="Heading3"/>
      </w:pPr>
      <w:bookmarkStart w:id="30" w:name="_Toc99974860"/>
      <w:bookmarkStart w:id="31" w:name="_Toc100675167"/>
      <w:r>
        <w:lastRenderedPageBreak/>
        <w:t>Socket Io</w:t>
      </w:r>
      <w:bookmarkEnd w:id="30"/>
      <w:bookmarkEnd w:id="31"/>
    </w:p>
    <w:p w14:paraId="06C470A7" w14:textId="5351EF3F" w:rsidR="00541347" w:rsidRDefault="001D1F22" w:rsidP="00541347">
      <w:pPr>
        <w:pStyle w:val="Firstparagraph"/>
      </w:pPr>
      <w:r>
        <w:t xml:space="preserve">Socket.IO egy </w:t>
      </w:r>
      <w:r w:rsidR="004B61F3">
        <w:t>alacsony késleltetésű, kétirányú esemény alapú</w:t>
      </w:r>
      <w:r w:rsidR="00BD59E5">
        <w:t xml:space="preserve"> kommunikációs</w:t>
      </w:r>
      <w:r w:rsidR="004B61F3">
        <w:t xml:space="preserve"> könyvtár ami lehetővé teszi a kliens és szerver közötti valós idejű kommunikációt.</w:t>
      </w:r>
    </w:p>
    <w:p w14:paraId="6B237A23" w14:textId="73D10DA3" w:rsidR="004B61F3" w:rsidRDefault="004B61F3" w:rsidP="004B61F3">
      <w:r>
        <w:t xml:space="preserve">A Socket.IO esemény alapú amit annyit jelent, hogy a szerver és a kliens </w:t>
      </w:r>
      <w:r w:rsidR="00741E9D">
        <w:t>létrehozott eseményekre figyel, vagy eseményeket bocsájt ki</w:t>
      </w:r>
    </w:p>
    <w:p w14:paraId="3071DCB0" w14:textId="04FDDBCB" w:rsidR="00D6645A" w:rsidRDefault="00BD59E5" w:rsidP="00421DE8">
      <w:pPr>
        <w:pStyle w:val="Caption"/>
      </w:pPr>
      <w:r>
        <w:rPr>
          <w:noProof/>
        </w:rPr>
        <w:drawing>
          <wp:inline distT="0" distB="0" distL="0" distR="0" wp14:anchorId="7E1FA446" wp14:editId="525F28D2">
            <wp:extent cx="5399405" cy="2661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BD0F" w14:textId="77777777" w:rsidR="00D6645A" w:rsidRDefault="00D6645A">
      <w:pPr>
        <w:spacing w:after="160" w:line="259" w:lineRule="auto"/>
        <w:ind w:firstLine="0"/>
        <w:jc w:val="left"/>
        <w:rPr>
          <w:rFonts w:cstheme="minorHAnsi"/>
          <w:i/>
          <w:iCs/>
          <w:szCs w:val="24"/>
        </w:rPr>
      </w:pPr>
      <w:r>
        <w:br w:type="page"/>
      </w:r>
    </w:p>
    <w:p w14:paraId="4FBA7501" w14:textId="4137F26C" w:rsidR="00A538E1" w:rsidRDefault="00A538E1" w:rsidP="00A538E1">
      <w:pPr>
        <w:pStyle w:val="Heading3"/>
      </w:pPr>
      <w:bookmarkStart w:id="32" w:name="_Toc99974861"/>
      <w:bookmarkStart w:id="33" w:name="_Toc100675168"/>
      <w:r>
        <w:lastRenderedPageBreak/>
        <w:t>Nodemailer</w:t>
      </w:r>
      <w:bookmarkEnd w:id="32"/>
      <w:bookmarkEnd w:id="33"/>
    </w:p>
    <w:p w14:paraId="1A5C01E9" w14:textId="233D6565" w:rsidR="00421DE8" w:rsidRDefault="00421DE8" w:rsidP="00421DE8">
      <w:pPr>
        <w:pStyle w:val="Firstparagraph"/>
      </w:pPr>
      <w:r>
        <w:t xml:space="preserve">A Nodemailer egy olyan modul ami lehetővé teszi </w:t>
      </w:r>
      <w:r w:rsidR="00A812A2">
        <w:t>az e-mail-ek küldését a szerverről. Lehet saját email szerverről(Simple Mail Transfer Procotol – SMTP-vel) és más email szolgáltatásokkal(például: Gmail) emailt küldeni.</w:t>
      </w:r>
    </w:p>
    <w:p w14:paraId="0567909D" w14:textId="6271C970" w:rsidR="00D6645A" w:rsidRPr="00D6645A" w:rsidRDefault="00D6645A" w:rsidP="00D6645A">
      <w:pPr>
        <w:pStyle w:val="Contents"/>
      </w:pPr>
      <w:r>
        <w:rPr>
          <w:noProof/>
        </w:rPr>
        <w:drawing>
          <wp:inline distT="0" distB="0" distL="0" distR="0" wp14:anchorId="4249B131" wp14:editId="799EED63">
            <wp:extent cx="5399405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8087" w14:textId="61303EB5" w:rsidR="00A538E1" w:rsidRDefault="00A538E1" w:rsidP="00A538E1">
      <w:pPr>
        <w:pStyle w:val="Heading3"/>
      </w:pPr>
      <w:bookmarkStart w:id="34" w:name="_Toc99974862"/>
      <w:bookmarkStart w:id="35" w:name="_Toc100675169"/>
      <w:r>
        <w:t>Bcrypt</w:t>
      </w:r>
      <w:bookmarkEnd w:id="34"/>
      <w:r w:rsidR="00BB62BD">
        <w:t>(Node Package)</w:t>
      </w:r>
      <w:bookmarkEnd w:id="35"/>
    </w:p>
    <w:p w14:paraId="26A43382" w14:textId="0C72BE34" w:rsidR="00174CDB" w:rsidRDefault="00BB62BD" w:rsidP="00174CDB">
      <w:pPr>
        <w:pStyle w:val="Firstparagraph"/>
      </w:pPr>
      <w:r>
        <w:t>Maga a Bcrypt az egy jelszó hashing funkció ami egy elég megbízható titkosítást biztosít a jelszavaknak</w:t>
      </w:r>
      <w:r w:rsidR="002A1C6A">
        <w:t>. Én a bcrypt Javascript implementálását használom.</w:t>
      </w:r>
    </w:p>
    <w:p w14:paraId="28F796F3" w14:textId="7D91C811" w:rsidR="00630EFF" w:rsidRPr="00630EFF" w:rsidRDefault="00630EFF" w:rsidP="00630EFF">
      <w:r>
        <w:rPr>
          <w:noProof/>
        </w:rPr>
        <w:lastRenderedPageBreak/>
        <w:drawing>
          <wp:inline distT="0" distB="0" distL="0" distR="0" wp14:anchorId="5CB52730" wp14:editId="2CAD55BF">
            <wp:extent cx="5295900" cy="299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9AB9" w14:textId="55FC3A79" w:rsidR="00A538E1" w:rsidRDefault="00A538E1" w:rsidP="00A538E1">
      <w:pPr>
        <w:pStyle w:val="Heading3"/>
      </w:pPr>
      <w:bookmarkStart w:id="36" w:name="_Toc99974863"/>
      <w:bookmarkStart w:id="37" w:name="_Toc100675170"/>
      <w:r>
        <w:t>Node</w:t>
      </w:r>
      <w:r w:rsidR="00630EFF">
        <w:t xml:space="preserve"> C</w:t>
      </w:r>
      <w:r>
        <w:t>ron</w:t>
      </w:r>
      <w:bookmarkEnd w:id="36"/>
      <w:bookmarkEnd w:id="37"/>
    </w:p>
    <w:p w14:paraId="485C166A" w14:textId="0BD160ED" w:rsidR="00630EFF" w:rsidRDefault="00630EFF" w:rsidP="00630EFF">
      <w:pPr>
        <w:pStyle w:val="Firstparagraph"/>
      </w:pPr>
      <w:r>
        <w:t xml:space="preserve">Node Cron lehetővé teszi hogy bizonyos időpontokban lefuttassunk autómatikusan funkciókat. A modul szintaktikája a GNU </w:t>
      </w:r>
      <w:r w:rsidR="006D647D">
        <w:t>operációs rendszer crontabján alapszik, ami mint a Node Cron, lehetővé teszi hogy bizonyos időpontban parancsok, fájlok fussanak le.</w:t>
      </w:r>
    </w:p>
    <w:p w14:paraId="7A802342" w14:textId="5C465192" w:rsidR="00230391" w:rsidRPr="00230391" w:rsidRDefault="00230391" w:rsidP="00230391">
      <w:pPr>
        <w:pStyle w:val="Contents"/>
      </w:pPr>
      <w:r>
        <w:rPr>
          <w:noProof/>
        </w:rPr>
        <w:drawing>
          <wp:inline distT="0" distB="0" distL="0" distR="0" wp14:anchorId="10B4355E" wp14:editId="021442DB">
            <wp:extent cx="5399405" cy="1875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A9B0" w14:textId="070227B7" w:rsidR="00A538E1" w:rsidRDefault="00A538E1" w:rsidP="00A538E1">
      <w:pPr>
        <w:pStyle w:val="Heading3"/>
      </w:pPr>
      <w:bookmarkStart w:id="38" w:name="_Toc99974864"/>
      <w:bookmarkStart w:id="39" w:name="_Toc100675171"/>
      <w:r>
        <w:t>Uuid</w:t>
      </w:r>
      <w:bookmarkEnd w:id="38"/>
      <w:bookmarkEnd w:id="39"/>
    </w:p>
    <w:p w14:paraId="78BA408A" w14:textId="58E103F5" w:rsidR="00B628BD" w:rsidRDefault="00B628BD" w:rsidP="00B628BD">
      <w:pPr>
        <w:pStyle w:val="Firstparagraph"/>
        <w:rPr>
          <w:rStyle w:val="hgkelc"/>
        </w:rPr>
      </w:pPr>
      <w:r>
        <w:t xml:space="preserve">A </w:t>
      </w:r>
      <w:r>
        <w:rPr>
          <w:rStyle w:val="hgkelc"/>
        </w:rPr>
        <w:t xml:space="preserve">Universal Unique Identifier(UUID) egy nagy valószínűséggel teljesen egyedi azonosító kódot jelent, amit sok különböző tényezőből például a létrehozásnál lévő időpont, hálózati cím segítségével hoz létre egy algoritmus. Én ennek az algoritmusnak a </w:t>
      </w:r>
      <w:r>
        <w:rPr>
          <w:rStyle w:val="hgkelc"/>
        </w:rPr>
        <w:lastRenderedPageBreak/>
        <w:t>Node.Js beli implementációját használom</w:t>
      </w:r>
      <w:r w:rsidR="00F45561">
        <w:rPr>
          <w:rStyle w:val="hgkelc"/>
        </w:rPr>
        <w:t>(uuid Ami a node package nek a neve) az adatbázisban tárolt pár adatnak az azonosításához.</w:t>
      </w:r>
    </w:p>
    <w:p w14:paraId="4B61B16F" w14:textId="1E0D88F2" w:rsidR="00F45561" w:rsidRPr="00F45561" w:rsidRDefault="00F45561" w:rsidP="00F45561">
      <w:pPr>
        <w:pStyle w:val="Contents"/>
      </w:pPr>
      <w:r>
        <w:rPr>
          <w:noProof/>
        </w:rPr>
        <w:drawing>
          <wp:inline distT="0" distB="0" distL="0" distR="0" wp14:anchorId="084B8010" wp14:editId="10EEAC17">
            <wp:extent cx="5399405" cy="12357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CC5B" w14:textId="1AC20110" w:rsidR="00FC44E7" w:rsidRDefault="00FC44E7" w:rsidP="00A538E1">
      <w:pPr>
        <w:pStyle w:val="Heading2"/>
      </w:pPr>
      <w:bookmarkStart w:id="40" w:name="_Toc99974865"/>
      <w:bookmarkStart w:id="41" w:name="_Toc100675172"/>
      <w:r>
        <w:t>Adatbázis</w:t>
      </w:r>
      <w:bookmarkEnd w:id="41"/>
    </w:p>
    <w:p w14:paraId="1FAF7BFC" w14:textId="6E254F88" w:rsidR="00FC44E7" w:rsidRDefault="00FC44E7" w:rsidP="00FC44E7">
      <w:pPr>
        <w:pStyle w:val="Heading3"/>
      </w:pPr>
      <w:bookmarkStart w:id="42" w:name="_Toc99974858"/>
      <w:bookmarkStart w:id="43" w:name="_Toc100675173"/>
      <w:r>
        <w:t>MariaDB</w:t>
      </w:r>
      <w:bookmarkEnd w:id="42"/>
      <w:bookmarkEnd w:id="43"/>
    </w:p>
    <w:p w14:paraId="2F9CAF1A" w14:textId="6542F762" w:rsidR="00DD35E6" w:rsidRPr="00DD35E6" w:rsidRDefault="00FB3049" w:rsidP="00EE0873">
      <w:pPr>
        <w:pStyle w:val="Firstparagraph"/>
      </w:pPr>
      <w:r>
        <w:t>MariaDB egy open source relációs adatbázis</w:t>
      </w:r>
      <w:r w:rsidR="00DD35E6">
        <w:t>, eredetileg a MySQL egy továbbfejlesztett változata. Nagyon magas a MySQL-el a kompatibilitása, ez látható abban is hogy a backend szerveren én igazából egy MySQL drivert használok a MariaDB eléréséhez és minden jól működik</w:t>
      </w:r>
      <w:r w:rsidR="00EE0873">
        <w:t xml:space="preserve"> és általában</w:t>
      </w:r>
      <w:r w:rsidR="00DD35E6">
        <w:t xml:space="preserve"> jobban skálázhatóbb</w:t>
      </w:r>
      <w:r w:rsidR="00EE0873">
        <w:t xml:space="preserve"> és gyorsabb mint mondjuk a MySQL.</w:t>
      </w:r>
    </w:p>
    <w:p w14:paraId="3F108FCB" w14:textId="48B63CEB" w:rsidR="00A538E1" w:rsidRDefault="00A538E1" w:rsidP="00A538E1">
      <w:pPr>
        <w:pStyle w:val="Heading2"/>
      </w:pPr>
      <w:bookmarkStart w:id="44" w:name="_Toc100675174"/>
      <w:r>
        <w:t>Frontend</w:t>
      </w:r>
      <w:bookmarkEnd w:id="40"/>
      <w:bookmarkEnd w:id="44"/>
    </w:p>
    <w:p w14:paraId="796923D4" w14:textId="2AE403C6" w:rsidR="00A538E1" w:rsidRDefault="00A538E1" w:rsidP="00A538E1">
      <w:pPr>
        <w:pStyle w:val="Heading3"/>
      </w:pPr>
      <w:bookmarkStart w:id="45" w:name="_Toc99974866"/>
      <w:bookmarkStart w:id="46" w:name="_Toc100675175"/>
      <w:r>
        <w:t>React</w:t>
      </w:r>
      <w:bookmarkEnd w:id="45"/>
      <w:bookmarkEnd w:id="46"/>
    </w:p>
    <w:p w14:paraId="08718F83" w14:textId="097BE92A" w:rsidR="00287AB8" w:rsidRDefault="002C0E59" w:rsidP="00287AB8">
      <w:pPr>
        <w:pStyle w:val="Firstparagraph"/>
      </w:pPr>
      <w:r>
        <w:t xml:space="preserve">React az egy javascript könyvtár felhasználói interfacek létrehozásához. Komponens alapú ami annyit jelent hogy valamilyen logikát, </w:t>
      </w:r>
      <w:r w:rsidR="00D43418">
        <w:t>html-elemeket</w:t>
      </w:r>
      <w:r>
        <w:t xml:space="preserve"> </w:t>
      </w:r>
      <w:r w:rsidR="00D43418">
        <w:t>egy komponensbe összegyűjt, és lehet meghívni/felhasználni a kívánt helyen.</w:t>
      </w:r>
    </w:p>
    <w:p w14:paraId="4471804D" w14:textId="3851B726" w:rsidR="00237A10" w:rsidRDefault="00D43418" w:rsidP="00237A10">
      <w:r>
        <w:t xml:space="preserve">Ezeknek a komponenseknek van saját állapota is, vagyis a komponensen belül lehet azokat az adatokat tárolni, </w:t>
      </w:r>
      <w:r w:rsidR="00606210">
        <w:t>amiket felhasznál, de nem csak adatokat tárolhat hanem funkciókat is, amik megváltoztathajták a komponens állapotát, kinézetét.</w:t>
      </w:r>
    </w:p>
    <w:p w14:paraId="31EBFC61" w14:textId="0C7F4F0A" w:rsidR="00A657FB" w:rsidRDefault="00A657FB" w:rsidP="00237A10">
      <w:r>
        <w:t>Ezek a komponensek mindig valamilyen más komponensnek a gyermekei és minden egy fő komponensből indul ki(gyökér komponens) és fa struktúrában helyezkednek el.</w:t>
      </w:r>
    </w:p>
    <w:p w14:paraId="0B07E5AA" w14:textId="1FD236D5" w:rsidR="00A657FB" w:rsidRDefault="00A657FB" w:rsidP="00237A10">
      <w:r>
        <w:rPr>
          <w:noProof/>
        </w:rPr>
        <w:lastRenderedPageBreak/>
        <w:drawing>
          <wp:inline distT="0" distB="0" distL="0" distR="0" wp14:anchorId="5E8E526F" wp14:editId="2958A6AE">
            <wp:extent cx="5399405" cy="4246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BFF7" w14:textId="21D98B01" w:rsidR="00237A10" w:rsidRDefault="00237A10" w:rsidP="00237A10">
      <w:r>
        <w:t>Egy gyors példa a React komponens rendszerére</w:t>
      </w:r>
    </w:p>
    <w:p w14:paraId="31B67B88" w14:textId="554E7BB2" w:rsidR="00237A10" w:rsidRDefault="00237A10" w:rsidP="00237A10">
      <w:r>
        <w:rPr>
          <w:noProof/>
        </w:rPr>
        <w:drawing>
          <wp:inline distT="0" distB="0" distL="0" distR="0" wp14:anchorId="112BC8C7" wp14:editId="1201833C">
            <wp:extent cx="5399405" cy="1891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3E0C" w14:textId="0175548A" w:rsidR="00237A10" w:rsidRDefault="00237A10" w:rsidP="00237A10">
      <w:r>
        <w:t>A fenti kód létrehoz egy komponenst aminek saját állapota van és azt kezeli(count változó).</w:t>
      </w:r>
    </w:p>
    <w:p w14:paraId="0D38DB7F" w14:textId="6580490E" w:rsidR="00237A10" w:rsidRDefault="00237A10" w:rsidP="00237A10">
      <w:r>
        <w:rPr>
          <w:noProof/>
        </w:rPr>
        <w:lastRenderedPageBreak/>
        <w:drawing>
          <wp:inline distT="0" distB="0" distL="0" distR="0" wp14:anchorId="411B3816" wp14:editId="7B9E9F9A">
            <wp:extent cx="5399405" cy="1948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79CD" w14:textId="03D06A41" w:rsidR="00237A10" w:rsidRDefault="00237A10" w:rsidP="00237A10">
      <w:r>
        <w:t>Itt pedig az elkészített komponenst importáljuk az App komponensbe, ami az applikációnak a gyökér eleme.</w:t>
      </w:r>
    </w:p>
    <w:p w14:paraId="6D88E467" w14:textId="6980FE1D" w:rsidR="00AE1401" w:rsidRDefault="00AE1401" w:rsidP="00237A10">
      <w:r>
        <w:rPr>
          <w:noProof/>
        </w:rPr>
        <w:drawing>
          <wp:inline distT="0" distB="0" distL="0" distR="0" wp14:anchorId="1184D4F8" wp14:editId="2FEAF474">
            <wp:extent cx="4067175" cy="1638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93CD" w14:textId="182932E4" w:rsidR="00AE1401" w:rsidRDefault="00AE1401" w:rsidP="00237A10">
      <w:r>
        <w:t>És ha elindítjuk a kliens szervert, lehet látni a 3 komponenst amit a gyökér komponensbe beletettünk és ha rákattintunk az egyik klikk gombra, akkor a mellette lévő számláló növekedni fog.</w:t>
      </w:r>
    </w:p>
    <w:p w14:paraId="7F920501" w14:textId="25D9819C" w:rsidR="00AE1401" w:rsidRPr="00D43418" w:rsidRDefault="00AE1401" w:rsidP="00237A10">
      <w:r>
        <w:t>Ez csak egy bevezetés volt a React komponens rendszerébe, de sokkal több funkciót is ellehet vele végezni, mint például feltételes megjelenítést, ami annyit jelent hogy valamilyen feltételek hatására, a komponens mást fog megjeleníteni.</w:t>
      </w:r>
    </w:p>
    <w:p w14:paraId="519067FD" w14:textId="52A8B7F8" w:rsidR="00A538E1" w:rsidRDefault="00A538E1" w:rsidP="00A538E1">
      <w:pPr>
        <w:pStyle w:val="Heading3"/>
      </w:pPr>
      <w:bookmarkStart w:id="47" w:name="_Toc99974867"/>
      <w:bookmarkStart w:id="48" w:name="_Toc100675176"/>
      <w:r>
        <w:t>Redux</w:t>
      </w:r>
      <w:bookmarkEnd w:id="47"/>
      <w:bookmarkEnd w:id="48"/>
    </w:p>
    <w:p w14:paraId="2DA6927E" w14:textId="59CE1863" w:rsidR="00CC0568" w:rsidRDefault="00CC0568" w:rsidP="00CC0568">
      <w:pPr>
        <w:pStyle w:val="Firstparagraph"/>
      </w:pPr>
      <w:r>
        <w:t xml:space="preserve">Maga a Redux globális állapot tárolásra használható, amivel könnyen lehet úton követni a programnak a változásait és debuggolni. Ez bármilyen Javascript applikációhoz használható, de a React-hoz van </w:t>
      </w:r>
      <w:r w:rsidR="002E4E38">
        <w:t>egy hivatalos React Redux változat is, ami lehetővé teszi a komponenseknek a store-al(Az a hely ahol tároljuk az applikációnak az adatait, állapotát) való kommunikációt.</w:t>
      </w:r>
    </w:p>
    <w:p w14:paraId="528A7CA2" w14:textId="26B8BD7D" w:rsidR="003F6762" w:rsidRPr="003F6762" w:rsidRDefault="003F6762" w:rsidP="003F6762">
      <w:r>
        <w:lastRenderedPageBreak/>
        <w:t xml:space="preserve">Redux alapból immutable(változhatatlan) vagyis nem direkt változtatjuk az adatok állapotát, hanem egy másolatot készítünk az adott állapotról amit változtathatunk és </w:t>
      </w:r>
      <w:r w:rsidR="00162CC9">
        <w:t>utána a másolattal felülírjuk az eredeti állapotot</w:t>
      </w:r>
    </w:p>
    <w:p w14:paraId="008BF6EB" w14:textId="15720C9E" w:rsidR="002E4E38" w:rsidRDefault="002E4E38" w:rsidP="002E4E38">
      <w:r>
        <w:t>Hogy miért kell egy globális állapot manager? Azért, mert a React</w:t>
      </w:r>
      <w:r w:rsidR="009E6C6E">
        <w:t>-ban a komponensek fa struktúrában helyezkednek el</w:t>
      </w:r>
      <w:r w:rsidR="00A657FB">
        <w:t xml:space="preserve"> és ha egy komponensből átakarunk vinni egy másik komponensbe egy adatot, akkor azt felkell terjeszteni a szülőbe, ami majd a másik komponensnek átadja az adatot, ez a megoldás kicsi utakon, kicsi projektben még használható, de ha nagy a projekt, vagy az út amit megkell tennie az adatnak, akkor jobban járunk használjuk ezt a globális állapot megoldást.</w:t>
      </w:r>
    </w:p>
    <w:p w14:paraId="535ACE2F" w14:textId="478C3CE9" w:rsidR="00A657FB" w:rsidRDefault="00505CF8" w:rsidP="002E4E38">
      <w:r>
        <w:rPr>
          <w:noProof/>
        </w:rPr>
        <w:drawing>
          <wp:inline distT="0" distB="0" distL="0" distR="0" wp14:anchorId="51FA0C9C" wp14:editId="00447AB4">
            <wp:extent cx="5399405" cy="3090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8EC2" w14:textId="229FC2B7" w:rsidR="00505CF8" w:rsidRDefault="00505CF8" w:rsidP="002E4E38">
      <w:r>
        <w:t>Ahogy a példán látható a gyerek komponens(gyk) 11 ben változtatjuk a változó értékét, de hogy elérje egy másik komponens, felkell terjesztenünk a szülőbe ezt a változót, ami igazából annyi jelent hogy a szülő komponens ben is létezik ez a változó, de a gyk-nak továbbadjuk ezt a változót, és a változtatáshoz szükséges metódusokat. Ez a megoldás az érintett komponenseken végig viszi a változót</w:t>
      </w:r>
      <w:r w:rsidR="003E08DE">
        <w:t>, míg a Redux segítségével egy közös, globális helyen kezelhetjük azokat az adatokat, amiket 1 vagy több komponens is használni akar.</w:t>
      </w:r>
    </w:p>
    <w:p w14:paraId="65FDB169" w14:textId="62FB622A" w:rsidR="003E08DE" w:rsidRDefault="00B26F3B" w:rsidP="002E4E38">
      <w:r>
        <w:t>Redux 3 fő elemből áll</w:t>
      </w:r>
    </w:p>
    <w:p w14:paraId="60F1D56C" w14:textId="583F45CB" w:rsidR="00B26F3B" w:rsidRDefault="00B26F3B" w:rsidP="00B26F3B">
      <w:pPr>
        <w:pStyle w:val="ListParagraph"/>
      </w:pPr>
      <w:r>
        <w:t>Store</w:t>
      </w:r>
    </w:p>
    <w:p w14:paraId="0E655098" w14:textId="3AED86C3" w:rsidR="00B26F3B" w:rsidRDefault="00B26F3B" w:rsidP="00B26F3B">
      <w:pPr>
        <w:pStyle w:val="ListParagraph"/>
      </w:pPr>
      <w:r>
        <w:t>Action</w:t>
      </w:r>
    </w:p>
    <w:p w14:paraId="4557B5D0" w14:textId="301F7C3E" w:rsidR="00B26F3B" w:rsidRDefault="00B26F3B" w:rsidP="00B26F3B">
      <w:pPr>
        <w:pStyle w:val="ListParagraph"/>
      </w:pPr>
      <w:r>
        <w:t>Reducer</w:t>
      </w:r>
    </w:p>
    <w:p w14:paraId="42EE1876" w14:textId="68574444" w:rsidR="00B26F3B" w:rsidRDefault="00B26F3B" w:rsidP="00B26F3B">
      <w:r>
        <w:lastRenderedPageBreak/>
        <w:t>A store tartalmazza az adatokat, és a User Interface innen szerzi az adatokat amiket megjeleníthet vagy feldolgozhatja. Az action az igazából egy funkció amit meghívhatunk</w:t>
      </w:r>
      <w:r w:rsidR="007D2318">
        <w:t>, adhatunk neki adatot amit feldolgoz és a legfontosabb része az hogy a reducer-nek átadja ezt az adatot. A reducer meg a storeban lévő adatokat változtatja meg legtöbbször az action-től kapott adatra.</w:t>
      </w:r>
    </w:p>
    <w:p w14:paraId="76E2E62D" w14:textId="0E1C4DE2" w:rsidR="007D2318" w:rsidRDefault="0074795E" w:rsidP="00B26F3B">
      <w:r>
        <w:rPr>
          <w:noProof/>
        </w:rPr>
        <w:drawing>
          <wp:inline distT="0" distB="0" distL="0" distR="0" wp14:anchorId="5C5BD38F" wp14:editId="23219272">
            <wp:extent cx="5391150" cy="2886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9657" w14:textId="627043ED" w:rsidR="0074795E" w:rsidRPr="002E4E38" w:rsidRDefault="0074795E" w:rsidP="00B26F3B">
      <w:r>
        <w:t>A Redux adat folyama a fönti ábrán látható módon működik. A felhasználói felületen autómatikusan vagy valamilyen esemény hatására, meghívunk egy actiont, ami valamilyen adat feldolgozást csinálhat(pl.: kapott adat + 1) és utána az action akár több reducer-t is meghívhat amik megváltoztatják a storeban lévő értékeket, amiknek a változása megjelenik a felhasználói felületen, ha éppen megjeleíti azt.</w:t>
      </w:r>
    </w:p>
    <w:p w14:paraId="2BF22503" w14:textId="42BE72CA" w:rsidR="00A538E1" w:rsidRDefault="00A538E1" w:rsidP="00A538E1">
      <w:pPr>
        <w:pStyle w:val="Heading3"/>
      </w:pPr>
      <w:bookmarkStart w:id="49" w:name="_Toc99974868"/>
      <w:bookmarkStart w:id="50" w:name="_Toc100675177"/>
      <w:r>
        <w:t>Axios</w:t>
      </w:r>
      <w:bookmarkEnd w:id="49"/>
      <w:bookmarkEnd w:id="50"/>
    </w:p>
    <w:p w14:paraId="1F46925E" w14:textId="0C0D0DA2" w:rsidR="005C5E80" w:rsidRDefault="005C5E80" w:rsidP="005C5E80">
      <w:pPr>
        <w:pStyle w:val="Firstparagraph"/>
      </w:pPr>
      <w:r>
        <w:t>Axios az egy promise(ígéret) alapú http kliens amivel lehet http kéréseket küldeni böngészőből és nodejs alkalmazásból. Javascriptnek a Promise API-ját használja ezért az aszinkron kéréseket lehet kezelni .then és .catch megoldással, vagy az await operátorral hogy csak akkor történjen adat felhasználás, ha a kérésre érkezett válasz.</w:t>
      </w:r>
    </w:p>
    <w:p w14:paraId="6BD0BC8B" w14:textId="132742C0" w:rsidR="005C5E80" w:rsidRPr="005C5E80" w:rsidRDefault="005C5E80" w:rsidP="005C5E80">
      <w:r>
        <w:t xml:space="preserve">Van még több funkciója is a http kérések indításán kívül például </w:t>
      </w:r>
      <w:r w:rsidR="004B3D1C">
        <w:t>a kimenő kéréseket interceptálja és új adatokat ad hozzá a kéréshez pl.: Minden kéréshez hozzáadja a Header-be az authentikációhoz szükséges tokent.</w:t>
      </w:r>
    </w:p>
    <w:p w14:paraId="03829E3D" w14:textId="7027A61C" w:rsidR="00A538E1" w:rsidRDefault="00A538E1" w:rsidP="00A538E1">
      <w:pPr>
        <w:pStyle w:val="Heading3"/>
      </w:pPr>
      <w:bookmarkStart w:id="51" w:name="_Toc99974869"/>
      <w:bookmarkStart w:id="52" w:name="_Toc100675178"/>
      <w:r>
        <w:lastRenderedPageBreak/>
        <w:t>Socket Io Client</w:t>
      </w:r>
      <w:bookmarkEnd w:id="51"/>
      <w:bookmarkEnd w:id="52"/>
    </w:p>
    <w:p w14:paraId="3C1C71C4" w14:textId="4B0D3B48" w:rsidR="00B72392" w:rsidRDefault="00B72392" w:rsidP="00B72392">
      <w:pPr>
        <w:pStyle w:val="Firstparagraph"/>
      </w:pPr>
      <w:r>
        <w:t>Ez a szerveren használt socket es kommunikációnak a kliens oldali fele, itt is egy socketen lehet létrehozni eseményeket amire figyel és lefutnak azok a funkciók amiket akarunk ha a szerverről érkezik egy olyan esemény vagy lehet eseményeket küldeni a szerver felé.</w:t>
      </w:r>
    </w:p>
    <w:p w14:paraId="55A81504" w14:textId="7AF6D805" w:rsidR="00B72392" w:rsidRDefault="00B72392" w:rsidP="00B72392">
      <w:r>
        <w:t>Ahhoz hogy ezt a socket-et megszerezzük ami tartalmazza az információkat ahhoz hogy a szerverrel kommunikáljunk csatlakozni kell a szerverhez és a visszakapott socket-et tároljuk.</w:t>
      </w:r>
    </w:p>
    <w:p w14:paraId="6ACA2476" w14:textId="74563BEC" w:rsidR="004B4394" w:rsidRPr="00B72392" w:rsidRDefault="004B4394" w:rsidP="00B72392">
      <w:r>
        <w:rPr>
          <w:noProof/>
        </w:rPr>
        <w:drawing>
          <wp:inline distT="0" distB="0" distL="0" distR="0" wp14:anchorId="2B45C436" wp14:editId="5409B6C2">
            <wp:extent cx="5399405" cy="26771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3BD6" w14:textId="7387C12D" w:rsidR="00A538E1" w:rsidRDefault="00A538E1" w:rsidP="00A538E1">
      <w:pPr>
        <w:pStyle w:val="Heading3"/>
      </w:pPr>
      <w:bookmarkStart w:id="53" w:name="_Toc99974870"/>
      <w:bookmarkStart w:id="54" w:name="_Toc100675179"/>
      <w:r>
        <w:t>Typescript</w:t>
      </w:r>
      <w:bookmarkEnd w:id="53"/>
      <w:bookmarkEnd w:id="54"/>
    </w:p>
    <w:p w14:paraId="3A0ABE8E" w14:textId="15C0269D" w:rsidR="00342027" w:rsidRPr="00342027" w:rsidRDefault="00342027" w:rsidP="00342027">
      <w:pPr>
        <w:pStyle w:val="Firstparagraph"/>
      </w:pPr>
      <w:r>
        <w:t>TypeScript az egy programozási nyelv, igazábol javascript csak lehetővé teszi hogy típusokat használjunk amik csökkenthetik a javascript gyengén típusos szerkezetéből adandó hibákat.</w:t>
      </w:r>
    </w:p>
    <w:p w14:paraId="41ED6AFE" w14:textId="3135343E" w:rsidR="00A538E1" w:rsidRDefault="00A538E1" w:rsidP="00A538E1">
      <w:pPr>
        <w:pStyle w:val="Heading3"/>
      </w:pPr>
      <w:bookmarkStart w:id="55" w:name="_Toc99974871"/>
      <w:bookmarkStart w:id="56" w:name="_Toc100675180"/>
      <w:r>
        <w:t>Classnames</w:t>
      </w:r>
      <w:bookmarkEnd w:id="55"/>
      <w:bookmarkEnd w:id="56"/>
    </w:p>
    <w:p w14:paraId="6121E944" w14:textId="401D9242" w:rsidR="00C8612B" w:rsidRPr="00C8612B" w:rsidRDefault="00C8612B" w:rsidP="00C8612B">
      <w:pPr>
        <w:pStyle w:val="Firstparagraph"/>
      </w:pPr>
      <w:r>
        <w:t>Ez egy Javascript modul amit html elemek osztályneveinek feltételes összekapcsolását könnyíti meg</w:t>
      </w:r>
    </w:p>
    <w:p w14:paraId="4C2E5B7A" w14:textId="77777777" w:rsidR="00A538E1" w:rsidRDefault="00A538E1" w:rsidP="00A538E1">
      <w:pPr>
        <w:pStyle w:val="Heading2"/>
      </w:pPr>
      <w:bookmarkStart w:id="57" w:name="_Toc99974872"/>
      <w:bookmarkStart w:id="58" w:name="_Toc100675181"/>
      <w:r>
        <w:lastRenderedPageBreak/>
        <w:t>Proxy</w:t>
      </w:r>
      <w:bookmarkEnd w:id="57"/>
      <w:bookmarkEnd w:id="58"/>
    </w:p>
    <w:p w14:paraId="297842EB" w14:textId="77777777" w:rsidR="00A538E1" w:rsidRDefault="00A538E1" w:rsidP="00A538E1">
      <w:pPr>
        <w:pStyle w:val="Heading3"/>
      </w:pPr>
      <w:bookmarkStart w:id="59" w:name="_Toc99974873"/>
      <w:bookmarkStart w:id="60" w:name="_Toc100675182"/>
      <w:r>
        <w:t>http-proxy-middleware</w:t>
      </w:r>
      <w:bookmarkEnd w:id="59"/>
      <w:bookmarkEnd w:id="60"/>
    </w:p>
    <w:p w14:paraId="05AC04EC" w14:textId="77777777" w:rsidR="00A538E1" w:rsidRDefault="00A538E1" w:rsidP="00A538E1">
      <w:pPr>
        <w:pStyle w:val="Heading1"/>
      </w:pPr>
      <w:bookmarkStart w:id="61" w:name="_Toc99974874"/>
      <w:bookmarkStart w:id="62" w:name="_Toc100675183"/>
      <w:r>
        <w:t>Specifikáció</w:t>
      </w:r>
      <w:bookmarkEnd w:id="61"/>
      <w:bookmarkEnd w:id="62"/>
    </w:p>
    <w:p w14:paraId="33457327" w14:textId="77777777" w:rsidR="00A538E1" w:rsidRDefault="00A538E1" w:rsidP="00A538E1">
      <w:pPr>
        <w:pStyle w:val="Heading2"/>
      </w:pPr>
      <w:bookmarkStart w:id="63" w:name="_Toc99974875"/>
      <w:bookmarkStart w:id="64" w:name="_Toc100675184"/>
      <w:r>
        <w:t>Funkcionális követelmények</w:t>
      </w:r>
      <w:bookmarkEnd w:id="63"/>
      <w:bookmarkEnd w:id="64"/>
    </w:p>
    <w:p w14:paraId="0A5F7976" w14:textId="77777777" w:rsidR="00A538E1" w:rsidRDefault="00A538E1" w:rsidP="00A538E1">
      <w:pPr>
        <w:pStyle w:val="Heading2"/>
      </w:pPr>
      <w:bookmarkStart w:id="65" w:name="_Toc99974876"/>
      <w:bookmarkStart w:id="66" w:name="_Toc100675185"/>
      <w:r>
        <w:t>Nem funkcionális követelmények</w:t>
      </w:r>
      <w:bookmarkEnd w:id="65"/>
      <w:bookmarkEnd w:id="66"/>
    </w:p>
    <w:p w14:paraId="0BC352A0" w14:textId="77777777" w:rsidR="00A538E1" w:rsidRDefault="00A538E1" w:rsidP="00A538E1">
      <w:pPr>
        <w:pStyle w:val="Heading2"/>
      </w:pPr>
      <w:bookmarkStart w:id="67" w:name="_Toc99974877"/>
      <w:bookmarkStart w:id="68" w:name="_Toc100675186"/>
      <w:r>
        <w:t>Rendszer architektúra</w:t>
      </w:r>
      <w:bookmarkEnd w:id="67"/>
      <w:bookmarkEnd w:id="68"/>
    </w:p>
    <w:p w14:paraId="5F4584C9" w14:textId="77777777" w:rsidR="00A538E1" w:rsidRDefault="00A538E1" w:rsidP="00A538E1">
      <w:pPr>
        <w:pStyle w:val="Heading3"/>
      </w:pPr>
      <w:bookmarkStart w:id="69" w:name="_Toc99974879"/>
      <w:bookmarkStart w:id="70" w:name="_Toc100675187"/>
      <w:r>
        <w:t>Kommunikációk rétegek között</w:t>
      </w:r>
      <w:bookmarkEnd w:id="69"/>
      <w:bookmarkEnd w:id="70"/>
    </w:p>
    <w:p w14:paraId="090409DC" w14:textId="77777777" w:rsidR="00A538E1" w:rsidRPr="00570A6C" w:rsidRDefault="00A538E1" w:rsidP="00A538E1">
      <w:pPr>
        <w:pStyle w:val="Heading3"/>
      </w:pPr>
      <w:bookmarkStart w:id="71" w:name="_Toc100675188"/>
      <w:r>
        <w:t>MangaDex API</w:t>
      </w:r>
      <w:bookmarkEnd w:id="71"/>
    </w:p>
    <w:p w14:paraId="7AFAF38B" w14:textId="77777777" w:rsidR="00A538E1" w:rsidRDefault="00A538E1" w:rsidP="00A538E1">
      <w:pPr>
        <w:pStyle w:val="Heading3"/>
      </w:pPr>
      <w:bookmarkStart w:id="72" w:name="_Toc99974880"/>
      <w:bookmarkStart w:id="73" w:name="_Toc100675189"/>
      <w:r>
        <w:t>Frontend</w:t>
      </w:r>
      <w:bookmarkEnd w:id="72"/>
      <w:bookmarkEnd w:id="73"/>
    </w:p>
    <w:p w14:paraId="085E054C" w14:textId="77777777" w:rsidR="00A538E1" w:rsidRDefault="00A538E1" w:rsidP="00A538E1">
      <w:pPr>
        <w:pStyle w:val="Heading3"/>
      </w:pPr>
      <w:bookmarkStart w:id="74" w:name="_Toc99974881"/>
      <w:bookmarkStart w:id="75" w:name="_Toc100675190"/>
      <w:r>
        <w:t>Backend</w:t>
      </w:r>
      <w:bookmarkEnd w:id="74"/>
      <w:bookmarkEnd w:id="75"/>
    </w:p>
    <w:p w14:paraId="19FDFA5F" w14:textId="77777777" w:rsidR="00A538E1" w:rsidRDefault="00A538E1" w:rsidP="00A538E1">
      <w:pPr>
        <w:pStyle w:val="Heading3"/>
      </w:pPr>
      <w:bookmarkStart w:id="76" w:name="_Toc99974882"/>
      <w:bookmarkStart w:id="77" w:name="_Toc100675191"/>
      <w:r>
        <w:t>Adatbázis</w:t>
      </w:r>
      <w:bookmarkEnd w:id="76"/>
      <w:bookmarkEnd w:id="77"/>
    </w:p>
    <w:p w14:paraId="3F7AC61C" w14:textId="77777777" w:rsidR="00A538E1" w:rsidRDefault="00A538E1" w:rsidP="00A538E1">
      <w:pPr>
        <w:pStyle w:val="Heading3"/>
      </w:pPr>
      <w:bookmarkStart w:id="78" w:name="_Toc99974883"/>
      <w:bookmarkStart w:id="79" w:name="_Toc100675192"/>
      <w:r>
        <w:t>Proxy</w:t>
      </w:r>
      <w:bookmarkEnd w:id="78"/>
      <w:bookmarkEnd w:id="79"/>
    </w:p>
    <w:p w14:paraId="640EF178" w14:textId="77777777" w:rsidR="00A538E1" w:rsidRDefault="00A538E1" w:rsidP="00A538E1">
      <w:pPr>
        <w:pStyle w:val="Heading1"/>
      </w:pPr>
      <w:bookmarkStart w:id="80" w:name="_Toc99974884"/>
      <w:bookmarkStart w:id="81" w:name="_Toc100675193"/>
      <w:r>
        <w:t>Tesztek</w:t>
      </w:r>
      <w:bookmarkEnd w:id="80"/>
      <w:bookmarkEnd w:id="81"/>
    </w:p>
    <w:p w14:paraId="2C526582" w14:textId="77777777" w:rsidR="00A538E1" w:rsidRDefault="00A538E1" w:rsidP="00A538E1">
      <w:pPr>
        <w:pStyle w:val="Heading2"/>
      </w:pPr>
      <w:bookmarkStart w:id="82" w:name="_Toc99974885"/>
      <w:bookmarkStart w:id="83" w:name="_Toc100675194"/>
      <w:r>
        <w:t>Backend</w:t>
      </w:r>
      <w:bookmarkEnd w:id="82"/>
      <w:bookmarkEnd w:id="83"/>
    </w:p>
    <w:p w14:paraId="700CE8B1" w14:textId="77777777" w:rsidR="00A538E1" w:rsidRDefault="00A538E1" w:rsidP="00A538E1">
      <w:pPr>
        <w:pStyle w:val="Heading2"/>
      </w:pPr>
      <w:bookmarkStart w:id="84" w:name="_Toc99974886"/>
      <w:bookmarkStart w:id="85" w:name="_Toc100675195"/>
      <w:r>
        <w:t>Frontend</w:t>
      </w:r>
      <w:bookmarkEnd w:id="84"/>
      <w:bookmarkEnd w:id="85"/>
    </w:p>
    <w:p w14:paraId="3A47BE8B" w14:textId="77777777" w:rsidR="00A538E1" w:rsidRDefault="00A538E1" w:rsidP="00A538E1">
      <w:pPr>
        <w:pStyle w:val="Heading1"/>
      </w:pPr>
      <w:bookmarkStart w:id="86" w:name="_Toc99974887"/>
      <w:bookmarkStart w:id="87" w:name="_Toc100675196"/>
      <w:r>
        <w:lastRenderedPageBreak/>
        <w:t>Továbbfejlesztési lehetőségek</w:t>
      </w:r>
      <w:bookmarkEnd w:id="86"/>
      <w:bookmarkEnd w:id="87"/>
    </w:p>
    <w:p w14:paraId="6D65B83B" w14:textId="6DD7C4CB" w:rsidR="00A538E1" w:rsidRDefault="00A538E1" w:rsidP="00A538E1">
      <w:pPr>
        <w:pStyle w:val="Heading1"/>
      </w:pPr>
      <w:bookmarkStart w:id="88" w:name="_Toc99974888"/>
      <w:bookmarkStart w:id="89" w:name="_Toc100675197"/>
      <w:r>
        <w:t xml:space="preserve">Telepítési </w:t>
      </w:r>
      <w:r w:rsidR="005E1933">
        <w:t>ú</w:t>
      </w:r>
      <w:r>
        <w:t>tmutató</w:t>
      </w:r>
      <w:bookmarkEnd w:id="88"/>
      <w:bookmarkEnd w:id="89"/>
    </w:p>
    <w:p w14:paraId="72599230" w14:textId="77777777" w:rsidR="00A538E1" w:rsidRPr="00DB1BC8" w:rsidRDefault="00A538E1" w:rsidP="00A538E1">
      <w:pPr>
        <w:pStyle w:val="Heading1"/>
      </w:pPr>
      <w:bookmarkStart w:id="90" w:name="_Toc99974889"/>
      <w:bookmarkStart w:id="91" w:name="_Toc100675198"/>
      <w:r>
        <w:t>Felhasználói dokumentáció</w:t>
      </w:r>
      <w:bookmarkEnd w:id="90"/>
      <w:bookmarkEnd w:id="91"/>
    </w:p>
    <w:p w14:paraId="087B0642" w14:textId="77777777" w:rsidR="00B64A04" w:rsidRPr="00B64A04" w:rsidRDefault="00B64A04" w:rsidP="00B64A04">
      <w:pPr>
        <w:rPr>
          <w:rFonts w:cs="Times New Roman"/>
          <w:szCs w:val="24"/>
        </w:rPr>
      </w:pPr>
    </w:p>
    <w:p w14:paraId="72ABCAD8" w14:textId="77777777" w:rsidR="00B64A04" w:rsidRPr="00B64A04" w:rsidRDefault="00B64A04" w:rsidP="00B64A04">
      <w:pPr>
        <w:sectPr w:rsidR="00B64A04" w:rsidRPr="00B64A04" w:rsidSect="009823AA">
          <w:headerReference w:type="default" r:id="rId28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391BB80" w14:textId="77777777" w:rsidR="009944F1" w:rsidRPr="00674F6E" w:rsidRDefault="0050128E" w:rsidP="00771B5F">
      <w:pPr>
        <w:pStyle w:val="Cmsor1-szmozatlan"/>
      </w:pPr>
      <w:bookmarkStart w:id="92" w:name="_Toc100675199"/>
      <w:r w:rsidRPr="00674F6E">
        <w:lastRenderedPageBreak/>
        <w:t>Irodalomjegyzék</w:t>
      </w:r>
      <w:bookmarkEnd w:id="92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9944F1" w14:paraId="5D4B94C0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48D3013B" w14:textId="77777777" w:rsidR="009944F1" w:rsidRDefault="009944F1" w:rsidP="00690423">
            <w:pPr>
              <w:pStyle w:val="Bibliography"/>
              <w:rPr>
                <w:noProof/>
                <w:szCs w:val="24"/>
                <w:lang w:val="en-GB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1E30534" w14:textId="77777777" w:rsidR="009944F1" w:rsidRDefault="009944F1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T. De Smedt and W. Daelemans, “Pattern for python.,” </w:t>
            </w:r>
            <w:r>
              <w:rPr>
                <w:i/>
                <w:iCs/>
                <w:noProof/>
                <w:lang w:val="en-GB"/>
              </w:rPr>
              <w:t xml:space="preserve">The Journal of Machine Learning Research, </w:t>
            </w:r>
            <w:r>
              <w:rPr>
                <w:noProof/>
                <w:lang w:val="en-GB"/>
              </w:rPr>
              <w:t xml:space="preserve">vol. 13, no. 1, pp. 2063-2067, 2012. </w:t>
            </w:r>
          </w:p>
        </w:tc>
      </w:tr>
      <w:tr w:rsidR="009944F1" w14:paraId="3F2B5433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37966311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1F634A6F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>„Záróvizsga információk,” [Online]. Available: https://mik.uni-pannon.hu/index.php/hu/oktatas/zarovizsga.html. [Hozzáférés dátuma: 04 03 2022].</w:t>
            </w:r>
          </w:p>
        </w:tc>
      </w:tr>
      <w:tr w:rsidR="009944F1" w14:paraId="518F3774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7C49F420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C277A65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D. J. Wetherall és A. S. Tanenbaum, Computer networks, Pearson Education, 2013. </w:t>
            </w:r>
          </w:p>
        </w:tc>
      </w:tr>
    </w:tbl>
    <w:p w14:paraId="7E4F30E8" w14:textId="77777777" w:rsidR="009944F1" w:rsidRDefault="009944F1">
      <w:pPr>
        <w:divId w:val="1268612199"/>
        <w:rPr>
          <w:rFonts w:eastAsia="Times New Roman"/>
          <w:noProof/>
        </w:rPr>
      </w:pPr>
    </w:p>
    <w:p w14:paraId="3F143755" w14:textId="77777777" w:rsidR="00527543" w:rsidRDefault="00B84CB4" w:rsidP="00771B5F">
      <w:pPr>
        <w:pStyle w:val="Cmsor1-szmozatlan"/>
      </w:pPr>
      <w:r>
        <w:lastRenderedPageBreak/>
        <w:fldChar w:fldCharType="end"/>
      </w:r>
      <w:bookmarkStart w:id="93" w:name="_Ref89376640"/>
      <w:bookmarkStart w:id="94" w:name="_Toc100675200"/>
      <w:r w:rsidR="002F016A" w:rsidRPr="00FA1347">
        <w:t>Mellékletek</w:t>
      </w:r>
      <w:bookmarkEnd w:id="93"/>
      <w:bookmarkEnd w:id="94"/>
    </w:p>
    <w:p w14:paraId="059B85E2" w14:textId="77777777" w:rsidR="0082775C" w:rsidRDefault="0082775C" w:rsidP="00037D0C">
      <w:pPr>
        <w:pStyle w:val="Firstparagraph"/>
      </w:pPr>
      <w:r>
        <w:t>Mappaszerkezet</w:t>
      </w:r>
    </w:p>
    <w:p w14:paraId="3A6BE5F3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+chatbot</w:t>
      </w:r>
    </w:p>
    <w:p w14:paraId="5861739E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backen.bat</w:t>
      </w:r>
    </w:p>
    <w:p w14:paraId="2D9D542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backend.py</w:t>
      </w:r>
    </w:p>
    <w:p w14:paraId="07B2619E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files.doc</w:t>
      </w:r>
    </w:p>
    <w:p w14:paraId="6157B121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fixedlinks.json</w:t>
      </w:r>
    </w:p>
    <w:p w14:paraId="7C332ACF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ipcheck.py</w:t>
      </w:r>
    </w:p>
    <w:p w14:paraId="51FE2FA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linkek.json</w:t>
      </w:r>
    </w:p>
    <w:p w14:paraId="1F76D53D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linkfix.py</w:t>
      </w:r>
    </w:p>
    <w:p w14:paraId="2CDF482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log.txt</w:t>
      </w:r>
    </w:p>
    <w:p w14:paraId="0CDF9C1F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sqlwriter.py</w:t>
      </w:r>
    </w:p>
    <w:p w14:paraId="7974FB38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textprocessor.py</w:t>
      </w:r>
    </w:p>
    <w:p w14:paraId="17D688C2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14:paraId="1C49463B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+---backend</w:t>
      </w:r>
    </w:p>
    <w:p w14:paraId="4218116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pyvenv.cfg</w:t>
      </w:r>
    </w:p>
    <w:p w14:paraId="3060CA07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+---lara</w:t>
      </w:r>
    </w:p>
    <w:p w14:paraId="0C334311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entities.py</w:t>
      </w:r>
    </w:p>
    <w:p w14:paraId="25A09275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nlp.py</w:t>
      </w:r>
    </w:p>
    <w:p w14:paraId="1C1F5D9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parser.py</w:t>
      </w:r>
    </w:p>
    <w:p w14:paraId="7A55F71D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stemmer.py</w:t>
      </w:r>
    </w:p>
    <w:p w14:paraId="4EF61982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+---static</w:t>
      </w:r>
    </w:p>
    <w:p w14:paraId="523D6160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+---css</w:t>
      </w:r>
    </w:p>
    <w:p w14:paraId="17CD6EDA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chat.css</w:t>
      </w:r>
    </w:p>
    <w:p w14:paraId="3F2265E8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</w:p>
    <w:p w14:paraId="25AC3E6A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\---js</w:t>
      </w:r>
    </w:p>
    <w:p w14:paraId="5BE326C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chat.js</w:t>
      </w:r>
    </w:p>
    <w:p w14:paraId="3453519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7B6E21FC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+---templates</w:t>
      </w:r>
    </w:p>
    <w:p w14:paraId="4B1AC4B8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index.html</w:t>
      </w:r>
    </w:p>
    <w:p w14:paraId="5CF9B091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</w:t>
      </w:r>
    </w:p>
    <w:p w14:paraId="71F78FD4" w14:textId="36D4089B" w:rsidR="0082775C" w:rsidRDefault="0082775C" w:rsidP="0082775C">
      <w:pPr>
        <w:rPr>
          <w:rFonts w:cs="Times New Roman"/>
        </w:rPr>
      </w:pPr>
      <w:r>
        <w:t>[</w:t>
      </w:r>
      <w:r w:rsidR="00367AFA">
        <w:t xml:space="preserve">PÉLDA!!! </w:t>
      </w:r>
      <w:r>
        <w:t>Megjegyzés: A Python csomagkezelője által telepített fájlok, illetve a különböző cache fájlok a fenti listából kimaradtak, mivel ezekkel indokolatlanul és aránytalanul hosszú lenne a fenti felsorolás. A beadott fájlok között azonban a teljesség kedvéért szerepelnek ezek a fájlok is.]</w:t>
      </w:r>
    </w:p>
    <w:p w14:paraId="41559A19" w14:textId="77777777" w:rsidR="0082775C" w:rsidRPr="0082775C" w:rsidRDefault="0082775C" w:rsidP="0082775C"/>
    <w:p w14:paraId="0C058215" w14:textId="77777777" w:rsidR="00B36958" w:rsidRPr="006E4100" w:rsidRDefault="00B36958" w:rsidP="00771B5F">
      <w:pPr>
        <w:pStyle w:val="Cmsor1-szmozatlan"/>
      </w:pPr>
      <w:bookmarkStart w:id="95" w:name="_Toc100675201"/>
      <w:r w:rsidRPr="006E4100">
        <w:lastRenderedPageBreak/>
        <w:t>Ábrajegyzék</w:t>
      </w:r>
      <w:bookmarkEnd w:id="95"/>
    </w:p>
    <w:p w14:paraId="4A5C20AB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yperlink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96" w:name="_Toc100675202"/>
      <w:r>
        <w:lastRenderedPageBreak/>
        <w:t>Táblázatjegyzék</w:t>
      </w:r>
      <w:bookmarkEnd w:id="96"/>
    </w:p>
    <w:p w14:paraId="111C67D5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yperlink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77777777" w:rsidR="004C4C4A" w:rsidRPr="004C4C4A" w:rsidRDefault="00B36958" w:rsidP="004C4C4A">
      <w:r>
        <w:fldChar w:fldCharType="end"/>
      </w:r>
    </w:p>
    <w:sectPr w:rsidR="004C4C4A" w:rsidRPr="004C4C4A" w:rsidSect="008E3A41">
      <w:headerReference w:type="default" r:id="rId29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04F7" w14:textId="77777777" w:rsidR="00F50670" w:rsidRDefault="00F50670" w:rsidP="003101D0">
      <w:pPr>
        <w:spacing w:line="240" w:lineRule="auto"/>
      </w:pPr>
      <w:r>
        <w:separator/>
      </w:r>
    </w:p>
  </w:endnote>
  <w:endnote w:type="continuationSeparator" w:id="0">
    <w:p w14:paraId="4240769F" w14:textId="77777777" w:rsidR="00F50670" w:rsidRDefault="00F50670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564F" w14:textId="77777777" w:rsidR="00034CA0" w:rsidRDefault="00034CA0" w:rsidP="00FD106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199365"/>
      <w:docPartObj>
        <w:docPartGallery w:val="Page Numbers (Bottom of Page)"/>
        <w:docPartUnique/>
      </w:docPartObj>
    </w:sdtPr>
    <w:sdtEndPr/>
    <w:sdtContent>
      <w:p w14:paraId="7FB01F34" w14:textId="77777777" w:rsidR="00842554" w:rsidRDefault="0084255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DBF4A" w14:textId="77777777" w:rsidR="00F50670" w:rsidRDefault="00F50670" w:rsidP="003101D0">
      <w:pPr>
        <w:spacing w:line="240" w:lineRule="auto"/>
      </w:pPr>
      <w:r>
        <w:separator/>
      </w:r>
    </w:p>
  </w:footnote>
  <w:footnote w:type="continuationSeparator" w:id="0">
    <w:p w14:paraId="27A14717" w14:textId="77777777" w:rsidR="00F50670" w:rsidRDefault="00F50670" w:rsidP="0031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2A8E" w14:textId="77777777" w:rsidR="00034CA0" w:rsidRPr="004F5C1D" w:rsidRDefault="00034CA0" w:rsidP="004F5C1D">
    <w:pPr>
      <w:pStyle w:val="Header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0342" w14:textId="77777777" w:rsidR="00842554" w:rsidRDefault="00842554" w:rsidP="008E3A41">
    <w:pPr>
      <w:pStyle w:val="Header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4388" w14:textId="2164182D" w:rsidR="0061744A" w:rsidRDefault="0061744A" w:rsidP="008E3A41">
    <w:pPr>
      <w:pStyle w:val="Header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C8612B">
      <w:rPr>
        <w:rFonts w:cs="Times New Roman"/>
        <w:b/>
        <w:bCs/>
        <w:noProof/>
        <w:szCs w:val="24"/>
        <w:lang w:val="en-US"/>
      </w:rPr>
      <w:t>Error! Use the Home tab to apply Címsor 1 to the text that you want to appear here.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3178CE"/>
    <w:multiLevelType w:val="hybridMultilevel"/>
    <w:tmpl w:val="AC40A064"/>
    <w:lvl w:ilvl="0" w:tplc="3A5425F6">
      <w:start w:val="1"/>
      <w:numFmt w:val="bullet"/>
      <w:pStyle w:val="ListParagraph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CB723B"/>
    <w:multiLevelType w:val="multilevel"/>
    <w:tmpl w:val="36B4F7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7631781">
    <w:abstractNumId w:val="4"/>
  </w:num>
  <w:num w:numId="2" w16cid:durableId="19567090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63754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15994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63452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9217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740954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8953116">
    <w:abstractNumId w:val="7"/>
  </w:num>
  <w:num w:numId="9" w16cid:durableId="18569187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2713733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57220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3579913">
    <w:abstractNumId w:val="5"/>
  </w:num>
  <w:num w:numId="13" w16cid:durableId="484201227">
    <w:abstractNumId w:val="3"/>
  </w:num>
  <w:num w:numId="14" w16cid:durableId="823354219">
    <w:abstractNumId w:val="6"/>
  </w:num>
  <w:num w:numId="15" w16cid:durableId="838303233">
    <w:abstractNumId w:val="2"/>
  </w:num>
  <w:num w:numId="16" w16cid:durableId="10527270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51298191">
    <w:abstractNumId w:val="1"/>
  </w:num>
  <w:num w:numId="18" w16cid:durableId="595987444">
    <w:abstractNumId w:val="8"/>
  </w:num>
  <w:num w:numId="19" w16cid:durableId="169576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7E45"/>
    <w:rsid w:val="00010065"/>
    <w:rsid w:val="000130CF"/>
    <w:rsid w:val="00015BCB"/>
    <w:rsid w:val="00020427"/>
    <w:rsid w:val="0002401E"/>
    <w:rsid w:val="000240C3"/>
    <w:rsid w:val="00024B56"/>
    <w:rsid w:val="000325C8"/>
    <w:rsid w:val="00034CA0"/>
    <w:rsid w:val="00037367"/>
    <w:rsid w:val="00037D0C"/>
    <w:rsid w:val="00040044"/>
    <w:rsid w:val="000400E3"/>
    <w:rsid w:val="00042B01"/>
    <w:rsid w:val="00047387"/>
    <w:rsid w:val="0006785B"/>
    <w:rsid w:val="00067B87"/>
    <w:rsid w:val="00070A85"/>
    <w:rsid w:val="000836AC"/>
    <w:rsid w:val="00087915"/>
    <w:rsid w:val="00087FF8"/>
    <w:rsid w:val="00095C47"/>
    <w:rsid w:val="000A36CC"/>
    <w:rsid w:val="000A735E"/>
    <w:rsid w:val="000A798C"/>
    <w:rsid w:val="000B016E"/>
    <w:rsid w:val="000B3866"/>
    <w:rsid w:val="000B570C"/>
    <w:rsid w:val="000B5823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31A04"/>
    <w:rsid w:val="00140068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2CC9"/>
    <w:rsid w:val="00163323"/>
    <w:rsid w:val="00167166"/>
    <w:rsid w:val="00172A68"/>
    <w:rsid w:val="00173BFC"/>
    <w:rsid w:val="00174CDB"/>
    <w:rsid w:val="00181314"/>
    <w:rsid w:val="00183212"/>
    <w:rsid w:val="00191D29"/>
    <w:rsid w:val="001A611A"/>
    <w:rsid w:val="001A7988"/>
    <w:rsid w:val="001B4BF8"/>
    <w:rsid w:val="001B5117"/>
    <w:rsid w:val="001C0AA4"/>
    <w:rsid w:val="001C26D6"/>
    <w:rsid w:val="001C49DA"/>
    <w:rsid w:val="001D07DD"/>
    <w:rsid w:val="001D1F22"/>
    <w:rsid w:val="001D400E"/>
    <w:rsid w:val="001D4024"/>
    <w:rsid w:val="001D79DC"/>
    <w:rsid w:val="001E1CEF"/>
    <w:rsid w:val="001E753C"/>
    <w:rsid w:val="001E7A59"/>
    <w:rsid w:val="001F1695"/>
    <w:rsid w:val="001F4070"/>
    <w:rsid w:val="001F414E"/>
    <w:rsid w:val="00202FE2"/>
    <w:rsid w:val="00210FED"/>
    <w:rsid w:val="00214887"/>
    <w:rsid w:val="002200AE"/>
    <w:rsid w:val="002207FB"/>
    <w:rsid w:val="00222D0E"/>
    <w:rsid w:val="002273BF"/>
    <w:rsid w:val="00230391"/>
    <w:rsid w:val="00237A10"/>
    <w:rsid w:val="00237FAA"/>
    <w:rsid w:val="002400BB"/>
    <w:rsid w:val="00247D65"/>
    <w:rsid w:val="00250DAD"/>
    <w:rsid w:val="00252700"/>
    <w:rsid w:val="00252F4F"/>
    <w:rsid w:val="00253447"/>
    <w:rsid w:val="00265486"/>
    <w:rsid w:val="002671D5"/>
    <w:rsid w:val="00271533"/>
    <w:rsid w:val="002773E2"/>
    <w:rsid w:val="00282ACF"/>
    <w:rsid w:val="002844C3"/>
    <w:rsid w:val="00287AB8"/>
    <w:rsid w:val="002905E4"/>
    <w:rsid w:val="00291A15"/>
    <w:rsid w:val="002971DF"/>
    <w:rsid w:val="002A1C6A"/>
    <w:rsid w:val="002B0F75"/>
    <w:rsid w:val="002B1A2A"/>
    <w:rsid w:val="002C00D3"/>
    <w:rsid w:val="002C0E59"/>
    <w:rsid w:val="002C145E"/>
    <w:rsid w:val="002C3117"/>
    <w:rsid w:val="002C7918"/>
    <w:rsid w:val="002D566A"/>
    <w:rsid w:val="002E1A1B"/>
    <w:rsid w:val="002E4E38"/>
    <w:rsid w:val="002F016A"/>
    <w:rsid w:val="002F063A"/>
    <w:rsid w:val="002F1935"/>
    <w:rsid w:val="003011AD"/>
    <w:rsid w:val="003101D0"/>
    <w:rsid w:val="00314659"/>
    <w:rsid w:val="003146A9"/>
    <w:rsid w:val="0031548F"/>
    <w:rsid w:val="003163FB"/>
    <w:rsid w:val="00317F72"/>
    <w:rsid w:val="00320651"/>
    <w:rsid w:val="00324C38"/>
    <w:rsid w:val="00325220"/>
    <w:rsid w:val="00326CEF"/>
    <w:rsid w:val="0033258A"/>
    <w:rsid w:val="00335A40"/>
    <w:rsid w:val="00337F97"/>
    <w:rsid w:val="00342027"/>
    <w:rsid w:val="00344A0B"/>
    <w:rsid w:val="0034555B"/>
    <w:rsid w:val="00354085"/>
    <w:rsid w:val="00354817"/>
    <w:rsid w:val="003601AC"/>
    <w:rsid w:val="00360BD6"/>
    <w:rsid w:val="0036775F"/>
    <w:rsid w:val="00367924"/>
    <w:rsid w:val="00367AFA"/>
    <w:rsid w:val="003820B2"/>
    <w:rsid w:val="00383ABA"/>
    <w:rsid w:val="00384496"/>
    <w:rsid w:val="0038751C"/>
    <w:rsid w:val="0039051D"/>
    <w:rsid w:val="00391F50"/>
    <w:rsid w:val="0039309C"/>
    <w:rsid w:val="003936A0"/>
    <w:rsid w:val="00395857"/>
    <w:rsid w:val="00397125"/>
    <w:rsid w:val="003A47C7"/>
    <w:rsid w:val="003A5EC2"/>
    <w:rsid w:val="003B110A"/>
    <w:rsid w:val="003B2BFD"/>
    <w:rsid w:val="003B5C87"/>
    <w:rsid w:val="003B71D8"/>
    <w:rsid w:val="003B7FA8"/>
    <w:rsid w:val="003C269A"/>
    <w:rsid w:val="003C544B"/>
    <w:rsid w:val="003C6342"/>
    <w:rsid w:val="003D3289"/>
    <w:rsid w:val="003E08DE"/>
    <w:rsid w:val="003E5356"/>
    <w:rsid w:val="003F098B"/>
    <w:rsid w:val="003F575C"/>
    <w:rsid w:val="003F6762"/>
    <w:rsid w:val="003F7CF0"/>
    <w:rsid w:val="004006C4"/>
    <w:rsid w:val="00401B01"/>
    <w:rsid w:val="004037A5"/>
    <w:rsid w:val="00403AE4"/>
    <w:rsid w:val="0040445F"/>
    <w:rsid w:val="004103E2"/>
    <w:rsid w:val="00411266"/>
    <w:rsid w:val="004157C3"/>
    <w:rsid w:val="00421386"/>
    <w:rsid w:val="00421DE8"/>
    <w:rsid w:val="00421E3D"/>
    <w:rsid w:val="004236AD"/>
    <w:rsid w:val="00424889"/>
    <w:rsid w:val="00425990"/>
    <w:rsid w:val="0043471A"/>
    <w:rsid w:val="0045047B"/>
    <w:rsid w:val="00457C1F"/>
    <w:rsid w:val="00467F90"/>
    <w:rsid w:val="0048745E"/>
    <w:rsid w:val="004955A1"/>
    <w:rsid w:val="00496501"/>
    <w:rsid w:val="004A1FA9"/>
    <w:rsid w:val="004A2289"/>
    <w:rsid w:val="004A3624"/>
    <w:rsid w:val="004B05C5"/>
    <w:rsid w:val="004B0EFB"/>
    <w:rsid w:val="004B3D1C"/>
    <w:rsid w:val="004B4394"/>
    <w:rsid w:val="004B43CF"/>
    <w:rsid w:val="004B61F3"/>
    <w:rsid w:val="004C0DD6"/>
    <w:rsid w:val="004C1F4A"/>
    <w:rsid w:val="004C4C4A"/>
    <w:rsid w:val="004D0E6F"/>
    <w:rsid w:val="004D1669"/>
    <w:rsid w:val="004D4C4C"/>
    <w:rsid w:val="004D6E56"/>
    <w:rsid w:val="004E0302"/>
    <w:rsid w:val="004E3206"/>
    <w:rsid w:val="004E4A49"/>
    <w:rsid w:val="004F0CE1"/>
    <w:rsid w:val="004F25C3"/>
    <w:rsid w:val="004F5C1D"/>
    <w:rsid w:val="004F5F4D"/>
    <w:rsid w:val="004F6B12"/>
    <w:rsid w:val="0050128E"/>
    <w:rsid w:val="00505CF8"/>
    <w:rsid w:val="00511E3A"/>
    <w:rsid w:val="00524338"/>
    <w:rsid w:val="005246A6"/>
    <w:rsid w:val="00527543"/>
    <w:rsid w:val="0053200E"/>
    <w:rsid w:val="005321E2"/>
    <w:rsid w:val="0053734B"/>
    <w:rsid w:val="00541347"/>
    <w:rsid w:val="00550331"/>
    <w:rsid w:val="00550882"/>
    <w:rsid w:val="00550A2D"/>
    <w:rsid w:val="00553A07"/>
    <w:rsid w:val="00561F74"/>
    <w:rsid w:val="00562170"/>
    <w:rsid w:val="005629CE"/>
    <w:rsid w:val="00563DB2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1BE2"/>
    <w:rsid w:val="005A2A99"/>
    <w:rsid w:val="005C1886"/>
    <w:rsid w:val="005C1FA9"/>
    <w:rsid w:val="005C367A"/>
    <w:rsid w:val="005C52C1"/>
    <w:rsid w:val="005C5E80"/>
    <w:rsid w:val="005E1933"/>
    <w:rsid w:val="005E3250"/>
    <w:rsid w:val="005E5D69"/>
    <w:rsid w:val="005E5E64"/>
    <w:rsid w:val="005F1CD9"/>
    <w:rsid w:val="006012E6"/>
    <w:rsid w:val="00603222"/>
    <w:rsid w:val="006050C2"/>
    <w:rsid w:val="00606210"/>
    <w:rsid w:val="0060637E"/>
    <w:rsid w:val="006077A3"/>
    <w:rsid w:val="0061041C"/>
    <w:rsid w:val="006120CC"/>
    <w:rsid w:val="0061744A"/>
    <w:rsid w:val="006256D4"/>
    <w:rsid w:val="006258E7"/>
    <w:rsid w:val="00630EFF"/>
    <w:rsid w:val="00632BC7"/>
    <w:rsid w:val="00632D14"/>
    <w:rsid w:val="00633303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66D1F"/>
    <w:rsid w:val="0067076F"/>
    <w:rsid w:val="00673F75"/>
    <w:rsid w:val="00674F6E"/>
    <w:rsid w:val="006751E1"/>
    <w:rsid w:val="00675AB8"/>
    <w:rsid w:val="00682DA4"/>
    <w:rsid w:val="00687DF0"/>
    <w:rsid w:val="00690423"/>
    <w:rsid w:val="00696BE4"/>
    <w:rsid w:val="006A5863"/>
    <w:rsid w:val="006B29E6"/>
    <w:rsid w:val="006B3EC9"/>
    <w:rsid w:val="006C7AE9"/>
    <w:rsid w:val="006D050F"/>
    <w:rsid w:val="006D08A0"/>
    <w:rsid w:val="006D484D"/>
    <w:rsid w:val="006D647D"/>
    <w:rsid w:val="006D68A0"/>
    <w:rsid w:val="006D6B6C"/>
    <w:rsid w:val="006E17E0"/>
    <w:rsid w:val="006E4100"/>
    <w:rsid w:val="006F2BAB"/>
    <w:rsid w:val="006F6633"/>
    <w:rsid w:val="006F6E7C"/>
    <w:rsid w:val="00704029"/>
    <w:rsid w:val="00712E95"/>
    <w:rsid w:val="0071420A"/>
    <w:rsid w:val="00720CF6"/>
    <w:rsid w:val="00727020"/>
    <w:rsid w:val="00727754"/>
    <w:rsid w:val="00730D44"/>
    <w:rsid w:val="007335A8"/>
    <w:rsid w:val="007361BE"/>
    <w:rsid w:val="007374C7"/>
    <w:rsid w:val="007411F2"/>
    <w:rsid w:val="00741B68"/>
    <w:rsid w:val="00741E9D"/>
    <w:rsid w:val="0074214C"/>
    <w:rsid w:val="0074795E"/>
    <w:rsid w:val="00750D1C"/>
    <w:rsid w:val="007605EE"/>
    <w:rsid w:val="00761FB3"/>
    <w:rsid w:val="00762E8C"/>
    <w:rsid w:val="00764FF6"/>
    <w:rsid w:val="00766717"/>
    <w:rsid w:val="00771B5F"/>
    <w:rsid w:val="00774708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D1284"/>
    <w:rsid w:val="007D2318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67ED"/>
    <w:rsid w:val="00837A23"/>
    <w:rsid w:val="00842554"/>
    <w:rsid w:val="00844EBF"/>
    <w:rsid w:val="00845F19"/>
    <w:rsid w:val="00846A29"/>
    <w:rsid w:val="0085127A"/>
    <w:rsid w:val="00851FD5"/>
    <w:rsid w:val="00854825"/>
    <w:rsid w:val="008554DC"/>
    <w:rsid w:val="00855A43"/>
    <w:rsid w:val="00856A01"/>
    <w:rsid w:val="0086173E"/>
    <w:rsid w:val="00862195"/>
    <w:rsid w:val="008639CE"/>
    <w:rsid w:val="00865DBE"/>
    <w:rsid w:val="00877E34"/>
    <w:rsid w:val="008805BD"/>
    <w:rsid w:val="008808AD"/>
    <w:rsid w:val="00883C24"/>
    <w:rsid w:val="00892413"/>
    <w:rsid w:val="00895B09"/>
    <w:rsid w:val="008A1D10"/>
    <w:rsid w:val="008A7020"/>
    <w:rsid w:val="008B0BC1"/>
    <w:rsid w:val="008B2567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D47"/>
    <w:rsid w:val="00910A8E"/>
    <w:rsid w:val="00910F42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55B9F"/>
    <w:rsid w:val="009659FA"/>
    <w:rsid w:val="0097638D"/>
    <w:rsid w:val="009820CE"/>
    <w:rsid w:val="009823AA"/>
    <w:rsid w:val="00991B72"/>
    <w:rsid w:val="00991BDE"/>
    <w:rsid w:val="00991C34"/>
    <w:rsid w:val="009944F1"/>
    <w:rsid w:val="009945E3"/>
    <w:rsid w:val="00997359"/>
    <w:rsid w:val="009A16F1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4B20"/>
    <w:rsid w:val="009D73BC"/>
    <w:rsid w:val="009E028B"/>
    <w:rsid w:val="009E282F"/>
    <w:rsid w:val="009E5FA0"/>
    <w:rsid w:val="009E6550"/>
    <w:rsid w:val="009E6C6E"/>
    <w:rsid w:val="009F025B"/>
    <w:rsid w:val="009F084A"/>
    <w:rsid w:val="009F0CCA"/>
    <w:rsid w:val="009F2398"/>
    <w:rsid w:val="009F3C5B"/>
    <w:rsid w:val="009F4BA3"/>
    <w:rsid w:val="00A02AD6"/>
    <w:rsid w:val="00A02FEA"/>
    <w:rsid w:val="00A0731D"/>
    <w:rsid w:val="00A12C5E"/>
    <w:rsid w:val="00A15BBD"/>
    <w:rsid w:val="00A15CAA"/>
    <w:rsid w:val="00A20A67"/>
    <w:rsid w:val="00A239CA"/>
    <w:rsid w:val="00A3234C"/>
    <w:rsid w:val="00A3331D"/>
    <w:rsid w:val="00A47A51"/>
    <w:rsid w:val="00A52033"/>
    <w:rsid w:val="00A52B3F"/>
    <w:rsid w:val="00A538E1"/>
    <w:rsid w:val="00A552A4"/>
    <w:rsid w:val="00A657FB"/>
    <w:rsid w:val="00A70D45"/>
    <w:rsid w:val="00A75AB2"/>
    <w:rsid w:val="00A76AA2"/>
    <w:rsid w:val="00A778C3"/>
    <w:rsid w:val="00A812A2"/>
    <w:rsid w:val="00A869AC"/>
    <w:rsid w:val="00AA4306"/>
    <w:rsid w:val="00AB22BA"/>
    <w:rsid w:val="00AB2AA8"/>
    <w:rsid w:val="00AC4E74"/>
    <w:rsid w:val="00AD1F13"/>
    <w:rsid w:val="00AD2E35"/>
    <w:rsid w:val="00AE1401"/>
    <w:rsid w:val="00AE14AD"/>
    <w:rsid w:val="00AF32E9"/>
    <w:rsid w:val="00AF3B2F"/>
    <w:rsid w:val="00B04A67"/>
    <w:rsid w:val="00B06638"/>
    <w:rsid w:val="00B1348F"/>
    <w:rsid w:val="00B1501F"/>
    <w:rsid w:val="00B26C88"/>
    <w:rsid w:val="00B26F3B"/>
    <w:rsid w:val="00B272F6"/>
    <w:rsid w:val="00B30289"/>
    <w:rsid w:val="00B303FD"/>
    <w:rsid w:val="00B3287F"/>
    <w:rsid w:val="00B35A4D"/>
    <w:rsid w:val="00B36958"/>
    <w:rsid w:val="00B429E8"/>
    <w:rsid w:val="00B45CAE"/>
    <w:rsid w:val="00B472A7"/>
    <w:rsid w:val="00B52FFD"/>
    <w:rsid w:val="00B54CEC"/>
    <w:rsid w:val="00B57ABB"/>
    <w:rsid w:val="00B57DEF"/>
    <w:rsid w:val="00B628BD"/>
    <w:rsid w:val="00B64A04"/>
    <w:rsid w:val="00B64CCC"/>
    <w:rsid w:val="00B65105"/>
    <w:rsid w:val="00B66B8E"/>
    <w:rsid w:val="00B67836"/>
    <w:rsid w:val="00B72392"/>
    <w:rsid w:val="00B7768F"/>
    <w:rsid w:val="00B82339"/>
    <w:rsid w:val="00B83600"/>
    <w:rsid w:val="00B83979"/>
    <w:rsid w:val="00B83DDE"/>
    <w:rsid w:val="00B84CB4"/>
    <w:rsid w:val="00B85814"/>
    <w:rsid w:val="00B86C1A"/>
    <w:rsid w:val="00B878F9"/>
    <w:rsid w:val="00B91755"/>
    <w:rsid w:val="00B93FC8"/>
    <w:rsid w:val="00BA4DFB"/>
    <w:rsid w:val="00BA7D91"/>
    <w:rsid w:val="00BB5F68"/>
    <w:rsid w:val="00BB62BD"/>
    <w:rsid w:val="00BC27AE"/>
    <w:rsid w:val="00BC7E19"/>
    <w:rsid w:val="00BD14AC"/>
    <w:rsid w:val="00BD59E5"/>
    <w:rsid w:val="00BE5F9D"/>
    <w:rsid w:val="00BE765A"/>
    <w:rsid w:val="00BF345C"/>
    <w:rsid w:val="00BF459C"/>
    <w:rsid w:val="00C023DC"/>
    <w:rsid w:val="00C02E02"/>
    <w:rsid w:val="00C118EE"/>
    <w:rsid w:val="00C11998"/>
    <w:rsid w:val="00C23A3D"/>
    <w:rsid w:val="00C44D58"/>
    <w:rsid w:val="00C51804"/>
    <w:rsid w:val="00C55CD0"/>
    <w:rsid w:val="00C57EDF"/>
    <w:rsid w:val="00C741A3"/>
    <w:rsid w:val="00C77E82"/>
    <w:rsid w:val="00C77F55"/>
    <w:rsid w:val="00C84D01"/>
    <w:rsid w:val="00C8612B"/>
    <w:rsid w:val="00C8677E"/>
    <w:rsid w:val="00C939A8"/>
    <w:rsid w:val="00C94D9B"/>
    <w:rsid w:val="00CA3046"/>
    <w:rsid w:val="00CA5F8B"/>
    <w:rsid w:val="00CB1451"/>
    <w:rsid w:val="00CB2667"/>
    <w:rsid w:val="00CB4375"/>
    <w:rsid w:val="00CB55DA"/>
    <w:rsid w:val="00CB582A"/>
    <w:rsid w:val="00CC0568"/>
    <w:rsid w:val="00CE1C25"/>
    <w:rsid w:val="00CE3AE0"/>
    <w:rsid w:val="00CF2C39"/>
    <w:rsid w:val="00CF499E"/>
    <w:rsid w:val="00CF5104"/>
    <w:rsid w:val="00D0099B"/>
    <w:rsid w:val="00D02435"/>
    <w:rsid w:val="00D03594"/>
    <w:rsid w:val="00D05B7E"/>
    <w:rsid w:val="00D0774B"/>
    <w:rsid w:val="00D0798F"/>
    <w:rsid w:val="00D16903"/>
    <w:rsid w:val="00D16E1F"/>
    <w:rsid w:val="00D209FE"/>
    <w:rsid w:val="00D23FAA"/>
    <w:rsid w:val="00D304D0"/>
    <w:rsid w:val="00D32D50"/>
    <w:rsid w:val="00D4014E"/>
    <w:rsid w:val="00D41BAC"/>
    <w:rsid w:val="00D43411"/>
    <w:rsid w:val="00D43418"/>
    <w:rsid w:val="00D52437"/>
    <w:rsid w:val="00D542A0"/>
    <w:rsid w:val="00D56630"/>
    <w:rsid w:val="00D6645A"/>
    <w:rsid w:val="00D952DA"/>
    <w:rsid w:val="00DA2C20"/>
    <w:rsid w:val="00DA2C88"/>
    <w:rsid w:val="00DA3A0B"/>
    <w:rsid w:val="00DA4CFC"/>
    <w:rsid w:val="00DA5898"/>
    <w:rsid w:val="00DA5904"/>
    <w:rsid w:val="00DA74D0"/>
    <w:rsid w:val="00DB1F4E"/>
    <w:rsid w:val="00DB36A3"/>
    <w:rsid w:val="00DB6FAA"/>
    <w:rsid w:val="00DD35E6"/>
    <w:rsid w:val="00DD47AC"/>
    <w:rsid w:val="00DD5D06"/>
    <w:rsid w:val="00DD7B11"/>
    <w:rsid w:val="00DE0E1B"/>
    <w:rsid w:val="00DF2021"/>
    <w:rsid w:val="00DF2A55"/>
    <w:rsid w:val="00DF6AE8"/>
    <w:rsid w:val="00E00105"/>
    <w:rsid w:val="00E03F42"/>
    <w:rsid w:val="00E237FB"/>
    <w:rsid w:val="00E36E0A"/>
    <w:rsid w:val="00E37E8C"/>
    <w:rsid w:val="00E44C57"/>
    <w:rsid w:val="00E452E4"/>
    <w:rsid w:val="00E45C10"/>
    <w:rsid w:val="00E465BC"/>
    <w:rsid w:val="00E468D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31D5"/>
    <w:rsid w:val="00E94F41"/>
    <w:rsid w:val="00E95693"/>
    <w:rsid w:val="00EA3319"/>
    <w:rsid w:val="00EA5C25"/>
    <w:rsid w:val="00EA67B6"/>
    <w:rsid w:val="00EB1AB1"/>
    <w:rsid w:val="00EB296C"/>
    <w:rsid w:val="00EB71D7"/>
    <w:rsid w:val="00EB7737"/>
    <w:rsid w:val="00EC65D0"/>
    <w:rsid w:val="00EC7547"/>
    <w:rsid w:val="00EE0873"/>
    <w:rsid w:val="00EE7D99"/>
    <w:rsid w:val="00EF613D"/>
    <w:rsid w:val="00EF6CAA"/>
    <w:rsid w:val="00F070C8"/>
    <w:rsid w:val="00F10725"/>
    <w:rsid w:val="00F128D5"/>
    <w:rsid w:val="00F1411D"/>
    <w:rsid w:val="00F22239"/>
    <w:rsid w:val="00F24CE8"/>
    <w:rsid w:val="00F32BB9"/>
    <w:rsid w:val="00F3306B"/>
    <w:rsid w:val="00F37487"/>
    <w:rsid w:val="00F45561"/>
    <w:rsid w:val="00F46A0B"/>
    <w:rsid w:val="00F46FD9"/>
    <w:rsid w:val="00F50670"/>
    <w:rsid w:val="00F50CAE"/>
    <w:rsid w:val="00F515D6"/>
    <w:rsid w:val="00F53608"/>
    <w:rsid w:val="00F54678"/>
    <w:rsid w:val="00F54B3F"/>
    <w:rsid w:val="00F60354"/>
    <w:rsid w:val="00F67808"/>
    <w:rsid w:val="00F76995"/>
    <w:rsid w:val="00F819E1"/>
    <w:rsid w:val="00F85208"/>
    <w:rsid w:val="00F853D5"/>
    <w:rsid w:val="00F93E79"/>
    <w:rsid w:val="00FA0E8E"/>
    <w:rsid w:val="00FA1347"/>
    <w:rsid w:val="00FA2D64"/>
    <w:rsid w:val="00FA3157"/>
    <w:rsid w:val="00FA4B8E"/>
    <w:rsid w:val="00FB3049"/>
    <w:rsid w:val="00FC0582"/>
    <w:rsid w:val="00FC44E7"/>
    <w:rsid w:val="00FD106F"/>
    <w:rsid w:val="00FD3037"/>
    <w:rsid w:val="00FD4A22"/>
    <w:rsid w:val="00FE2684"/>
    <w:rsid w:val="00FF0F87"/>
    <w:rsid w:val="00FF14E7"/>
    <w:rsid w:val="00FF305E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Firstparagraph"/>
    <w:link w:val="Heading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ind w:left="431" w:hanging="43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Firstparagraph"/>
    <w:link w:val="Heading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Heading3"/>
    <w:next w:val="Firstparagraph"/>
    <w:link w:val="Heading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101D0"/>
    <w:rPr>
      <w:rFonts w:cs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Header">
    <w:name w:val="header"/>
    <w:basedOn w:val="Normal"/>
    <w:link w:val="Head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1D0"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yperlink">
    <w:name w:val="Hyperlink"/>
    <w:basedOn w:val="DefaultParagraphFont"/>
    <w:uiPriority w:val="99"/>
    <w:unhideWhenUsed/>
    <w:rsid w:val="00FD10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690423"/>
    <w:pPr>
      <w:ind w:firstLine="0"/>
    </w:pPr>
  </w:style>
  <w:style w:type="paragraph" w:styleId="ListParagraph">
    <w:name w:val="List Paragraph"/>
    <w:basedOn w:val="Normal"/>
    <w:uiPriority w:val="34"/>
    <w:qFormat/>
    <w:rsid w:val="00367924"/>
    <w:pPr>
      <w:numPr>
        <w:numId w:val="1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4F5C1D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B36958"/>
    <w:pPr>
      <w:ind w:firstLine="0"/>
    </w:pPr>
  </w:style>
  <w:style w:type="paragraph" w:styleId="NoSpacing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Title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OC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DefaultParagraphFont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al"/>
    <w:next w:val="Normal"/>
    <w:link w:val="FirstparagraphChar"/>
    <w:qFormat/>
    <w:rsid w:val="00674F6E"/>
    <w:pPr>
      <w:ind w:firstLine="0"/>
    </w:pPr>
  </w:style>
  <w:style w:type="character" w:customStyle="1" w:styleId="TOC1Char">
    <w:name w:val="TOC 1 Char"/>
    <w:basedOn w:val="DefaultParagraphFont"/>
    <w:link w:val="TOC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OC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DefaultParagraphFont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Title"/>
    <w:next w:val="Normal"/>
    <w:link w:val="Subtitle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775C"/>
    <w:rPr>
      <w:rFonts w:ascii="Consolas" w:hAnsi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Heading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TableGrid0">
    <w:name w:val="Table Grid"/>
    <w:basedOn w:val="TableNormal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16E1F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B6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-sharpcorner.com/article/node-js-event-loop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wnload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922</TotalTime>
  <Pages>32</Pages>
  <Words>3645</Words>
  <Characters>20779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Dávid Staub</cp:lastModifiedBy>
  <cp:revision>12</cp:revision>
  <dcterms:created xsi:type="dcterms:W3CDTF">2022-04-04T13:03:00Z</dcterms:created>
  <dcterms:modified xsi:type="dcterms:W3CDTF">2022-04-12T18:50:00Z</dcterms:modified>
</cp:coreProperties>
</file>