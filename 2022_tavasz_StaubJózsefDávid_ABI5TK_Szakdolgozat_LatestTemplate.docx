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2E0F6" w14:textId="77777777" w:rsidR="0091475E" w:rsidRPr="003D3289" w:rsidRDefault="0091475E" w:rsidP="00E83FB4">
      <w:pPr>
        <w:ind w:firstLine="0"/>
        <w:jc w:val="center"/>
        <w:rPr>
          <w:rFonts w:cs="Times New Roman"/>
          <w:sz w:val="32"/>
          <w:szCs w:val="28"/>
        </w:rPr>
      </w:pPr>
      <w:r w:rsidRPr="003D3289">
        <w:rPr>
          <w:rFonts w:cs="Times New Roman"/>
          <w:sz w:val="32"/>
          <w:szCs w:val="28"/>
        </w:rPr>
        <w:t>Pannon Egyetem</w:t>
      </w:r>
    </w:p>
    <w:p w14:paraId="1E0D3960" w14:textId="77777777" w:rsidR="0091475E" w:rsidRPr="003D3289" w:rsidRDefault="0091475E" w:rsidP="00E83FB4">
      <w:pPr>
        <w:ind w:firstLine="0"/>
        <w:jc w:val="center"/>
        <w:rPr>
          <w:rFonts w:cs="Times New Roman"/>
          <w:sz w:val="32"/>
          <w:szCs w:val="28"/>
        </w:rPr>
      </w:pPr>
      <w:r w:rsidRPr="003D3289">
        <w:rPr>
          <w:rFonts w:cs="Times New Roman"/>
          <w:sz w:val="32"/>
          <w:szCs w:val="28"/>
        </w:rPr>
        <w:t>Műszaki Informatikai Kar</w:t>
      </w:r>
    </w:p>
    <w:p w14:paraId="7C5EE306" w14:textId="77777777" w:rsidR="0091475E" w:rsidRPr="002273BF" w:rsidRDefault="00202FE2" w:rsidP="00E83FB4">
      <w:pPr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color w:val="FF0000"/>
          <w:sz w:val="32"/>
          <w:szCs w:val="28"/>
        </w:rPr>
        <w:t>[</w:t>
      </w:r>
      <w:r w:rsidR="0091475E" w:rsidRPr="002273BF">
        <w:rPr>
          <w:rFonts w:cs="Times New Roman"/>
          <w:color w:val="FF0000"/>
          <w:sz w:val="32"/>
          <w:szCs w:val="28"/>
        </w:rPr>
        <w:t>Tanszék</w:t>
      </w:r>
      <w:r w:rsidRPr="002273BF">
        <w:rPr>
          <w:rFonts w:cs="Times New Roman"/>
          <w:color w:val="FF0000"/>
          <w:sz w:val="32"/>
          <w:szCs w:val="28"/>
        </w:rPr>
        <w:t xml:space="preserve"> neve]</w:t>
      </w:r>
    </w:p>
    <w:p w14:paraId="5F386480" w14:textId="77777777" w:rsidR="0091475E" w:rsidRPr="002273BF" w:rsidRDefault="00202FE2" w:rsidP="00E83FB4">
      <w:pPr>
        <w:spacing w:after="1600"/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color w:val="FF0000"/>
          <w:sz w:val="32"/>
          <w:szCs w:val="28"/>
        </w:rPr>
        <w:t>[Szak</w:t>
      </w:r>
      <w:r w:rsidR="0091475E" w:rsidRPr="002273BF">
        <w:rPr>
          <w:rFonts w:cs="Times New Roman"/>
          <w:color w:val="FF0000"/>
          <w:sz w:val="32"/>
          <w:szCs w:val="28"/>
        </w:rPr>
        <w:t xml:space="preserve"> </w:t>
      </w:r>
      <w:r w:rsidRPr="002273BF">
        <w:rPr>
          <w:rFonts w:cs="Times New Roman"/>
          <w:color w:val="FF0000"/>
          <w:sz w:val="32"/>
          <w:szCs w:val="28"/>
        </w:rPr>
        <w:t>neve]</w:t>
      </w:r>
    </w:p>
    <w:p w14:paraId="11745E24" w14:textId="77777777" w:rsidR="0091475E" w:rsidRPr="002273BF" w:rsidRDefault="0091475E" w:rsidP="00E83FB4">
      <w:pPr>
        <w:spacing w:after="1000"/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b/>
          <w:color w:val="FF0000"/>
          <w:sz w:val="52"/>
          <w:szCs w:val="48"/>
        </w:rPr>
        <w:t>SZAK</w:t>
      </w:r>
      <w:r w:rsidR="002C00D3">
        <w:rPr>
          <w:rFonts w:cs="Times New Roman"/>
          <w:b/>
          <w:color w:val="FF0000"/>
          <w:sz w:val="52"/>
          <w:szCs w:val="48"/>
        </w:rPr>
        <w:t>-</w:t>
      </w:r>
      <w:r w:rsidR="00202FE2" w:rsidRPr="002273BF">
        <w:rPr>
          <w:rFonts w:cs="Times New Roman"/>
          <w:b/>
          <w:color w:val="FF0000"/>
          <w:sz w:val="52"/>
          <w:szCs w:val="48"/>
        </w:rPr>
        <w:t>/DIPLOMADOLGOZAT</w:t>
      </w:r>
    </w:p>
    <w:p w14:paraId="384C442D" w14:textId="49BAF628" w:rsidR="0091475E" w:rsidRPr="002273BF" w:rsidRDefault="00807126" w:rsidP="00E83FB4">
      <w:pPr>
        <w:spacing w:after="1000"/>
        <w:ind w:firstLine="0"/>
        <w:jc w:val="center"/>
        <w:rPr>
          <w:rFonts w:cs="Times New Roman"/>
          <w:b/>
          <w:color w:val="FF0000"/>
          <w:sz w:val="36"/>
          <w:szCs w:val="32"/>
        </w:rPr>
      </w:pPr>
      <w:r w:rsidRPr="00807126">
        <w:rPr>
          <w:rFonts w:cs="Times New Roman"/>
          <w:b/>
          <w:color w:val="FF0000"/>
          <w:sz w:val="36"/>
          <w:szCs w:val="32"/>
        </w:rPr>
        <w:t>Közösségi szolgáltatások biztosítása webes felületen</w:t>
      </w:r>
    </w:p>
    <w:p w14:paraId="60E0358F" w14:textId="27B9583D" w:rsidR="0091475E" w:rsidRPr="002273BF" w:rsidRDefault="00807126" w:rsidP="00E83FB4">
      <w:pPr>
        <w:spacing w:after="2800"/>
        <w:ind w:firstLine="0"/>
        <w:jc w:val="center"/>
        <w:rPr>
          <w:rFonts w:cs="Times New Roman"/>
          <w:b/>
          <w:color w:val="FF0000"/>
          <w:sz w:val="32"/>
          <w:szCs w:val="28"/>
        </w:rPr>
      </w:pPr>
      <w:r>
        <w:rPr>
          <w:rFonts w:cs="Times New Roman"/>
          <w:b/>
          <w:color w:val="FF0000"/>
          <w:sz w:val="36"/>
          <w:szCs w:val="32"/>
        </w:rPr>
        <w:t>Staub József Dávid</w:t>
      </w:r>
    </w:p>
    <w:p w14:paraId="1473862B" w14:textId="1D733598" w:rsidR="0091475E" w:rsidRPr="002273BF" w:rsidRDefault="0091475E" w:rsidP="00E83FB4">
      <w:pPr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color w:val="FF0000"/>
          <w:sz w:val="32"/>
          <w:szCs w:val="28"/>
        </w:rPr>
        <w:t xml:space="preserve">Témavezető: </w:t>
      </w:r>
      <w:proofErr w:type="spellStart"/>
      <w:r w:rsidR="00807126">
        <w:rPr>
          <w:rFonts w:cs="Times New Roman"/>
          <w:color w:val="FF0000"/>
          <w:sz w:val="32"/>
          <w:szCs w:val="28"/>
        </w:rPr>
        <w:t>Lipovits</w:t>
      </w:r>
      <w:proofErr w:type="spellEnd"/>
      <w:r w:rsidR="00807126">
        <w:rPr>
          <w:rFonts w:cs="Times New Roman"/>
          <w:color w:val="FF0000"/>
          <w:sz w:val="32"/>
          <w:szCs w:val="28"/>
        </w:rPr>
        <w:t xml:space="preserve"> Ágnes</w:t>
      </w:r>
    </w:p>
    <w:p w14:paraId="2EEEE395" w14:textId="089CBAA1" w:rsidR="00037D0C" w:rsidRPr="002273BF" w:rsidRDefault="00037D0C" w:rsidP="00E83FB4">
      <w:pPr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color w:val="FF0000"/>
          <w:sz w:val="32"/>
          <w:szCs w:val="28"/>
        </w:rPr>
        <w:t xml:space="preserve">Külső/belső konzulens: </w:t>
      </w:r>
      <w:proofErr w:type="spellStart"/>
      <w:r w:rsidR="00807126">
        <w:rPr>
          <w:rFonts w:cs="Times New Roman"/>
          <w:color w:val="FF0000"/>
          <w:sz w:val="32"/>
          <w:szCs w:val="28"/>
        </w:rPr>
        <w:t>Lipovits</w:t>
      </w:r>
      <w:proofErr w:type="spellEnd"/>
      <w:r w:rsidR="00807126">
        <w:rPr>
          <w:rFonts w:cs="Times New Roman"/>
          <w:color w:val="FF0000"/>
          <w:sz w:val="32"/>
          <w:szCs w:val="28"/>
        </w:rPr>
        <w:t xml:space="preserve"> Ágnes</w:t>
      </w:r>
    </w:p>
    <w:p w14:paraId="1D9D9B4E" w14:textId="78064822" w:rsidR="00791D1B" w:rsidRDefault="00807126" w:rsidP="00E83FB4">
      <w:pPr>
        <w:spacing w:after="240"/>
        <w:ind w:firstLine="0"/>
        <w:jc w:val="center"/>
        <w:rPr>
          <w:rFonts w:cs="Times New Roman"/>
          <w:sz w:val="28"/>
          <w:szCs w:val="28"/>
        </w:rPr>
        <w:sectPr w:rsidR="00791D1B" w:rsidSect="009823AA">
          <w:headerReference w:type="default" r:id="rId8"/>
          <w:footerReference w:type="default" r:id="rId9"/>
          <w:pgSz w:w="11906" w:h="16838" w:code="9"/>
          <w:pgMar w:top="1418" w:right="1418" w:bottom="1418" w:left="1418" w:header="709" w:footer="709" w:gutter="567"/>
          <w:pgNumType w:start="1"/>
          <w:cols w:space="708"/>
          <w:docGrid w:linePitch="360"/>
        </w:sectPr>
      </w:pPr>
      <w:r>
        <w:rPr>
          <w:rFonts w:cs="Times New Roman"/>
          <w:color w:val="FF0000"/>
          <w:sz w:val="32"/>
          <w:szCs w:val="28"/>
        </w:rPr>
        <w:t>2022</w:t>
      </w:r>
    </w:p>
    <w:p w14:paraId="425BC073" w14:textId="77777777" w:rsidR="00EC7547" w:rsidRPr="002273BF" w:rsidRDefault="00572DF2" w:rsidP="00674F6E">
      <w:pPr>
        <w:pStyle w:val="Title"/>
        <w:rPr>
          <w:color w:val="FF0000"/>
        </w:rPr>
      </w:pPr>
      <w:r w:rsidRPr="002273BF">
        <w:rPr>
          <w:color w:val="FF0000"/>
        </w:rPr>
        <w:lastRenderedPageBreak/>
        <w:t>Témakiírás</w:t>
      </w:r>
    </w:p>
    <w:p w14:paraId="54F2CFB2" w14:textId="77777777" w:rsidR="00572DF2" w:rsidRPr="002273BF" w:rsidRDefault="00572DF2" w:rsidP="00037D0C">
      <w:pPr>
        <w:pStyle w:val="Firstparagraph"/>
        <w:rPr>
          <w:color w:val="FF0000"/>
        </w:rPr>
      </w:pPr>
      <w:r w:rsidRPr="002273BF">
        <w:rPr>
          <w:color w:val="FF0000"/>
        </w:rPr>
        <w:t>A szkennelt formában megkapott témakiírás beillesztése a dolgozatba.</w:t>
      </w:r>
    </w:p>
    <w:p w14:paraId="0216CA4B" w14:textId="77777777" w:rsidR="00037D0C" w:rsidRPr="00037D0C" w:rsidRDefault="00037D0C" w:rsidP="00037D0C">
      <w:r>
        <w:rPr>
          <w:noProof/>
        </w:rPr>
        <w:drawing>
          <wp:inline distT="0" distB="0" distL="0" distR="0" wp14:anchorId="5A4BA6F0" wp14:editId="23501BBB">
            <wp:extent cx="5399405" cy="76422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3E91" w14:textId="77777777" w:rsidR="00572DF2" w:rsidRPr="00632D14" w:rsidRDefault="00572DF2" w:rsidP="00A869AC">
      <w:pPr>
        <w:ind w:firstLine="0"/>
        <w:rPr>
          <w:rFonts w:cs="Times New Roman"/>
          <w:sz w:val="28"/>
          <w:szCs w:val="28"/>
        </w:rPr>
      </w:pPr>
    </w:p>
    <w:p w14:paraId="2A7C17AC" w14:textId="77777777" w:rsidR="00791D1B" w:rsidRDefault="00791D1B" w:rsidP="00FD106F">
      <w:pPr>
        <w:pageBreakBefore/>
        <w:spacing w:before="720" w:after="480"/>
        <w:rPr>
          <w:rFonts w:cs="Times New Roman"/>
          <w:b/>
          <w:sz w:val="28"/>
          <w:szCs w:val="28"/>
        </w:rPr>
        <w:sectPr w:rsidR="00791D1B" w:rsidSect="009823AA">
          <w:type w:val="oddPage"/>
          <w:pgSz w:w="11906" w:h="16838" w:code="9"/>
          <w:pgMar w:top="1418" w:right="1418" w:bottom="1418" w:left="1418" w:header="709" w:footer="709" w:gutter="567"/>
          <w:pgNumType w:start="1"/>
          <w:cols w:space="708"/>
          <w:docGrid w:linePitch="360"/>
        </w:sectPr>
      </w:pPr>
      <w:bookmarkStart w:id="0" w:name="_Toc68948682"/>
    </w:p>
    <w:p w14:paraId="75A4E78A" w14:textId="77777777" w:rsidR="000B3866" w:rsidRDefault="00EF6CAA" w:rsidP="009F025B">
      <w:pPr>
        <w:pStyle w:val="Title"/>
        <w:spacing w:after="480" w:line="360" w:lineRule="auto"/>
      </w:pPr>
      <w:bookmarkStart w:id="1" w:name="_Toc68948683"/>
      <w:bookmarkEnd w:id="0"/>
      <w:r>
        <w:lastRenderedPageBreak/>
        <w:t xml:space="preserve">Hallgatói nyilatkozat </w:t>
      </w:r>
    </w:p>
    <w:p w14:paraId="525392F7" w14:textId="5F12B30B" w:rsidR="0033258A" w:rsidRPr="00037D0C" w:rsidRDefault="0033258A" w:rsidP="00037D0C">
      <w:pPr>
        <w:pStyle w:val="Firstparagraph"/>
      </w:pPr>
      <w:r w:rsidRPr="00037D0C">
        <w:t xml:space="preserve">Alulírott </w:t>
      </w:r>
      <w:r w:rsidRPr="002273BF">
        <w:rPr>
          <w:color w:val="FF0000"/>
        </w:rPr>
        <w:t>&lt;&lt;hallgató neve&gt;&gt;</w:t>
      </w:r>
      <w:r w:rsidRPr="00037D0C">
        <w:t xml:space="preserve"> hallgató kijelentem, hogy a dolgozatot a Pannon Egyetem </w:t>
      </w:r>
      <w:r w:rsidRPr="002273BF">
        <w:rPr>
          <w:color w:val="FF0000"/>
        </w:rPr>
        <w:t>&lt;&lt;tanszék neve&gt;&gt;</w:t>
      </w:r>
      <w:r w:rsidR="00CF499E">
        <w:rPr>
          <w:color w:val="FF0000"/>
        </w:rPr>
        <w:t>én</w:t>
      </w:r>
      <w:r w:rsidRPr="00037D0C">
        <w:t xml:space="preserve"> készítettem a </w:t>
      </w:r>
      <w:r w:rsidRPr="002273BF">
        <w:rPr>
          <w:color w:val="FF0000"/>
        </w:rPr>
        <w:t>&lt;&lt;végzettség&gt;&gt;</w:t>
      </w:r>
      <w:r w:rsidRPr="00037D0C">
        <w:t xml:space="preserve"> végzettség megszerzése érdekében.</w:t>
      </w:r>
    </w:p>
    <w:p w14:paraId="6B39F50E" w14:textId="77777777" w:rsidR="0033258A" w:rsidRPr="00572DF2" w:rsidRDefault="0033258A" w:rsidP="008B7EA5">
      <w:r w:rsidRPr="00572DF2">
        <w:t xml:space="preserve">Kijelentem, hogy a dolgozatban lévő érdemi rész saját munkám eredménye, az érdemi részen kívül csak a hivatkozott forrásokat (szakirodalom, </w:t>
      </w:r>
      <w:r w:rsidR="00572DF2" w:rsidRPr="00572DF2">
        <w:t>eszközök</w:t>
      </w:r>
      <w:r w:rsidRPr="00572DF2">
        <w:t xml:space="preserve"> stb.) használtam fel.</w:t>
      </w:r>
    </w:p>
    <w:p w14:paraId="297B066F" w14:textId="77777777" w:rsidR="0033258A" w:rsidRPr="00572DF2" w:rsidRDefault="0033258A" w:rsidP="008B7EA5">
      <w:r w:rsidRPr="00572DF2">
        <w:t xml:space="preserve">Tudomásul veszem, hogy a dolgozatban foglalt eredményeket a Pannon Egyetem, </w:t>
      </w:r>
      <w:r w:rsidR="008B7EA5">
        <w:t>v</w:t>
      </w:r>
      <w:r w:rsidRPr="00572DF2">
        <w:t>alamint a feladatot kiíró szervezeti egység saját céljaira szabadon felhasználhatja.</w:t>
      </w:r>
    </w:p>
    <w:p w14:paraId="6FB29CF9" w14:textId="77777777" w:rsidR="0033258A" w:rsidRPr="002273BF" w:rsidRDefault="00B35A4D" w:rsidP="00B35A4D">
      <w:pPr>
        <w:spacing w:before="600" w:after="720"/>
        <w:rPr>
          <w:rFonts w:cs="Times New Roman"/>
          <w:color w:val="FF0000"/>
          <w:szCs w:val="24"/>
        </w:rPr>
      </w:pPr>
      <w:r w:rsidRPr="00B35A4D">
        <w:rPr>
          <w:rFonts w:cs="Times New Roman"/>
          <w:szCs w:val="24"/>
        </w:rPr>
        <w:t>Dátum:</w:t>
      </w:r>
      <w:r>
        <w:rPr>
          <w:rFonts w:cs="Times New Roman"/>
          <w:color w:val="FF0000"/>
          <w:szCs w:val="24"/>
        </w:rPr>
        <w:t xml:space="preserve"> </w:t>
      </w:r>
      <w:r w:rsidR="0033258A" w:rsidRPr="002273BF">
        <w:rPr>
          <w:rFonts w:cs="Times New Roman"/>
          <w:color w:val="FF0000"/>
          <w:szCs w:val="24"/>
        </w:rPr>
        <w:t xml:space="preserve">Veszprém, </w:t>
      </w:r>
      <w:r w:rsidR="000B3866" w:rsidRPr="002273BF">
        <w:rPr>
          <w:rFonts w:cs="Times New Roman"/>
          <w:color w:val="FF0000"/>
          <w:szCs w:val="24"/>
        </w:rPr>
        <w:t>[</w:t>
      </w:r>
      <w:r w:rsidR="0033258A" w:rsidRPr="002273BF">
        <w:rPr>
          <w:rFonts w:cs="Times New Roman"/>
          <w:color w:val="FF0000"/>
          <w:szCs w:val="24"/>
        </w:rPr>
        <w:t>év hónap nap</w:t>
      </w:r>
      <w:r w:rsidR="000B3866" w:rsidRPr="002273BF">
        <w:rPr>
          <w:rFonts w:cs="Times New Roman"/>
          <w:color w:val="FF0000"/>
          <w:szCs w:val="24"/>
        </w:rPr>
        <w:t>]</w:t>
      </w:r>
    </w:p>
    <w:p w14:paraId="323CF5B1" w14:textId="77777777" w:rsidR="00037D0C" w:rsidRPr="00572DF2" w:rsidRDefault="00037D0C" w:rsidP="00037D0C">
      <w:pPr>
        <w:tabs>
          <w:tab w:val="left" w:pos="5103"/>
          <w:tab w:val="left" w:leader="dot" w:pos="7938"/>
        </w:tabs>
        <w:ind w:left="312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14:paraId="67AA5D3E" w14:textId="77777777" w:rsidR="0033258A" w:rsidRDefault="00037D0C" w:rsidP="00674F6E">
      <w:pPr>
        <w:tabs>
          <w:tab w:val="center" w:pos="6521"/>
        </w:tabs>
        <w:spacing w:line="264" w:lineRule="auto"/>
        <w:ind w:left="11" w:right="-2"/>
        <w:rPr>
          <w:rFonts w:cs="Times New Roman"/>
          <w:szCs w:val="24"/>
        </w:rPr>
      </w:pPr>
      <w:r>
        <w:rPr>
          <w:rFonts w:eastAsia="Times New Roman"/>
          <w:i/>
        </w:rPr>
        <w:tab/>
      </w:r>
      <w:r w:rsidRPr="002273BF">
        <w:rPr>
          <w:rFonts w:eastAsia="Times New Roman"/>
          <w:i/>
          <w:color w:val="FF0000"/>
        </w:rPr>
        <w:t>&lt;&lt;</w:t>
      </w:r>
      <w:r w:rsidR="00674F6E" w:rsidRPr="002273BF">
        <w:rPr>
          <w:rFonts w:eastAsia="Times New Roman"/>
          <w:i/>
          <w:color w:val="FF0000"/>
        </w:rPr>
        <w:t>h</w:t>
      </w:r>
      <w:r w:rsidRPr="002273BF">
        <w:rPr>
          <w:rFonts w:eastAsia="Times New Roman"/>
          <w:i/>
          <w:color w:val="FF0000"/>
        </w:rPr>
        <w:t>allgató neve&gt;&gt;</w:t>
      </w:r>
    </w:p>
    <w:p w14:paraId="0DC7FA7A" w14:textId="77777777" w:rsidR="003601AC" w:rsidRPr="00572DF2" w:rsidRDefault="003601AC" w:rsidP="009F025B">
      <w:pPr>
        <w:pStyle w:val="Title"/>
        <w:spacing w:after="480" w:line="360" w:lineRule="auto"/>
      </w:pPr>
      <w:r w:rsidRPr="00674F6E">
        <w:lastRenderedPageBreak/>
        <w:t>Témavezetői</w:t>
      </w:r>
      <w:r>
        <w:t xml:space="preserve"> nyilatkozat</w:t>
      </w:r>
    </w:p>
    <w:p w14:paraId="4BE0E3D3" w14:textId="6848F36C" w:rsidR="0033258A" w:rsidRPr="00572DF2" w:rsidRDefault="0033258A" w:rsidP="00037D0C">
      <w:pPr>
        <w:pStyle w:val="Firstparagraph"/>
      </w:pPr>
      <w:r w:rsidRPr="00572DF2">
        <w:t xml:space="preserve">Alulírott </w:t>
      </w:r>
      <w:r w:rsidRPr="00CF499E">
        <w:rPr>
          <w:rFonts w:eastAsia="Times New Roman"/>
          <w:iCs/>
          <w:color w:val="FF0000"/>
        </w:rPr>
        <w:t>&lt;&lt;témavezető neve&gt;&gt;</w:t>
      </w:r>
      <w:r w:rsidRPr="002273BF">
        <w:rPr>
          <w:color w:val="FF0000"/>
        </w:rPr>
        <w:t xml:space="preserve"> </w:t>
      </w:r>
      <w:r w:rsidRPr="00572DF2">
        <w:t xml:space="preserve">témavezető kijelentem, hogy a dolgozatot </w:t>
      </w:r>
      <w:r w:rsidRPr="002273BF">
        <w:rPr>
          <w:rFonts w:eastAsia="Times New Roman"/>
          <w:i/>
          <w:color w:val="FF0000"/>
        </w:rPr>
        <w:t>&lt;&lt;</w:t>
      </w:r>
      <w:r w:rsidR="00037D0C" w:rsidRPr="002273BF">
        <w:rPr>
          <w:color w:val="FF0000"/>
        </w:rPr>
        <w:t>hallgató neve</w:t>
      </w:r>
      <w:r w:rsidRPr="002273BF">
        <w:rPr>
          <w:rFonts w:eastAsia="Times New Roman"/>
          <w:i/>
          <w:color w:val="FF0000"/>
        </w:rPr>
        <w:t>&gt;&gt;</w:t>
      </w:r>
      <w:r w:rsidRPr="00572DF2">
        <w:rPr>
          <w:rFonts w:eastAsia="Times New Roman"/>
          <w:i/>
        </w:rPr>
        <w:t xml:space="preserve"> </w:t>
      </w:r>
      <w:r w:rsidRPr="00572DF2">
        <w:t xml:space="preserve">a Pannon Egyetem </w:t>
      </w:r>
      <w:r w:rsidRPr="00CF499E">
        <w:rPr>
          <w:rFonts w:eastAsia="Times New Roman"/>
          <w:iCs/>
          <w:color w:val="FF0000"/>
        </w:rPr>
        <w:t>&lt;&lt;tanszék neve&gt;&gt;</w:t>
      </w:r>
      <w:r w:rsidR="00CF499E" w:rsidRPr="00CF499E">
        <w:rPr>
          <w:rFonts w:eastAsia="Times New Roman"/>
          <w:iCs/>
          <w:color w:val="FF0000"/>
        </w:rPr>
        <w:t>én</w:t>
      </w:r>
      <w:r w:rsidRPr="00572DF2">
        <w:t xml:space="preserve"> készítette </w:t>
      </w:r>
      <w:r w:rsidRPr="002273BF">
        <w:rPr>
          <w:color w:val="FF0000"/>
        </w:rPr>
        <w:t xml:space="preserve">&lt;&lt;végzettség&gt;&gt; </w:t>
      </w:r>
      <w:r w:rsidRPr="00572DF2">
        <w:t>végzettség megszerzése érdekében.</w:t>
      </w:r>
    </w:p>
    <w:p w14:paraId="0D90F6C3" w14:textId="77777777" w:rsidR="0033258A" w:rsidRPr="00572DF2" w:rsidRDefault="0033258A" w:rsidP="003601AC">
      <w:r w:rsidRPr="00572DF2">
        <w:t>Kijelentem, hogy a dolgozat védésre bocsátását engedélyezem.</w:t>
      </w:r>
    </w:p>
    <w:p w14:paraId="0D5759E7" w14:textId="77777777" w:rsidR="0033258A" w:rsidRPr="002273BF" w:rsidRDefault="00B35A4D" w:rsidP="00B35A4D">
      <w:pPr>
        <w:spacing w:before="600" w:after="720"/>
        <w:rPr>
          <w:rFonts w:cs="Times New Roman"/>
          <w:color w:val="FF0000"/>
          <w:szCs w:val="24"/>
        </w:rPr>
      </w:pPr>
      <w:r w:rsidRPr="00B35A4D">
        <w:rPr>
          <w:rFonts w:cs="Times New Roman"/>
          <w:szCs w:val="24"/>
        </w:rPr>
        <w:t xml:space="preserve">Dátum: </w:t>
      </w:r>
      <w:r w:rsidR="0033258A" w:rsidRPr="002273BF">
        <w:rPr>
          <w:rFonts w:cs="Times New Roman"/>
          <w:color w:val="FF0000"/>
          <w:szCs w:val="24"/>
        </w:rPr>
        <w:t xml:space="preserve">Veszprém, </w:t>
      </w:r>
      <w:r w:rsidR="000B3866" w:rsidRPr="002273BF">
        <w:rPr>
          <w:rFonts w:cs="Times New Roman"/>
          <w:color w:val="FF0000"/>
          <w:szCs w:val="24"/>
        </w:rPr>
        <w:t>[</w:t>
      </w:r>
      <w:r w:rsidR="0033258A" w:rsidRPr="002273BF">
        <w:rPr>
          <w:rFonts w:cs="Times New Roman"/>
          <w:color w:val="FF0000"/>
          <w:szCs w:val="24"/>
        </w:rPr>
        <w:t>év hónap nap</w:t>
      </w:r>
      <w:r w:rsidR="000B3866" w:rsidRPr="002273BF">
        <w:rPr>
          <w:rFonts w:cs="Times New Roman"/>
          <w:color w:val="FF0000"/>
          <w:szCs w:val="24"/>
        </w:rPr>
        <w:t>]</w:t>
      </w:r>
    </w:p>
    <w:p w14:paraId="6B20BC32" w14:textId="77777777" w:rsidR="00674F6E" w:rsidRPr="00572DF2" w:rsidRDefault="00674F6E" w:rsidP="00674F6E">
      <w:pPr>
        <w:tabs>
          <w:tab w:val="left" w:pos="5103"/>
          <w:tab w:val="left" w:leader="dot" w:pos="7938"/>
        </w:tabs>
        <w:ind w:left="312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14:paraId="61E0BCBA" w14:textId="77777777" w:rsidR="00674F6E" w:rsidRDefault="00674F6E" w:rsidP="00674F6E">
      <w:pPr>
        <w:tabs>
          <w:tab w:val="center" w:pos="6521"/>
        </w:tabs>
        <w:spacing w:line="264" w:lineRule="auto"/>
        <w:ind w:left="11" w:right="-2"/>
        <w:rPr>
          <w:rFonts w:cs="Times New Roman"/>
          <w:szCs w:val="24"/>
        </w:rPr>
      </w:pPr>
      <w:r>
        <w:rPr>
          <w:rFonts w:eastAsia="Times New Roman"/>
          <w:i/>
        </w:rPr>
        <w:tab/>
      </w:r>
      <w:r w:rsidRPr="002273BF">
        <w:rPr>
          <w:rFonts w:eastAsia="Times New Roman"/>
          <w:i/>
          <w:color w:val="FF0000"/>
        </w:rPr>
        <w:t>&lt;&lt;témavezető neve&gt;&gt;</w:t>
      </w:r>
    </w:p>
    <w:p w14:paraId="05B52170" w14:textId="77777777" w:rsidR="0091475E" w:rsidRPr="009F025B" w:rsidRDefault="0091475E" w:rsidP="009F025B">
      <w:pPr>
        <w:pStyle w:val="Title1"/>
      </w:pPr>
      <w:proofErr w:type="spellStart"/>
      <w:r w:rsidRPr="009F025B">
        <w:lastRenderedPageBreak/>
        <w:t>Köszönetnyilvánítás</w:t>
      </w:r>
      <w:bookmarkEnd w:id="1"/>
      <w:proofErr w:type="spellEnd"/>
    </w:p>
    <w:p w14:paraId="10D06E74" w14:textId="77777777" w:rsidR="005E3250" w:rsidRDefault="000E0C4A" w:rsidP="00037D0C">
      <w:pPr>
        <w:pStyle w:val="Firstparagraph"/>
      </w:pPr>
      <w:r w:rsidRPr="000E0C4A">
        <w:t>A hallgató köszönetet nyilvánít mindazoknak, akiktől (elméleti, gyakorlati, erkölcsi stb.) segítséget kapott.</w:t>
      </w:r>
    </w:p>
    <w:p w14:paraId="272A046D" w14:textId="77777777" w:rsidR="0091475E" w:rsidRPr="009F025B" w:rsidRDefault="0091475E" w:rsidP="009F025B">
      <w:pPr>
        <w:pStyle w:val="Title1"/>
      </w:pPr>
      <w:bookmarkStart w:id="2" w:name="_Toc68948684"/>
      <w:proofErr w:type="spellStart"/>
      <w:r w:rsidRPr="009F025B">
        <w:lastRenderedPageBreak/>
        <w:t>Tartalmi</w:t>
      </w:r>
      <w:proofErr w:type="spellEnd"/>
      <w:r w:rsidRPr="009F025B">
        <w:t xml:space="preserve"> </w:t>
      </w:r>
      <w:proofErr w:type="spellStart"/>
      <w:r w:rsidRPr="009F025B">
        <w:t>összefoglaló</w:t>
      </w:r>
      <w:bookmarkEnd w:id="2"/>
      <w:proofErr w:type="spellEnd"/>
    </w:p>
    <w:p w14:paraId="12613634" w14:textId="55DB67F1" w:rsidR="00933CB3" w:rsidRDefault="000F5368" w:rsidP="00807126">
      <w:r>
        <w:t>A feladat egy közösségi weboldal létrehozása volt</w:t>
      </w:r>
      <w:r w:rsidR="004F7138">
        <w:t xml:space="preserve"> webes felületen</w:t>
      </w:r>
      <w:r>
        <w:t>, de nem csak egy általános közösségi oldal, hanem egy adott csoportot célzó közösségi weboldal, pontosabban a japán képregények(Manga) után érdeklődőket.</w:t>
      </w:r>
    </w:p>
    <w:p w14:paraId="5D2F73EC" w14:textId="3BBFE5EA" w:rsidR="004F7138" w:rsidRDefault="004F7138" w:rsidP="00807126">
      <w:r>
        <w:t xml:space="preserve">A weboldalon lehet </w:t>
      </w:r>
      <w:proofErr w:type="spellStart"/>
      <w:r>
        <w:t>mangákat</w:t>
      </w:r>
      <w:proofErr w:type="spellEnd"/>
      <w:r>
        <w:t xml:space="preserve"> keresni, olvasni, értékelni, saját listába gyűjteni őket, fórumokat létrehozni, olvasni, </w:t>
      </w:r>
      <w:proofErr w:type="spellStart"/>
      <w:r>
        <w:t>hozzászolni</w:t>
      </w:r>
      <w:proofErr w:type="spellEnd"/>
      <w:r>
        <w:t>, barátokat felvenni, barátokkal valós idejű csevegést folytatni.</w:t>
      </w:r>
      <w:r w:rsidR="00BA0BCA">
        <w:t xml:space="preserve"> Ezek a weboldal fő funkciói</w:t>
      </w:r>
    </w:p>
    <w:p w14:paraId="4DE99A90" w14:textId="29831EC9" w:rsidR="00F4059F" w:rsidRDefault="005F2FDD" w:rsidP="00F4059F">
      <w:r w:rsidRPr="005F2FDD">
        <w:t xml:space="preserve">A projekt egy backend szerverből, API proxyból amiket </w:t>
      </w:r>
      <w:proofErr w:type="spellStart"/>
      <w:r w:rsidRPr="005F2FDD">
        <w:t>Node.Js</w:t>
      </w:r>
      <w:proofErr w:type="spellEnd"/>
      <w:r w:rsidRPr="005F2FDD">
        <w:t xml:space="preserve"> segítségével írtam, a felhasználói felületet pedig </w:t>
      </w:r>
      <w:proofErr w:type="spellStart"/>
      <w:r w:rsidRPr="005F2FDD">
        <w:t>React-al</w:t>
      </w:r>
      <w:proofErr w:type="spellEnd"/>
      <w:r w:rsidRPr="005F2FDD">
        <w:t xml:space="preserve"> csináltam. Adattárolásra </w:t>
      </w:r>
      <w:proofErr w:type="spellStart"/>
      <w:r w:rsidRPr="005F2FDD">
        <w:t>MariaDB</w:t>
      </w:r>
      <w:proofErr w:type="spellEnd"/>
      <w:r w:rsidRPr="005F2FDD">
        <w:t>-t használok. És egy külső API-t(</w:t>
      </w:r>
      <w:proofErr w:type="spellStart"/>
      <w:r w:rsidRPr="005F2FDD">
        <w:t>MangaDex</w:t>
      </w:r>
      <w:proofErr w:type="spellEnd"/>
      <w:r w:rsidRPr="005F2FDD">
        <w:t xml:space="preserve"> API) is használok, amit a </w:t>
      </w:r>
      <w:proofErr w:type="spellStart"/>
      <w:r w:rsidRPr="005F2FDD">
        <w:t>mangák</w:t>
      </w:r>
      <w:proofErr w:type="spellEnd"/>
      <w:r w:rsidRPr="005F2FDD">
        <w:t xml:space="preserve"> és azokhoz létező adatok megszerzésére használok.</w:t>
      </w:r>
    </w:p>
    <w:p w14:paraId="36692330" w14:textId="289C467F" w:rsidR="006E17E0" w:rsidRPr="008D24E0" w:rsidRDefault="006E17E0" w:rsidP="00124731">
      <w:pPr>
        <w:spacing w:before="600"/>
        <w:rPr>
          <w:rFonts w:cs="Times New Roman"/>
          <w:szCs w:val="24"/>
        </w:rPr>
      </w:pPr>
      <w:r w:rsidRPr="00124731">
        <w:rPr>
          <w:rFonts w:cs="Times New Roman"/>
          <w:b/>
          <w:szCs w:val="24"/>
        </w:rPr>
        <w:t>Kulcsszavak:</w:t>
      </w:r>
      <w:r>
        <w:rPr>
          <w:rFonts w:cs="Times New Roman"/>
          <w:szCs w:val="24"/>
        </w:rPr>
        <w:t xml:space="preserve"> </w:t>
      </w:r>
      <w:r w:rsidR="00E57B8E">
        <w:rPr>
          <w:rFonts w:cs="Times New Roman"/>
          <w:szCs w:val="24"/>
        </w:rPr>
        <w:t>W</w:t>
      </w:r>
      <w:r w:rsidR="00807126">
        <w:rPr>
          <w:rFonts w:cs="Times New Roman"/>
          <w:szCs w:val="24"/>
        </w:rPr>
        <w:t>ebfejlesz</w:t>
      </w:r>
      <w:r w:rsidR="004F7138">
        <w:rPr>
          <w:rFonts w:cs="Times New Roman"/>
          <w:szCs w:val="24"/>
        </w:rPr>
        <w:t>t</w:t>
      </w:r>
      <w:r w:rsidR="00807126">
        <w:rPr>
          <w:rFonts w:cs="Times New Roman"/>
          <w:szCs w:val="24"/>
        </w:rPr>
        <w:t xml:space="preserve">és, </w:t>
      </w:r>
      <w:proofErr w:type="spellStart"/>
      <w:r w:rsidR="00807126">
        <w:rPr>
          <w:rFonts w:cs="Times New Roman"/>
          <w:szCs w:val="24"/>
        </w:rPr>
        <w:t>React</w:t>
      </w:r>
      <w:proofErr w:type="spellEnd"/>
      <w:r w:rsidR="00807126">
        <w:rPr>
          <w:rFonts w:cs="Times New Roman"/>
          <w:szCs w:val="24"/>
        </w:rPr>
        <w:t xml:space="preserve">, </w:t>
      </w:r>
      <w:proofErr w:type="spellStart"/>
      <w:r w:rsidR="00807126">
        <w:rPr>
          <w:rFonts w:cs="Times New Roman"/>
          <w:szCs w:val="24"/>
        </w:rPr>
        <w:t>Node.Js</w:t>
      </w:r>
      <w:proofErr w:type="spellEnd"/>
      <w:r w:rsidR="00807126">
        <w:rPr>
          <w:rFonts w:cs="Times New Roman"/>
          <w:szCs w:val="24"/>
        </w:rPr>
        <w:t xml:space="preserve">, </w:t>
      </w:r>
      <w:proofErr w:type="spellStart"/>
      <w:r w:rsidR="00807126">
        <w:rPr>
          <w:rFonts w:cs="Times New Roman"/>
          <w:szCs w:val="24"/>
        </w:rPr>
        <w:t>Redux</w:t>
      </w:r>
      <w:proofErr w:type="spellEnd"/>
      <w:r w:rsidR="004F7138">
        <w:rPr>
          <w:rFonts w:cs="Times New Roman"/>
          <w:szCs w:val="24"/>
        </w:rPr>
        <w:t xml:space="preserve">, </w:t>
      </w:r>
      <w:proofErr w:type="spellStart"/>
      <w:r w:rsidR="004F7138">
        <w:rPr>
          <w:rFonts w:cs="Times New Roman"/>
          <w:szCs w:val="24"/>
        </w:rPr>
        <w:t>MariaDB</w:t>
      </w:r>
      <w:proofErr w:type="spellEnd"/>
      <w:r w:rsidR="004F7138">
        <w:rPr>
          <w:rFonts w:cs="Times New Roman"/>
          <w:szCs w:val="24"/>
        </w:rPr>
        <w:t xml:space="preserve">, </w:t>
      </w:r>
      <w:r w:rsidR="004F7138">
        <w:rPr>
          <w:rFonts w:cs="Times New Roman"/>
          <w:szCs w:val="24"/>
        </w:rPr>
        <w:t>Manga</w:t>
      </w:r>
    </w:p>
    <w:p w14:paraId="7A77B38D" w14:textId="77777777" w:rsidR="00632D14" w:rsidRPr="00674F6E" w:rsidRDefault="00632D14" w:rsidP="009F025B">
      <w:pPr>
        <w:pStyle w:val="Title1"/>
      </w:pPr>
      <w:r w:rsidRPr="00674F6E">
        <w:lastRenderedPageBreak/>
        <w:t>Abstract</w:t>
      </w:r>
    </w:p>
    <w:p w14:paraId="5D3018EA" w14:textId="0D681A48" w:rsidR="003B71D8" w:rsidRDefault="005F2FDD" w:rsidP="00D52821">
      <w:pPr>
        <w:rPr>
          <w:lang w:val="en-GB"/>
        </w:rPr>
      </w:pPr>
      <w:r w:rsidRPr="005F2FDD">
        <w:rPr>
          <w:lang w:val="en-GB"/>
        </w:rPr>
        <w:t>The task was to create a social website on the web, but not just a general social site, but with a certain group in mind, and that group is those who are interested in Japanese comics(Manga).</w:t>
      </w:r>
    </w:p>
    <w:p w14:paraId="6DC4FF24" w14:textId="554FCFF2" w:rsidR="005F2FDD" w:rsidRDefault="005F2FDD" w:rsidP="00D52821">
      <w:pPr>
        <w:rPr>
          <w:lang w:val="en-GB"/>
        </w:rPr>
      </w:pPr>
      <w:r w:rsidRPr="005F2FDD">
        <w:rPr>
          <w:lang w:val="en-GB"/>
        </w:rPr>
        <w:t xml:space="preserve">On the website the user can search for </w:t>
      </w:r>
      <w:proofErr w:type="spellStart"/>
      <w:r w:rsidRPr="005F2FDD">
        <w:rPr>
          <w:lang w:val="en-GB"/>
        </w:rPr>
        <w:t>mangas</w:t>
      </w:r>
      <w:proofErr w:type="spellEnd"/>
      <w:r w:rsidRPr="005F2FDD">
        <w:rPr>
          <w:lang w:val="en-GB"/>
        </w:rPr>
        <w:t>, read them, rate them, collect them in a list, create forum threads, read them, comment on them, add friends and speak with them in a real-time chat. These are the main functions of the site.</w:t>
      </w:r>
    </w:p>
    <w:p w14:paraId="71E961FC" w14:textId="046E6223" w:rsidR="005F2FDD" w:rsidRPr="00B66B8E" w:rsidRDefault="005F2FDD" w:rsidP="00D52821">
      <w:pPr>
        <w:rPr>
          <w:lang w:val="en-GB"/>
        </w:rPr>
      </w:pPr>
      <w:r w:rsidRPr="005F2FDD">
        <w:rPr>
          <w:lang w:val="en-GB"/>
        </w:rPr>
        <w:t xml:space="preserve">The project is made out of a backend server, API proxy that's written with the help of </w:t>
      </w:r>
      <w:proofErr w:type="spellStart"/>
      <w:r w:rsidRPr="005F2FDD">
        <w:rPr>
          <w:lang w:val="en-GB"/>
        </w:rPr>
        <w:t>Node.Js</w:t>
      </w:r>
      <w:proofErr w:type="spellEnd"/>
      <w:r w:rsidRPr="005F2FDD">
        <w:rPr>
          <w:lang w:val="en-GB"/>
        </w:rPr>
        <w:t>, the user interface is made with React. For the data that needs to be stored I store it in a MariaDB database. And I use a third-party API(</w:t>
      </w:r>
      <w:proofErr w:type="spellStart"/>
      <w:r w:rsidRPr="005F2FDD">
        <w:rPr>
          <w:lang w:val="en-GB"/>
        </w:rPr>
        <w:t>MangaDex</w:t>
      </w:r>
      <w:proofErr w:type="spellEnd"/>
      <w:r w:rsidRPr="005F2FDD">
        <w:rPr>
          <w:lang w:val="en-GB"/>
        </w:rPr>
        <w:t xml:space="preserve"> API) to get the </w:t>
      </w:r>
      <w:proofErr w:type="spellStart"/>
      <w:r w:rsidRPr="005F2FDD">
        <w:rPr>
          <w:lang w:val="en-GB"/>
        </w:rPr>
        <w:t>informations</w:t>
      </w:r>
      <w:proofErr w:type="spellEnd"/>
      <w:r w:rsidRPr="005F2FDD">
        <w:rPr>
          <w:lang w:val="en-GB"/>
        </w:rPr>
        <w:t xml:space="preserve"> of the </w:t>
      </w:r>
      <w:proofErr w:type="spellStart"/>
      <w:r w:rsidRPr="005F2FDD">
        <w:rPr>
          <w:lang w:val="en-GB"/>
        </w:rPr>
        <w:t>mangas</w:t>
      </w:r>
      <w:proofErr w:type="spellEnd"/>
      <w:r w:rsidRPr="005F2FDD">
        <w:rPr>
          <w:lang w:val="en-GB"/>
        </w:rPr>
        <w:t>, be it the manga details or the chapters that has been translated.</w:t>
      </w:r>
    </w:p>
    <w:p w14:paraId="1938AA0B" w14:textId="037FE3B6" w:rsidR="00DF2021" w:rsidRDefault="00DF2021" w:rsidP="00DF2021">
      <w:pPr>
        <w:spacing w:before="600"/>
        <w:rPr>
          <w:rFonts w:cs="Times New Roman"/>
          <w:szCs w:val="24"/>
          <w:lang w:val="en-GB"/>
        </w:rPr>
      </w:pPr>
      <w:r w:rsidRPr="00B66B8E">
        <w:rPr>
          <w:rFonts w:cs="Times New Roman"/>
          <w:b/>
          <w:szCs w:val="24"/>
          <w:lang w:val="en-GB"/>
        </w:rPr>
        <w:t>Keywords:</w:t>
      </w:r>
      <w:r w:rsidRPr="00B66B8E">
        <w:rPr>
          <w:rFonts w:cs="Times New Roman"/>
          <w:szCs w:val="24"/>
          <w:lang w:val="en-GB"/>
        </w:rPr>
        <w:t xml:space="preserve"> </w:t>
      </w:r>
      <w:r w:rsidR="00E57B8E">
        <w:rPr>
          <w:rFonts w:cs="Times New Roman"/>
          <w:szCs w:val="24"/>
        </w:rPr>
        <w:t>Web</w:t>
      </w:r>
      <w:r w:rsidR="005F2FDD">
        <w:rPr>
          <w:rFonts w:cs="Times New Roman"/>
          <w:szCs w:val="24"/>
        </w:rPr>
        <w:t xml:space="preserve"> </w:t>
      </w:r>
      <w:proofErr w:type="spellStart"/>
      <w:r w:rsidR="00E57B8E">
        <w:rPr>
          <w:rFonts w:cs="Times New Roman"/>
          <w:szCs w:val="24"/>
        </w:rPr>
        <w:t>development</w:t>
      </w:r>
      <w:proofErr w:type="spellEnd"/>
      <w:r w:rsidR="00E57B8E">
        <w:rPr>
          <w:rFonts w:cs="Times New Roman"/>
          <w:szCs w:val="24"/>
        </w:rPr>
        <w:t xml:space="preserve">, </w:t>
      </w:r>
      <w:proofErr w:type="spellStart"/>
      <w:r w:rsidR="00E57B8E">
        <w:rPr>
          <w:rFonts w:cs="Times New Roman"/>
          <w:szCs w:val="24"/>
        </w:rPr>
        <w:t>React</w:t>
      </w:r>
      <w:proofErr w:type="spellEnd"/>
      <w:r w:rsidR="00E57B8E">
        <w:rPr>
          <w:rFonts w:cs="Times New Roman"/>
          <w:szCs w:val="24"/>
        </w:rPr>
        <w:t xml:space="preserve">, </w:t>
      </w:r>
      <w:proofErr w:type="spellStart"/>
      <w:r w:rsidR="00E57B8E">
        <w:rPr>
          <w:rFonts w:cs="Times New Roman"/>
          <w:szCs w:val="24"/>
        </w:rPr>
        <w:t>Node.Js</w:t>
      </w:r>
      <w:proofErr w:type="spellEnd"/>
      <w:r w:rsidR="00E57B8E">
        <w:rPr>
          <w:rFonts w:cs="Times New Roman"/>
          <w:szCs w:val="24"/>
        </w:rPr>
        <w:t xml:space="preserve">, </w:t>
      </w:r>
      <w:proofErr w:type="spellStart"/>
      <w:r w:rsidR="00E57B8E">
        <w:rPr>
          <w:rFonts w:cs="Times New Roman"/>
          <w:szCs w:val="24"/>
        </w:rPr>
        <w:t>Redux</w:t>
      </w:r>
      <w:proofErr w:type="spellEnd"/>
      <w:r w:rsidR="00E57B8E">
        <w:rPr>
          <w:rFonts w:cs="Times New Roman"/>
          <w:szCs w:val="24"/>
        </w:rPr>
        <w:t xml:space="preserve">, </w:t>
      </w:r>
      <w:proofErr w:type="spellStart"/>
      <w:r w:rsidR="00E57B8E">
        <w:rPr>
          <w:rFonts w:cs="Times New Roman"/>
          <w:szCs w:val="24"/>
        </w:rPr>
        <w:t>MariaDB</w:t>
      </w:r>
      <w:proofErr w:type="spellEnd"/>
      <w:r w:rsidR="00E57B8E">
        <w:rPr>
          <w:rFonts w:cs="Times New Roman"/>
          <w:szCs w:val="24"/>
        </w:rPr>
        <w:t>, Manga</w:t>
      </w:r>
    </w:p>
    <w:p w14:paraId="2DE02417" w14:textId="77777777" w:rsidR="00674F6E" w:rsidRDefault="00674F6E">
      <w:pPr>
        <w:spacing w:after="160" w:line="259" w:lineRule="auto"/>
        <w:ind w:firstLine="0"/>
        <w:jc w:val="left"/>
        <w:rPr>
          <w:rFonts w:cs="Times New Roman"/>
          <w:szCs w:val="24"/>
          <w:lang w:val="en-GB"/>
        </w:rPr>
      </w:pPr>
      <w:r>
        <w:rPr>
          <w:rFonts w:cs="Times New Roman"/>
          <w:szCs w:val="24"/>
          <w:lang w:val="en-GB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8709175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D553C3" w14:textId="77777777" w:rsidR="00674F6E" w:rsidRPr="00674F6E" w:rsidRDefault="00674F6E" w:rsidP="00674F6E">
          <w:pPr>
            <w:pStyle w:val="TOCHeading"/>
            <w:spacing w:after="480"/>
            <w:rPr>
              <w:rStyle w:val="Title1Char"/>
              <w:color w:val="auto"/>
            </w:rPr>
          </w:pPr>
          <w:proofErr w:type="spellStart"/>
          <w:r w:rsidRPr="00674F6E">
            <w:rPr>
              <w:rStyle w:val="Title1Char"/>
              <w:color w:val="auto"/>
            </w:rPr>
            <w:t>Tartalomjegyzék</w:t>
          </w:r>
          <w:proofErr w:type="spellEnd"/>
        </w:p>
        <w:p w14:paraId="48C58C28" w14:textId="43137B89" w:rsidR="00426AB8" w:rsidRDefault="00674F6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779824" w:history="1">
            <w:r w:rsidR="00426AB8" w:rsidRPr="005B6636">
              <w:rPr>
                <w:rStyle w:val="Hyperlink"/>
                <w:noProof/>
              </w:rPr>
              <w:t>Jelölésjegyzék</w:t>
            </w:r>
            <w:r w:rsidR="00426AB8">
              <w:rPr>
                <w:noProof/>
                <w:webHidden/>
              </w:rPr>
              <w:tab/>
            </w:r>
            <w:r w:rsidR="00426AB8">
              <w:rPr>
                <w:noProof/>
                <w:webHidden/>
              </w:rPr>
              <w:fldChar w:fldCharType="begin"/>
            </w:r>
            <w:r w:rsidR="00426AB8">
              <w:rPr>
                <w:noProof/>
                <w:webHidden/>
              </w:rPr>
              <w:instrText xml:space="preserve"> PAGEREF _Toc101779824 \h </w:instrText>
            </w:r>
            <w:r w:rsidR="00426AB8">
              <w:rPr>
                <w:noProof/>
                <w:webHidden/>
              </w:rPr>
            </w:r>
            <w:r w:rsidR="00426AB8">
              <w:rPr>
                <w:noProof/>
                <w:webHidden/>
              </w:rPr>
              <w:fldChar w:fldCharType="separate"/>
            </w:r>
            <w:r w:rsidR="00426AB8">
              <w:rPr>
                <w:noProof/>
                <w:webHidden/>
              </w:rPr>
              <w:t>10</w:t>
            </w:r>
            <w:r w:rsidR="00426AB8">
              <w:rPr>
                <w:noProof/>
                <w:webHidden/>
              </w:rPr>
              <w:fldChar w:fldCharType="end"/>
            </w:r>
          </w:hyperlink>
        </w:p>
        <w:p w14:paraId="5D9EC30E" w14:textId="06FF1C73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825" w:history="1">
            <w:r w:rsidRPr="005B6636">
              <w:rPr>
                <w:rStyle w:val="Hyperlink"/>
                <w:rFonts w:ascii="Arial" w:hAnsi="Arial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DD8D6" w14:textId="256D4F53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826" w:history="1">
            <w:r w:rsidRPr="005B6636">
              <w:rPr>
                <w:rStyle w:val="Hyperlink"/>
                <w:rFonts w:ascii="Arial" w:hAnsi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Versenytárs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46108" w14:textId="6EA685AA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827" w:history="1">
            <w:r w:rsidRPr="005B6636">
              <w:rPr>
                <w:rStyle w:val="Hyperlink"/>
                <w:rFonts w:ascii="Arial" w:hAnsi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Saját megoldás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B6133" w14:textId="7E5A5389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28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CAD95" w14:textId="786F4239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29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BEE9E" w14:textId="768A9E52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30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DF3CB" w14:textId="031FC91C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31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EAF20" w14:textId="28261887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832" w:history="1">
            <w:r w:rsidRPr="005B6636">
              <w:rPr>
                <w:rStyle w:val="Hyperlink"/>
                <w:rFonts w:ascii="Arial" w:hAnsi="Arial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14C8C" w14:textId="466B29FB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33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MangaDex API(Külső API)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25C3E" w14:textId="2B99A547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34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99801" w14:textId="0C9D22FA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35" w:history="1">
            <w:r w:rsidRPr="005B6636">
              <w:rPr>
                <w:rStyle w:val="Hyperlink"/>
                <w:rFonts w:ascii="Arial" w:hAnsi="Arial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94444" w14:textId="313EA27D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36" w:history="1">
            <w:r w:rsidRPr="005B6636">
              <w:rPr>
                <w:rStyle w:val="Hyperlink"/>
                <w:rFonts w:ascii="Arial" w:hAnsi="Arial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CBFBE" w14:textId="1E3FC889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37" w:history="1">
            <w:r w:rsidRPr="005B6636">
              <w:rPr>
                <w:rStyle w:val="Hyperlink"/>
                <w:rFonts w:ascii="Arial" w:hAnsi="Arial"/>
                <w:noProof/>
              </w:rPr>
              <w:t>4.2.3.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MySQL(Node package)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4AA1A" w14:textId="22B3C97F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38" w:history="1">
            <w:r w:rsidRPr="005B6636">
              <w:rPr>
                <w:rStyle w:val="Hyperlink"/>
                <w:rFonts w:ascii="Arial" w:hAnsi="Arial"/>
                <w:noProof/>
              </w:rPr>
              <w:t>4.2.4.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JSON Web Token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E6543" w14:textId="6259135C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39" w:history="1">
            <w:r w:rsidRPr="005B6636">
              <w:rPr>
                <w:rStyle w:val="Hyperlink"/>
                <w:rFonts w:ascii="Arial" w:hAnsi="Arial"/>
                <w:noProof/>
              </w:rPr>
              <w:t>4.2.5.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Socket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F8F90" w14:textId="72C8F86B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40" w:history="1">
            <w:r w:rsidRPr="005B6636">
              <w:rPr>
                <w:rStyle w:val="Hyperlink"/>
                <w:rFonts w:ascii="Arial" w:hAnsi="Arial"/>
                <w:noProof/>
              </w:rPr>
              <w:t>4.2.6.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Nodemailer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34115" w14:textId="52826305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41" w:history="1">
            <w:r w:rsidRPr="005B6636">
              <w:rPr>
                <w:rStyle w:val="Hyperlink"/>
                <w:rFonts w:ascii="Arial" w:hAnsi="Arial"/>
                <w:noProof/>
              </w:rPr>
              <w:t>4.2.7.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Bcrypt(Node Package)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49E32" w14:textId="64FB4111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42" w:history="1">
            <w:r w:rsidRPr="005B6636">
              <w:rPr>
                <w:rStyle w:val="Hyperlink"/>
                <w:rFonts w:ascii="Arial" w:hAnsi="Arial"/>
                <w:noProof/>
              </w:rPr>
              <w:t>4.2.8.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Node 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5964A" w14:textId="1AF7A554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43" w:history="1">
            <w:r w:rsidRPr="005B6636">
              <w:rPr>
                <w:rStyle w:val="Hyperlink"/>
                <w:rFonts w:ascii="Arial" w:hAnsi="Arial"/>
                <w:noProof/>
              </w:rPr>
              <w:t>4.2.9.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Uuid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38293" w14:textId="4C1A8D2E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44" w:history="1">
            <w:r w:rsidRPr="005B6636">
              <w:rPr>
                <w:rStyle w:val="Hyperlink"/>
                <w:rFonts w:ascii="Arial" w:hAnsi="Arial"/>
                <w:noProof/>
              </w:rPr>
              <w:t>4.2.10.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Joi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53E9C" w14:textId="45042950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45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FAE28" w14:textId="0E5934FD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46" w:history="1">
            <w:r w:rsidRPr="005B6636">
              <w:rPr>
                <w:rStyle w:val="Hyperlink"/>
                <w:rFonts w:ascii="Arial" w:hAnsi="Arial"/>
                <w:noProof/>
              </w:rPr>
              <w:t>4.3.1.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8F2F2" w14:textId="597A90AD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47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D1384" w14:textId="17704BA4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48" w:history="1">
            <w:r w:rsidRPr="005B6636">
              <w:rPr>
                <w:rStyle w:val="Hyperlink"/>
                <w:rFonts w:ascii="Arial" w:hAnsi="Arial"/>
                <w:noProof/>
              </w:rPr>
              <w:t>4.4.1.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2947B" w14:textId="7E117F9A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49" w:history="1">
            <w:r w:rsidRPr="005B6636">
              <w:rPr>
                <w:rStyle w:val="Hyperlink"/>
                <w:rFonts w:ascii="Arial" w:hAnsi="Arial"/>
                <w:noProof/>
              </w:rPr>
              <w:t>4.4.2.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7113D" w14:textId="5FC4F410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50" w:history="1">
            <w:r w:rsidRPr="005B6636">
              <w:rPr>
                <w:rStyle w:val="Hyperlink"/>
                <w:rFonts w:ascii="Arial" w:hAnsi="Arial"/>
                <w:noProof/>
              </w:rPr>
              <w:t>4.4.3.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D5A34" w14:textId="36936383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51" w:history="1">
            <w:r w:rsidRPr="005B6636">
              <w:rPr>
                <w:rStyle w:val="Hyperlink"/>
                <w:rFonts w:ascii="Arial" w:hAnsi="Arial"/>
                <w:noProof/>
              </w:rPr>
              <w:t>4.4.4.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Socket Io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A5F46" w14:textId="09BAEF0F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52" w:history="1">
            <w:r w:rsidRPr="005B6636">
              <w:rPr>
                <w:rStyle w:val="Hyperlink"/>
                <w:rFonts w:ascii="Arial" w:hAnsi="Arial"/>
                <w:noProof/>
              </w:rPr>
              <w:t>4.4.5.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5C6DD" w14:textId="2F4F1FC8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53" w:history="1">
            <w:r w:rsidRPr="005B6636">
              <w:rPr>
                <w:rStyle w:val="Hyperlink"/>
                <w:rFonts w:ascii="Arial" w:hAnsi="Arial"/>
                <w:noProof/>
              </w:rPr>
              <w:t>4.4.6.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Classnames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ADC3D" w14:textId="26728CC4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54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FBC5D" w14:textId="6F7BCBCF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55" w:history="1">
            <w:r w:rsidRPr="005B6636">
              <w:rPr>
                <w:rStyle w:val="Hyperlink"/>
                <w:rFonts w:ascii="Arial" w:hAnsi="Arial"/>
                <w:noProof/>
              </w:rPr>
              <w:t>4.5.1.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http-proxy-middleware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A426E" w14:textId="4FE7329B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856" w:history="1">
            <w:r w:rsidRPr="005B6636">
              <w:rPr>
                <w:rStyle w:val="Hyperlink"/>
                <w:rFonts w:ascii="Arial" w:hAnsi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35F88" w14:textId="4F826EBF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57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4E210" w14:textId="2BC95AF2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58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14ABD" w14:textId="44701326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59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D2713" w14:textId="2B42569F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860" w:history="1">
            <w:r w:rsidRPr="005B6636">
              <w:rPr>
                <w:rStyle w:val="Hyperlink"/>
                <w:rFonts w:ascii="Arial" w:hAnsi="Arial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Rendszer 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0EBC1" w14:textId="75152077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61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Kommunikációk rétegek között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11BAA" w14:textId="1BA48B18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62" w:history="1">
            <w:r w:rsidRPr="005B6636">
              <w:rPr>
                <w:rStyle w:val="Hyperlink"/>
                <w:rFonts w:ascii="Arial" w:hAnsi="Arial"/>
                <w:noProof/>
              </w:rPr>
              <w:t>6.1.1.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Frontend és MangaDex API között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F0659" w14:textId="360F9B6F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63" w:history="1">
            <w:r w:rsidRPr="005B6636">
              <w:rPr>
                <w:rStyle w:val="Hyperlink"/>
                <w:rFonts w:ascii="Arial" w:hAnsi="Arial"/>
                <w:noProof/>
              </w:rPr>
              <w:t>6.1.2.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Frontend és Backend API között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36A03" w14:textId="3CA66EB9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64" w:history="1">
            <w:r w:rsidRPr="005B6636">
              <w:rPr>
                <w:rStyle w:val="Hyperlink"/>
                <w:rFonts w:ascii="Arial" w:hAnsi="Arial"/>
                <w:noProof/>
              </w:rPr>
              <w:t>6.1.3.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Frontend és Backend Socket között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6BB38" w14:textId="573BB43B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65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95426" w14:textId="4125F890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66" w:history="1">
            <w:r w:rsidRPr="005B6636">
              <w:rPr>
                <w:rStyle w:val="Hyperlink"/>
                <w:rFonts w:ascii="Arial" w:hAnsi="Arial"/>
                <w:noProof/>
              </w:rPr>
              <w:t>6.2.1.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DF27E" w14:textId="085A6029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67" w:history="1">
            <w:r w:rsidRPr="005B6636">
              <w:rPr>
                <w:rStyle w:val="Hyperlink"/>
                <w:rFonts w:ascii="Arial" w:hAnsi="Arial"/>
                <w:noProof/>
              </w:rPr>
              <w:t>6.2.2.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CD0ED" w14:textId="6B82A74E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68" w:history="1">
            <w:r w:rsidRPr="005B6636">
              <w:rPr>
                <w:rStyle w:val="Hyperlink"/>
                <w:rFonts w:ascii="Arial" w:hAnsi="Arial"/>
                <w:noProof/>
              </w:rPr>
              <w:t>6.2.3.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Redux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7BF07" w14:textId="2AEBE7BB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69" w:history="1">
            <w:r w:rsidRPr="005B6636">
              <w:rPr>
                <w:rStyle w:val="Hyperlink"/>
                <w:rFonts w:ascii="Arial" w:hAnsi="Arial"/>
                <w:noProof/>
              </w:rPr>
              <w:t>6.2.4.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Redux reducerek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872D1" w14:textId="0770537E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70" w:history="1">
            <w:r w:rsidRPr="005B6636">
              <w:rPr>
                <w:rStyle w:val="Hyperlink"/>
                <w:rFonts w:ascii="Arial" w:hAnsi="Arial"/>
                <w:noProof/>
              </w:rPr>
              <w:t>6.2.5.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Redux akciók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99EC2" w14:textId="7EA525D5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71" w:history="1">
            <w:r w:rsidRPr="005B6636">
              <w:rPr>
                <w:rStyle w:val="Hyperlink"/>
                <w:rFonts w:ascii="Arial" w:hAnsi="Arial"/>
                <w:noProof/>
              </w:rPr>
              <w:t>6.2.6.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C425B" w14:textId="02190218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72" w:history="1">
            <w:r w:rsidRPr="005B6636">
              <w:rPr>
                <w:rStyle w:val="Hyperlink"/>
                <w:rFonts w:ascii="Arial" w:hAnsi="Arial"/>
                <w:noProof/>
              </w:rPr>
              <w:t>6.2.7.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JWT tárolás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A7AA4" w14:textId="4B7553CE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73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FE0C2" w14:textId="0DA5ADD5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74" w:history="1">
            <w:r w:rsidRPr="005B6636">
              <w:rPr>
                <w:rStyle w:val="Hyperlink"/>
                <w:rFonts w:ascii="Arial" w:hAnsi="Arial"/>
                <w:noProof/>
              </w:rPr>
              <w:t>6.3.1.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E63FD" w14:textId="5A1381D2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75" w:history="1">
            <w:r w:rsidRPr="005B6636">
              <w:rPr>
                <w:rStyle w:val="Hyperlink"/>
                <w:rFonts w:ascii="Arial" w:hAnsi="Arial"/>
                <w:noProof/>
              </w:rPr>
              <w:t>6.3.2.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Routeok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EE84E" w14:textId="7A8CC2E3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76" w:history="1">
            <w:r w:rsidRPr="005B6636">
              <w:rPr>
                <w:rStyle w:val="Hyperlink"/>
                <w:rFonts w:ascii="Arial" w:hAnsi="Arial"/>
                <w:noProof/>
              </w:rPr>
              <w:t>6.3.3.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2DADE" w14:textId="0EED20AA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77" w:history="1">
            <w:r w:rsidRPr="005B6636">
              <w:rPr>
                <w:rStyle w:val="Hyperlink"/>
                <w:rFonts w:ascii="Arial" w:hAnsi="Arial"/>
                <w:noProof/>
              </w:rPr>
              <w:t>6.3.4.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Hitelesítés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34B05" w14:textId="3B08F4B7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78" w:history="1">
            <w:r w:rsidRPr="005B6636">
              <w:rPr>
                <w:rStyle w:val="Hyperlink"/>
                <w:rFonts w:ascii="Arial" w:hAnsi="Arial"/>
                <w:noProof/>
              </w:rPr>
              <w:t>6.3.5.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Csevegés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1C685" w14:textId="05C791F2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79" w:history="1">
            <w:r w:rsidRPr="005B6636">
              <w:rPr>
                <w:rStyle w:val="Hyperlink"/>
                <w:rFonts w:ascii="Arial" w:hAnsi="Arial"/>
                <w:noProof/>
              </w:rPr>
              <w:t>6.3.6.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Adatbázis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9D601" w14:textId="1F39C494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80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3973D" w14:textId="0E1BF5CB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81" w:history="1">
            <w:r w:rsidRPr="005B6636">
              <w:rPr>
                <w:rStyle w:val="Hyperlink"/>
                <w:rFonts w:ascii="Arial" w:hAnsi="Arial"/>
                <w:noProof/>
              </w:rPr>
              <w:t>6.4.1.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DE5CF" w14:textId="27DA8D39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82" w:history="1">
            <w:r w:rsidRPr="005B6636">
              <w:rPr>
                <w:rStyle w:val="Hyperlink"/>
                <w:rFonts w:ascii="Arial" w:hAnsi="Arial"/>
                <w:noProof/>
              </w:rPr>
              <w:t>6.4.2.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Adatbázis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630B6" w14:textId="174D3050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83" w:history="1">
            <w:r w:rsidRPr="005B6636">
              <w:rPr>
                <w:rStyle w:val="Hyperlink"/>
                <w:rFonts w:ascii="Arial" w:hAnsi="Arial"/>
                <w:noProof/>
              </w:rPr>
              <w:t>6.4.3.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Tárolt eljárások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768EB" w14:textId="665FD882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84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0DF0F" w14:textId="2326B674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85" w:history="1">
            <w:r w:rsidRPr="005B6636">
              <w:rPr>
                <w:rStyle w:val="Hyperlink"/>
                <w:rFonts w:ascii="Arial" w:hAnsi="Arial"/>
                <w:noProof/>
              </w:rPr>
              <w:t>6.5.1.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9F435" w14:textId="3925884A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86" w:history="1">
            <w:r w:rsidRPr="005B6636">
              <w:rPr>
                <w:rStyle w:val="Hyperlink"/>
                <w:rFonts w:ascii="Arial" w:hAnsi="Arial"/>
                <w:noProof/>
              </w:rPr>
              <w:t>6.5.2.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MangaDex Átirányítás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A39BF" w14:textId="4A4740E1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87" w:history="1">
            <w:r w:rsidRPr="005B6636">
              <w:rPr>
                <w:rStyle w:val="Hyperlink"/>
                <w:rFonts w:ascii="Arial" w:hAnsi="Arial"/>
                <w:noProof/>
              </w:rPr>
              <w:t>6.5.3.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MangaDex Képek letöltése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61979" w14:textId="19D54E04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88" w:history="1">
            <w:r w:rsidRPr="005B6636">
              <w:rPr>
                <w:rStyle w:val="Hyperlink"/>
                <w:rFonts w:ascii="Arial" w:hAnsi="Arial"/>
                <w:noProof/>
              </w:rPr>
              <w:t>6.5.4.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Letöltött képek szolgáltatása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BFC91" w14:textId="505FE8E0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889" w:history="1">
            <w:r w:rsidRPr="005B6636">
              <w:rPr>
                <w:rStyle w:val="Hyperlink"/>
                <w:rFonts w:ascii="Arial" w:hAnsi="Arial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516B4" w14:textId="1CE5D04D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90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4AA91" w14:textId="5BA1C040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91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058D6" w14:textId="35499085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892" w:history="1">
            <w:r w:rsidRPr="005B6636">
              <w:rPr>
                <w:rStyle w:val="Hyperlink"/>
                <w:rFonts w:ascii="Arial" w:hAnsi="Arial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CF39D" w14:textId="40FC1DE0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893" w:history="1">
            <w:r w:rsidRPr="005B6636">
              <w:rPr>
                <w:rStyle w:val="Hyperlink"/>
                <w:rFonts w:ascii="Arial" w:hAnsi="Arial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Felhasználói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AC120" w14:textId="3FFFF494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94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Regisztráció,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FC276" w14:textId="5135A062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95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Manga keresése és olvasása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420E8" w14:textId="055C1EB3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96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Készítők és fordítók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F1775" w14:textId="2343699D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897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Profil változtatása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3BFAB" w14:textId="5E0B36A1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98" w:history="1">
            <w:r w:rsidRPr="005B6636">
              <w:rPr>
                <w:rStyle w:val="Hyperlink"/>
                <w:rFonts w:ascii="Arial" w:hAnsi="Arial"/>
                <w:noProof/>
              </w:rPr>
              <w:t>9.4.1.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Leírás változtatása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CC6A1" w14:textId="56CC80B0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899" w:history="1">
            <w:r w:rsidRPr="005B6636">
              <w:rPr>
                <w:rStyle w:val="Hyperlink"/>
                <w:rFonts w:ascii="Arial" w:hAnsi="Arial"/>
                <w:noProof/>
              </w:rPr>
              <w:t>9.4.2.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Barát kérések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D0193" w14:textId="73C410A4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900" w:history="1">
            <w:r w:rsidRPr="005B6636">
              <w:rPr>
                <w:rStyle w:val="Hyperlink"/>
                <w:rFonts w:ascii="Arial" w:hAnsi="Arial"/>
                <w:noProof/>
              </w:rPr>
              <w:t>9.4.3.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Új fejezet feliratkozások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2649B" w14:textId="506B3B1B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901" w:history="1">
            <w:r w:rsidRPr="005B6636">
              <w:rPr>
                <w:rStyle w:val="Hyperlink"/>
                <w:rFonts w:ascii="Arial" w:hAnsi="Arial"/>
                <w:noProof/>
              </w:rPr>
              <w:t>9.4.4.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Kedvelt, nem kedvelt mangák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A600E" w14:textId="20A91CC8" w:rsidR="00426AB8" w:rsidRDefault="00426AB8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779902" w:history="1">
            <w:r w:rsidRPr="005B6636">
              <w:rPr>
                <w:rStyle w:val="Hyperlink"/>
                <w:rFonts w:ascii="Arial" w:hAnsi="Arial"/>
                <w:noProof/>
              </w:rPr>
              <w:t>9.4.5.</w:t>
            </w:r>
            <w:r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Manga lista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D972" w14:textId="6966EBD4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903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Barátokkal csevegés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9B485" w14:textId="6B07938E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904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Fórum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F1E72" w14:textId="180B5ECF" w:rsidR="00426AB8" w:rsidRDefault="00426AB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779905" w:history="1">
            <w:r w:rsidRPr="005B6636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Kommentelés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FC3DE" w14:textId="1D269943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906" w:history="1">
            <w:r w:rsidRPr="005B6636">
              <w:rPr>
                <w:rStyle w:val="Hyperlink"/>
                <w:rFonts w:ascii="Arial" w:hAnsi="Arial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Pr="005B6636">
              <w:rPr>
                <w:rStyle w:val="Hyperlink"/>
                <w:noProof/>
              </w:rPr>
              <w:t>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A0E4A" w14:textId="37BFBE38" w:rsidR="00426AB8" w:rsidRDefault="00426AB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779907" w:history="1">
            <w:r w:rsidRPr="005B6636">
              <w:rPr>
                <w:rStyle w:val="Hyperlink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76ABA" w14:textId="59330346" w:rsidR="00674F6E" w:rsidRDefault="00674F6E">
          <w:r>
            <w:rPr>
              <w:b/>
              <w:bCs/>
            </w:rPr>
            <w:fldChar w:fldCharType="end"/>
          </w:r>
        </w:p>
      </w:sdtContent>
    </w:sdt>
    <w:p w14:paraId="3B464EAB" w14:textId="77777777" w:rsidR="00842554" w:rsidRDefault="00842554" w:rsidP="00842554">
      <w:pPr>
        <w:tabs>
          <w:tab w:val="left" w:pos="1220"/>
        </w:tabs>
        <w:sectPr w:rsidR="00842554" w:rsidSect="00906D47">
          <w:headerReference w:type="default" r:id="rId11"/>
          <w:footerReference w:type="default" r:id="rId12"/>
          <w:type w:val="continuous"/>
          <w:pgSz w:w="11906" w:h="16838" w:code="9"/>
          <w:pgMar w:top="1418" w:right="1418" w:bottom="1418" w:left="1418" w:header="709" w:footer="709" w:gutter="567"/>
          <w:pgNumType w:start="2"/>
          <w:cols w:space="708"/>
          <w:docGrid w:linePitch="360"/>
        </w:sectPr>
      </w:pPr>
    </w:p>
    <w:p w14:paraId="1344BB95" w14:textId="77777777" w:rsidR="00842554" w:rsidRDefault="00842554">
      <w:pPr>
        <w:spacing w:after="160" w:line="259" w:lineRule="auto"/>
        <w:ind w:firstLine="0"/>
        <w:jc w:val="left"/>
        <w:rPr>
          <w:rFonts w:cs="Times New Roman"/>
          <w:bCs/>
          <w:caps/>
          <w:szCs w:val="24"/>
        </w:rPr>
      </w:pPr>
      <w:r>
        <w:br w:type="page"/>
      </w:r>
    </w:p>
    <w:p w14:paraId="4EDD0537" w14:textId="77777777" w:rsidR="00842554" w:rsidRDefault="00842554" w:rsidP="00842554">
      <w:pPr>
        <w:pStyle w:val="Cmsor1-szmozatlan"/>
      </w:pPr>
      <w:bookmarkStart w:id="3" w:name="_Toc101779824"/>
      <w:r>
        <w:lastRenderedPageBreak/>
        <w:t>Jelölésjegyzék</w:t>
      </w:r>
      <w:bookmarkEnd w:id="3"/>
    </w:p>
    <w:tbl>
      <w:tblPr>
        <w:tblStyle w:val="TableGrid0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513"/>
      </w:tblGrid>
      <w:tr w:rsidR="00F441C4" w14:paraId="0A093C2C" w14:textId="77777777" w:rsidTr="00250DAD">
        <w:tc>
          <w:tcPr>
            <w:tcW w:w="1129" w:type="dxa"/>
          </w:tcPr>
          <w:p w14:paraId="101DF0C4" w14:textId="35F658A2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SQL:</w:t>
            </w:r>
          </w:p>
        </w:tc>
        <w:tc>
          <w:tcPr>
            <w:tcW w:w="7513" w:type="dxa"/>
          </w:tcPr>
          <w:p w14:paraId="67AA4440" w14:textId="2961E838" w:rsidR="00F441C4" w:rsidRDefault="00F441C4">
            <w:pPr>
              <w:spacing w:after="160" w:line="259" w:lineRule="auto"/>
              <w:ind w:firstLine="0"/>
              <w:jc w:val="left"/>
            </w:pPr>
            <w:proofErr w:type="spellStart"/>
            <w:r w:rsidRPr="00F441C4">
              <w:t>Structured</w:t>
            </w:r>
            <w:proofErr w:type="spellEnd"/>
            <w:r w:rsidRPr="00F441C4">
              <w:t xml:space="preserve"> </w:t>
            </w:r>
            <w:proofErr w:type="spellStart"/>
            <w:r w:rsidRPr="00F441C4">
              <w:t>Query</w:t>
            </w:r>
            <w:proofErr w:type="spellEnd"/>
            <w:r w:rsidRPr="00F441C4">
              <w:t xml:space="preserve"> </w:t>
            </w:r>
            <w:proofErr w:type="spellStart"/>
            <w:r w:rsidRPr="00F441C4">
              <w:t>Language</w:t>
            </w:r>
            <w:proofErr w:type="spellEnd"/>
            <w:r>
              <w:t xml:space="preserve"> (</w:t>
            </w:r>
            <w:proofErr w:type="spellStart"/>
            <w:r w:rsidR="00374F39">
              <w:t>Struktúrált</w:t>
            </w:r>
            <w:proofErr w:type="spellEnd"/>
            <w:r w:rsidR="00374F39">
              <w:t xml:space="preserve"> lekérdezőnyelv</w:t>
            </w:r>
            <w:r>
              <w:t>)</w:t>
            </w:r>
          </w:p>
        </w:tc>
      </w:tr>
      <w:tr w:rsidR="00F441C4" w14:paraId="4B1A6B80" w14:textId="77777777" w:rsidTr="00250DAD">
        <w:tc>
          <w:tcPr>
            <w:tcW w:w="1129" w:type="dxa"/>
          </w:tcPr>
          <w:p w14:paraId="1F560D32" w14:textId="6E8D19C4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API:</w:t>
            </w:r>
          </w:p>
        </w:tc>
        <w:tc>
          <w:tcPr>
            <w:tcW w:w="7513" w:type="dxa"/>
          </w:tcPr>
          <w:p w14:paraId="43450D42" w14:textId="5EA85BD7" w:rsidR="00F441C4" w:rsidRDefault="00F441C4">
            <w:pPr>
              <w:spacing w:after="160" w:line="259" w:lineRule="auto"/>
              <w:ind w:firstLine="0"/>
              <w:jc w:val="left"/>
            </w:pPr>
            <w:proofErr w:type="spellStart"/>
            <w:r w:rsidRPr="00764FF6">
              <w:t>Application</w:t>
            </w:r>
            <w:proofErr w:type="spellEnd"/>
            <w:r w:rsidRPr="00764FF6">
              <w:t xml:space="preserve"> </w:t>
            </w:r>
            <w:proofErr w:type="spellStart"/>
            <w:r w:rsidRPr="00764FF6">
              <w:t>Programming</w:t>
            </w:r>
            <w:proofErr w:type="spellEnd"/>
            <w:r w:rsidRPr="00764FF6">
              <w:t xml:space="preserve"> </w:t>
            </w:r>
            <w:proofErr w:type="spellStart"/>
            <w:r w:rsidRPr="00764FF6">
              <w:t>Interface</w:t>
            </w:r>
            <w:proofErr w:type="spellEnd"/>
            <w:r w:rsidRPr="00764FF6">
              <w:t xml:space="preserve"> (Alkalmazásprogramozási Felület)</w:t>
            </w:r>
          </w:p>
        </w:tc>
      </w:tr>
      <w:tr w:rsidR="00F441C4" w14:paraId="42C48711" w14:textId="77777777" w:rsidTr="00250DAD">
        <w:tc>
          <w:tcPr>
            <w:tcW w:w="1129" w:type="dxa"/>
          </w:tcPr>
          <w:p w14:paraId="4F9AF520" w14:textId="2F6990AD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JWT:</w:t>
            </w:r>
          </w:p>
        </w:tc>
        <w:tc>
          <w:tcPr>
            <w:tcW w:w="7513" w:type="dxa"/>
          </w:tcPr>
          <w:p w14:paraId="06BAAE7C" w14:textId="58AC331D" w:rsidR="00F441C4" w:rsidRPr="00374F39" w:rsidRDefault="00374F39">
            <w:pPr>
              <w:spacing w:after="160" w:line="259" w:lineRule="auto"/>
              <w:ind w:firstLine="0"/>
              <w:jc w:val="left"/>
              <w:rPr>
                <w:lang w:val="en-GB"/>
              </w:rPr>
            </w:pPr>
            <w:r>
              <w:t xml:space="preserve">JSON Web </w:t>
            </w:r>
            <w:proofErr w:type="spellStart"/>
            <w:r>
              <w:t>Token</w:t>
            </w:r>
            <w:proofErr w:type="spellEnd"/>
          </w:p>
        </w:tc>
      </w:tr>
      <w:tr w:rsidR="00F441C4" w14:paraId="2F4A1B56" w14:textId="77777777" w:rsidTr="00250DAD">
        <w:tc>
          <w:tcPr>
            <w:tcW w:w="1129" w:type="dxa"/>
          </w:tcPr>
          <w:p w14:paraId="087E5D9D" w14:textId="4C27404E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IRC:</w:t>
            </w:r>
          </w:p>
        </w:tc>
        <w:tc>
          <w:tcPr>
            <w:tcW w:w="7513" w:type="dxa"/>
          </w:tcPr>
          <w:p w14:paraId="72D9F99E" w14:textId="546C482A" w:rsidR="00F441C4" w:rsidRDefault="00374F39">
            <w:pPr>
              <w:spacing w:after="160" w:line="259" w:lineRule="auto"/>
              <w:ind w:firstLine="0"/>
              <w:jc w:val="left"/>
            </w:pPr>
            <w:r w:rsidRPr="00374F39">
              <w:t xml:space="preserve">Internet </w:t>
            </w:r>
            <w:proofErr w:type="spellStart"/>
            <w:r w:rsidRPr="00374F39">
              <w:t>Relay</w:t>
            </w:r>
            <w:proofErr w:type="spellEnd"/>
            <w:r w:rsidRPr="00374F39">
              <w:t xml:space="preserve"> Chat</w:t>
            </w:r>
          </w:p>
        </w:tc>
      </w:tr>
      <w:tr w:rsidR="00F441C4" w14:paraId="0738A8BA" w14:textId="77777777" w:rsidTr="00250DAD">
        <w:tc>
          <w:tcPr>
            <w:tcW w:w="1129" w:type="dxa"/>
          </w:tcPr>
          <w:p w14:paraId="49076C50" w14:textId="54356151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SMTP:</w:t>
            </w:r>
          </w:p>
        </w:tc>
        <w:tc>
          <w:tcPr>
            <w:tcW w:w="7513" w:type="dxa"/>
          </w:tcPr>
          <w:p w14:paraId="3CD30A23" w14:textId="4457BD6C" w:rsidR="00F441C4" w:rsidRDefault="00374F39">
            <w:pPr>
              <w:spacing w:after="160" w:line="259" w:lineRule="auto"/>
              <w:ind w:firstLine="0"/>
              <w:jc w:val="left"/>
            </w:pPr>
            <w:proofErr w:type="spellStart"/>
            <w:r w:rsidRPr="00374F39">
              <w:t>Simple</w:t>
            </w:r>
            <w:proofErr w:type="spellEnd"/>
            <w:r w:rsidRPr="00374F39">
              <w:t xml:space="preserve"> Mail </w:t>
            </w:r>
            <w:proofErr w:type="spellStart"/>
            <w:r w:rsidRPr="00374F39">
              <w:t>Transfer</w:t>
            </w:r>
            <w:proofErr w:type="spellEnd"/>
            <w:r w:rsidRPr="00374F39">
              <w:t xml:space="preserve"> </w:t>
            </w:r>
            <w:proofErr w:type="spellStart"/>
            <w:r w:rsidRPr="00374F39">
              <w:t>Protocol</w:t>
            </w:r>
            <w:proofErr w:type="spellEnd"/>
            <w:r w:rsidRPr="00374F39">
              <w:t xml:space="preserve"> </w:t>
            </w:r>
            <w:r w:rsidR="00F441C4">
              <w:t>(</w:t>
            </w:r>
            <w:r>
              <w:t xml:space="preserve">Egyszerű Levél </w:t>
            </w:r>
            <w:r w:rsidR="00951E7A">
              <w:t>Szállítás Protokoll</w:t>
            </w:r>
            <w:r w:rsidR="00F441C4">
              <w:t>)</w:t>
            </w:r>
          </w:p>
        </w:tc>
      </w:tr>
      <w:tr w:rsidR="00F441C4" w14:paraId="261F401E" w14:textId="77777777" w:rsidTr="00250DAD">
        <w:tc>
          <w:tcPr>
            <w:tcW w:w="1129" w:type="dxa"/>
          </w:tcPr>
          <w:p w14:paraId="23AD8A0A" w14:textId="1586DD91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UUID:</w:t>
            </w:r>
          </w:p>
        </w:tc>
        <w:tc>
          <w:tcPr>
            <w:tcW w:w="7513" w:type="dxa"/>
          </w:tcPr>
          <w:p w14:paraId="53956A63" w14:textId="550E6A5A" w:rsidR="00F441C4" w:rsidRDefault="00951E7A">
            <w:pPr>
              <w:spacing w:after="160" w:line="259" w:lineRule="auto"/>
              <w:ind w:firstLine="0"/>
              <w:jc w:val="left"/>
            </w:pPr>
            <w:proofErr w:type="spellStart"/>
            <w:r>
              <w:rPr>
                <w:rStyle w:val="hgkelc"/>
              </w:rPr>
              <w:t>Universal</w:t>
            </w:r>
            <w:proofErr w:type="spellEnd"/>
            <w:r>
              <w:rPr>
                <w:rStyle w:val="hgkelc"/>
              </w:rPr>
              <w:t xml:space="preserve"> </w:t>
            </w:r>
            <w:proofErr w:type="spellStart"/>
            <w:r>
              <w:rPr>
                <w:rStyle w:val="hgkelc"/>
              </w:rPr>
              <w:t>Unique</w:t>
            </w:r>
            <w:proofErr w:type="spellEnd"/>
            <w:r>
              <w:rPr>
                <w:rStyle w:val="hgkelc"/>
              </w:rPr>
              <w:t xml:space="preserve"> </w:t>
            </w:r>
            <w:proofErr w:type="spellStart"/>
            <w:r>
              <w:rPr>
                <w:rStyle w:val="hgkelc"/>
              </w:rPr>
              <w:t>Identifier</w:t>
            </w:r>
            <w:proofErr w:type="spellEnd"/>
            <w:r>
              <w:t xml:space="preserve"> </w:t>
            </w:r>
            <w:r w:rsidR="00F441C4">
              <w:t>(</w:t>
            </w:r>
            <w:proofErr w:type="spellStart"/>
            <w:r>
              <w:t>Univezrálisan</w:t>
            </w:r>
            <w:proofErr w:type="spellEnd"/>
            <w:r>
              <w:t xml:space="preserve"> Egyedi Azonosító</w:t>
            </w:r>
            <w:r w:rsidR="00F441C4">
              <w:t>)</w:t>
            </w:r>
          </w:p>
        </w:tc>
      </w:tr>
      <w:tr w:rsidR="00F441C4" w14:paraId="1E6BFB5B" w14:textId="77777777" w:rsidTr="00250DAD">
        <w:tc>
          <w:tcPr>
            <w:tcW w:w="1129" w:type="dxa"/>
          </w:tcPr>
          <w:p w14:paraId="17EB84CF" w14:textId="3174568C" w:rsidR="00F441C4" w:rsidRDefault="00F441C4" w:rsidP="00764FF6">
            <w:pPr>
              <w:spacing w:after="160" w:line="259" w:lineRule="auto"/>
              <w:ind w:firstLine="0"/>
              <w:jc w:val="right"/>
            </w:pPr>
          </w:p>
        </w:tc>
        <w:tc>
          <w:tcPr>
            <w:tcW w:w="7513" w:type="dxa"/>
          </w:tcPr>
          <w:p w14:paraId="4152BEBC" w14:textId="130B3EC9" w:rsidR="00F441C4" w:rsidRDefault="00F441C4">
            <w:pPr>
              <w:spacing w:after="160" w:line="259" w:lineRule="auto"/>
              <w:ind w:firstLine="0"/>
              <w:jc w:val="left"/>
            </w:pPr>
          </w:p>
        </w:tc>
      </w:tr>
    </w:tbl>
    <w:p w14:paraId="5EC69C67" w14:textId="6AA48576" w:rsidR="00D0798F" w:rsidRDefault="00D0798F">
      <w:pPr>
        <w:spacing w:after="160" w:line="259" w:lineRule="auto"/>
        <w:ind w:firstLine="0"/>
        <w:jc w:val="left"/>
      </w:pPr>
    </w:p>
    <w:p w14:paraId="44A0F37B" w14:textId="77777777" w:rsidR="00D0798F" w:rsidRDefault="00D0798F">
      <w:pPr>
        <w:spacing w:after="160" w:line="259" w:lineRule="auto"/>
        <w:ind w:firstLine="0"/>
        <w:jc w:val="left"/>
      </w:pPr>
      <w:r>
        <w:br w:type="page"/>
      </w:r>
    </w:p>
    <w:p w14:paraId="7D3707EE" w14:textId="1D0DA795" w:rsidR="00A538E1" w:rsidRDefault="00A538E1" w:rsidP="00D6645A">
      <w:pPr>
        <w:pStyle w:val="Heading1"/>
      </w:pPr>
      <w:bookmarkStart w:id="4" w:name="_Toc99974847"/>
      <w:bookmarkStart w:id="5" w:name="_Toc101779825"/>
      <w:r>
        <w:lastRenderedPageBreak/>
        <w:t>Bevezetés</w:t>
      </w:r>
      <w:bookmarkEnd w:id="4"/>
      <w:bookmarkEnd w:id="5"/>
    </w:p>
    <w:p w14:paraId="2FE2AFD5" w14:textId="47BE26ED" w:rsidR="007D1284" w:rsidRDefault="007D1284" w:rsidP="007D1284">
      <w:pPr>
        <w:pStyle w:val="Firstparagraph"/>
      </w:pPr>
      <w:r>
        <w:t xml:space="preserve">Azért választottam ezt a témát mert </w:t>
      </w:r>
      <w:r w:rsidR="002F063A">
        <w:t xml:space="preserve">szakdolgozat téma választás idejében találtam rá a </w:t>
      </w:r>
      <w:proofErr w:type="spellStart"/>
      <w:r w:rsidR="002F063A">
        <w:t>MangaDex</w:t>
      </w:r>
      <w:proofErr w:type="spellEnd"/>
      <w:r w:rsidR="002F063A">
        <w:t xml:space="preserve"> API-</w:t>
      </w:r>
      <w:proofErr w:type="spellStart"/>
      <w:r w:rsidR="002F063A">
        <w:t>ra</w:t>
      </w:r>
      <w:proofErr w:type="spellEnd"/>
      <w:r w:rsidR="002F063A">
        <w:t xml:space="preserve"> ami lehetővé teszi hogy saját </w:t>
      </w:r>
      <w:proofErr w:type="spellStart"/>
      <w:r w:rsidR="002F063A">
        <w:t>manga</w:t>
      </w:r>
      <w:proofErr w:type="spellEnd"/>
      <w:r w:rsidR="002F063A">
        <w:t xml:space="preserve"> olvasó programot/weboldalt hozhassunk létre, és mivel </w:t>
      </w:r>
      <w:r w:rsidR="00024B56">
        <w:t xml:space="preserve">szeretem a </w:t>
      </w:r>
      <w:proofErr w:type="spellStart"/>
      <w:r w:rsidR="00024B56">
        <w:t>mangákat</w:t>
      </w:r>
      <w:proofErr w:type="spellEnd"/>
      <w:r w:rsidR="00024B56">
        <w:t xml:space="preserve"> meg a webfejlesztés témaköre is érdekelt, úgy gondoltam hogy tökéletes szakdolgozat téma lenne egy saját közösségi weboldalt készíteni ami a </w:t>
      </w:r>
      <w:proofErr w:type="spellStart"/>
      <w:r w:rsidR="00024B56">
        <w:t>mangák</w:t>
      </w:r>
      <w:proofErr w:type="spellEnd"/>
      <w:r w:rsidR="00024B56">
        <w:t xml:space="preserve"> körül forog.</w:t>
      </w:r>
    </w:p>
    <w:p w14:paraId="52FF9D55" w14:textId="279F126F" w:rsidR="009564D5" w:rsidRDefault="00FC28E3" w:rsidP="009564D5">
      <w:r>
        <w:t xml:space="preserve">A weboldal olyan embereknek készült akik szeretnének más emberekkel találkozni és beszélgetni, akikkel közös hobbijuk van, ami ebben az esetben a japán képregények(Manga), de azok az emberek akik érdeklődnek Mangák iránt, nagy esetben a japán animációs sorozatok(anime) és novellák(novellák annyira nem elterjedtek mint az </w:t>
      </w:r>
      <w:proofErr w:type="spellStart"/>
      <w:r>
        <w:t>animek</w:t>
      </w:r>
      <w:proofErr w:type="spellEnd"/>
      <w:r>
        <w:t xml:space="preserve"> vagy </w:t>
      </w:r>
      <w:proofErr w:type="spellStart"/>
      <w:r>
        <w:t>mangák</w:t>
      </w:r>
      <w:proofErr w:type="spellEnd"/>
      <w:r>
        <w:t xml:space="preserve">) iránt is érdeklődnek, ez a weboldal platformot biztosít mindegyik fajta szórakoztató médiáról való beszélgetést, de csak képregény tartalmat tudnak a felhasználók </w:t>
      </w:r>
      <w:r w:rsidR="009564D5">
        <w:t xml:space="preserve">fogyasztani. A weboldal olyan felhasználóknak ajánlott akik csak tartalmat akarnak fogyasztani és másokkal </w:t>
      </w:r>
      <w:proofErr w:type="spellStart"/>
      <w:r w:rsidR="009564D5">
        <w:t>interaktálni</w:t>
      </w:r>
      <w:proofErr w:type="spellEnd"/>
      <w:r w:rsidR="009564D5">
        <w:t xml:space="preserve">, </w:t>
      </w:r>
      <w:proofErr w:type="spellStart"/>
      <w:r w:rsidR="009564D5">
        <w:t>mangák</w:t>
      </w:r>
      <w:proofErr w:type="spellEnd"/>
      <w:r w:rsidR="009564D5">
        <w:t xml:space="preserve">(fejezet feltöltés </w:t>
      </w:r>
      <w:proofErr w:type="spellStart"/>
      <w:r w:rsidR="009564D5">
        <w:t>stb</w:t>
      </w:r>
      <w:proofErr w:type="spellEnd"/>
      <w:r w:rsidR="009564D5">
        <w:t xml:space="preserve">…) vagy más fajta tartalom feltöltésére ez a weboldal nem alkalmas, ezt a </w:t>
      </w:r>
      <w:proofErr w:type="spellStart"/>
      <w:r w:rsidR="009564D5">
        <w:t>MangaDex</w:t>
      </w:r>
      <w:proofErr w:type="spellEnd"/>
      <w:r w:rsidR="009564D5">
        <w:t xml:space="preserve"> oldalán ellehet végezni.</w:t>
      </w:r>
    </w:p>
    <w:p w14:paraId="1C92FDA0" w14:textId="5038D5B5" w:rsidR="009564D5" w:rsidRDefault="009564D5" w:rsidP="009564D5">
      <w:r>
        <w:t xml:space="preserve">Az elkészített weboldal más </w:t>
      </w:r>
      <w:proofErr w:type="spellStart"/>
      <w:r>
        <w:t>manga</w:t>
      </w:r>
      <w:proofErr w:type="spellEnd"/>
      <w:r>
        <w:t xml:space="preserve"> olvasóktól annyiban különbözik, hogy </w:t>
      </w:r>
      <w:r w:rsidR="00C14806">
        <w:t xml:space="preserve">közösségi funkciókat is lehet végezni például barátokkal csevegés, publikus profil beállítás, fórum </w:t>
      </w:r>
      <w:proofErr w:type="spellStart"/>
      <w:r w:rsidR="00C14806">
        <w:t>threadek</w:t>
      </w:r>
      <w:proofErr w:type="spellEnd"/>
      <w:r w:rsidR="00C14806">
        <w:t xml:space="preserve"> létrehozása és azokon belül beszélgetni. Érdekes funkciónak lehet tekinteni azt is, hogy fellehet iratkozni </w:t>
      </w:r>
      <w:proofErr w:type="spellStart"/>
      <w:r w:rsidR="00C14806">
        <w:t>manga</w:t>
      </w:r>
      <w:proofErr w:type="spellEnd"/>
      <w:r w:rsidR="00C14806">
        <w:t xml:space="preserve"> fordításokra, amikre ha új fejezet érkezik, a regisztrált e-mailre a felhasználó kap egy e-mailt, ami tartalmazza hogy milyen </w:t>
      </w:r>
      <w:proofErr w:type="spellStart"/>
      <w:r w:rsidR="00C14806">
        <w:t>mangából</w:t>
      </w:r>
      <w:proofErr w:type="spellEnd"/>
      <w:r w:rsidR="00C14806">
        <w:t>, milyen nyelven, új fejezet került feltöltésre, ezért nem kell folytonosan manuálisan ellenőrizni hogy van-e új fejezet.</w:t>
      </w:r>
    </w:p>
    <w:p w14:paraId="6286D544" w14:textId="77777777" w:rsidR="006D6B6C" w:rsidRDefault="006D6B6C">
      <w:pPr>
        <w:spacing w:after="160" w:line="259" w:lineRule="auto"/>
        <w:ind w:firstLine="0"/>
        <w:jc w:val="left"/>
      </w:pPr>
      <w:r>
        <w:br w:type="page"/>
      </w:r>
    </w:p>
    <w:p w14:paraId="43382747" w14:textId="63E99216" w:rsidR="00A538E1" w:rsidRDefault="00A538E1" w:rsidP="00A538E1">
      <w:pPr>
        <w:pStyle w:val="Heading1"/>
      </w:pPr>
      <w:bookmarkStart w:id="6" w:name="_Toc99974848"/>
      <w:bookmarkStart w:id="7" w:name="_Toc101779826"/>
      <w:r>
        <w:lastRenderedPageBreak/>
        <w:t>Versenytárs elemzés</w:t>
      </w:r>
      <w:bookmarkEnd w:id="6"/>
      <w:bookmarkEnd w:id="7"/>
    </w:p>
    <w:p w14:paraId="129637A0" w14:textId="7B01EB55" w:rsidR="007605EE" w:rsidRDefault="007605EE" w:rsidP="007605EE">
      <w:pPr>
        <w:pStyle w:val="Firstparagraph"/>
      </w:pPr>
      <w:r>
        <w:t xml:space="preserve">Nagyjából 3 fajta </w:t>
      </w:r>
      <w:proofErr w:type="spellStart"/>
      <w:r>
        <w:t>manga</w:t>
      </w:r>
      <w:proofErr w:type="spellEnd"/>
      <w:r>
        <w:t xml:space="preserve"> olvasó weboldal létezik az interneten</w:t>
      </w:r>
    </w:p>
    <w:p w14:paraId="3B24ED34" w14:textId="646C5CF1" w:rsidR="007605EE" w:rsidRDefault="007605EE" w:rsidP="007605EE">
      <w:pPr>
        <w:pStyle w:val="ListParagraph"/>
      </w:pPr>
      <w:r>
        <w:t>Kiadó által üzemeltetett oldalak</w:t>
      </w:r>
    </w:p>
    <w:p w14:paraId="3819C3BA" w14:textId="5423EDCF" w:rsidR="007605EE" w:rsidRDefault="007605EE" w:rsidP="007605EE">
      <w:pPr>
        <w:pStyle w:val="ListParagraph"/>
      </w:pPr>
      <w:r>
        <w:t>Fordító oldalak</w:t>
      </w:r>
    </w:p>
    <w:p w14:paraId="01670801" w14:textId="43ED1091" w:rsidR="007605EE" w:rsidRDefault="007605EE" w:rsidP="007605EE">
      <w:pPr>
        <w:pStyle w:val="ListParagraph"/>
      </w:pPr>
      <w:r>
        <w:t>Gyűjtő oldalak</w:t>
      </w:r>
    </w:p>
    <w:p w14:paraId="78A15813" w14:textId="134E6552" w:rsidR="007605EE" w:rsidRDefault="007605EE" w:rsidP="007605EE">
      <w:r>
        <w:t xml:space="preserve">A kiadó által működtetett, és a fordító oldalakkal nem fogunk most foglalkozni mert bár lehet rajtuk </w:t>
      </w:r>
      <w:proofErr w:type="spellStart"/>
      <w:r>
        <w:t>mangákat</w:t>
      </w:r>
      <w:proofErr w:type="spellEnd"/>
      <w:r>
        <w:t xml:space="preserve"> olvasni, </w:t>
      </w:r>
      <w:r w:rsidR="003146A9">
        <w:t xml:space="preserve">vannak hátrányaik mint például a hiányzó közösségi funkciók(Ez egy univerzális hiányosság a </w:t>
      </w:r>
      <w:proofErr w:type="spellStart"/>
      <w:r w:rsidR="003146A9">
        <w:t>manga</w:t>
      </w:r>
      <w:proofErr w:type="spellEnd"/>
      <w:r w:rsidR="003146A9">
        <w:t xml:space="preserve"> olvasó oldalak többségénél), a fordítói oldalaknál a kevés kínálat, a kiadói oldalaknál az előfizetés és néhány esetben a kevés kínálat.</w:t>
      </w:r>
    </w:p>
    <w:p w14:paraId="4191C92A" w14:textId="40CCB765" w:rsidR="003146A9" w:rsidRDefault="003146A9" w:rsidP="007605EE">
      <w:r>
        <w:t xml:space="preserve">A gyűjtő oldalak </w:t>
      </w:r>
      <w:r w:rsidR="00955B9F">
        <w:t>többsége nagy kínálatot biztosít és legtöbbször reklámokkal/adományokkal biztosítják fennmaradásukat. Ezek az oldalak</w:t>
      </w:r>
      <w:r w:rsidR="003B110A">
        <w:t xml:space="preserve"> az esetek túlnyomó részében</w:t>
      </w:r>
      <w:r w:rsidR="00955B9F">
        <w:t xml:space="preserve"> web </w:t>
      </w:r>
      <w:proofErr w:type="spellStart"/>
      <w:r w:rsidR="00955B9F">
        <w:t>scraper</w:t>
      </w:r>
      <w:proofErr w:type="spellEnd"/>
      <w:r w:rsidR="00955B9F">
        <w:t xml:space="preserve"> megoldással különböző oldalakról(Fordító oldalakról, más </w:t>
      </w:r>
      <w:proofErr w:type="spellStart"/>
      <w:r w:rsidR="00955B9F">
        <w:t>manga</w:t>
      </w:r>
      <w:proofErr w:type="spellEnd"/>
      <w:r w:rsidR="00955B9F">
        <w:t xml:space="preserve"> kiszolgáló oldalakról) szedik össze a </w:t>
      </w:r>
      <w:proofErr w:type="spellStart"/>
      <w:r w:rsidR="00955B9F">
        <w:t>mangákat</w:t>
      </w:r>
      <w:proofErr w:type="spellEnd"/>
      <w:r w:rsidR="00955B9F">
        <w:t xml:space="preserve"> és adják át az olvasóknak</w:t>
      </w:r>
      <w:r w:rsidR="003B110A">
        <w:t>.</w:t>
      </w:r>
    </w:p>
    <w:p w14:paraId="6063A40B" w14:textId="5834B739" w:rsidR="003B110A" w:rsidRDefault="003B110A" w:rsidP="007605EE">
      <w:r>
        <w:t xml:space="preserve">A </w:t>
      </w:r>
      <w:proofErr w:type="spellStart"/>
      <w:r>
        <w:t>MangaDex</w:t>
      </w:r>
      <w:proofErr w:type="spellEnd"/>
      <w:r>
        <w:t xml:space="preserve">(az az oldal ami a szakdolgozatban elkészített weboldalhoz biztosítja a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-t) is gyűjtő oldalnak mondható de ők a </w:t>
      </w:r>
      <w:proofErr w:type="spellStart"/>
      <w:r>
        <w:t>manga</w:t>
      </w:r>
      <w:proofErr w:type="spellEnd"/>
      <w:r>
        <w:t xml:space="preserve"> szolgáltatáshoz nem web </w:t>
      </w:r>
      <w:proofErr w:type="spellStart"/>
      <w:r>
        <w:t>scraper</w:t>
      </w:r>
      <w:proofErr w:type="spellEnd"/>
      <w:r>
        <w:t xml:space="preserve"> megoldással szerzik a </w:t>
      </w:r>
      <w:proofErr w:type="spellStart"/>
      <w:r>
        <w:t>mangákat</w:t>
      </w:r>
      <w:proofErr w:type="spellEnd"/>
      <w:r>
        <w:t>, hanem</w:t>
      </w:r>
      <w:r w:rsidR="00EF613D">
        <w:t xml:space="preserve"> saját szerverükre töltik fel a </w:t>
      </w:r>
      <w:proofErr w:type="spellStart"/>
      <w:r w:rsidR="00EF613D">
        <w:t>mangákat</w:t>
      </w:r>
      <w:proofErr w:type="spellEnd"/>
      <w:r w:rsidR="00EF613D">
        <w:t xml:space="preserve"> amiket a fordítók nyújtanak így is k</w:t>
      </w:r>
      <w:r w:rsidR="00B140E2">
        <w:t>í</w:t>
      </w:r>
      <w:r w:rsidR="00EF613D">
        <w:t xml:space="preserve">mélik a fordító oldalakat a fölösleges </w:t>
      </w:r>
      <w:proofErr w:type="spellStart"/>
      <w:r w:rsidR="00EF613D">
        <w:t>hotlinkingtől</w:t>
      </w:r>
      <w:proofErr w:type="spellEnd"/>
      <w:r w:rsidR="00774708">
        <w:t>.</w:t>
      </w:r>
    </w:p>
    <w:p w14:paraId="56A23B09" w14:textId="7CDDCDCD" w:rsidR="00910F42" w:rsidRDefault="0067076F" w:rsidP="007605EE">
      <w:r>
        <w:t xml:space="preserve">A </w:t>
      </w:r>
      <w:proofErr w:type="spellStart"/>
      <w:r>
        <w:t>manga</w:t>
      </w:r>
      <w:proofErr w:type="spellEnd"/>
      <w:r>
        <w:t xml:space="preserve"> olvasó weboldalak többsége a fejezetek alá való </w:t>
      </w:r>
      <w:proofErr w:type="spellStart"/>
      <w:r>
        <w:t>kommentelésen</w:t>
      </w:r>
      <w:proofErr w:type="spellEnd"/>
      <w:r w:rsidR="00183212">
        <w:t>(gyakoribb), fórumokon(ritkább)</w:t>
      </w:r>
      <w:r>
        <w:t xml:space="preserve"> kívül nem rendelkezik közösségi funkciókkal</w:t>
      </w:r>
      <w:r w:rsidR="00183212">
        <w:t xml:space="preserve"> és inkább más platformokon(</w:t>
      </w:r>
      <w:proofErr w:type="spellStart"/>
      <w:r w:rsidR="00183212">
        <w:t>Discord</w:t>
      </w:r>
      <w:proofErr w:type="spellEnd"/>
      <w:r w:rsidR="00183212">
        <w:t xml:space="preserve"> vagy IRC-ken) folytatnak aktív beszélgetéseket. De a közösségi funkciókon kívül szinte az összes </w:t>
      </w:r>
      <w:proofErr w:type="spellStart"/>
      <w:r w:rsidR="00183212">
        <w:t>manga</w:t>
      </w:r>
      <w:proofErr w:type="spellEnd"/>
      <w:r w:rsidR="00183212">
        <w:t xml:space="preserve"> olvasó weboldalon lehet ugye </w:t>
      </w:r>
      <w:proofErr w:type="spellStart"/>
      <w:r w:rsidR="00183212">
        <w:t>mangákat</w:t>
      </w:r>
      <w:proofErr w:type="spellEnd"/>
      <w:r w:rsidR="00183212">
        <w:t xml:space="preserve"> olvasni, saját listákat létrehozni aho</w:t>
      </w:r>
      <w:r w:rsidR="00B303FD">
        <w:t xml:space="preserve">vá gyűjthetünk például olyan </w:t>
      </w:r>
      <w:proofErr w:type="spellStart"/>
      <w:r w:rsidR="00B303FD">
        <w:t>mangákat</w:t>
      </w:r>
      <w:proofErr w:type="spellEnd"/>
      <w:r w:rsidR="00B303FD">
        <w:t xml:space="preserve"> amik érdekelnek minket, így könnyebben lehet emlékezni hogy miket olvasunk.</w:t>
      </w:r>
    </w:p>
    <w:p w14:paraId="642D3EA3" w14:textId="77777777" w:rsidR="00910F42" w:rsidRDefault="00910F42">
      <w:pPr>
        <w:spacing w:after="160" w:line="259" w:lineRule="auto"/>
        <w:ind w:firstLine="0"/>
        <w:jc w:val="left"/>
      </w:pPr>
      <w:r>
        <w:br w:type="page"/>
      </w:r>
    </w:p>
    <w:p w14:paraId="5551ABEE" w14:textId="2A5629E9" w:rsidR="00910F42" w:rsidRPr="00910F42" w:rsidRDefault="00A538E1" w:rsidP="00910F42">
      <w:pPr>
        <w:pStyle w:val="Heading1"/>
      </w:pPr>
      <w:bookmarkStart w:id="8" w:name="_Toc99974849"/>
      <w:bookmarkStart w:id="9" w:name="_Toc101779827"/>
      <w:r>
        <w:lastRenderedPageBreak/>
        <w:t>Saját megoldás ismertetése</w:t>
      </w:r>
      <w:bookmarkEnd w:id="8"/>
      <w:bookmarkEnd w:id="9"/>
    </w:p>
    <w:p w14:paraId="439EA637" w14:textId="460C58DE" w:rsidR="00A538E1" w:rsidRDefault="00A538E1" w:rsidP="00A538E1">
      <w:pPr>
        <w:pStyle w:val="Heading2"/>
      </w:pPr>
      <w:bookmarkStart w:id="10" w:name="_Toc99974850"/>
      <w:bookmarkStart w:id="11" w:name="_Toc101779828"/>
      <w:r>
        <w:t>Backend</w:t>
      </w:r>
      <w:bookmarkEnd w:id="10"/>
      <w:bookmarkEnd w:id="11"/>
    </w:p>
    <w:p w14:paraId="62BA10B7" w14:textId="4DEF5B31" w:rsidR="00FC44E7" w:rsidRDefault="00B57ABB" w:rsidP="00FC44E7">
      <w:pPr>
        <w:pStyle w:val="Firstparagraph"/>
      </w:pPr>
      <w:r>
        <w:t xml:space="preserve">Backend szerverhez Node.js-t használom ami egy </w:t>
      </w:r>
      <w:proofErr w:type="spellStart"/>
      <w:r>
        <w:t>javascript</w:t>
      </w:r>
      <w:proofErr w:type="spellEnd"/>
      <w:r>
        <w:t xml:space="preserve"> futási  környezetet biztosít</w:t>
      </w:r>
      <w:r w:rsidR="001E753C">
        <w:t xml:space="preserve">, szóval lehet </w:t>
      </w:r>
      <w:proofErr w:type="spellStart"/>
      <w:r w:rsidR="001E753C">
        <w:t>javascript</w:t>
      </w:r>
      <w:proofErr w:type="spellEnd"/>
      <w:r w:rsidR="001E753C">
        <w:t xml:space="preserve"> kódokat lefuttatni a böngészőn kívül is</w:t>
      </w:r>
      <w:sdt>
        <w:sdtPr>
          <w:id w:val="-1616985306"/>
          <w:citation/>
        </w:sdtPr>
        <w:sdtEndPr/>
        <w:sdtContent>
          <w:r w:rsidR="00B140E2">
            <w:fldChar w:fldCharType="begin"/>
          </w:r>
          <w:r w:rsidR="00B140E2">
            <w:instrText xml:space="preserve">CITATION NodeJS \l 1038 </w:instrText>
          </w:r>
          <w:r w:rsidR="00B140E2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[1]</w:t>
          </w:r>
          <w:r w:rsidR="00B140E2">
            <w:fldChar w:fldCharType="end"/>
          </w:r>
        </w:sdtContent>
      </w:sdt>
      <w:r w:rsidR="001E753C">
        <w:t>.</w:t>
      </w:r>
    </w:p>
    <w:p w14:paraId="276F501E" w14:textId="5C4ECA8D" w:rsidR="009A16F1" w:rsidRDefault="008367ED" w:rsidP="009A16F1">
      <w:r>
        <w:t xml:space="preserve">A </w:t>
      </w:r>
      <w:proofErr w:type="spellStart"/>
      <w:r>
        <w:t>projetkhez</w:t>
      </w:r>
      <w:proofErr w:type="spellEnd"/>
      <w:r>
        <w:t xml:space="preserve"> használt backendnek</w:t>
      </w:r>
      <w:r w:rsidR="009A16F1">
        <w:t xml:space="preserve"> fő feladata a közösségi funkciók szolgáltatása a frontendnek</w:t>
      </w:r>
      <w:r w:rsidR="00D52437">
        <w:t>, d</w:t>
      </w:r>
      <w:r w:rsidR="009A16F1">
        <w:t>e 2 fajta módon szolgálja ki a klienst:</w:t>
      </w:r>
    </w:p>
    <w:p w14:paraId="2619C938" w14:textId="0593CE90" w:rsidR="009A16F1" w:rsidRDefault="009A16F1" w:rsidP="009A16F1">
      <w:pPr>
        <w:pStyle w:val="ListParagraph"/>
      </w:pPr>
      <w:r>
        <w:t>REST API</w:t>
      </w:r>
    </w:p>
    <w:p w14:paraId="1A574EC3" w14:textId="1051DE6B" w:rsidR="009A16F1" w:rsidRDefault="009A16F1" w:rsidP="009A16F1">
      <w:pPr>
        <w:pStyle w:val="ListParagraph"/>
      </w:pPr>
      <w:r>
        <w:t>Valós idejű szerver-kliens kommunikációval</w:t>
      </w:r>
    </w:p>
    <w:p w14:paraId="583B6705" w14:textId="1571BF5E" w:rsidR="003B2BFD" w:rsidRDefault="00D52437" w:rsidP="00C55CD0">
      <w:r>
        <w:t>A valós idejű szerver-kliens kommunikáció biztosítja a barátok közötti beszélgetés lehetőségét, míg a REST API</w:t>
      </w:r>
      <w:r w:rsidR="003B2BFD">
        <w:t xml:space="preserve"> http végpontokkal</w:t>
      </w:r>
      <w:r>
        <w:t xml:space="preserve"> biztosítja az adatok szolgáltatását és változtatásának a lehetőségét</w:t>
      </w:r>
      <w:r w:rsidR="00C55CD0">
        <w:t>.</w:t>
      </w:r>
    </w:p>
    <w:p w14:paraId="47C74640" w14:textId="29A07926" w:rsidR="00335A40" w:rsidRPr="001E753C" w:rsidRDefault="00335A40" w:rsidP="00C55CD0">
      <w:r>
        <w:t xml:space="preserve">Az </w:t>
      </w:r>
      <w:proofErr w:type="spellStart"/>
      <w:r>
        <w:t>api</w:t>
      </w:r>
      <w:proofErr w:type="spellEnd"/>
      <w:r>
        <w:t xml:space="preserve"> végpontjainak kezelésére Express.js-t használok, </w:t>
      </w:r>
      <w:r w:rsidR="00B82339">
        <w:t>a szerver-kliens valós kommunikációhoz pedig socket.io-t.</w:t>
      </w:r>
    </w:p>
    <w:p w14:paraId="31754DBE" w14:textId="149FEE4F" w:rsidR="00C55CD0" w:rsidRDefault="00C55CD0" w:rsidP="00C55CD0">
      <w:pPr>
        <w:pStyle w:val="Heading2"/>
      </w:pPr>
      <w:bookmarkStart w:id="12" w:name="_Toc99974851"/>
      <w:bookmarkStart w:id="13" w:name="_Toc101779829"/>
      <w:r>
        <w:t>Adatbázis</w:t>
      </w:r>
      <w:bookmarkEnd w:id="13"/>
    </w:p>
    <w:p w14:paraId="56860618" w14:textId="525F6041" w:rsidR="00C55CD0" w:rsidRPr="00C55CD0" w:rsidRDefault="00C55CD0" w:rsidP="00C55CD0">
      <w:pPr>
        <w:pStyle w:val="Firstparagraph"/>
      </w:pPr>
      <w:r>
        <w:t xml:space="preserve">Az adatok tárolására </w:t>
      </w:r>
      <w:proofErr w:type="spellStart"/>
      <w:r>
        <w:t>MariaDB</w:t>
      </w:r>
      <w:proofErr w:type="spellEnd"/>
      <w:r>
        <w:t>-t használok ami egy relációs adatbázis</w:t>
      </w:r>
      <w:r w:rsidR="007361BE">
        <w:t>.</w:t>
      </w:r>
      <w:r w:rsidR="00335A40">
        <w:t xml:space="preserve"> A backend és az adatbázis egy Node.js </w:t>
      </w:r>
      <w:proofErr w:type="spellStart"/>
      <w:r w:rsidR="00335A40">
        <w:t>package</w:t>
      </w:r>
      <w:proofErr w:type="spellEnd"/>
      <w:r w:rsidR="00335A40">
        <w:t>(</w:t>
      </w:r>
      <w:proofErr w:type="spellStart"/>
      <w:r w:rsidR="00335A40" w:rsidRPr="00335A40">
        <w:t>mysql</w:t>
      </w:r>
      <w:proofErr w:type="spellEnd"/>
      <w:r w:rsidR="00335A40">
        <w:t>) segítségével kommunikál</w:t>
      </w:r>
      <w:r w:rsidR="00B82339">
        <w:t>.</w:t>
      </w:r>
    </w:p>
    <w:p w14:paraId="385B5AE1" w14:textId="54377DFA" w:rsidR="00A538E1" w:rsidRDefault="00A538E1" w:rsidP="00A538E1">
      <w:pPr>
        <w:pStyle w:val="Heading2"/>
      </w:pPr>
      <w:bookmarkStart w:id="14" w:name="_Toc101779830"/>
      <w:r>
        <w:t>Frontend</w:t>
      </w:r>
      <w:bookmarkEnd w:id="12"/>
      <w:bookmarkEnd w:id="14"/>
    </w:p>
    <w:p w14:paraId="6FE8C725" w14:textId="209B4EB5" w:rsidR="00B82339" w:rsidRDefault="00B82339" w:rsidP="00B82339">
      <w:pPr>
        <w:pStyle w:val="Firstparagraph"/>
      </w:pPr>
      <w:r>
        <w:t xml:space="preserve">A weboldalhoz </w:t>
      </w:r>
      <w:proofErr w:type="spellStart"/>
      <w:r>
        <w:t>React</w:t>
      </w:r>
      <w:proofErr w:type="spellEnd"/>
      <w:r>
        <w:t>-ot használok</w:t>
      </w:r>
      <w:r w:rsidR="00D32D50">
        <w:t xml:space="preserve"> mert a</w:t>
      </w:r>
      <w:r w:rsidR="00603222">
        <w:t xml:space="preserve">z a fajta modularitás amit a </w:t>
      </w:r>
      <w:proofErr w:type="spellStart"/>
      <w:r w:rsidR="00603222">
        <w:t>React</w:t>
      </w:r>
      <w:proofErr w:type="spellEnd"/>
      <w:r w:rsidR="00603222">
        <w:t xml:space="preserve"> nyújt, átlátható és könnyen kezelhető kódot biztosít</w:t>
      </w:r>
      <w:r w:rsidR="004D1669">
        <w:t xml:space="preserve"> komponensek formájában.</w:t>
      </w:r>
    </w:p>
    <w:p w14:paraId="3EFC9554" w14:textId="35591883" w:rsidR="00037367" w:rsidRDefault="00F819E1" w:rsidP="00F819E1">
      <w:r>
        <w:t xml:space="preserve">A frontenden adatok tárolására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 w:rsidR="00273538">
        <w:t>-</w:t>
      </w:r>
      <w:r>
        <w:t>ot használok, ami egy globális állapotban</w:t>
      </w:r>
      <w:r w:rsidR="00037367">
        <w:t>(</w:t>
      </w:r>
      <w:proofErr w:type="spellStart"/>
      <w:r w:rsidR="00037367">
        <w:t>Store</w:t>
      </w:r>
      <w:proofErr w:type="spellEnd"/>
      <w:r w:rsidR="00037367">
        <w:t>)</w:t>
      </w:r>
      <w:r>
        <w:t xml:space="preserve"> tud tárolni adatokat, amiket a program bármelyik komponenséből elérhetünk, és könnyen lehet </w:t>
      </w:r>
      <w:r w:rsidR="00037367">
        <w:t xml:space="preserve">követni a </w:t>
      </w:r>
      <w:proofErr w:type="spellStart"/>
      <w:r w:rsidR="00037367">
        <w:t>Store</w:t>
      </w:r>
      <w:proofErr w:type="spellEnd"/>
      <w:r w:rsidR="00037367">
        <w:t xml:space="preserve">-ban történő változásokat, ami elősegíti az </w:t>
      </w:r>
      <w:r w:rsidR="00273538">
        <w:t>hibakeresést</w:t>
      </w:r>
      <w:r w:rsidR="00037367">
        <w:t>.</w:t>
      </w:r>
    </w:p>
    <w:p w14:paraId="2A020D47" w14:textId="77777777" w:rsidR="00037367" w:rsidRDefault="00037367">
      <w:pPr>
        <w:spacing w:after="160" w:line="259" w:lineRule="auto"/>
        <w:ind w:firstLine="0"/>
        <w:jc w:val="left"/>
      </w:pPr>
      <w:r>
        <w:br w:type="page"/>
      </w:r>
    </w:p>
    <w:p w14:paraId="23BA4DD8" w14:textId="6DD8076E" w:rsidR="00A538E1" w:rsidRDefault="00A538E1" w:rsidP="00A538E1">
      <w:pPr>
        <w:pStyle w:val="Heading2"/>
      </w:pPr>
      <w:bookmarkStart w:id="15" w:name="_Toc99974852"/>
      <w:bookmarkStart w:id="16" w:name="_Toc101779831"/>
      <w:r>
        <w:lastRenderedPageBreak/>
        <w:t>Proxy</w:t>
      </w:r>
      <w:bookmarkEnd w:id="15"/>
      <w:bookmarkEnd w:id="16"/>
    </w:p>
    <w:p w14:paraId="13A1FEC6" w14:textId="6DCFEFCD" w:rsidR="00037367" w:rsidRDefault="009820CE" w:rsidP="00037367">
      <w:pPr>
        <w:pStyle w:val="Firstparagraph"/>
      </w:pPr>
      <w:r>
        <w:t>Magához a weboldalhoz még használok egy proxy szervert is ami ugyan úgy Node.js-ben fut</w:t>
      </w:r>
      <w:r w:rsidR="00865DBE">
        <w:t xml:space="preserve"> Express</w:t>
      </w:r>
      <w:r w:rsidR="00273538">
        <w:t>.</w:t>
      </w:r>
      <w:r w:rsidR="00865DBE">
        <w:t xml:space="preserve">js és egy Node.js </w:t>
      </w:r>
      <w:r w:rsidR="00273538">
        <w:t>csomag</w:t>
      </w:r>
      <w:r w:rsidR="00865DBE">
        <w:t>(</w:t>
      </w:r>
      <w:r w:rsidR="00865DBE" w:rsidRPr="00865DBE">
        <w:t>http-proxy-</w:t>
      </w:r>
      <w:proofErr w:type="spellStart"/>
      <w:r w:rsidR="00865DBE" w:rsidRPr="00865DBE">
        <w:t>middleware</w:t>
      </w:r>
      <w:proofErr w:type="spellEnd"/>
      <w:r w:rsidR="00865DBE">
        <w:t xml:space="preserve">) segítségével. Ez a proxy a frontendről érkező azon kéréseket kapja, amik a külső </w:t>
      </w:r>
      <w:r w:rsidR="00273538">
        <w:t>API felé mennek</w:t>
      </w:r>
      <w:r w:rsidR="00865DBE">
        <w:t>.</w:t>
      </w:r>
    </w:p>
    <w:p w14:paraId="7BFFA9D3" w14:textId="29B3FEEE" w:rsidR="006B29E6" w:rsidRDefault="00865DBE" w:rsidP="00865DBE">
      <w:r>
        <w:t xml:space="preserve">Hogy miért használok proxyt? Elsősorban azért hogy a </w:t>
      </w:r>
      <w:proofErr w:type="spellStart"/>
      <w:r>
        <w:t>MangaDex</w:t>
      </w:r>
      <w:proofErr w:type="spellEnd"/>
      <w:r>
        <w:t xml:space="preserve">-en lévő képeket legyen az Manga borítókép vagy a </w:t>
      </w:r>
      <w:proofErr w:type="spellStart"/>
      <w:r>
        <w:t>manga</w:t>
      </w:r>
      <w:proofErr w:type="spellEnd"/>
      <w:r>
        <w:t xml:space="preserve"> fejezetek paneljeit, letöltse saját tárhelyre </w:t>
      </w:r>
      <w:r w:rsidR="001D400E">
        <w:t xml:space="preserve">hogy elkerüljük a </w:t>
      </w:r>
      <w:proofErr w:type="spellStart"/>
      <w:r w:rsidR="001D400E">
        <w:t>hotlinkelést</w:t>
      </w:r>
      <w:proofErr w:type="spellEnd"/>
      <w:r w:rsidR="001D400E">
        <w:t xml:space="preserve">, szóval ha valaki </w:t>
      </w:r>
      <w:proofErr w:type="spellStart"/>
      <w:r w:rsidR="001D400E">
        <w:t>mangát</w:t>
      </w:r>
      <w:proofErr w:type="spellEnd"/>
      <w:r w:rsidR="001D400E">
        <w:t xml:space="preserve"> olvas a mi oldalunkon, akkor a képeket nem a </w:t>
      </w:r>
      <w:proofErr w:type="spellStart"/>
      <w:r w:rsidR="001D400E">
        <w:t>MangaDex</w:t>
      </w:r>
      <w:proofErr w:type="spellEnd"/>
      <w:r w:rsidR="001D400E">
        <w:t xml:space="preserve"> szerveréről fogja megkapni, hanem saját szerverről így csökkentjük a </w:t>
      </w:r>
      <w:proofErr w:type="spellStart"/>
      <w:r w:rsidR="001D400E">
        <w:t>MangaDex</w:t>
      </w:r>
      <w:proofErr w:type="spellEnd"/>
      <w:r w:rsidR="001D400E">
        <w:t xml:space="preserve"> szerverén a terhelést. A másik indok amiért proxyt használok, hogy elrejtsem az </w:t>
      </w:r>
      <w:r w:rsidR="00273538">
        <w:t>API</w:t>
      </w:r>
      <w:r w:rsidR="001D400E">
        <w:t xml:space="preserve"> útvonalát.</w:t>
      </w:r>
      <w:r w:rsidR="00F32BB9">
        <w:t xml:space="preserve"> Míg én most csak útvonal elrejtésre</w:t>
      </w:r>
      <w:r w:rsidR="00273538">
        <w:t xml:space="preserve">, és </w:t>
      </w:r>
      <w:proofErr w:type="spellStart"/>
      <w:r w:rsidR="00273538">
        <w:t>hotlinking</w:t>
      </w:r>
      <w:proofErr w:type="spellEnd"/>
      <w:r w:rsidR="00273538">
        <w:t xml:space="preserve"> elkerülésére</w:t>
      </w:r>
      <w:r w:rsidR="00F32BB9">
        <w:t xml:space="preserve"> használom, a proxy használata tökéletes arra hogy biztonságos helyen(saját szerveren) tároljuk külső </w:t>
      </w:r>
      <w:r w:rsidR="00273538">
        <w:t xml:space="preserve">API-hoz </w:t>
      </w:r>
      <w:r w:rsidR="00F32BB9">
        <w:t>szükséges hitelesítő kulcsokat, így nem áll fenn annak a veszélye hogy kikerül a nagyvilágba.</w:t>
      </w:r>
    </w:p>
    <w:p w14:paraId="641A16E2" w14:textId="77777777" w:rsidR="006B29E6" w:rsidRDefault="006B29E6">
      <w:pPr>
        <w:spacing w:after="160" w:line="259" w:lineRule="auto"/>
        <w:ind w:firstLine="0"/>
        <w:jc w:val="left"/>
      </w:pPr>
      <w:r>
        <w:br w:type="page"/>
      </w:r>
    </w:p>
    <w:p w14:paraId="3D4924B8" w14:textId="77777777" w:rsidR="00A538E1" w:rsidRDefault="00A538E1" w:rsidP="00A538E1">
      <w:pPr>
        <w:pStyle w:val="Heading1"/>
      </w:pPr>
      <w:bookmarkStart w:id="17" w:name="_Toc99974853"/>
      <w:bookmarkStart w:id="18" w:name="_Toc101779832"/>
      <w:r>
        <w:lastRenderedPageBreak/>
        <w:t>Felhasznált technológiák</w:t>
      </w:r>
      <w:bookmarkEnd w:id="17"/>
      <w:bookmarkEnd w:id="18"/>
    </w:p>
    <w:p w14:paraId="3A128B19" w14:textId="2DFA2406" w:rsidR="00A538E1" w:rsidRDefault="00A538E1" w:rsidP="00A538E1">
      <w:pPr>
        <w:pStyle w:val="Heading2"/>
      </w:pPr>
      <w:bookmarkStart w:id="19" w:name="_Toc99974854"/>
      <w:bookmarkStart w:id="20" w:name="_Toc101779833"/>
      <w:proofErr w:type="spellStart"/>
      <w:r>
        <w:t>Manga</w:t>
      </w:r>
      <w:r w:rsidR="00273538">
        <w:t>D</w:t>
      </w:r>
      <w:r>
        <w:t>ex</w:t>
      </w:r>
      <w:proofErr w:type="spellEnd"/>
      <w:r>
        <w:t xml:space="preserve"> API(Külső API)</w:t>
      </w:r>
      <w:bookmarkEnd w:id="19"/>
      <w:bookmarkEnd w:id="20"/>
    </w:p>
    <w:p w14:paraId="2B568933" w14:textId="65F317E2" w:rsidR="00704029" w:rsidRPr="00704029" w:rsidRDefault="004D6E56" w:rsidP="006B29E6">
      <w:pPr>
        <w:pStyle w:val="Firstparagraph"/>
      </w:pPr>
      <w:r>
        <w:t xml:space="preserve">A </w:t>
      </w:r>
      <w:proofErr w:type="spellStart"/>
      <w:r>
        <w:t>MangaDex</w:t>
      </w:r>
      <w:proofErr w:type="spellEnd"/>
      <w:r>
        <w:t xml:space="preserve"> API lehetőséget biztosít arra, hogy a </w:t>
      </w:r>
      <w:proofErr w:type="spellStart"/>
      <w:r>
        <w:t>MangaDex</w:t>
      </w:r>
      <w:proofErr w:type="spellEnd"/>
      <w:r>
        <w:t xml:space="preserve"> hatalmas </w:t>
      </w:r>
      <w:proofErr w:type="spellStart"/>
      <w:r>
        <w:t>manga</w:t>
      </w:r>
      <w:proofErr w:type="spellEnd"/>
      <w:r>
        <w:t xml:space="preserve"> tárházával </w:t>
      </w:r>
      <w:proofErr w:type="spellStart"/>
      <w:r>
        <w:t>interaktálni</w:t>
      </w:r>
      <w:proofErr w:type="spellEnd"/>
      <w:r>
        <w:t xml:space="preserve"> tudjunk, legyen az </w:t>
      </w:r>
      <w:proofErr w:type="spellStart"/>
      <w:r>
        <w:t>manga</w:t>
      </w:r>
      <w:proofErr w:type="spellEnd"/>
      <w:r>
        <w:t xml:space="preserve"> információk lekérdezése, új </w:t>
      </w:r>
      <w:proofErr w:type="spellStart"/>
      <w:r>
        <w:t>manga</w:t>
      </w:r>
      <w:proofErr w:type="spellEnd"/>
      <w:r>
        <w:t xml:space="preserve"> feltöltése, fordító csapatok létrehozása és még sok más.</w:t>
      </w:r>
      <w:r w:rsidR="00704029">
        <w:t xml:space="preserve"> Az adatokat </w:t>
      </w:r>
      <w:r w:rsidR="00AC4E74">
        <w:t>HTTP</w:t>
      </w:r>
      <w:r w:rsidR="00704029">
        <w:t xml:space="preserve"> API módon szolgáltatják, tehát URL címekre történő http </w:t>
      </w:r>
      <w:r w:rsidR="00273538">
        <w:t>kérésekkel</w:t>
      </w:r>
      <w:r w:rsidR="00704029">
        <w:t xml:space="preserve"> lehet lekérni, módosítani, feltölteni és törölni a kívánt adatokat.</w:t>
      </w:r>
    </w:p>
    <w:p w14:paraId="746F1944" w14:textId="77777777" w:rsidR="00A538E1" w:rsidRDefault="00A538E1" w:rsidP="00A538E1">
      <w:pPr>
        <w:pStyle w:val="Heading2"/>
      </w:pPr>
      <w:bookmarkStart w:id="21" w:name="_Toc99974855"/>
      <w:bookmarkStart w:id="22" w:name="_Toc101779834"/>
      <w:r>
        <w:t>Backend</w:t>
      </w:r>
      <w:bookmarkEnd w:id="21"/>
      <w:bookmarkEnd w:id="22"/>
    </w:p>
    <w:p w14:paraId="65294814" w14:textId="2B346BFA" w:rsidR="00A538E1" w:rsidRDefault="00A538E1" w:rsidP="00A538E1">
      <w:pPr>
        <w:pStyle w:val="Heading3"/>
      </w:pPr>
      <w:bookmarkStart w:id="23" w:name="_Toc99974856"/>
      <w:bookmarkStart w:id="24" w:name="_Toc101779835"/>
      <w:r>
        <w:t>Node</w:t>
      </w:r>
      <w:r w:rsidR="00273538">
        <w:t>.</w:t>
      </w:r>
      <w:r>
        <w:t>JS</w:t>
      </w:r>
      <w:bookmarkEnd w:id="23"/>
      <w:bookmarkEnd w:id="24"/>
    </w:p>
    <w:p w14:paraId="6D238891" w14:textId="742E1545" w:rsidR="002971DF" w:rsidRDefault="005321E2" w:rsidP="002971DF">
      <w:pPr>
        <w:pStyle w:val="Firstparagraph"/>
      </w:pPr>
      <w:r>
        <w:t xml:space="preserve">A Node.js egy </w:t>
      </w:r>
      <w:proofErr w:type="spellStart"/>
      <w:r>
        <w:t>cross</w:t>
      </w:r>
      <w:proofErr w:type="spellEnd"/>
      <w:r>
        <w:t>-platform futási környezetet biztosít ami lehetővé teszi a jól skálázható</w:t>
      </w:r>
      <w:r w:rsidR="00172A68">
        <w:t xml:space="preserve"> szerverek építését </w:t>
      </w:r>
      <w:proofErr w:type="spellStart"/>
      <w:r w:rsidR="00172A68">
        <w:t>Javascript</w:t>
      </w:r>
      <w:proofErr w:type="spellEnd"/>
      <w:r w:rsidR="00172A68">
        <w:t xml:space="preserve"> nyelvben. </w:t>
      </w:r>
      <w:proofErr w:type="spellStart"/>
      <w:r w:rsidR="00E37E8C">
        <w:t>Node</w:t>
      </w:r>
      <w:proofErr w:type="spellEnd"/>
      <w:r w:rsidR="00E37E8C">
        <w:t xml:space="preserve"> a </w:t>
      </w:r>
      <w:r w:rsidR="006F6E7C">
        <w:t>kapcsolatokat</w:t>
      </w:r>
      <w:r w:rsidR="00D0774B">
        <w:t xml:space="preserve"> „elméletben”</w:t>
      </w:r>
      <w:r w:rsidR="00E37E8C">
        <w:t xml:space="preserve"> 1 szálon dolgozza fel aszinkron módon</w:t>
      </w:r>
      <w:r w:rsidR="00D0774B">
        <w:t>, gyakorlatban a fő szál(</w:t>
      </w:r>
      <w:proofErr w:type="spellStart"/>
      <w:r w:rsidR="00D0774B">
        <w:t>Event</w:t>
      </w:r>
      <w:proofErr w:type="spellEnd"/>
      <w:r w:rsidR="00D0774B">
        <w:t xml:space="preserve"> </w:t>
      </w:r>
      <w:proofErr w:type="spellStart"/>
      <w:r w:rsidR="00D0774B">
        <w:t>Loop</w:t>
      </w:r>
      <w:proofErr w:type="spellEnd"/>
      <w:r w:rsidR="00D0774B">
        <w:t>) más szálaknak(</w:t>
      </w:r>
      <w:proofErr w:type="spellStart"/>
      <w:r w:rsidR="00D0774B">
        <w:t>Workers</w:t>
      </w:r>
      <w:proofErr w:type="spellEnd"/>
      <w:r w:rsidR="00D0774B">
        <w:t>) osztja ki a feladatokat</w:t>
      </w:r>
      <w:r w:rsidR="006F6E7C">
        <w:t xml:space="preserve"> egy </w:t>
      </w:r>
      <w:proofErr w:type="spellStart"/>
      <w:r w:rsidR="006F6E7C">
        <w:t>event</w:t>
      </w:r>
      <w:proofErr w:type="spellEnd"/>
      <w:r w:rsidR="006F6E7C">
        <w:t xml:space="preserve"> sorból</w:t>
      </w:r>
      <w:r w:rsidR="00D0774B">
        <w:t xml:space="preserve"> amiket ők elvégeznek a megfelelő C++ megvalósítással párhuzamosan</w:t>
      </w:r>
      <w:r w:rsidR="006F6E7C">
        <w:t xml:space="preserve"> vagy aszinkron módon</w:t>
      </w:r>
      <w:r w:rsidR="00D0774B">
        <w:t xml:space="preserve"> és vissza küldik az eredményt a fő szálnak, </w:t>
      </w:r>
      <w:r w:rsidR="006F6E7C">
        <w:t>amit vissza adhat a kérést kezdeményezett kapcsolatnak</w:t>
      </w:r>
    </w:p>
    <w:p w14:paraId="0C89C092" w14:textId="77777777" w:rsidR="002438AD" w:rsidRDefault="00D16E1F" w:rsidP="002438AD">
      <w:pPr>
        <w:pStyle w:val="Firstparagraph"/>
        <w:keepNext/>
        <w:jc w:val="center"/>
      </w:pPr>
      <w:r>
        <w:rPr>
          <w:noProof/>
        </w:rPr>
        <w:drawing>
          <wp:inline distT="0" distB="0" distL="0" distR="0" wp14:anchorId="712683EF" wp14:editId="2B7E89A1">
            <wp:extent cx="5391150" cy="2466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F054" w14:textId="4B8564BC" w:rsidR="006F6E7C" w:rsidRDefault="002438AD" w:rsidP="002438AD">
      <w:pPr>
        <w:pStyle w:val="Caption"/>
      </w:pPr>
      <w:r>
        <w:t>1. ábra:</w:t>
      </w:r>
      <w:r w:rsidRPr="002438AD">
        <w:t xml:space="preserve"> </w:t>
      </w:r>
      <w:r w:rsidRPr="00E07F37">
        <w:t>Node.js által használt kérés feldolgozás architektúráj</w:t>
      </w:r>
      <w:r>
        <w:t>a</w:t>
      </w:r>
    </w:p>
    <w:p w14:paraId="612F95D5" w14:textId="45324A80" w:rsidR="00B140E2" w:rsidRPr="00E07F37" w:rsidRDefault="00E07F37" w:rsidP="00E07F37">
      <w:pPr>
        <w:pStyle w:val="Caption"/>
      </w:pPr>
      <w:r w:rsidRPr="00E07F37">
        <w:t>1. á</w:t>
      </w:r>
      <w:r w:rsidR="00DB4374" w:rsidRPr="00E07F37">
        <w:t>bra: Node.js által használt kérés feldolgozás architektúrája</w:t>
      </w:r>
      <w:sdt>
        <w:sdtPr>
          <w:id w:val="-1751498107"/>
          <w:citation/>
        </w:sdtPr>
        <w:sdtEndPr/>
        <w:sdtContent>
          <w:r w:rsidR="00DB4374" w:rsidRPr="00E07F37">
            <w:fldChar w:fldCharType="begin"/>
          </w:r>
          <w:r w:rsidR="00DB4374" w:rsidRPr="00E07F37">
            <w:instrText xml:space="preserve"> CITATION NJSEventLoop \l 1038 </w:instrText>
          </w:r>
          <w:r w:rsidR="00DB4374" w:rsidRPr="00E07F37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[2]</w:t>
          </w:r>
          <w:r w:rsidR="00DB4374" w:rsidRPr="00E07F37">
            <w:fldChar w:fldCharType="end"/>
          </w:r>
        </w:sdtContent>
      </w:sdt>
    </w:p>
    <w:p w14:paraId="521512BA" w14:textId="28F74C06" w:rsidR="009D4B20" w:rsidRDefault="00E468DC" w:rsidP="009D4B20">
      <w:r>
        <w:lastRenderedPageBreak/>
        <w:t xml:space="preserve">A Node.js legnagyobb előnye a hatékony Input/Output kezelés mint például a fájlrendszerre való írás/olvasás vagy a </w:t>
      </w:r>
      <w:proofErr w:type="spellStart"/>
      <w:r>
        <w:t>hálozatról</w:t>
      </w:r>
      <w:proofErr w:type="spellEnd"/>
      <w:r>
        <w:t xml:space="preserve"> érkező adatok olvasása, a </w:t>
      </w:r>
      <w:r w:rsidR="00D4014E">
        <w:t xml:space="preserve">nehézkes szálak kezelésével. De mivel már elég népszerű lett ez a futási környezet ezért az interneten megtalálható nagyon sok segítség, és mivel </w:t>
      </w:r>
      <w:proofErr w:type="spellStart"/>
      <w:r w:rsidR="00D4014E">
        <w:t>javascriptet</w:t>
      </w:r>
      <w:proofErr w:type="spellEnd"/>
      <w:r w:rsidR="00D4014E">
        <w:t xml:space="preserve"> használ, ezért </w:t>
      </w:r>
      <w:r w:rsidR="009D4B20">
        <w:t>a frontend fejlesztők is könnyen beléphetnek a backend világába</w:t>
      </w:r>
      <w:r w:rsidR="00D4014E">
        <w:t>.</w:t>
      </w:r>
      <w:r w:rsidR="009D4B20">
        <w:t xml:space="preserve"> </w:t>
      </w:r>
      <w:proofErr w:type="spellStart"/>
      <w:r w:rsidR="009D4B20">
        <w:t>Előnyhőz</w:t>
      </w:r>
      <w:proofErr w:type="spellEnd"/>
      <w:r w:rsidR="009D4B20">
        <w:t xml:space="preserve"> lehetne sorolni a Node.js csomagkezelőjét(</w:t>
      </w:r>
      <w:proofErr w:type="spellStart"/>
      <w:r w:rsidR="009D4B20">
        <w:t>Package</w:t>
      </w:r>
      <w:proofErr w:type="spellEnd"/>
      <w:r w:rsidR="009D4B20">
        <w:t xml:space="preserve"> </w:t>
      </w:r>
      <w:proofErr w:type="spellStart"/>
      <w:r w:rsidR="009D4B20">
        <w:t>manager</w:t>
      </w:r>
      <w:proofErr w:type="spellEnd"/>
      <w:r w:rsidR="009D4B20">
        <w:t xml:space="preserve">) a </w:t>
      </w:r>
      <w:proofErr w:type="spellStart"/>
      <w:r w:rsidR="009D4B20">
        <w:t>Node</w:t>
      </w:r>
      <w:proofErr w:type="spellEnd"/>
      <w:r w:rsidR="009D4B20">
        <w:t xml:space="preserve"> </w:t>
      </w:r>
      <w:proofErr w:type="spellStart"/>
      <w:r w:rsidR="009D4B20">
        <w:t>Package</w:t>
      </w:r>
      <w:proofErr w:type="spellEnd"/>
      <w:r w:rsidR="009D4B20">
        <w:t xml:space="preserve"> Managert(</w:t>
      </w:r>
      <w:proofErr w:type="spellStart"/>
      <w:r w:rsidR="009D4B20">
        <w:t>npm</w:t>
      </w:r>
      <w:proofErr w:type="spellEnd"/>
      <w:r w:rsidR="009D4B20">
        <w:t xml:space="preserve">), mert ennek segítségével nagyon hamar adhatunk hozzá a programunkhoz </w:t>
      </w:r>
      <w:r w:rsidR="00DD47AC">
        <w:t>olyan kódokat amik megkönnyítik munkákat mert nem kell saját kódot írnunk hanem más, az esetek 99%-ban jobban megírt megvalósítását használhatjuk.</w:t>
      </w:r>
    </w:p>
    <w:p w14:paraId="322C3C2D" w14:textId="3EE35733" w:rsidR="00DD47AC" w:rsidRPr="00D16E1F" w:rsidRDefault="00DD47AC" w:rsidP="009D4B20">
      <w:r>
        <w:t xml:space="preserve">Viszont egyik hátránya a Node.js </w:t>
      </w:r>
      <w:proofErr w:type="spellStart"/>
      <w:r>
        <w:t>nek</w:t>
      </w:r>
      <w:proofErr w:type="spellEnd"/>
      <w:r>
        <w:t xml:space="preserve"> hogy a CPU intenzív feladato</w:t>
      </w:r>
      <w:r w:rsidR="00C11998">
        <w:t xml:space="preserve">kkal nem tud olyan jól </w:t>
      </w:r>
      <w:proofErr w:type="spellStart"/>
      <w:r w:rsidR="00C11998">
        <w:t>megbírkózni</w:t>
      </w:r>
      <w:proofErr w:type="spellEnd"/>
      <w:r w:rsidR="00C11998">
        <w:t xml:space="preserve">, mint a </w:t>
      </w:r>
      <w:proofErr w:type="spellStart"/>
      <w:r w:rsidR="00C11998">
        <w:t>fennt</w:t>
      </w:r>
      <w:proofErr w:type="spellEnd"/>
      <w:r w:rsidR="00C11998">
        <w:t xml:space="preserve"> említett I/O feladatokkal</w:t>
      </w:r>
      <w:r w:rsidR="00D56630">
        <w:t>, mert azokat a műveleteket amik a CPU-t veszik igénybe szinkron módon futnak, míg az I/O műveletek aszinkron módon.</w:t>
      </w:r>
      <w:sdt>
        <w:sdtPr>
          <w:id w:val="1187409085"/>
          <w:citation/>
        </w:sdtPr>
        <w:sdtEndPr/>
        <w:sdtContent>
          <w:r w:rsidR="00273538">
            <w:fldChar w:fldCharType="begin"/>
          </w:r>
          <w:r w:rsidR="00273538">
            <w:instrText xml:space="preserve"> CITATION NodeJS \l 1038 </w:instrText>
          </w:r>
          <w:r w:rsidR="00273538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[1]</w:t>
          </w:r>
          <w:r w:rsidR="00273538">
            <w:fldChar w:fldCharType="end"/>
          </w:r>
        </w:sdtContent>
      </w:sdt>
    </w:p>
    <w:p w14:paraId="7BBF0333" w14:textId="28620405" w:rsidR="00A538E1" w:rsidRDefault="00A538E1" w:rsidP="00A538E1">
      <w:pPr>
        <w:pStyle w:val="Heading3"/>
      </w:pPr>
      <w:bookmarkStart w:id="25" w:name="_Toc99974857"/>
      <w:bookmarkStart w:id="26" w:name="_Toc101779836"/>
      <w:r>
        <w:t>Express</w:t>
      </w:r>
      <w:bookmarkEnd w:id="25"/>
      <w:bookmarkEnd w:id="26"/>
    </w:p>
    <w:p w14:paraId="4402AC92" w14:textId="7EA6EF73" w:rsidR="003F7CF0" w:rsidRPr="003F7CF0" w:rsidRDefault="00BF345C" w:rsidP="003F7CF0">
      <w:pPr>
        <w:pStyle w:val="Firstparagraph"/>
      </w:pPr>
      <w:r>
        <w:t xml:space="preserve">Express.js egy </w:t>
      </w:r>
      <w:proofErr w:type="spellStart"/>
      <w:r>
        <w:t>framework</w:t>
      </w:r>
      <w:proofErr w:type="spellEnd"/>
      <w:r w:rsidR="003F7CF0">
        <w:t>(</w:t>
      </w:r>
      <w:proofErr w:type="spellStart"/>
      <w:r w:rsidR="003F7CF0">
        <w:t>Nodejs</w:t>
      </w:r>
      <w:proofErr w:type="spellEnd"/>
      <w:r w:rsidR="003F7CF0">
        <w:t xml:space="preserve"> </w:t>
      </w:r>
      <w:proofErr w:type="spellStart"/>
      <w:r w:rsidR="003F7CF0">
        <w:t>package</w:t>
      </w:r>
      <w:proofErr w:type="spellEnd"/>
      <w:r w:rsidR="003F7CF0">
        <w:t>)</w:t>
      </w:r>
      <w:r>
        <w:t xml:space="preserve"> amivel könnyen és gyorsan lehet </w:t>
      </w:r>
      <w:proofErr w:type="spellStart"/>
      <w:r>
        <w:t>NodeJS</w:t>
      </w:r>
      <w:proofErr w:type="spellEnd"/>
      <w:r>
        <w:t xml:space="preserve"> web applikációt</w:t>
      </w:r>
      <w:r w:rsidR="004037A5">
        <w:t>, API-t létrehozni</w:t>
      </w:r>
      <w:r w:rsidR="003F7CF0">
        <w:t xml:space="preserve">. A </w:t>
      </w:r>
      <w:proofErr w:type="spellStart"/>
      <w:r w:rsidR="003F7CF0">
        <w:t>NodeJS</w:t>
      </w:r>
      <w:proofErr w:type="spellEnd"/>
      <w:r w:rsidR="003F7CF0">
        <w:t xml:space="preserve"> alap http/https moduljait használja fel</w:t>
      </w:r>
      <w:r w:rsidR="004037A5">
        <w:t xml:space="preserve">. </w:t>
      </w:r>
      <w:r w:rsidR="0053200E">
        <w:t xml:space="preserve">Maga az Express sok „opcionális” </w:t>
      </w:r>
      <w:proofErr w:type="spellStart"/>
      <w:r w:rsidR="0053200E">
        <w:t>middlewarel</w:t>
      </w:r>
      <w:proofErr w:type="spellEnd"/>
      <w:r w:rsidR="0053200E">
        <w:t xml:space="preserve"> rendelkezik amiket külön lehet telepíteni, vagy saját </w:t>
      </w:r>
      <w:proofErr w:type="spellStart"/>
      <w:r w:rsidR="0053200E">
        <w:t>middlewaret</w:t>
      </w:r>
      <w:proofErr w:type="spellEnd"/>
      <w:r w:rsidR="0053200E">
        <w:t xml:space="preserve"> is írhatunk amik kibővítik az API vagy web applikációnak a funkcióit,</w:t>
      </w:r>
      <w:r w:rsidR="00271533">
        <w:t xml:space="preserve"> </w:t>
      </w:r>
      <w:r w:rsidR="0053200E">
        <w:t xml:space="preserve">és mivel ezeket a </w:t>
      </w:r>
      <w:proofErr w:type="spellStart"/>
      <w:r w:rsidR="0053200E">
        <w:t>middlewareket</w:t>
      </w:r>
      <w:proofErr w:type="spellEnd"/>
      <w:r w:rsidR="0053200E">
        <w:t xml:space="preserve"> </w:t>
      </w:r>
      <w:r w:rsidR="00271533">
        <w:t xml:space="preserve">külön lehet megszerezni és nem az Express alap csomagjában jönnek elég </w:t>
      </w:r>
      <w:proofErr w:type="spellStart"/>
      <w:r w:rsidR="00271533">
        <w:t>lightweight</w:t>
      </w:r>
      <w:proofErr w:type="spellEnd"/>
      <w:r w:rsidR="00271533">
        <w:t xml:space="preserve"> és könnyen </w:t>
      </w:r>
      <w:proofErr w:type="spellStart"/>
      <w:r w:rsidR="00271533">
        <w:t>testreszabható</w:t>
      </w:r>
      <w:proofErr w:type="spellEnd"/>
      <w:r w:rsidR="00271533">
        <w:t xml:space="preserve"> a web applikációnk vagy API-</w:t>
      </w:r>
      <w:proofErr w:type="spellStart"/>
      <w:r w:rsidR="00271533">
        <w:t>unk</w:t>
      </w:r>
      <w:proofErr w:type="spellEnd"/>
      <w:r w:rsidR="00271533">
        <w:t>.</w:t>
      </w:r>
    </w:p>
    <w:p w14:paraId="69EAB6DB" w14:textId="68F97D8F" w:rsidR="00A538E1" w:rsidRDefault="00FC44E7" w:rsidP="00A538E1">
      <w:pPr>
        <w:pStyle w:val="Heading3"/>
      </w:pPr>
      <w:bookmarkStart w:id="27" w:name="_Toc101779837"/>
      <w:proofErr w:type="spellStart"/>
      <w:r>
        <w:t>MySQL</w:t>
      </w:r>
      <w:proofErr w:type="spellEnd"/>
      <w:r w:rsidR="00BF345C">
        <w:t>(</w:t>
      </w:r>
      <w:proofErr w:type="spellStart"/>
      <w:r w:rsidR="00BF345C">
        <w:t>Node</w:t>
      </w:r>
      <w:proofErr w:type="spellEnd"/>
      <w:r w:rsidR="00BF345C">
        <w:t xml:space="preserve"> </w:t>
      </w:r>
      <w:proofErr w:type="spellStart"/>
      <w:r w:rsidR="00BF345C">
        <w:t>package</w:t>
      </w:r>
      <w:proofErr w:type="spellEnd"/>
      <w:r w:rsidR="00BF345C">
        <w:t>)</w:t>
      </w:r>
      <w:bookmarkEnd w:id="27"/>
    </w:p>
    <w:p w14:paraId="4652C937" w14:textId="07A27AB4" w:rsidR="00131A04" w:rsidRDefault="00131A04" w:rsidP="00131A04">
      <w:pPr>
        <w:pStyle w:val="Firstparagraph"/>
      </w:pPr>
      <w:r>
        <w:t xml:space="preserve">Ez a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egy driver-t biztosít amivel lehet csatlakozni egy </w:t>
      </w:r>
      <w:proofErr w:type="spellStart"/>
      <w:r>
        <w:t>MySQL</w:t>
      </w:r>
      <w:proofErr w:type="spellEnd"/>
      <w:r>
        <w:t xml:space="preserve"> adatbázishoz(Mi esetünkben egy </w:t>
      </w:r>
      <w:proofErr w:type="spellStart"/>
      <w:r>
        <w:t>MariaDB-hez</w:t>
      </w:r>
      <w:proofErr w:type="spellEnd"/>
      <w:r>
        <w:t xml:space="preserve"> de a </w:t>
      </w:r>
      <w:proofErr w:type="spellStart"/>
      <w:r>
        <w:t>MariaDB</w:t>
      </w:r>
      <w:proofErr w:type="spellEnd"/>
      <w:r>
        <w:t xml:space="preserve"> és a </w:t>
      </w:r>
      <w:proofErr w:type="spellStart"/>
      <w:r>
        <w:t>MySQL</w:t>
      </w:r>
      <w:proofErr w:type="spellEnd"/>
      <w:r>
        <w:t xml:space="preserve"> szinte azonosak)</w:t>
      </w:r>
      <w:r w:rsidR="00FF7519">
        <w:t xml:space="preserve">, és egy olyan </w:t>
      </w:r>
      <w:proofErr w:type="spellStart"/>
      <w:r w:rsidR="00FF7519">
        <w:t>interfacet</w:t>
      </w:r>
      <w:proofErr w:type="spellEnd"/>
      <w:r w:rsidR="00FF7519">
        <w:t xml:space="preserve"> biztosít amivel könnyen lehet az adatbázis felé lekérdezéseket indítani. Ez nem egy ORM, vagyis az SQL utasításokat nekünk kell teljes egészében megírni és lefuttatni.</w:t>
      </w:r>
    </w:p>
    <w:p w14:paraId="7F4A0528" w14:textId="26D67A03" w:rsidR="00FF7519" w:rsidRPr="00FF7519" w:rsidRDefault="00FF7519" w:rsidP="00FF7519">
      <w:r>
        <w:t xml:space="preserve">Ez a Driver lehetőséget ad több egy idejű csatlakozás biztosítására, hiba kezelésre, adat </w:t>
      </w:r>
      <w:proofErr w:type="spellStart"/>
      <w:r>
        <w:t>escapelésre</w:t>
      </w:r>
      <w:proofErr w:type="spellEnd"/>
      <w:r>
        <w:t xml:space="preserve"> hogy megvédjük szerverünket SQL </w:t>
      </w:r>
      <w:proofErr w:type="spellStart"/>
      <w:r>
        <w:t>injectionöktől</w:t>
      </w:r>
      <w:proofErr w:type="spellEnd"/>
      <w:r>
        <w:t>, és az adatbázis</w:t>
      </w:r>
      <w:r w:rsidR="00633303">
        <w:t xml:space="preserve">ban </w:t>
      </w:r>
      <w:r w:rsidR="00633303">
        <w:lastRenderedPageBreak/>
        <w:t xml:space="preserve">felmerülő típusokat SELECT </w:t>
      </w:r>
      <w:proofErr w:type="spellStart"/>
      <w:r w:rsidR="00633303">
        <w:t>query</w:t>
      </w:r>
      <w:proofErr w:type="spellEnd"/>
      <w:r w:rsidR="00633303">
        <w:t xml:space="preserve"> esetén </w:t>
      </w:r>
      <w:proofErr w:type="spellStart"/>
      <w:r w:rsidR="00633303">
        <w:t>Javascript</w:t>
      </w:r>
      <w:proofErr w:type="spellEnd"/>
      <w:r w:rsidR="00633303">
        <w:t xml:space="preserve"> típusokba </w:t>
      </w:r>
      <w:proofErr w:type="spellStart"/>
      <w:r w:rsidR="00633303">
        <w:t>kasztolja</w:t>
      </w:r>
      <w:proofErr w:type="spellEnd"/>
      <w:r w:rsidR="00633303">
        <w:t xml:space="preserve"> és egyéni </w:t>
      </w:r>
      <w:proofErr w:type="spellStart"/>
      <w:r w:rsidR="00633303">
        <w:t>kasztolásra</w:t>
      </w:r>
      <w:proofErr w:type="spellEnd"/>
      <w:r w:rsidR="00633303">
        <w:t xml:space="preserve"> is van lehetőség</w:t>
      </w:r>
    </w:p>
    <w:p w14:paraId="6C75EF29" w14:textId="7B479A53" w:rsidR="00A538E1" w:rsidRDefault="00A538E1" w:rsidP="00A538E1">
      <w:pPr>
        <w:pStyle w:val="Heading3"/>
      </w:pPr>
      <w:bookmarkStart w:id="28" w:name="_Toc99974859"/>
      <w:bookmarkStart w:id="29" w:name="_Toc101779838"/>
      <w:r>
        <w:t>J</w:t>
      </w:r>
      <w:r w:rsidR="005A1BE2">
        <w:t>SON</w:t>
      </w:r>
      <w:r>
        <w:t xml:space="preserve"> Web </w:t>
      </w:r>
      <w:proofErr w:type="spellStart"/>
      <w:r>
        <w:t>Token</w:t>
      </w:r>
      <w:proofErr w:type="spellEnd"/>
      <w:r>
        <w:t xml:space="preserve"> (JWT)</w:t>
      </w:r>
      <w:bookmarkEnd w:id="28"/>
      <w:bookmarkEnd w:id="29"/>
    </w:p>
    <w:p w14:paraId="66FA2AB8" w14:textId="17F17D91" w:rsidR="00633303" w:rsidRDefault="005A1BE2" w:rsidP="005A1BE2">
      <w:pPr>
        <w:pStyle w:val="Heading4"/>
      </w:pPr>
      <w:r>
        <w:t xml:space="preserve">JSON Web </w:t>
      </w:r>
      <w:proofErr w:type="spellStart"/>
      <w:r>
        <w:t>Token</w:t>
      </w:r>
      <w:proofErr w:type="spellEnd"/>
    </w:p>
    <w:p w14:paraId="566A7332" w14:textId="12E97607" w:rsidR="005A1BE2" w:rsidRDefault="005A1BE2" w:rsidP="005A1BE2">
      <w:pPr>
        <w:pStyle w:val="Firstparagraph"/>
      </w:pPr>
      <w:r>
        <w:t xml:space="preserve">A JWT módot biztosít arra hogy kettő vagy több fél között biztonságosan tudjon adatokat küldeni. </w:t>
      </w:r>
      <w:r w:rsidR="00FA0E8E">
        <w:t xml:space="preserve">Ez a JWT egy hosszú </w:t>
      </w:r>
      <w:proofErr w:type="spellStart"/>
      <w:r w:rsidR="00FA0E8E">
        <w:t>string</w:t>
      </w:r>
      <w:proofErr w:type="spellEnd"/>
      <w:r w:rsidR="00FA0E8E">
        <w:t xml:space="preserve"> ami egy JSON-t tartalmaz amibe bármi féle adat lehet, és lelehet ellenőrizni ennek a </w:t>
      </w:r>
      <w:proofErr w:type="spellStart"/>
      <w:r w:rsidR="00FA0E8E">
        <w:t>tokennek</w:t>
      </w:r>
      <w:proofErr w:type="spellEnd"/>
      <w:r w:rsidR="00FA0E8E">
        <w:t xml:space="preserve"> a sértetlenségét, valóságát. Ezt a </w:t>
      </w:r>
      <w:proofErr w:type="spellStart"/>
      <w:r w:rsidR="00FA0E8E">
        <w:t>tokent</w:t>
      </w:r>
      <w:proofErr w:type="spellEnd"/>
      <w:r w:rsidR="00FA0E8E">
        <w:t xml:space="preserve"> tovább lehet </w:t>
      </w:r>
      <w:proofErr w:type="spellStart"/>
      <w:r w:rsidR="00FA0E8E">
        <w:t>titkosítani</w:t>
      </w:r>
      <w:proofErr w:type="spellEnd"/>
      <w:r w:rsidR="00FA0E8E">
        <w:t xml:space="preserve"> hogy a tartalmát is teljesen biztonságba tudjuk szállítani</w:t>
      </w:r>
      <w:r w:rsidR="00173BFC">
        <w:t xml:space="preserve">, mert alapból a JWT csak azt tudja biztosítani hogy ha a </w:t>
      </w:r>
      <w:proofErr w:type="spellStart"/>
      <w:r w:rsidR="00173BFC">
        <w:t>tokent</w:t>
      </w:r>
      <w:proofErr w:type="spellEnd"/>
      <w:r w:rsidR="00173BFC">
        <w:t xml:space="preserve"> megváltoztatták, akkor érvénytelen legyen, de attól még ha valaki megszerzi a </w:t>
      </w:r>
      <w:proofErr w:type="spellStart"/>
      <w:r w:rsidR="00173BFC">
        <w:t>tokent</w:t>
      </w:r>
      <w:proofErr w:type="spellEnd"/>
      <w:r w:rsidR="00173BFC">
        <w:t>, dekódolhatja és a benne lévő adatokat megszerezheti, ezért ha nem használunk további titkosítást csak olyan adatokat küldjünk amikkel a támadó nem tud mit kezdeni.</w:t>
      </w:r>
    </w:p>
    <w:p w14:paraId="388A976A" w14:textId="75CE49CB" w:rsidR="00173BFC" w:rsidRPr="00173BFC" w:rsidRDefault="00173BFC" w:rsidP="00173BFC">
      <w:r>
        <w:t xml:space="preserve">Nagyon </w:t>
      </w:r>
      <w:r w:rsidR="00B878F9">
        <w:t xml:space="preserve">jól </w:t>
      </w:r>
      <w:r>
        <w:t xml:space="preserve"> lehet használni </w:t>
      </w:r>
      <w:r w:rsidR="00B878F9">
        <w:t xml:space="preserve">hitelesítéshez a JWT-t, például ha a felhasználó bejelentkezik, átadunk neki egy ilyen </w:t>
      </w:r>
      <w:proofErr w:type="spellStart"/>
      <w:r w:rsidR="00B878F9">
        <w:t>tokent</w:t>
      </w:r>
      <w:proofErr w:type="spellEnd"/>
      <w:r w:rsidR="00B878F9">
        <w:t xml:space="preserve"> amit a kliens eltárol, és az elkövetkezendő </w:t>
      </w:r>
      <w:proofErr w:type="spellStart"/>
      <w:r w:rsidR="00B878F9">
        <w:t>requestekhez</w:t>
      </w:r>
      <w:proofErr w:type="spellEnd"/>
      <w:r w:rsidR="00B878F9">
        <w:t xml:space="preserve"> hozzá teszi ezt a </w:t>
      </w:r>
      <w:proofErr w:type="spellStart"/>
      <w:r w:rsidR="00B878F9">
        <w:t>tokent</w:t>
      </w:r>
      <w:proofErr w:type="spellEnd"/>
      <w:r w:rsidR="00B878F9">
        <w:t xml:space="preserve"> és a szerveren megvizsgáljuk a </w:t>
      </w:r>
      <w:proofErr w:type="spellStart"/>
      <w:r w:rsidR="00B878F9">
        <w:t>tokent</w:t>
      </w:r>
      <w:proofErr w:type="spellEnd"/>
      <w:r w:rsidR="00B878F9">
        <w:t xml:space="preserve"> hogy érvényes-e, és ha az, akkor a szerver végrehajtja a </w:t>
      </w:r>
      <w:proofErr w:type="spellStart"/>
      <w:r w:rsidR="00B878F9">
        <w:t>requestet</w:t>
      </w:r>
      <w:proofErr w:type="spellEnd"/>
      <w:r w:rsidR="00B878F9">
        <w:t>.</w:t>
      </w:r>
    </w:p>
    <w:p w14:paraId="24E92E2A" w14:textId="49AEEAF4" w:rsidR="005A1BE2" w:rsidRDefault="005A1BE2" w:rsidP="005A1BE2">
      <w:pPr>
        <w:pStyle w:val="Heading4"/>
      </w:pPr>
      <w:proofErr w:type="spellStart"/>
      <w:r>
        <w:t>Jsonwebtoken</w:t>
      </w:r>
      <w:proofErr w:type="spellEnd"/>
      <w:r>
        <w:t>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>)</w:t>
      </w:r>
    </w:p>
    <w:p w14:paraId="56787EB0" w14:textId="327BA749" w:rsidR="008B0BC1" w:rsidRDefault="008B0BC1" w:rsidP="008B0BC1">
      <w:pPr>
        <w:pStyle w:val="Firstparagraph"/>
      </w:pPr>
      <w:r>
        <w:t xml:space="preserve">Ez a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implementálja ezt a JWT technológiát, szóval lehet </w:t>
      </w:r>
      <w:proofErr w:type="spellStart"/>
      <w:r>
        <w:t>Javascriptben</w:t>
      </w:r>
      <w:proofErr w:type="spellEnd"/>
      <w:r>
        <w:t xml:space="preserve"> JWT-ket létrehozni, ellenőrizni, dekódolni. Könnyen belehet állítani a </w:t>
      </w:r>
      <w:r w:rsidR="00682DA4">
        <w:t>létrehozásnál hogy milyen algoritmust használjon a titkosításra, mikor járjon le az érvényessége, ki állította ki és még mást is.</w:t>
      </w:r>
    </w:p>
    <w:p w14:paraId="4CCD63E6" w14:textId="77777777" w:rsidR="00541347" w:rsidRDefault="00541347" w:rsidP="00CC6366">
      <w:pPr>
        <w:pStyle w:val="Firstparagraph"/>
        <w:jc w:val="center"/>
      </w:pPr>
      <w:r w:rsidRPr="00541347">
        <w:rPr>
          <w:noProof/>
        </w:rPr>
        <w:drawing>
          <wp:inline distT="0" distB="0" distL="0" distR="0" wp14:anchorId="47B45E39" wp14:editId="4C80325C">
            <wp:extent cx="3943350" cy="2087848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3880" cy="21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B5E3" w14:textId="0205D91B" w:rsidR="00E07F37" w:rsidRPr="00E07F37" w:rsidRDefault="00E07F37" w:rsidP="00E07F37">
      <w:pPr>
        <w:pStyle w:val="Caption"/>
      </w:pPr>
      <w:r w:rsidRPr="00E07F37">
        <w:lastRenderedPageBreak/>
        <w:t xml:space="preserve">2. ábra: JWT létrehozása </w:t>
      </w:r>
      <w:proofErr w:type="spellStart"/>
      <w:r w:rsidRPr="00E07F37">
        <w:t>jsonwebtoken</w:t>
      </w:r>
      <w:proofErr w:type="spellEnd"/>
      <w:r w:rsidRPr="00E07F37">
        <w:t xml:space="preserve"> csomaggal</w:t>
      </w:r>
    </w:p>
    <w:p w14:paraId="0364DE8D" w14:textId="36F2416B" w:rsidR="00A538E1" w:rsidRDefault="00A538E1" w:rsidP="00A538E1">
      <w:pPr>
        <w:pStyle w:val="Heading3"/>
      </w:pPr>
      <w:bookmarkStart w:id="30" w:name="_Toc99974860"/>
      <w:bookmarkStart w:id="31" w:name="_Toc101779839"/>
      <w:proofErr w:type="spellStart"/>
      <w:r>
        <w:t>Socket</w:t>
      </w:r>
      <w:proofErr w:type="spellEnd"/>
      <w:r>
        <w:t xml:space="preserve"> Io</w:t>
      </w:r>
      <w:bookmarkEnd w:id="30"/>
      <w:bookmarkEnd w:id="31"/>
    </w:p>
    <w:p w14:paraId="06C470A7" w14:textId="1CF632F3" w:rsidR="00541347" w:rsidRDefault="001D1F22" w:rsidP="00541347">
      <w:pPr>
        <w:pStyle w:val="Firstparagraph"/>
      </w:pPr>
      <w:r>
        <w:t xml:space="preserve">Socket.IO egy </w:t>
      </w:r>
      <w:r w:rsidR="004B61F3">
        <w:t xml:space="preserve">alacsony </w:t>
      </w:r>
      <w:proofErr w:type="spellStart"/>
      <w:r w:rsidR="004B61F3">
        <w:t>késleltetésű</w:t>
      </w:r>
      <w:proofErr w:type="spellEnd"/>
      <w:r w:rsidR="004B61F3">
        <w:t xml:space="preserve">, </w:t>
      </w:r>
      <w:proofErr w:type="spellStart"/>
      <w:r w:rsidR="004B61F3">
        <w:t>kétirányú</w:t>
      </w:r>
      <w:proofErr w:type="spellEnd"/>
      <w:r w:rsidR="004B61F3">
        <w:t xml:space="preserve"> esemény alapú</w:t>
      </w:r>
      <w:r w:rsidR="00BD59E5">
        <w:t xml:space="preserve"> kommunikációs</w:t>
      </w:r>
      <w:r w:rsidR="004B61F3">
        <w:t xml:space="preserve"> könyvtár ami lehetővé teszi a kliens és szerver közötti valós idejű kommunikációt.</w:t>
      </w:r>
      <w:sdt>
        <w:sdtPr>
          <w:id w:val="1629363170"/>
          <w:citation/>
        </w:sdtPr>
        <w:sdtEndPr/>
        <w:sdtContent>
          <w:r w:rsidR="00E07F37">
            <w:fldChar w:fldCharType="begin"/>
          </w:r>
          <w:r w:rsidR="00E07F37">
            <w:instrText xml:space="preserve"> CITATION Soc22 \l 1038 </w:instrText>
          </w:r>
          <w:r w:rsidR="00E07F37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[3]</w:t>
          </w:r>
          <w:r w:rsidR="00E07F37">
            <w:fldChar w:fldCharType="end"/>
          </w:r>
        </w:sdtContent>
      </w:sdt>
    </w:p>
    <w:p w14:paraId="6B237A23" w14:textId="73D10DA3" w:rsidR="004B61F3" w:rsidRDefault="004B61F3" w:rsidP="004B61F3">
      <w:r>
        <w:t xml:space="preserve">A Socket.IO esemény alapú amit annyit jelent, hogy a szerver és a kliens </w:t>
      </w:r>
      <w:r w:rsidR="00741E9D">
        <w:t>létrehozott eseményekre figyel, vagy eseményeket bocsájt ki</w:t>
      </w:r>
    </w:p>
    <w:p w14:paraId="19E5BD0F" w14:textId="7F2AE84D" w:rsidR="00D6645A" w:rsidRDefault="00BD59E5" w:rsidP="00E07F37">
      <w:pPr>
        <w:pStyle w:val="Firstparagraph"/>
        <w:jc w:val="center"/>
      </w:pPr>
      <w:r>
        <w:rPr>
          <w:noProof/>
        </w:rPr>
        <w:drawing>
          <wp:inline distT="0" distB="0" distL="0" distR="0" wp14:anchorId="7E1FA446" wp14:editId="525F28D2">
            <wp:extent cx="5399405" cy="26612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CEF4" w14:textId="10EB9DE8" w:rsidR="00E07F37" w:rsidRPr="00E07F37" w:rsidRDefault="00E07F37" w:rsidP="00E07F37">
      <w:pPr>
        <w:pStyle w:val="Caption"/>
      </w:pPr>
      <w:r>
        <w:t>3</w:t>
      </w:r>
      <w:r w:rsidRPr="00E07F37">
        <w:t xml:space="preserve">. ábra: </w:t>
      </w:r>
      <w:r>
        <w:t>egyszerű szerver felállítása Socket.IO csomaggal</w:t>
      </w:r>
    </w:p>
    <w:p w14:paraId="4FBA7501" w14:textId="4137F26C" w:rsidR="00A538E1" w:rsidRDefault="00A538E1" w:rsidP="00A538E1">
      <w:pPr>
        <w:pStyle w:val="Heading3"/>
      </w:pPr>
      <w:bookmarkStart w:id="32" w:name="_Toc99974861"/>
      <w:bookmarkStart w:id="33" w:name="_Toc101779840"/>
      <w:proofErr w:type="spellStart"/>
      <w:r>
        <w:t>Nodemailer</w:t>
      </w:r>
      <w:bookmarkEnd w:id="32"/>
      <w:bookmarkEnd w:id="33"/>
      <w:proofErr w:type="spellEnd"/>
    </w:p>
    <w:p w14:paraId="1A5C01E9" w14:textId="233D6565" w:rsidR="00421DE8" w:rsidRDefault="00421DE8" w:rsidP="00421DE8">
      <w:pPr>
        <w:pStyle w:val="Firstparagraph"/>
      </w:pPr>
      <w:r>
        <w:t xml:space="preserve">A </w:t>
      </w:r>
      <w:proofErr w:type="spellStart"/>
      <w:r>
        <w:t>Nodemailer</w:t>
      </w:r>
      <w:proofErr w:type="spellEnd"/>
      <w:r>
        <w:t xml:space="preserve"> egy olyan modul ami lehetővé teszi </w:t>
      </w:r>
      <w:r w:rsidR="00A812A2">
        <w:t>az e-mail-ek küldését a szerverről. Lehet saját email szerverről(</w:t>
      </w:r>
      <w:proofErr w:type="spellStart"/>
      <w:r w:rsidR="00A812A2">
        <w:t>Simple</w:t>
      </w:r>
      <w:proofErr w:type="spellEnd"/>
      <w:r w:rsidR="00A812A2">
        <w:t xml:space="preserve"> Mail </w:t>
      </w:r>
      <w:proofErr w:type="spellStart"/>
      <w:r w:rsidR="00A812A2">
        <w:t>Transfer</w:t>
      </w:r>
      <w:proofErr w:type="spellEnd"/>
      <w:r w:rsidR="00A812A2">
        <w:t xml:space="preserve"> </w:t>
      </w:r>
      <w:proofErr w:type="spellStart"/>
      <w:r w:rsidR="00A812A2">
        <w:t>Procotol</w:t>
      </w:r>
      <w:proofErr w:type="spellEnd"/>
      <w:r w:rsidR="00A812A2">
        <w:t xml:space="preserve"> – SMTP-vel) és más email szolgáltatásokkal(például: </w:t>
      </w:r>
      <w:proofErr w:type="spellStart"/>
      <w:r w:rsidR="00A812A2">
        <w:t>Gmail</w:t>
      </w:r>
      <w:proofErr w:type="spellEnd"/>
      <w:r w:rsidR="00A812A2">
        <w:t>) emailt küldeni.</w:t>
      </w:r>
    </w:p>
    <w:p w14:paraId="0567909D" w14:textId="330BFC5D" w:rsidR="00D6645A" w:rsidRDefault="00D6645A" w:rsidP="00CC6366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4249B131" wp14:editId="799EED63">
            <wp:extent cx="5399405" cy="3723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5D6A" w14:textId="4DB495EC" w:rsidR="00E07F37" w:rsidRPr="00E07F37" w:rsidRDefault="00E07F37" w:rsidP="00E07F37">
      <w:pPr>
        <w:pStyle w:val="Caption"/>
      </w:pPr>
      <w:r>
        <w:t>4</w:t>
      </w:r>
      <w:r w:rsidRPr="00E07F37">
        <w:t xml:space="preserve">. ábra: </w:t>
      </w:r>
      <w:r w:rsidR="003818F8">
        <w:t xml:space="preserve">E-mail küldése </w:t>
      </w:r>
      <w:proofErr w:type="spellStart"/>
      <w:r w:rsidR="003818F8">
        <w:t>nodemailer</w:t>
      </w:r>
      <w:proofErr w:type="spellEnd"/>
      <w:r w:rsidR="003818F8">
        <w:t xml:space="preserve"> </w:t>
      </w:r>
      <w:proofErr w:type="spellStart"/>
      <w:r w:rsidR="003818F8">
        <w:t>segítségébel</w:t>
      </w:r>
      <w:proofErr w:type="spellEnd"/>
    </w:p>
    <w:p w14:paraId="3F278087" w14:textId="61303EB5" w:rsidR="00A538E1" w:rsidRDefault="00A538E1" w:rsidP="00A538E1">
      <w:pPr>
        <w:pStyle w:val="Heading3"/>
      </w:pPr>
      <w:bookmarkStart w:id="34" w:name="_Toc99974862"/>
      <w:bookmarkStart w:id="35" w:name="_Toc101779841"/>
      <w:proofErr w:type="spellStart"/>
      <w:r>
        <w:t>Bcrypt</w:t>
      </w:r>
      <w:bookmarkEnd w:id="34"/>
      <w:proofErr w:type="spellEnd"/>
      <w:r w:rsidR="00BB62BD">
        <w:t>(</w:t>
      </w:r>
      <w:proofErr w:type="spellStart"/>
      <w:r w:rsidR="00BB62BD">
        <w:t>Node</w:t>
      </w:r>
      <w:proofErr w:type="spellEnd"/>
      <w:r w:rsidR="00BB62BD">
        <w:t xml:space="preserve"> </w:t>
      </w:r>
      <w:proofErr w:type="spellStart"/>
      <w:r w:rsidR="00BB62BD">
        <w:t>Package</w:t>
      </w:r>
      <w:proofErr w:type="spellEnd"/>
      <w:r w:rsidR="00BB62BD">
        <w:t>)</w:t>
      </w:r>
      <w:bookmarkEnd w:id="35"/>
    </w:p>
    <w:p w14:paraId="26A43382" w14:textId="0C72BE34" w:rsidR="00174CDB" w:rsidRDefault="00BB62BD" w:rsidP="00174CDB">
      <w:pPr>
        <w:pStyle w:val="Firstparagraph"/>
      </w:pPr>
      <w:r>
        <w:t xml:space="preserve">Maga a </w:t>
      </w:r>
      <w:proofErr w:type="spellStart"/>
      <w:r>
        <w:t>Bcrypt</w:t>
      </w:r>
      <w:proofErr w:type="spellEnd"/>
      <w:r>
        <w:t xml:space="preserve"> az egy jelszó </w:t>
      </w:r>
      <w:proofErr w:type="spellStart"/>
      <w:r>
        <w:t>hashing</w:t>
      </w:r>
      <w:proofErr w:type="spellEnd"/>
      <w:r>
        <w:t xml:space="preserve"> funkció ami egy elég megbízható titkosítást biztosít a jelszavaknak</w:t>
      </w:r>
      <w:r w:rsidR="002A1C6A">
        <w:t xml:space="preserve">. Én a </w:t>
      </w:r>
      <w:proofErr w:type="spellStart"/>
      <w:r w:rsidR="002A1C6A">
        <w:t>bcrypt</w:t>
      </w:r>
      <w:proofErr w:type="spellEnd"/>
      <w:r w:rsidR="002A1C6A">
        <w:t xml:space="preserve"> </w:t>
      </w:r>
      <w:proofErr w:type="spellStart"/>
      <w:r w:rsidR="002A1C6A">
        <w:t>Javascript</w:t>
      </w:r>
      <w:proofErr w:type="spellEnd"/>
      <w:r w:rsidR="002A1C6A">
        <w:t xml:space="preserve"> implementálását használom.</w:t>
      </w:r>
    </w:p>
    <w:p w14:paraId="28F796F3" w14:textId="1ED3CDBC" w:rsidR="00630EFF" w:rsidRDefault="00630EFF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CB52730" wp14:editId="2CAD55BF">
            <wp:extent cx="5295900" cy="2990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5C72" w14:textId="57389A36" w:rsidR="003818F8" w:rsidRPr="003818F8" w:rsidRDefault="003818F8" w:rsidP="003818F8">
      <w:pPr>
        <w:pStyle w:val="Caption"/>
      </w:pPr>
      <w:r>
        <w:t>5</w:t>
      </w:r>
      <w:r w:rsidRPr="00E07F37">
        <w:t xml:space="preserve">. ábra: </w:t>
      </w:r>
      <w:r>
        <w:t xml:space="preserve">jelszó titkosítása </w:t>
      </w:r>
      <w:proofErr w:type="spellStart"/>
      <w:r>
        <w:t>bcrypt</w:t>
      </w:r>
      <w:proofErr w:type="spellEnd"/>
      <w:r>
        <w:t>-el</w:t>
      </w:r>
    </w:p>
    <w:p w14:paraId="697A9AB9" w14:textId="55FC3A79" w:rsidR="00A538E1" w:rsidRDefault="00A538E1" w:rsidP="00A538E1">
      <w:pPr>
        <w:pStyle w:val="Heading3"/>
      </w:pPr>
      <w:bookmarkStart w:id="36" w:name="_Toc99974863"/>
      <w:bookmarkStart w:id="37" w:name="_Toc101779842"/>
      <w:proofErr w:type="spellStart"/>
      <w:r>
        <w:lastRenderedPageBreak/>
        <w:t>Node</w:t>
      </w:r>
      <w:proofErr w:type="spellEnd"/>
      <w:r w:rsidR="00630EFF">
        <w:t xml:space="preserve"> </w:t>
      </w:r>
      <w:proofErr w:type="spellStart"/>
      <w:r w:rsidR="00630EFF">
        <w:t>C</w:t>
      </w:r>
      <w:r>
        <w:t>ron</w:t>
      </w:r>
      <w:bookmarkEnd w:id="36"/>
      <w:bookmarkEnd w:id="37"/>
      <w:proofErr w:type="spellEnd"/>
    </w:p>
    <w:p w14:paraId="485C166A" w14:textId="2FF6A240" w:rsidR="00630EFF" w:rsidRDefault="00630EFF" w:rsidP="00630EFF">
      <w:pPr>
        <w:pStyle w:val="Firstparagraph"/>
      </w:pPr>
      <w:proofErr w:type="spellStart"/>
      <w:r>
        <w:t>Node</w:t>
      </w:r>
      <w:proofErr w:type="spellEnd"/>
      <w:r>
        <w:t xml:space="preserve"> </w:t>
      </w:r>
      <w:proofErr w:type="spellStart"/>
      <w:r>
        <w:t>Cron</w:t>
      </w:r>
      <w:proofErr w:type="spellEnd"/>
      <w:r>
        <w:t xml:space="preserve"> lehetővé teszi hogy bizonyos időpontokban lefuttassunk aut</w:t>
      </w:r>
      <w:r w:rsidR="00555655">
        <w:t>o</w:t>
      </w:r>
      <w:r>
        <w:t xml:space="preserve">matikusan funkciókat. A modul szintaktikája a GNU </w:t>
      </w:r>
      <w:r w:rsidR="006D647D">
        <w:t xml:space="preserve">operációs rendszer </w:t>
      </w:r>
      <w:proofErr w:type="spellStart"/>
      <w:r w:rsidR="006D647D">
        <w:t>crontabján</w:t>
      </w:r>
      <w:proofErr w:type="spellEnd"/>
      <w:r w:rsidR="006D647D">
        <w:t xml:space="preserve"> alapszik, ami mint a </w:t>
      </w:r>
      <w:proofErr w:type="spellStart"/>
      <w:r w:rsidR="006D647D">
        <w:t>Node</w:t>
      </w:r>
      <w:proofErr w:type="spellEnd"/>
      <w:r w:rsidR="006D647D">
        <w:t xml:space="preserve"> </w:t>
      </w:r>
      <w:proofErr w:type="spellStart"/>
      <w:r w:rsidR="006D647D">
        <w:t>Cron</w:t>
      </w:r>
      <w:proofErr w:type="spellEnd"/>
      <w:r w:rsidR="006D647D">
        <w:t>, lehetővé teszi hogy bizonyos időpontban parancsok, fájlok fussanak le.</w:t>
      </w:r>
    </w:p>
    <w:p w14:paraId="7A802342" w14:textId="34DDC5DE" w:rsidR="00230391" w:rsidRDefault="00230391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10B4355E" wp14:editId="021442DB">
            <wp:extent cx="5399405" cy="1875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9304" w14:textId="69425FD5" w:rsidR="003818F8" w:rsidRPr="003818F8" w:rsidRDefault="003818F8" w:rsidP="003818F8">
      <w:pPr>
        <w:pStyle w:val="Caption"/>
      </w:pPr>
      <w:r>
        <w:t>6</w:t>
      </w:r>
      <w:r w:rsidRPr="00E07F37">
        <w:t xml:space="preserve">. ábra: </w:t>
      </w:r>
      <w:r>
        <w:t xml:space="preserve">ütemezett funkció megadása </w:t>
      </w:r>
      <w:proofErr w:type="spellStart"/>
      <w:r>
        <w:t>node-cron</w:t>
      </w:r>
      <w:proofErr w:type="spellEnd"/>
      <w:r>
        <w:t xml:space="preserve"> </w:t>
      </w:r>
      <w:proofErr w:type="spellStart"/>
      <w:r>
        <w:t>al</w:t>
      </w:r>
      <w:proofErr w:type="spellEnd"/>
    </w:p>
    <w:p w14:paraId="61A1FB0E" w14:textId="3774AB2F" w:rsidR="00A0633A" w:rsidRPr="00A0633A" w:rsidRDefault="00A538E1" w:rsidP="00A0633A">
      <w:pPr>
        <w:pStyle w:val="Heading3"/>
      </w:pPr>
      <w:bookmarkStart w:id="38" w:name="_Toc99974864"/>
      <w:bookmarkStart w:id="39" w:name="_Toc101779843"/>
      <w:proofErr w:type="spellStart"/>
      <w:r>
        <w:t>Uuid</w:t>
      </w:r>
      <w:bookmarkEnd w:id="38"/>
      <w:bookmarkEnd w:id="39"/>
      <w:proofErr w:type="spellEnd"/>
    </w:p>
    <w:p w14:paraId="78BA408A" w14:textId="58E103F5" w:rsidR="00B628BD" w:rsidRDefault="00B628BD" w:rsidP="00B628BD">
      <w:pPr>
        <w:pStyle w:val="Firstparagraph"/>
        <w:rPr>
          <w:rStyle w:val="hgkelc"/>
        </w:rPr>
      </w:pPr>
      <w:r>
        <w:t xml:space="preserve">A </w:t>
      </w:r>
      <w:proofErr w:type="spellStart"/>
      <w:r>
        <w:rPr>
          <w:rStyle w:val="hgkelc"/>
        </w:rPr>
        <w:t>Universal</w:t>
      </w:r>
      <w:proofErr w:type="spellEnd"/>
      <w:r>
        <w:rPr>
          <w:rStyle w:val="hgkelc"/>
        </w:rPr>
        <w:t xml:space="preserve"> </w:t>
      </w:r>
      <w:proofErr w:type="spellStart"/>
      <w:r>
        <w:rPr>
          <w:rStyle w:val="hgkelc"/>
        </w:rPr>
        <w:t>Unique</w:t>
      </w:r>
      <w:proofErr w:type="spellEnd"/>
      <w:r>
        <w:rPr>
          <w:rStyle w:val="hgkelc"/>
        </w:rPr>
        <w:t xml:space="preserve"> </w:t>
      </w:r>
      <w:proofErr w:type="spellStart"/>
      <w:r>
        <w:rPr>
          <w:rStyle w:val="hgkelc"/>
        </w:rPr>
        <w:t>Identifier</w:t>
      </w:r>
      <w:proofErr w:type="spellEnd"/>
      <w:r>
        <w:rPr>
          <w:rStyle w:val="hgkelc"/>
        </w:rPr>
        <w:t xml:space="preserve">(UUID) egy nagy valószínűséggel teljesen egyedi azonosító kódot jelent, amit sok különböző tényezőből például a létrehozásnál lévő időpont, hálózati cím segítségével hoz létre egy algoritmus. Én ennek az algoritmusnak a </w:t>
      </w:r>
      <w:proofErr w:type="spellStart"/>
      <w:r>
        <w:rPr>
          <w:rStyle w:val="hgkelc"/>
        </w:rPr>
        <w:t>Node.Js</w:t>
      </w:r>
      <w:proofErr w:type="spellEnd"/>
      <w:r>
        <w:rPr>
          <w:rStyle w:val="hgkelc"/>
        </w:rPr>
        <w:t xml:space="preserve"> </w:t>
      </w:r>
      <w:proofErr w:type="spellStart"/>
      <w:r>
        <w:rPr>
          <w:rStyle w:val="hgkelc"/>
        </w:rPr>
        <w:t>beli</w:t>
      </w:r>
      <w:proofErr w:type="spellEnd"/>
      <w:r>
        <w:rPr>
          <w:rStyle w:val="hgkelc"/>
        </w:rPr>
        <w:t xml:space="preserve"> implementációját használom</w:t>
      </w:r>
      <w:r w:rsidR="00F45561">
        <w:rPr>
          <w:rStyle w:val="hgkelc"/>
        </w:rPr>
        <w:t>(</w:t>
      </w:r>
      <w:proofErr w:type="spellStart"/>
      <w:r w:rsidR="00F45561">
        <w:rPr>
          <w:rStyle w:val="hgkelc"/>
        </w:rPr>
        <w:t>uuid</w:t>
      </w:r>
      <w:proofErr w:type="spellEnd"/>
      <w:r w:rsidR="00F45561">
        <w:rPr>
          <w:rStyle w:val="hgkelc"/>
        </w:rPr>
        <w:t xml:space="preserve"> Ami a </w:t>
      </w:r>
      <w:proofErr w:type="spellStart"/>
      <w:r w:rsidR="00F45561">
        <w:rPr>
          <w:rStyle w:val="hgkelc"/>
        </w:rPr>
        <w:t>node</w:t>
      </w:r>
      <w:proofErr w:type="spellEnd"/>
      <w:r w:rsidR="00F45561">
        <w:rPr>
          <w:rStyle w:val="hgkelc"/>
        </w:rPr>
        <w:t xml:space="preserve"> </w:t>
      </w:r>
      <w:proofErr w:type="spellStart"/>
      <w:r w:rsidR="00F45561">
        <w:rPr>
          <w:rStyle w:val="hgkelc"/>
        </w:rPr>
        <w:t>package</w:t>
      </w:r>
      <w:proofErr w:type="spellEnd"/>
      <w:r w:rsidR="00F45561">
        <w:rPr>
          <w:rStyle w:val="hgkelc"/>
        </w:rPr>
        <w:t xml:space="preserve"> </w:t>
      </w:r>
      <w:proofErr w:type="spellStart"/>
      <w:r w:rsidR="00F45561">
        <w:rPr>
          <w:rStyle w:val="hgkelc"/>
        </w:rPr>
        <w:t>nek</w:t>
      </w:r>
      <w:proofErr w:type="spellEnd"/>
      <w:r w:rsidR="00F45561">
        <w:rPr>
          <w:rStyle w:val="hgkelc"/>
        </w:rPr>
        <w:t xml:space="preserve"> a neve) az adatbázisban tárolt pár adatnak az azonosításához.</w:t>
      </w:r>
    </w:p>
    <w:p w14:paraId="6C61A298" w14:textId="3B065258" w:rsidR="00A0633A" w:rsidRDefault="00F45561" w:rsidP="00A0633A">
      <w:pPr>
        <w:pStyle w:val="Firstparagraph"/>
        <w:jc w:val="center"/>
      </w:pPr>
      <w:r>
        <w:rPr>
          <w:noProof/>
        </w:rPr>
        <w:drawing>
          <wp:inline distT="0" distB="0" distL="0" distR="0" wp14:anchorId="084B8010" wp14:editId="10EEAC17">
            <wp:extent cx="5399405" cy="12357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CE8F" w14:textId="4DAF2D9D" w:rsidR="003818F8" w:rsidRPr="003818F8" w:rsidRDefault="003818F8" w:rsidP="003818F8">
      <w:pPr>
        <w:pStyle w:val="Caption"/>
      </w:pPr>
      <w:r>
        <w:t>7</w:t>
      </w:r>
      <w:r w:rsidRPr="00E07F37">
        <w:t xml:space="preserve">. ábra: </w:t>
      </w:r>
      <w:r>
        <w:t>UUID létrehozása</w:t>
      </w:r>
    </w:p>
    <w:p w14:paraId="2C5258C9" w14:textId="3513E144" w:rsidR="00A0633A" w:rsidRDefault="00A0633A" w:rsidP="00A0633A">
      <w:pPr>
        <w:pStyle w:val="Heading3"/>
      </w:pPr>
      <w:bookmarkStart w:id="40" w:name="_Toc101779844"/>
      <w:proofErr w:type="spellStart"/>
      <w:r>
        <w:t>Joi</w:t>
      </w:r>
      <w:bookmarkEnd w:id="40"/>
      <w:proofErr w:type="spellEnd"/>
    </w:p>
    <w:p w14:paraId="56B5AE97" w14:textId="4416C7BA" w:rsidR="00A0633A" w:rsidRDefault="00A0633A" w:rsidP="00A0633A">
      <w:pPr>
        <w:pStyle w:val="Firstparagraph"/>
      </w:pPr>
      <w:r>
        <w:t xml:space="preserve">A </w:t>
      </w:r>
      <w:proofErr w:type="spellStart"/>
      <w:r>
        <w:t>Joi</w:t>
      </w:r>
      <w:proofErr w:type="spellEnd"/>
      <w:r>
        <w:t xml:space="preserve"> az egy olyan modul amivel lehet adatsémákat létrehozni, és adatokat ellenőrizni hogy megfelelnek-e a várt formának, legyen az egy szám 1-</w:t>
      </w:r>
      <w:r w:rsidR="00FA4F71">
        <w:t xml:space="preserve">től </w:t>
      </w:r>
      <w:r>
        <w:t>10</w:t>
      </w:r>
      <w:r w:rsidR="00FA4F71">
        <w:t xml:space="preserve">-ig vagy egy minimum </w:t>
      </w:r>
      <w:r w:rsidR="00FA4F71">
        <w:lastRenderedPageBreak/>
        <w:t xml:space="preserve">8 karakter hosszú, minimum egy nagybetűvel, minimum 2 számmal és minimum 1 speciális karakterrel rendelkező </w:t>
      </w:r>
      <w:proofErr w:type="spellStart"/>
      <w:r w:rsidR="00FA4F71">
        <w:t>string</w:t>
      </w:r>
      <w:proofErr w:type="spellEnd"/>
      <w:r w:rsidR="00FA4F71">
        <w:t xml:space="preserve">. Ezeknek a sémáknak a létrehozására vannak beépített metódusok </w:t>
      </w:r>
      <w:r w:rsidR="00032249">
        <w:t xml:space="preserve">amik megkötik hogy milyen adat legyen, szám, szöveg, mi a minimum, maximum érték, hossz stb. De lehet reguláris kifejezéseket is használni, hogy komplexebb eseteket értékeljünk ki. </w:t>
      </w:r>
    </w:p>
    <w:p w14:paraId="38F9144B" w14:textId="2300FBF5" w:rsidR="001F6A54" w:rsidRDefault="001F6A54" w:rsidP="001F6A54">
      <w:pPr>
        <w:pStyle w:val="Firstparagraph"/>
        <w:jc w:val="center"/>
      </w:pPr>
      <w:r>
        <w:rPr>
          <w:noProof/>
        </w:rPr>
        <w:drawing>
          <wp:inline distT="0" distB="0" distL="0" distR="0" wp14:anchorId="7B1DFF8F" wp14:editId="7035F2A4">
            <wp:extent cx="5399405" cy="33280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B187" w14:textId="0DA6A28E" w:rsidR="003818F8" w:rsidRPr="003818F8" w:rsidRDefault="003818F8" w:rsidP="003818F8">
      <w:pPr>
        <w:pStyle w:val="Caption"/>
      </w:pPr>
      <w:r>
        <w:t>8</w:t>
      </w:r>
      <w:r w:rsidRPr="00E07F37">
        <w:t xml:space="preserve">. ábra: </w:t>
      </w:r>
      <w:r>
        <w:t>Skaláris adatellenőrzés JOI csomaggal</w:t>
      </w:r>
    </w:p>
    <w:p w14:paraId="7EE0DF43" w14:textId="5EBBFD1F" w:rsidR="001F6A54" w:rsidRDefault="001F6A54" w:rsidP="001F6A54">
      <w:r>
        <w:t xml:space="preserve">De egyesével vizsgálni például egy objektumnak a sok értékét időigényes, ezért az ajánlott módszer igazából egy objektum sémát ellenőrizni. </w:t>
      </w:r>
    </w:p>
    <w:p w14:paraId="6A0E79C8" w14:textId="618F13D5" w:rsidR="00866463" w:rsidRDefault="00866463" w:rsidP="003818F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4691893F" wp14:editId="2EB5C1E5">
            <wp:extent cx="5399405" cy="379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C3AC" w14:textId="2F35AD4E" w:rsidR="003818F8" w:rsidRPr="003818F8" w:rsidRDefault="003818F8" w:rsidP="003818F8">
      <w:pPr>
        <w:pStyle w:val="Caption"/>
      </w:pPr>
      <w:r>
        <w:t>9</w:t>
      </w:r>
      <w:r w:rsidRPr="00E07F37">
        <w:t xml:space="preserve">. ábra: </w:t>
      </w:r>
      <w:r w:rsidR="0032473A">
        <w:t>Komplexebb adatszerkezet ellenőrzése</w:t>
      </w:r>
    </w:p>
    <w:p w14:paraId="124BCC5B" w14:textId="1AC20110" w:rsidR="00FC44E7" w:rsidRDefault="00FC44E7" w:rsidP="00A538E1">
      <w:pPr>
        <w:pStyle w:val="Heading2"/>
      </w:pPr>
      <w:bookmarkStart w:id="41" w:name="_Toc99974865"/>
      <w:bookmarkStart w:id="42" w:name="_Toc101779845"/>
      <w:r>
        <w:t>Adatbázis</w:t>
      </w:r>
      <w:bookmarkEnd w:id="42"/>
    </w:p>
    <w:p w14:paraId="1FAF7BFC" w14:textId="6E254F88" w:rsidR="00FC44E7" w:rsidRDefault="00FC44E7" w:rsidP="00FC44E7">
      <w:pPr>
        <w:pStyle w:val="Heading3"/>
      </w:pPr>
      <w:bookmarkStart w:id="43" w:name="_Toc99974858"/>
      <w:bookmarkStart w:id="44" w:name="_Toc101779846"/>
      <w:proofErr w:type="spellStart"/>
      <w:r>
        <w:t>MariaDB</w:t>
      </w:r>
      <w:bookmarkEnd w:id="43"/>
      <w:bookmarkEnd w:id="44"/>
      <w:proofErr w:type="spellEnd"/>
    </w:p>
    <w:p w14:paraId="2F9CAF1A" w14:textId="00E232AB" w:rsidR="00DD35E6" w:rsidRPr="00DD35E6" w:rsidRDefault="00FB3049" w:rsidP="00EE0873">
      <w:pPr>
        <w:pStyle w:val="Firstparagraph"/>
      </w:pPr>
      <w:proofErr w:type="spellStart"/>
      <w:r>
        <w:t>MariaDB</w:t>
      </w:r>
      <w:proofErr w:type="spellEnd"/>
      <w:r>
        <w:t xml:space="preserve"> egy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relációs adatbázis</w:t>
      </w:r>
      <w:r w:rsidR="00DD35E6">
        <w:t xml:space="preserve">, eredetileg a </w:t>
      </w:r>
      <w:proofErr w:type="spellStart"/>
      <w:r w:rsidR="00DD35E6">
        <w:t>MySQL</w:t>
      </w:r>
      <w:proofErr w:type="spellEnd"/>
      <w:r w:rsidR="00DD35E6">
        <w:t xml:space="preserve"> egy továbbfejlesztett változata. Nagyon magas a </w:t>
      </w:r>
      <w:proofErr w:type="spellStart"/>
      <w:r w:rsidR="00DD35E6">
        <w:t>MySQL</w:t>
      </w:r>
      <w:proofErr w:type="spellEnd"/>
      <w:r w:rsidR="00DD35E6">
        <w:t xml:space="preserve">-el a kompatibilitása, ez látható abban is hogy a backend szerveren én igazából egy </w:t>
      </w:r>
      <w:proofErr w:type="spellStart"/>
      <w:r w:rsidR="00DD35E6">
        <w:t>MySQL</w:t>
      </w:r>
      <w:proofErr w:type="spellEnd"/>
      <w:r w:rsidR="00DD35E6">
        <w:t xml:space="preserve"> drivert használok a </w:t>
      </w:r>
      <w:proofErr w:type="spellStart"/>
      <w:r w:rsidR="00DD35E6">
        <w:t>MariaDB</w:t>
      </w:r>
      <w:proofErr w:type="spellEnd"/>
      <w:r w:rsidR="00DD35E6">
        <w:t xml:space="preserve"> eléréséhez és minden jól működik</w:t>
      </w:r>
      <w:r w:rsidR="00EE0873">
        <w:t xml:space="preserve"> és általában</w:t>
      </w:r>
      <w:r w:rsidR="00DD35E6">
        <w:t xml:space="preserve"> jobban skálázhatóbb</w:t>
      </w:r>
      <w:r w:rsidR="00EE0873">
        <w:t xml:space="preserve"> és gyorsabb mint mondjuk a </w:t>
      </w:r>
      <w:proofErr w:type="spellStart"/>
      <w:r w:rsidR="00EE0873">
        <w:t>MySQL</w:t>
      </w:r>
      <w:proofErr w:type="spellEnd"/>
      <w:r w:rsidR="00EE0873">
        <w:t>.</w:t>
      </w:r>
      <w:sdt>
        <w:sdtPr>
          <w:id w:val="1417442709"/>
          <w:citation/>
        </w:sdtPr>
        <w:sdtEndPr/>
        <w:sdtContent>
          <w:r w:rsidR="0032473A">
            <w:fldChar w:fldCharType="begin"/>
          </w:r>
          <w:r w:rsidR="0032473A">
            <w:instrText xml:space="preserve"> CITATION MariaDBMySQL \l 1038 </w:instrText>
          </w:r>
          <w:r w:rsidR="0032473A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[4]</w:t>
          </w:r>
          <w:r w:rsidR="0032473A">
            <w:fldChar w:fldCharType="end"/>
          </w:r>
        </w:sdtContent>
      </w:sdt>
    </w:p>
    <w:p w14:paraId="3F108FCB" w14:textId="48B63CEB" w:rsidR="00A538E1" w:rsidRDefault="00A538E1" w:rsidP="00A538E1">
      <w:pPr>
        <w:pStyle w:val="Heading2"/>
      </w:pPr>
      <w:bookmarkStart w:id="45" w:name="_Toc101779847"/>
      <w:r>
        <w:lastRenderedPageBreak/>
        <w:t>Frontend</w:t>
      </w:r>
      <w:bookmarkEnd w:id="41"/>
      <w:bookmarkEnd w:id="45"/>
    </w:p>
    <w:p w14:paraId="796923D4" w14:textId="2AE403C6" w:rsidR="00A538E1" w:rsidRDefault="00A538E1" w:rsidP="00A538E1">
      <w:pPr>
        <w:pStyle w:val="Heading3"/>
      </w:pPr>
      <w:bookmarkStart w:id="46" w:name="_Toc99974866"/>
      <w:bookmarkStart w:id="47" w:name="_Toc101779848"/>
      <w:proofErr w:type="spellStart"/>
      <w:r>
        <w:t>React</w:t>
      </w:r>
      <w:bookmarkEnd w:id="46"/>
      <w:bookmarkEnd w:id="47"/>
      <w:proofErr w:type="spellEnd"/>
    </w:p>
    <w:p w14:paraId="08718F83" w14:textId="097BE92A" w:rsidR="00287AB8" w:rsidRDefault="002C0E59" w:rsidP="00287AB8">
      <w:pPr>
        <w:pStyle w:val="Firstparagraph"/>
      </w:pPr>
      <w:proofErr w:type="spellStart"/>
      <w:r>
        <w:t>React</w:t>
      </w:r>
      <w:proofErr w:type="spellEnd"/>
      <w:r>
        <w:t xml:space="preserve"> az egy </w:t>
      </w:r>
      <w:proofErr w:type="spellStart"/>
      <w:r>
        <w:t>javascript</w:t>
      </w:r>
      <w:proofErr w:type="spellEnd"/>
      <w:r>
        <w:t xml:space="preserve"> könyvtár felhasználói </w:t>
      </w:r>
      <w:proofErr w:type="spellStart"/>
      <w:r>
        <w:t>interfacek</w:t>
      </w:r>
      <w:proofErr w:type="spellEnd"/>
      <w:r>
        <w:t xml:space="preserve"> létrehozásához. Komponens alapú ami annyit jelent hogy valamilyen logikát, </w:t>
      </w:r>
      <w:proofErr w:type="spellStart"/>
      <w:r w:rsidR="00D43418">
        <w:t>html</w:t>
      </w:r>
      <w:proofErr w:type="spellEnd"/>
      <w:r w:rsidR="00D43418">
        <w:t>-elemeket</w:t>
      </w:r>
      <w:r>
        <w:t xml:space="preserve"> </w:t>
      </w:r>
      <w:r w:rsidR="00D43418">
        <w:t>egy komponensbe összegyűjt, és lehet meghívni/felhasználni a kívánt helyen.</w:t>
      </w:r>
    </w:p>
    <w:p w14:paraId="4471804D" w14:textId="3851B726" w:rsidR="00237A10" w:rsidRDefault="00D43418" w:rsidP="00237A10">
      <w:r>
        <w:t xml:space="preserve">Ezeknek a komponenseknek van saját állapota is, vagyis a komponensen belül lehet azokat az adatokat tárolni, </w:t>
      </w:r>
      <w:r w:rsidR="00606210">
        <w:t xml:space="preserve">amiket felhasznál, de nem csak adatokat tárolhat hanem funkciókat is, amik </w:t>
      </w:r>
      <w:proofErr w:type="spellStart"/>
      <w:r w:rsidR="00606210">
        <w:t>megváltoztathajták</w:t>
      </w:r>
      <w:proofErr w:type="spellEnd"/>
      <w:r w:rsidR="00606210">
        <w:t xml:space="preserve"> a komponens állapotát, kinézetét.</w:t>
      </w:r>
    </w:p>
    <w:p w14:paraId="31EBFC61" w14:textId="0C7F4F0A" w:rsidR="00A657FB" w:rsidRDefault="00A657FB" w:rsidP="00237A10">
      <w:r>
        <w:t>Ezek a komponensek mindig valamilyen más komponensnek a gyermekei és minden egy fő komponensből indul ki(gyökér komponens) és fa struktúrában helyezkednek el.</w:t>
      </w:r>
    </w:p>
    <w:p w14:paraId="0B07E5AA" w14:textId="4AE700B5" w:rsidR="00A657FB" w:rsidRDefault="00A657FB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E8E526F" wp14:editId="2958A6AE">
            <wp:extent cx="5399405" cy="42468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F41" w14:textId="6D91FABD" w:rsidR="0032473A" w:rsidRPr="0032473A" w:rsidRDefault="0032473A" w:rsidP="0032473A">
      <w:pPr>
        <w:pStyle w:val="Caption"/>
      </w:pPr>
      <w:r>
        <w:t>10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alkalmazás komponens struktúrája</w:t>
      </w:r>
    </w:p>
    <w:p w14:paraId="0B2CBFF7" w14:textId="21D98B01" w:rsidR="00237A10" w:rsidRDefault="00237A10" w:rsidP="00237A10">
      <w:r>
        <w:t xml:space="preserve">Egy gyors példa a </w:t>
      </w:r>
      <w:proofErr w:type="spellStart"/>
      <w:r>
        <w:t>React</w:t>
      </w:r>
      <w:proofErr w:type="spellEnd"/>
      <w:r>
        <w:t xml:space="preserve"> komponens rendszerére</w:t>
      </w:r>
    </w:p>
    <w:p w14:paraId="31B67B88" w14:textId="61C3FC4C" w:rsidR="00237A10" w:rsidRDefault="00237A10" w:rsidP="00CC6366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112BC8C7" wp14:editId="1201833C">
            <wp:extent cx="5399405" cy="1891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D91C" w14:textId="4EF57CAC" w:rsidR="0032473A" w:rsidRPr="0032473A" w:rsidRDefault="0032473A" w:rsidP="0032473A">
      <w:pPr>
        <w:pStyle w:val="Caption"/>
      </w:pPr>
      <w:r>
        <w:t>11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funkcionális komponens létrehozása</w:t>
      </w:r>
    </w:p>
    <w:p w14:paraId="3EEC3E0C" w14:textId="0175548A" w:rsidR="00237A10" w:rsidRDefault="00237A10" w:rsidP="00237A10">
      <w:r>
        <w:t>A fenti kód létrehoz egy komponenst aminek saját állapota van és azt kezeli(</w:t>
      </w:r>
      <w:proofErr w:type="spellStart"/>
      <w:r>
        <w:t>count</w:t>
      </w:r>
      <w:proofErr w:type="spellEnd"/>
      <w:r>
        <w:t xml:space="preserve"> változó).</w:t>
      </w:r>
    </w:p>
    <w:p w14:paraId="0D38DB7F" w14:textId="71E3EE08" w:rsidR="00237A10" w:rsidRDefault="00237A10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411B3816" wp14:editId="7B9E9F9A">
            <wp:extent cx="5399405" cy="1948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8A3D" w14:textId="3933DDAE" w:rsidR="0032473A" w:rsidRPr="0032473A" w:rsidRDefault="0032473A" w:rsidP="0032473A">
      <w:pPr>
        <w:pStyle w:val="Caption"/>
      </w:pPr>
      <w:r>
        <w:t>12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alkalmazásban komponens használata</w:t>
      </w:r>
    </w:p>
    <w:p w14:paraId="057F79CD" w14:textId="03D06A41" w:rsidR="00237A10" w:rsidRDefault="00237A10" w:rsidP="00237A10">
      <w:r>
        <w:t>Itt pedig az elkészített komponenst importáljuk az App komponensbe, ami az applikációnak a gyökér eleme.</w:t>
      </w:r>
    </w:p>
    <w:p w14:paraId="6D88E467" w14:textId="47601B61" w:rsidR="00AE1401" w:rsidRDefault="00AE1401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1184D4F8" wp14:editId="2FEAF474">
            <wp:extent cx="4067175" cy="1638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35AC" w14:textId="2892B9EA" w:rsidR="0032473A" w:rsidRPr="0032473A" w:rsidRDefault="0032473A" w:rsidP="0032473A">
      <w:pPr>
        <w:pStyle w:val="Caption"/>
      </w:pPr>
      <w:r>
        <w:t>13</w:t>
      </w:r>
      <w:r w:rsidRPr="00E07F37">
        <w:t xml:space="preserve">. ábra: </w:t>
      </w:r>
      <w:r>
        <w:t>3 komponens bemutatása a böngészőben</w:t>
      </w:r>
    </w:p>
    <w:p w14:paraId="14A193CD" w14:textId="182932E4" w:rsidR="00AE1401" w:rsidRDefault="00AE1401" w:rsidP="00237A10">
      <w:r>
        <w:t>És ha elindítjuk a kliens szervert, lehet látni a 3 komponenst amit a gyökér komponensbe beletettünk és ha rákattintunk az egyik klikk gombra, akkor a mellette lévő számláló növekedni fog.</w:t>
      </w:r>
    </w:p>
    <w:p w14:paraId="7F920501" w14:textId="25D9819C" w:rsidR="00AE1401" w:rsidRPr="00D43418" w:rsidRDefault="00AE1401" w:rsidP="00237A10">
      <w:r>
        <w:lastRenderedPageBreak/>
        <w:t xml:space="preserve">Ez csak egy bevezetés volt a </w:t>
      </w:r>
      <w:proofErr w:type="spellStart"/>
      <w:r>
        <w:t>React</w:t>
      </w:r>
      <w:proofErr w:type="spellEnd"/>
      <w:r>
        <w:t xml:space="preserve"> komponens rendszerébe, de sokkal több funkciót is ellehet vele végezni, mint például feltételes megjelenítést, ami annyit jelent hogy valamilyen feltételek hatására, a komponens mást fog megjeleníteni.</w:t>
      </w:r>
    </w:p>
    <w:p w14:paraId="519067FD" w14:textId="52A8B7F8" w:rsidR="00A538E1" w:rsidRDefault="00A538E1" w:rsidP="00A538E1">
      <w:pPr>
        <w:pStyle w:val="Heading3"/>
      </w:pPr>
      <w:bookmarkStart w:id="48" w:name="_Toc99974867"/>
      <w:bookmarkStart w:id="49" w:name="_Toc101779849"/>
      <w:proofErr w:type="spellStart"/>
      <w:r>
        <w:t>Redux</w:t>
      </w:r>
      <w:bookmarkEnd w:id="48"/>
      <w:bookmarkEnd w:id="49"/>
      <w:proofErr w:type="spellEnd"/>
    </w:p>
    <w:p w14:paraId="2DA6927E" w14:textId="59CE1863" w:rsidR="00CC0568" w:rsidRDefault="00CC0568" w:rsidP="00CC0568">
      <w:pPr>
        <w:pStyle w:val="Firstparagraph"/>
      </w:pPr>
      <w:r>
        <w:t xml:space="preserve">Maga a </w:t>
      </w:r>
      <w:proofErr w:type="spellStart"/>
      <w:r>
        <w:t>Redux</w:t>
      </w:r>
      <w:proofErr w:type="spellEnd"/>
      <w:r>
        <w:t xml:space="preserve"> globális állapot tárolásra használható, amivel könnyen lehet úton követni a programnak a változásait és </w:t>
      </w:r>
      <w:proofErr w:type="spellStart"/>
      <w:r>
        <w:t>debuggolni</w:t>
      </w:r>
      <w:proofErr w:type="spellEnd"/>
      <w:r>
        <w:t xml:space="preserve">. Ez bármilyen </w:t>
      </w:r>
      <w:proofErr w:type="spellStart"/>
      <w:r>
        <w:t>Javascript</w:t>
      </w:r>
      <w:proofErr w:type="spellEnd"/>
      <w:r>
        <w:t xml:space="preserve"> applikációhoz használható, de a </w:t>
      </w:r>
      <w:proofErr w:type="spellStart"/>
      <w:r>
        <w:t>React</w:t>
      </w:r>
      <w:proofErr w:type="spellEnd"/>
      <w:r>
        <w:t xml:space="preserve">-hoz van </w:t>
      </w:r>
      <w:r w:rsidR="002E4E38">
        <w:t xml:space="preserve">egy hivatalos </w:t>
      </w:r>
      <w:proofErr w:type="spellStart"/>
      <w:r w:rsidR="002E4E38">
        <w:t>React</w:t>
      </w:r>
      <w:proofErr w:type="spellEnd"/>
      <w:r w:rsidR="002E4E38">
        <w:t xml:space="preserve"> </w:t>
      </w:r>
      <w:proofErr w:type="spellStart"/>
      <w:r w:rsidR="002E4E38">
        <w:t>Redux</w:t>
      </w:r>
      <w:proofErr w:type="spellEnd"/>
      <w:r w:rsidR="002E4E38">
        <w:t xml:space="preserve"> változat is, ami lehetővé teszi a komponenseknek a </w:t>
      </w:r>
      <w:proofErr w:type="spellStart"/>
      <w:r w:rsidR="002E4E38">
        <w:t>store-al</w:t>
      </w:r>
      <w:proofErr w:type="spellEnd"/>
      <w:r w:rsidR="002E4E38">
        <w:t>(Az a hely ahol tároljuk az applikációnak az adatait, állapotát) való kommunikációt.</w:t>
      </w:r>
    </w:p>
    <w:p w14:paraId="528A7CA2" w14:textId="26B8BD7D" w:rsidR="003F6762" w:rsidRPr="003F6762" w:rsidRDefault="003F6762" w:rsidP="003F6762">
      <w:proofErr w:type="spellStart"/>
      <w:r>
        <w:t>Redux</w:t>
      </w:r>
      <w:proofErr w:type="spellEnd"/>
      <w:r>
        <w:t xml:space="preserve"> alapból </w:t>
      </w:r>
      <w:proofErr w:type="spellStart"/>
      <w:r>
        <w:t>immutable</w:t>
      </w:r>
      <w:proofErr w:type="spellEnd"/>
      <w:r>
        <w:t xml:space="preserve">(változhatatlan) vagyis nem direkt változtatjuk az adatok állapotát, hanem egy másolatot készítünk az adott állapotról amit változtathatunk és </w:t>
      </w:r>
      <w:r w:rsidR="00162CC9">
        <w:t>utána a másolattal felülírjuk az eredeti állapotot</w:t>
      </w:r>
    </w:p>
    <w:p w14:paraId="008BF6EB" w14:textId="15720C9E" w:rsidR="002E4E38" w:rsidRDefault="002E4E38" w:rsidP="002E4E38">
      <w:r>
        <w:t xml:space="preserve">Hogy miért kell egy globális állapot </w:t>
      </w:r>
      <w:proofErr w:type="spellStart"/>
      <w:r>
        <w:t>manager</w:t>
      </w:r>
      <w:proofErr w:type="spellEnd"/>
      <w:r>
        <w:t xml:space="preserve">? Azért, mert a </w:t>
      </w:r>
      <w:proofErr w:type="spellStart"/>
      <w:r>
        <w:t>React</w:t>
      </w:r>
      <w:proofErr w:type="spellEnd"/>
      <w:r w:rsidR="009E6C6E">
        <w:t>-ban a komponensek fa struktúrában helyezkednek el</w:t>
      </w:r>
      <w:r w:rsidR="00A657FB">
        <w:t xml:space="preserve"> és ha egy komponensből átakarunk vinni egy másik komponensbe egy adatot, akkor azt felkell terjeszteni a szülőbe, ami majd a másik komponensnek átadja az adatot, ez a megoldás kicsi utakon, kicsi projektben még használható, de ha nagy a projekt, vagy az út amit megkell tennie az adatnak, akkor jobban járunk használjuk ezt a globális állapot megoldást.</w:t>
      </w:r>
    </w:p>
    <w:p w14:paraId="535ACE2F" w14:textId="271ACCE5" w:rsidR="00A657FB" w:rsidRDefault="00505CF8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1FA0C9C" wp14:editId="00447AB4">
            <wp:extent cx="5399405" cy="3090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2610" w14:textId="3AE9E3D3" w:rsidR="0032473A" w:rsidRPr="0032473A" w:rsidRDefault="0032473A" w:rsidP="0032473A">
      <w:pPr>
        <w:pStyle w:val="Caption"/>
      </w:pPr>
      <w:r>
        <w:lastRenderedPageBreak/>
        <w:t>14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fa struktúrájában adat megosztás más komponensekkel</w:t>
      </w:r>
    </w:p>
    <w:p w14:paraId="6A098EC2" w14:textId="229FC2B7" w:rsidR="00505CF8" w:rsidRDefault="00505CF8" w:rsidP="002E4E38">
      <w:r>
        <w:t>Ahogy a példán látható a gyerek komponens(</w:t>
      </w:r>
      <w:proofErr w:type="spellStart"/>
      <w:r>
        <w:t>gyk</w:t>
      </w:r>
      <w:proofErr w:type="spellEnd"/>
      <w:r>
        <w:t xml:space="preserve">) 11 </w:t>
      </w:r>
      <w:proofErr w:type="spellStart"/>
      <w:r>
        <w:t>ben</w:t>
      </w:r>
      <w:proofErr w:type="spellEnd"/>
      <w:r>
        <w:t xml:space="preserve"> változtatjuk a változó értékét, de hogy elérje egy másik komponens, felkell terjesztenünk a szülőbe ezt a változót, ami igazából annyi jelent hogy a szülő komponens </w:t>
      </w:r>
      <w:proofErr w:type="spellStart"/>
      <w:r>
        <w:t>ben</w:t>
      </w:r>
      <w:proofErr w:type="spellEnd"/>
      <w:r>
        <w:t xml:space="preserve"> is létezik ez a változó, de a </w:t>
      </w:r>
      <w:proofErr w:type="spellStart"/>
      <w:r>
        <w:t>gyk-nak</w:t>
      </w:r>
      <w:proofErr w:type="spellEnd"/>
      <w:r>
        <w:t xml:space="preserve"> továbbadjuk ezt a változót, és a változtatáshoz szükséges metódusokat. Ez a megoldás az érintett komponenseken végig viszi a változót</w:t>
      </w:r>
      <w:r w:rsidR="003E08DE">
        <w:t xml:space="preserve">, míg a </w:t>
      </w:r>
      <w:proofErr w:type="spellStart"/>
      <w:r w:rsidR="003E08DE">
        <w:t>Redux</w:t>
      </w:r>
      <w:proofErr w:type="spellEnd"/>
      <w:r w:rsidR="003E08DE">
        <w:t xml:space="preserve"> segítségével egy közös, globális helyen kezelhetjük azokat az adatokat, amiket 1 vagy több komponens is használni akar.</w:t>
      </w:r>
    </w:p>
    <w:p w14:paraId="65FDB169" w14:textId="62FB622A" w:rsidR="003E08DE" w:rsidRDefault="00B26F3B" w:rsidP="002E4E38">
      <w:proofErr w:type="spellStart"/>
      <w:r>
        <w:t>Redux</w:t>
      </w:r>
      <w:proofErr w:type="spellEnd"/>
      <w:r>
        <w:t xml:space="preserve"> 3 fő elemből áll</w:t>
      </w:r>
    </w:p>
    <w:p w14:paraId="60F1D56C" w14:textId="583F45CB" w:rsidR="00B26F3B" w:rsidRDefault="00B26F3B" w:rsidP="00B26F3B">
      <w:pPr>
        <w:pStyle w:val="ListParagraph"/>
      </w:pPr>
      <w:proofErr w:type="spellStart"/>
      <w:r>
        <w:t>Store</w:t>
      </w:r>
      <w:proofErr w:type="spellEnd"/>
    </w:p>
    <w:p w14:paraId="0E655098" w14:textId="3AED86C3" w:rsidR="00B26F3B" w:rsidRDefault="00B26F3B" w:rsidP="00B26F3B">
      <w:pPr>
        <w:pStyle w:val="ListParagraph"/>
      </w:pPr>
      <w:r>
        <w:t>Action</w:t>
      </w:r>
    </w:p>
    <w:p w14:paraId="4557B5D0" w14:textId="301F7C3E" w:rsidR="00B26F3B" w:rsidRDefault="00B26F3B" w:rsidP="00B26F3B">
      <w:pPr>
        <w:pStyle w:val="ListParagraph"/>
      </w:pPr>
      <w:proofErr w:type="spellStart"/>
      <w:r>
        <w:t>Reducer</w:t>
      </w:r>
      <w:proofErr w:type="spellEnd"/>
    </w:p>
    <w:p w14:paraId="42EE1876" w14:textId="68574444" w:rsidR="00B26F3B" w:rsidRDefault="00B26F3B" w:rsidP="00B26F3B">
      <w:r>
        <w:t xml:space="preserve">A </w:t>
      </w:r>
      <w:proofErr w:type="spellStart"/>
      <w:r>
        <w:t>store</w:t>
      </w:r>
      <w:proofErr w:type="spellEnd"/>
      <w:r>
        <w:t xml:space="preserve"> tartalmazza az adatokat, és a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innen szerzi az adatokat amiket megjeleníthet vagy feldolgozhatja. Az </w:t>
      </w:r>
      <w:proofErr w:type="spellStart"/>
      <w:r>
        <w:t>action</w:t>
      </w:r>
      <w:proofErr w:type="spellEnd"/>
      <w:r>
        <w:t xml:space="preserve"> az igazából egy funkció amit meghívhatunk</w:t>
      </w:r>
      <w:r w:rsidR="007D2318">
        <w:t xml:space="preserve">, adhatunk neki adatot amit feldolgoz és a legfontosabb része az hogy a </w:t>
      </w:r>
      <w:proofErr w:type="spellStart"/>
      <w:r w:rsidR="007D2318">
        <w:t>reducer-nek</w:t>
      </w:r>
      <w:proofErr w:type="spellEnd"/>
      <w:r w:rsidR="007D2318">
        <w:t xml:space="preserve"> átadja ezt az adatot. A </w:t>
      </w:r>
      <w:proofErr w:type="spellStart"/>
      <w:r w:rsidR="007D2318">
        <w:t>reducer</w:t>
      </w:r>
      <w:proofErr w:type="spellEnd"/>
      <w:r w:rsidR="007D2318">
        <w:t xml:space="preserve"> meg a </w:t>
      </w:r>
      <w:proofErr w:type="spellStart"/>
      <w:r w:rsidR="007D2318">
        <w:t>storeban</w:t>
      </w:r>
      <w:proofErr w:type="spellEnd"/>
      <w:r w:rsidR="007D2318">
        <w:t xml:space="preserve"> lévő adatokat változtatja meg legtöbbször az </w:t>
      </w:r>
      <w:proofErr w:type="spellStart"/>
      <w:r w:rsidR="007D2318">
        <w:t>action-től</w:t>
      </w:r>
      <w:proofErr w:type="spellEnd"/>
      <w:r w:rsidR="007D2318">
        <w:t xml:space="preserve"> kapott adatra.</w:t>
      </w:r>
    </w:p>
    <w:p w14:paraId="76E2E62D" w14:textId="6157F5E9" w:rsidR="007D2318" w:rsidRDefault="0074795E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C5BD38F" wp14:editId="23219272">
            <wp:extent cx="5391150" cy="2886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E867" w14:textId="00FBB2DC" w:rsidR="00F476F8" w:rsidRPr="00F476F8" w:rsidRDefault="00F476F8" w:rsidP="00F476F8">
      <w:pPr>
        <w:pStyle w:val="Caption"/>
      </w:pPr>
      <w:r>
        <w:t>15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folyamat ábrája</w:t>
      </w:r>
      <w:sdt>
        <w:sdtPr>
          <w:id w:val="1778051600"/>
          <w:citation/>
        </w:sdtPr>
        <w:sdtEndPr/>
        <w:sdtContent>
          <w:r>
            <w:fldChar w:fldCharType="begin"/>
          </w:r>
          <w:r>
            <w:instrText xml:space="preserve"> CITATION ReduxFlow \l 1038 </w:instrText>
          </w:r>
          <w:r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[5]</w:t>
          </w:r>
          <w:r>
            <w:fldChar w:fldCharType="end"/>
          </w:r>
        </w:sdtContent>
      </w:sdt>
    </w:p>
    <w:p w14:paraId="6EE49657" w14:textId="5D194523" w:rsidR="0074795E" w:rsidRPr="002E4E38" w:rsidRDefault="0074795E" w:rsidP="00B26F3B">
      <w:r>
        <w:t xml:space="preserve">A </w:t>
      </w:r>
      <w:proofErr w:type="spellStart"/>
      <w:r>
        <w:t>Redux</w:t>
      </w:r>
      <w:proofErr w:type="spellEnd"/>
      <w:r>
        <w:t xml:space="preserve"> adat </w:t>
      </w:r>
      <w:proofErr w:type="spellStart"/>
      <w:r>
        <w:t>folyama</w:t>
      </w:r>
      <w:proofErr w:type="spellEnd"/>
      <w:r>
        <w:t xml:space="preserve"> a fönti ábrán látható módon működik. A felhasználói felületen aut</w:t>
      </w:r>
      <w:r w:rsidR="00555655">
        <w:t>o</w:t>
      </w:r>
      <w:r>
        <w:t xml:space="preserve">matikusan vagy valamilyen esemény hatására, meghívunk egy </w:t>
      </w:r>
      <w:proofErr w:type="spellStart"/>
      <w:r>
        <w:t>actiont</w:t>
      </w:r>
      <w:proofErr w:type="spellEnd"/>
      <w:r>
        <w:t xml:space="preserve">, ami valamilyen adat feldolgozást csinálhat(pl.: kapott adat + 1) és utána az </w:t>
      </w:r>
      <w:proofErr w:type="spellStart"/>
      <w:r>
        <w:t>action</w:t>
      </w:r>
      <w:proofErr w:type="spellEnd"/>
      <w:r>
        <w:t xml:space="preserve"> akár több </w:t>
      </w:r>
      <w:proofErr w:type="spellStart"/>
      <w:r>
        <w:lastRenderedPageBreak/>
        <w:t>reducert</w:t>
      </w:r>
      <w:proofErr w:type="spellEnd"/>
      <w:r>
        <w:t xml:space="preserve"> is meghívhat amik megváltoztatják a </w:t>
      </w:r>
      <w:proofErr w:type="spellStart"/>
      <w:r>
        <w:t>storeban</w:t>
      </w:r>
      <w:proofErr w:type="spellEnd"/>
      <w:r>
        <w:t xml:space="preserve"> lévő értékeket, amiknek a változása megjelenik a felhasználói felületen, ha éppen megjele</w:t>
      </w:r>
      <w:r w:rsidR="00555655">
        <w:t>n</w:t>
      </w:r>
      <w:r>
        <w:t>íti azt.</w:t>
      </w:r>
    </w:p>
    <w:p w14:paraId="2BF22503" w14:textId="42BE72CA" w:rsidR="00A538E1" w:rsidRDefault="00A538E1" w:rsidP="00A538E1">
      <w:pPr>
        <w:pStyle w:val="Heading3"/>
      </w:pPr>
      <w:bookmarkStart w:id="50" w:name="_Toc99974868"/>
      <w:bookmarkStart w:id="51" w:name="_Toc101779850"/>
      <w:proofErr w:type="spellStart"/>
      <w:r>
        <w:t>Axios</w:t>
      </w:r>
      <w:bookmarkEnd w:id="50"/>
      <w:bookmarkEnd w:id="51"/>
      <w:proofErr w:type="spellEnd"/>
    </w:p>
    <w:p w14:paraId="1F46925E" w14:textId="0C0D0DA2" w:rsidR="005C5E80" w:rsidRDefault="005C5E80" w:rsidP="005C5E80">
      <w:pPr>
        <w:pStyle w:val="Firstparagraph"/>
      </w:pPr>
      <w:proofErr w:type="spellStart"/>
      <w:r>
        <w:t>Axios</w:t>
      </w:r>
      <w:proofErr w:type="spellEnd"/>
      <w:r>
        <w:t xml:space="preserve"> az egy </w:t>
      </w:r>
      <w:proofErr w:type="spellStart"/>
      <w:r>
        <w:t>promise</w:t>
      </w:r>
      <w:proofErr w:type="spellEnd"/>
      <w:r>
        <w:t xml:space="preserve">(ígéret) alapú http kliens amivel lehet http kéréseket küldeni böngészőből és </w:t>
      </w:r>
      <w:proofErr w:type="spellStart"/>
      <w:r>
        <w:t>nodejs</w:t>
      </w:r>
      <w:proofErr w:type="spellEnd"/>
      <w:r>
        <w:t xml:space="preserve"> alkalmazásból. </w:t>
      </w:r>
      <w:proofErr w:type="spellStart"/>
      <w:r>
        <w:t>Javascriptnek</w:t>
      </w:r>
      <w:proofErr w:type="spellEnd"/>
      <w:r>
        <w:t xml:space="preserve"> a </w:t>
      </w:r>
      <w:proofErr w:type="spellStart"/>
      <w:r>
        <w:t>Promise</w:t>
      </w:r>
      <w:proofErr w:type="spellEnd"/>
      <w:r>
        <w:t xml:space="preserve"> API-ját használja ezért az aszinkron kéréseket lehet kezelni .</w:t>
      </w:r>
      <w:proofErr w:type="spellStart"/>
      <w:r>
        <w:t>then</w:t>
      </w:r>
      <w:proofErr w:type="spellEnd"/>
      <w:r>
        <w:t xml:space="preserve"> és .</w:t>
      </w:r>
      <w:proofErr w:type="spellStart"/>
      <w:r>
        <w:t>catch</w:t>
      </w:r>
      <w:proofErr w:type="spellEnd"/>
      <w:r>
        <w:t xml:space="preserve"> megoldással, vagy az </w:t>
      </w:r>
      <w:proofErr w:type="spellStart"/>
      <w:r>
        <w:t>await</w:t>
      </w:r>
      <w:proofErr w:type="spellEnd"/>
      <w:r>
        <w:t xml:space="preserve"> operátorral hogy csak akkor történjen adat felhasználás, ha a kérésre érkezett válasz.</w:t>
      </w:r>
    </w:p>
    <w:p w14:paraId="6BD0BC8B" w14:textId="132742C0" w:rsidR="005C5E80" w:rsidRPr="005C5E80" w:rsidRDefault="005C5E80" w:rsidP="005C5E80">
      <w:r>
        <w:t xml:space="preserve">Van még több funkciója is a http kérések indításán kívül például </w:t>
      </w:r>
      <w:r w:rsidR="004B3D1C">
        <w:t xml:space="preserve">a kimenő kéréseket </w:t>
      </w:r>
      <w:proofErr w:type="spellStart"/>
      <w:r w:rsidR="004B3D1C">
        <w:t>interceptálja</w:t>
      </w:r>
      <w:proofErr w:type="spellEnd"/>
      <w:r w:rsidR="004B3D1C">
        <w:t xml:space="preserve"> és új adatokat ad hozzá a kéréshez pl.: Minden kéréshez hozzáadja a </w:t>
      </w:r>
      <w:proofErr w:type="spellStart"/>
      <w:r w:rsidR="004B3D1C">
        <w:t>Header</w:t>
      </w:r>
      <w:proofErr w:type="spellEnd"/>
      <w:r w:rsidR="004B3D1C">
        <w:t xml:space="preserve">-be az </w:t>
      </w:r>
      <w:proofErr w:type="spellStart"/>
      <w:r w:rsidR="004B3D1C">
        <w:t>authentikációhoz</w:t>
      </w:r>
      <w:proofErr w:type="spellEnd"/>
      <w:r w:rsidR="004B3D1C">
        <w:t xml:space="preserve"> szükséges </w:t>
      </w:r>
      <w:proofErr w:type="spellStart"/>
      <w:r w:rsidR="004B3D1C">
        <w:t>tokent</w:t>
      </w:r>
      <w:proofErr w:type="spellEnd"/>
      <w:r w:rsidR="004B3D1C">
        <w:t>.</w:t>
      </w:r>
    </w:p>
    <w:p w14:paraId="03829E3D" w14:textId="7027A61C" w:rsidR="00A538E1" w:rsidRDefault="00A538E1" w:rsidP="00A538E1">
      <w:pPr>
        <w:pStyle w:val="Heading3"/>
      </w:pPr>
      <w:bookmarkStart w:id="52" w:name="_Toc99974869"/>
      <w:bookmarkStart w:id="53" w:name="_Toc101779851"/>
      <w:proofErr w:type="spellStart"/>
      <w:r>
        <w:t>Socket</w:t>
      </w:r>
      <w:proofErr w:type="spellEnd"/>
      <w:r>
        <w:t xml:space="preserve"> Io </w:t>
      </w:r>
      <w:proofErr w:type="spellStart"/>
      <w:r>
        <w:t>Client</w:t>
      </w:r>
      <w:bookmarkEnd w:id="52"/>
      <w:bookmarkEnd w:id="53"/>
      <w:proofErr w:type="spellEnd"/>
    </w:p>
    <w:p w14:paraId="3C1C71C4" w14:textId="4B0D3B48" w:rsidR="00B72392" w:rsidRDefault="00B72392" w:rsidP="00B72392">
      <w:pPr>
        <w:pStyle w:val="Firstparagraph"/>
      </w:pPr>
      <w:r>
        <w:t xml:space="preserve">Ez a szerveren használt </w:t>
      </w:r>
      <w:proofErr w:type="spellStart"/>
      <w:r>
        <w:t>socket</w:t>
      </w:r>
      <w:proofErr w:type="spellEnd"/>
      <w:r>
        <w:t xml:space="preserve"> es kommunikációnak a kliens oldali fele, itt is egy </w:t>
      </w:r>
      <w:proofErr w:type="spellStart"/>
      <w:r>
        <w:t>socketen</w:t>
      </w:r>
      <w:proofErr w:type="spellEnd"/>
      <w:r>
        <w:t xml:space="preserve"> lehet létrehozni eseményeket amire figyel és lefutnak azok a funkciók amiket akarunk ha a szerverről érkezik egy olyan esemény vagy lehet eseményeket küldeni a szerver felé.</w:t>
      </w:r>
    </w:p>
    <w:p w14:paraId="55A81504" w14:textId="7AF6D805" w:rsidR="00B72392" w:rsidRDefault="00B72392" w:rsidP="00B72392">
      <w:r>
        <w:t xml:space="preserve">Ahhoz hogy ezt a </w:t>
      </w:r>
      <w:proofErr w:type="spellStart"/>
      <w:r>
        <w:t>socket-et</w:t>
      </w:r>
      <w:proofErr w:type="spellEnd"/>
      <w:r>
        <w:t xml:space="preserve"> megszerezzük ami tartalmazza az információkat ahhoz hogy a szerverrel kommunikáljunk csatlakozni kell a szerverhez és a visszakapott </w:t>
      </w:r>
      <w:proofErr w:type="spellStart"/>
      <w:r>
        <w:t>socket-et</w:t>
      </w:r>
      <w:proofErr w:type="spellEnd"/>
      <w:r>
        <w:t xml:space="preserve"> tároljuk.</w:t>
      </w:r>
    </w:p>
    <w:p w14:paraId="4E504E17" w14:textId="28E85DB5" w:rsidR="00F476F8" w:rsidRPr="00F476F8" w:rsidRDefault="004B4394" w:rsidP="00F476F8">
      <w:pPr>
        <w:pStyle w:val="Firstparagraph"/>
        <w:jc w:val="center"/>
      </w:pPr>
      <w:r>
        <w:rPr>
          <w:noProof/>
        </w:rPr>
        <w:drawing>
          <wp:inline distT="0" distB="0" distL="0" distR="0" wp14:anchorId="2B45C436" wp14:editId="5409B6C2">
            <wp:extent cx="5399405" cy="26771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9F17" w14:textId="2F2E03AB" w:rsidR="00F476F8" w:rsidRPr="00F476F8" w:rsidRDefault="00F476F8" w:rsidP="00F476F8">
      <w:pPr>
        <w:pStyle w:val="Caption"/>
      </w:pPr>
      <w:r>
        <w:t>16</w:t>
      </w:r>
      <w:r w:rsidRPr="00E07F37">
        <w:t xml:space="preserve">. ábra: </w:t>
      </w:r>
      <w:r>
        <w:t>Socket.IO esemény kibocsájtás és figyelés példa</w:t>
      </w:r>
    </w:p>
    <w:p w14:paraId="44FD3BD6" w14:textId="7387C12D" w:rsidR="00A538E1" w:rsidRDefault="00A538E1" w:rsidP="00A538E1">
      <w:pPr>
        <w:pStyle w:val="Heading3"/>
      </w:pPr>
      <w:bookmarkStart w:id="54" w:name="_Toc99974870"/>
      <w:bookmarkStart w:id="55" w:name="_Toc101779852"/>
      <w:proofErr w:type="spellStart"/>
      <w:r>
        <w:lastRenderedPageBreak/>
        <w:t>Typescript</w:t>
      </w:r>
      <w:bookmarkEnd w:id="54"/>
      <w:bookmarkEnd w:id="55"/>
      <w:proofErr w:type="spellEnd"/>
    </w:p>
    <w:p w14:paraId="1C791AE4" w14:textId="77777777" w:rsidR="00B13EE3" w:rsidRDefault="00342027" w:rsidP="00B13EE3">
      <w:pPr>
        <w:pStyle w:val="Firstparagraph"/>
      </w:pPr>
      <w:proofErr w:type="spellStart"/>
      <w:r>
        <w:t>TypeScript</w:t>
      </w:r>
      <w:proofErr w:type="spellEnd"/>
      <w:r>
        <w:t xml:space="preserve"> az egy programozási nyelv, </w:t>
      </w:r>
      <w:proofErr w:type="spellStart"/>
      <w:r>
        <w:t>igazábol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csak lehetővé teszi hogy típusokat használjunk amik csökkenthetik a </w:t>
      </w:r>
      <w:proofErr w:type="spellStart"/>
      <w:r>
        <w:t>javascript</w:t>
      </w:r>
      <w:proofErr w:type="spellEnd"/>
      <w:r>
        <w:t xml:space="preserve"> gyengén típusos szerkezetéből adandó hibákat.</w:t>
      </w:r>
    </w:p>
    <w:p w14:paraId="5B97709F" w14:textId="5CB46264" w:rsidR="00B13EE3" w:rsidRDefault="004902EA" w:rsidP="00900D80">
      <w:r>
        <w:t>Lehetővé teszi még hogy a funkcióknak megadjuk milyen típusú paramétereket várjon</w:t>
      </w:r>
      <w:r w:rsidR="002457ED">
        <w:t xml:space="preserve"> és</w:t>
      </w:r>
      <w:r>
        <w:t xml:space="preserve"> milyen típ</w:t>
      </w:r>
      <w:r w:rsidR="008361E4">
        <w:t>u</w:t>
      </w:r>
      <w:r>
        <w:t>sú értéket adjon vissza</w:t>
      </w:r>
      <w:r w:rsidR="008361E4">
        <w:t>. Lehet névtereket(</w:t>
      </w:r>
      <w:proofErr w:type="spellStart"/>
      <w:r w:rsidR="008361E4">
        <w:t>namespace</w:t>
      </w:r>
      <w:proofErr w:type="spellEnd"/>
      <w:r w:rsidR="008361E4">
        <w:t>), enumerátorokat</w:t>
      </w:r>
      <w:r w:rsidR="004D1486">
        <w:t xml:space="preserve"> és saját objektum sablonokat is könnyen létrehozni. A saját </w:t>
      </w:r>
      <w:proofErr w:type="spellStart"/>
      <w:r w:rsidR="004D1486">
        <w:t>készítésű</w:t>
      </w:r>
      <w:proofErr w:type="spellEnd"/>
      <w:r w:rsidR="004D1486">
        <w:t xml:space="preserve"> típusokat például enumerátorok, objektum sablonokat is lehet hozzárendelni változókhoz, függvényekhez</w:t>
      </w:r>
      <w:r w:rsidR="00B13EE3">
        <w:t>.</w:t>
      </w:r>
    </w:p>
    <w:p w14:paraId="02103233" w14:textId="26069D71" w:rsidR="004A2ACF" w:rsidRPr="004A2ACF" w:rsidRDefault="004A2ACF" w:rsidP="004A2ACF">
      <w:r>
        <w:t xml:space="preserve">A </w:t>
      </w:r>
      <w:proofErr w:type="spellStart"/>
      <w:r>
        <w:t>TypeScript</w:t>
      </w:r>
      <w:proofErr w:type="spellEnd"/>
      <w:r>
        <w:t xml:space="preserve"> azért is jó mert </w:t>
      </w:r>
      <w:proofErr w:type="spellStart"/>
      <w:r>
        <w:t>compileolásnál</w:t>
      </w:r>
      <w:proofErr w:type="spellEnd"/>
      <w:r>
        <w:t xml:space="preserve"> ellenőrzi hogy az adott típusok jó fajta adatot kapnak, és ha érzékeli hogy valamilyen változó rossz fajta értéket kap, vagy olyan funkciót akarunk elvégezni rajta amit a típusán nem lehetne, azt jelzi a </w:t>
      </w:r>
      <w:proofErr w:type="spellStart"/>
      <w:r>
        <w:t>TypeScript</w:t>
      </w:r>
      <w:proofErr w:type="spellEnd"/>
    </w:p>
    <w:p w14:paraId="41ED6AFE" w14:textId="3135343E" w:rsidR="00A538E1" w:rsidRDefault="00A538E1" w:rsidP="00A538E1">
      <w:pPr>
        <w:pStyle w:val="Heading3"/>
      </w:pPr>
      <w:bookmarkStart w:id="56" w:name="_Toc99974871"/>
      <w:bookmarkStart w:id="57" w:name="_Toc101779853"/>
      <w:proofErr w:type="spellStart"/>
      <w:r>
        <w:t>Classnames</w:t>
      </w:r>
      <w:bookmarkEnd w:id="56"/>
      <w:bookmarkEnd w:id="57"/>
      <w:proofErr w:type="spellEnd"/>
    </w:p>
    <w:p w14:paraId="6121E944" w14:textId="3929B9D0" w:rsidR="00C8612B" w:rsidRDefault="00C8612B" w:rsidP="00C8612B">
      <w:pPr>
        <w:pStyle w:val="Firstparagraph"/>
      </w:pPr>
      <w:r>
        <w:t xml:space="preserve">Ez egy </w:t>
      </w:r>
      <w:proofErr w:type="spellStart"/>
      <w:r>
        <w:t>Javascript</w:t>
      </w:r>
      <w:proofErr w:type="spellEnd"/>
      <w:r>
        <w:t xml:space="preserve"> modul amit </w:t>
      </w:r>
      <w:proofErr w:type="spellStart"/>
      <w:r>
        <w:t>html</w:t>
      </w:r>
      <w:proofErr w:type="spellEnd"/>
      <w:r>
        <w:t xml:space="preserve"> elemek osztályneveinek feltételes összekapcsolás</w:t>
      </w:r>
      <w:r w:rsidR="00E21B53">
        <w:t xml:space="preserve"> könnyítésére hozták létre</w:t>
      </w:r>
      <w:r w:rsidR="00A4267D">
        <w:t>. Igazából ez</w:t>
      </w:r>
      <w:r w:rsidR="00E21B53">
        <w:t xml:space="preserve"> a modul</w:t>
      </w:r>
      <w:r w:rsidR="00A4267D">
        <w:t xml:space="preserve"> csak annyit csinál, hogy a megadott </w:t>
      </w:r>
      <w:proofErr w:type="spellStart"/>
      <w:r w:rsidR="00A4267D">
        <w:t>stringek</w:t>
      </w:r>
      <w:r w:rsidR="00E21B53">
        <w:t>ből</w:t>
      </w:r>
      <w:proofErr w:type="spellEnd"/>
      <w:r w:rsidR="00A4267D">
        <w:t xml:space="preserve"> </w:t>
      </w:r>
      <w:r w:rsidR="00E21B53">
        <w:t xml:space="preserve">létrehoz egy új </w:t>
      </w:r>
      <w:proofErr w:type="spellStart"/>
      <w:r w:rsidR="00E21B53">
        <w:t>stringet</w:t>
      </w:r>
      <w:proofErr w:type="spellEnd"/>
      <w:r w:rsidR="00E21B53">
        <w:t xml:space="preserve"> amivel a </w:t>
      </w:r>
      <w:proofErr w:type="spellStart"/>
      <w:r w:rsidR="00E21B53">
        <w:t>html</w:t>
      </w:r>
      <w:proofErr w:type="spellEnd"/>
      <w:r w:rsidR="00E21B53">
        <w:t xml:space="preserve"> </w:t>
      </w:r>
      <w:proofErr w:type="spellStart"/>
      <w:r w:rsidR="00E21B53">
        <w:t>css</w:t>
      </w:r>
      <w:proofErr w:type="spellEnd"/>
      <w:r w:rsidR="00E21B53">
        <w:t xml:space="preserve"> osztályokat lehet hozzárendelni egy </w:t>
      </w:r>
      <w:proofErr w:type="spellStart"/>
      <w:r w:rsidR="00E21B53">
        <w:t>html</w:t>
      </w:r>
      <w:proofErr w:type="spellEnd"/>
      <w:r w:rsidR="00E21B53">
        <w:t xml:space="preserve"> elemhez. A feltételes összekapcsolást a </w:t>
      </w:r>
      <w:proofErr w:type="spellStart"/>
      <w:r w:rsidR="00E21B53">
        <w:t>stringekhez</w:t>
      </w:r>
      <w:proofErr w:type="spellEnd"/>
      <w:r w:rsidR="00E21B53">
        <w:t xml:space="preserve"> tartozó feltétel típus kiértékelésével végzi el, vagyis ha egy </w:t>
      </w:r>
      <w:proofErr w:type="spellStart"/>
      <w:r w:rsidR="00E21B53">
        <w:t>stringhez</w:t>
      </w:r>
      <w:proofErr w:type="spellEnd"/>
      <w:r w:rsidR="00E21B53">
        <w:t xml:space="preserve"> tartozik egy feltétel akkor az akkor fog megjelenni a végső </w:t>
      </w:r>
      <w:proofErr w:type="spellStart"/>
      <w:r w:rsidR="00E21B53">
        <w:t>stringbe</w:t>
      </w:r>
      <w:proofErr w:type="spellEnd"/>
      <w:r w:rsidR="00E21B53">
        <w:t xml:space="preserve"> ha a feltétele igaz.</w:t>
      </w:r>
    </w:p>
    <w:p w14:paraId="348B9667" w14:textId="036DE33E" w:rsidR="00E21B53" w:rsidRDefault="00E21B53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061ABCFC" wp14:editId="29E65BC5">
            <wp:extent cx="5399405" cy="821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729A" w14:textId="5675BCAC" w:rsidR="00F476F8" w:rsidRPr="00F476F8" w:rsidRDefault="00F476F8" w:rsidP="00F476F8">
      <w:pPr>
        <w:pStyle w:val="Caption"/>
      </w:pPr>
      <w:r>
        <w:t>17</w:t>
      </w:r>
      <w:r w:rsidRPr="00E07F37">
        <w:t xml:space="preserve">. ábra: </w:t>
      </w:r>
      <w:proofErr w:type="spellStart"/>
      <w:r w:rsidR="006328E7">
        <w:t>classnames</w:t>
      </w:r>
      <w:proofErr w:type="spellEnd"/>
      <w:r w:rsidR="006328E7">
        <w:t xml:space="preserve"> csomag használatára példa</w:t>
      </w:r>
    </w:p>
    <w:p w14:paraId="4C2E5B7A" w14:textId="77777777" w:rsidR="00A538E1" w:rsidRDefault="00A538E1" w:rsidP="00A538E1">
      <w:pPr>
        <w:pStyle w:val="Heading2"/>
      </w:pPr>
      <w:bookmarkStart w:id="58" w:name="_Toc99974872"/>
      <w:bookmarkStart w:id="59" w:name="_Toc101779854"/>
      <w:r>
        <w:lastRenderedPageBreak/>
        <w:t>Proxy</w:t>
      </w:r>
      <w:bookmarkEnd w:id="58"/>
      <w:bookmarkEnd w:id="59"/>
    </w:p>
    <w:p w14:paraId="297842EB" w14:textId="0EEBA715" w:rsidR="00A538E1" w:rsidRDefault="00A538E1" w:rsidP="00A538E1">
      <w:pPr>
        <w:pStyle w:val="Heading3"/>
      </w:pPr>
      <w:bookmarkStart w:id="60" w:name="_Toc99974873"/>
      <w:bookmarkStart w:id="61" w:name="_Toc101779855"/>
      <w:r>
        <w:t>http-proxy-</w:t>
      </w:r>
      <w:proofErr w:type="spellStart"/>
      <w:r>
        <w:t>middleware</w:t>
      </w:r>
      <w:bookmarkEnd w:id="60"/>
      <w:bookmarkEnd w:id="61"/>
      <w:proofErr w:type="spellEnd"/>
    </w:p>
    <w:p w14:paraId="3EEB1D22" w14:textId="77777777" w:rsidR="00682D68" w:rsidRDefault="003313AA" w:rsidP="003313AA">
      <w:pPr>
        <w:pStyle w:val="Firstparagraph"/>
      </w:pPr>
      <w:r>
        <w:t xml:space="preserve">Ezzel a Node.JS modullal létre lehet hozni egy proxy </w:t>
      </w:r>
      <w:proofErr w:type="spellStart"/>
      <w:r>
        <w:t>middleware</w:t>
      </w:r>
      <w:proofErr w:type="spellEnd"/>
      <w:r>
        <w:t>-t amit egy http proxy működtetésére lehet felhasználni. Egy http proxy kettő vagy több szolgáltatás között létezik, és rajta keresztül kommunikálnak ezek a résztvevők.</w:t>
      </w:r>
    </w:p>
    <w:p w14:paraId="4604BF1C" w14:textId="77777777" w:rsidR="00682D68" w:rsidRDefault="00682D68" w:rsidP="00900D80">
      <w:r>
        <w:t>Főként a kliens és a szerver között helyezkedik el, ami annyit jelent hogy a kliensről érkező kéréseket továbbítja a megfelelő szolgáltatásnak, ami lehet saját szerver vagy külső szolgáltatás is(Valamilyen API).</w:t>
      </w:r>
    </w:p>
    <w:p w14:paraId="2B940898" w14:textId="7A084BB1" w:rsidR="00900D80" w:rsidRDefault="00682D68" w:rsidP="00900D80">
      <w:r>
        <w:t xml:space="preserve">De a proxy végezhet valamilyen műveletet is ezekkel a kérésekkel </w:t>
      </w:r>
      <w:proofErr w:type="spellStart"/>
      <w:r>
        <w:t>mielött</w:t>
      </w:r>
      <w:proofErr w:type="spellEnd"/>
      <w:r>
        <w:t xml:space="preserve"> továbbadja, lehet az </w:t>
      </w:r>
      <w:proofErr w:type="spellStart"/>
      <w:r>
        <w:t>logolás</w:t>
      </w:r>
      <w:proofErr w:type="spellEnd"/>
      <w:r>
        <w:t xml:space="preserve">, érvényesség ellenőrzése, </w:t>
      </w:r>
      <w:proofErr w:type="spellStart"/>
      <w:r>
        <w:t>header</w:t>
      </w:r>
      <w:proofErr w:type="spellEnd"/>
      <w:r>
        <w:t xml:space="preserve"> vagy body módosítása.</w:t>
      </w:r>
      <w:r w:rsidR="00900D80">
        <w:t xml:space="preserve"> De fellehet használni akár arra is, hogy megfelelő módon elossza a terhet a különböző szerverek között, hogy ne terhelődjenek aránytalanul.</w:t>
      </w:r>
    </w:p>
    <w:p w14:paraId="2B4CBDF9" w14:textId="4A9E2280" w:rsidR="004305A6" w:rsidRDefault="00900D80" w:rsidP="00900D80">
      <w:r>
        <w:t>Az applikációnkat biztonságosabbá is lehet tenni azzal hogy elrejtjük azokat az erőforrásokat amiket felhasználunk, így nem fog kikerülni a nagyvilágba hogy milyen szolgáltatásokat használunk, azokat hol lehet elérni és a legfontosabb, hogy a szolgáltatáshoz használt kulcsokat</w:t>
      </w:r>
      <w:r w:rsidR="00C90A39">
        <w:t xml:space="preserve">, </w:t>
      </w:r>
      <w:proofErr w:type="spellStart"/>
      <w:r w:rsidR="00C90A39">
        <w:t>authentikációhoz</w:t>
      </w:r>
      <w:proofErr w:type="spellEnd"/>
      <w:r w:rsidR="00C90A39">
        <w:t xml:space="preserve"> adatokat</w:t>
      </w:r>
      <w:r>
        <w:t xml:space="preserve"> nem a kliensen tároljuk hanem a proxy-n ami</w:t>
      </w:r>
      <w:r w:rsidR="00C90A39">
        <w:t>hez a kliens nem fér hozzá.</w:t>
      </w:r>
    </w:p>
    <w:p w14:paraId="2F9E5ED2" w14:textId="77777777" w:rsidR="004305A6" w:rsidRDefault="004305A6">
      <w:pPr>
        <w:spacing w:after="160" w:line="259" w:lineRule="auto"/>
        <w:ind w:firstLine="0"/>
        <w:jc w:val="left"/>
      </w:pPr>
      <w:r>
        <w:br w:type="page"/>
      </w:r>
    </w:p>
    <w:p w14:paraId="05AC04EC" w14:textId="390E91C2" w:rsidR="00A538E1" w:rsidRDefault="00A538E1" w:rsidP="00A538E1">
      <w:pPr>
        <w:pStyle w:val="Heading1"/>
      </w:pPr>
      <w:bookmarkStart w:id="62" w:name="_Toc99974874"/>
      <w:bookmarkStart w:id="63" w:name="_Toc101779856"/>
      <w:r>
        <w:lastRenderedPageBreak/>
        <w:t>Specifikáció</w:t>
      </w:r>
      <w:bookmarkEnd w:id="62"/>
      <w:bookmarkEnd w:id="63"/>
    </w:p>
    <w:p w14:paraId="7EFAA3CD" w14:textId="662BC7D8" w:rsidR="0028153A" w:rsidRDefault="0028153A" w:rsidP="0028153A">
      <w:pPr>
        <w:pStyle w:val="Heading2"/>
      </w:pPr>
      <w:bookmarkStart w:id="64" w:name="_Toc101779857"/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diagram</w:t>
      </w:r>
      <w:bookmarkEnd w:id="64"/>
    </w:p>
    <w:p w14:paraId="389E8B7A" w14:textId="5019BAD8" w:rsidR="0028153A" w:rsidRPr="0028153A" w:rsidRDefault="0028153A" w:rsidP="0028153A">
      <w:pPr>
        <w:pStyle w:val="Firstparagraph"/>
        <w:jc w:val="center"/>
      </w:pPr>
      <w:r>
        <w:rPr>
          <w:noProof/>
        </w:rPr>
        <w:drawing>
          <wp:inline distT="0" distB="0" distL="0" distR="0" wp14:anchorId="1DD47B45" wp14:editId="79CD3290">
            <wp:extent cx="5398770" cy="4941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7327" w14:textId="4601D32C" w:rsidR="00A538E1" w:rsidRDefault="00A538E1" w:rsidP="00A538E1">
      <w:pPr>
        <w:pStyle w:val="Heading2"/>
      </w:pPr>
      <w:bookmarkStart w:id="65" w:name="_Toc99974875"/>
      <w:bookmarkStart w:id="66" w:name="_Toc101779858"/>
      <w:r>
        <w:t>Funkcionális követelmények</w:t>
      </w:r>
      <w:bookmarkEnd w:id="65"/>
      <w:bookmarkEnd w:id="66"/>
    </w:p>
    <w:p w14:paraId="4F0F2449" w14:textId="1F969C94" w:rsidR="00EC0ABA" w:rsidRDefault="00EC0ABA" w:rsidP="00EC0ABA">
      <w:pPr>
        <w:pStyle w:val="ListParagraph"/>
      </w:pPr>
      <w:r>
        <w:t>Mangák keresése</w:t>
      </w:r>
    </w:p>
    <w:p w14:paraId="70018B4A" w14:textId="672A5A31" w:rsidR="00EC0ABA" w:rsidRDefault="00EC0ABA" w:rsidP="00EC0ABA">
      <w:pPr>
        <w:pStyle w:val="ListParagraph"/>
      </w:pPr>
      <w:r>
        <w:t>Mangák olvasása</w:t>
      </w:r>
    </w:p>
    <w:p w14:paraId="5ED3092D" w14:textId="2A95E288" w:rsidR="00EC0ABA" w:rsidRDefault="00EC0ABA" w:rsidP="00EC0ABA">
      <w:pPr>
        <w:pStyle w:val="ListParagraph"/>
      </w:pPr>
      <w:r>
        <w:t>Mangák értékelése</w:t>
      </w:r>
    </w:p>
    <w:p w14:paraId="53204AD4" w14:textId="4530FB5C" w:rsidR="0019051B" w:rsidRDefault="0019051B" w:rsidP="00EC0ABA">
      <w:pPr>
        <w:pStyle w:val="ListParagraph"/>
      </w:pPr>
      <w:r>
        <w:t>Manga írók, fordítók megjelenítése</w:t>
      </w:r>
    </w:p>
    <w:p w14:paraId="4A59652A" w14:textId="4883D24B" w:rsidR="00EC0ABA" w:rsidRDefault="00EC0ABA" w:rsidP="00EC0ABA">
      <w:pPr>
        <w:pStyle w:val="ListParagraph"/>
      </w:pPr>
      <w:r>
        <w:t xml:space="preserve">Mangák </w:t>
      </w:r>
      <w:r w:rsidR="0019051B">
        <w:t>gyűjteményekbe gyűjtése</w:t>
      </w:r>
    </w:p>
    <w:p w14:paraId="0795BE44" w14:textId="6E35E07A" w:rsidR="00EC0ABA" w:rsidRDefault="00EC0ABA" w:rsidP="00EC0ABA">
      <w:pPr>
        <w:pStyle w:val="ListParagraph"/>
      </w:pPr>
      <w:r>
        <w:t xml:space="preserve">Manga alá </w:t>
      </w:r>
      <w:proofErr w:type="spellStart"/>
      <w:r>
        <w:t>kommentelés</w:t>
      </w:r>
      <w:proofErr w:type="spellEnd"/>
    </w:p>
    <w:p w14:paraId="23F19EC9" w14:textId="768F8EA3" w:rsidR="00EC0ABA" w:rsidRDefault="00EC0ABA" w:rsidP="00EC0ABA">
      <w:pPr>
        <w:pStyle w:val="ListParagraph"/>
      </w:pPr>
      <w:r>
        <w:t xml:space="preserve">Manga fejezet alá </w:t>
      </w:r>
      <w:proofErr w:type="spellStart"/>
      <w:r>
        <w:t>kommentelés</w:t>
      </w:r>
      <w:proofErr w:type="spellEnd"/>
    </w:p>
    <w:p w14:paraId="4C29C4E0" w14:textId="587D9A73" w:rsidR="00EC0ABA" w:rsidRDefault="00EC0ABA" w:rsidP="00EC0ABA">
      <w:pPr>
        <w:pStyle w:val="ListParagraph"/>
      </w:pPr>
      <w:r>
        <w:lastRenderedPageBreak/>
        <w:t xml:space="preserve">Fórum </w:t>
      </w:r>
      <w:proofErr w:type="spellStart"/>
      <w:r>
        <w:t>thread</w:t>
      </w:r>
      <w:proofErr w:type="spellEnd"/>
      <w:r>
        <w:t xml:space="preserve"> létrehozása</w:t>
      </w:r>
    </w:p>
    <w:p w14:paraId="659B0657" w14:textId="02A04B97" w:rsidR="00EC0ABA" w:rsidRDefault="00EC0ABA" w:rsidP="00EC0ABA">
      <w:pPr>
        <w:pStyle w:val="ListParagraph"/>
      </w:pPr>
      <w:r>
        <w:t xml:space="preserve">Fórum </w:t>
      </w:r>
      <w:proofErr w:type="spellStart"/>
      <w:r>
        <w:t>thread</w:t>
      </w:r>
      <w:proofErr w:type="spellEnd"/>
      <w:r>
        <w:t xml:space="preserve"> alá </w:t>
      </w:r>
      <w:proofErr w:type="spellStart"/>
      <w:r>
        <w:t>kommentelni</w:t>
      </w:r>
      <w:proofErr w:type="spellEnd"/>
    </w:p>
    <w:p w14:paraId="03C308D0" w14:textId="700D4F3F" w:rsidR="0020575C" w:rsidRDefault="00EC0ABA" w:rsidP="0020575C">
      <w:pPr>
        <w:pStyle w:val="ListParagraph"/>
      </w:pPr>
      <w:r>
        <w:t>Kommentek értékelése</w:t>
      </w:r>
    </w:p>
    <w:p w14:paraId="49A60DD6" w14:textId="757D20E4" w:rsidR="0020575C" w:rsidRDefault="0020575C" w:rsidP="0020575C">
      <w:pPr>
        <w:pStyle w:val="ListParagraph"/>
      </w:pPr>
      <w:r>
        <w:t>Bejelentkezés</w:t>
      </w:r>
    </w:p>
    <w:p w14:paraId="5C63CC28" w14:textId="6A63E22A" w:rsidR="0020575C" w:rsidRDefault="0020575C" w:rsidP="0020575C">
      <w:pPr>
        <w:pStyle w:val="ListParagraph"/>
      </w:pPr>
      <w:r>
        <w:t>Regisztráció</w:t>
      </w:r>
    </w:p>
    <w:p w14:paraId="5A80865E" w14:textId="26F86AD8" w:rsidR="00EC0ABA" w:rsidRDefault="0020575C" w:rsidP="0020575C">
      <w:pPr>
        <w:pStyle w:val="ListParagraph"/>
      </w:pPr>
      <w:r>
        <w:t>Profil adatok változtatása</w:t>
      </w:r>
    </w:p>
    <w:p w14:paraId="37E1CE46" w14:textId="04DEDAB7" w:rsidR="00EC0ABA" w:rsidRDefault="00EC0ABA" w:rsidP="0020575C">
      <w:pPr>
        <w:pStyle w:val="ListParagraph"/>
      </w:pPr>
      <w:r>
        <w:t>Barátok felvétele</w:t>
      </w:r>
    </w:p>
    <w:p w14:paraId="02298189" w14:textId="30A18D49" w:rsidR="00EC0ABA" w:rsidRDefault="0019051B" w:rsidP="00EC0ABA">
      <w:pPr>
        <w:pStyle w:val="ListParagraph"/>
      </w:pPr>
      <w:r>
        <w:t xml:space="preserve">Barátokkal </w:t>
      </w:r>
      <w:proofErr w:type="spellStart"/>
      <w:r>
        <w:t>chatelés</w:t>
      </w:r>
      <w:proofErr w:type="spellEnd"/>
    </w:p>
    <w:p w14:paraId="40B5EF34" w14:textId="158A5921" w:rsidR="0020575C" w:rsidRPr="00EC0ABA" w:rsidRDefault="0020575C" w:rsidP="00EC0ABA">
      <w:pPr>
        <w:pStyle w:val="ListParagraph"/>
      </w:pPr>
      <w:proofErr w:type="spellStart"/>
      <w:r>
        <w:t>MangaDex-ről</w:t>
      </w:r>
      <w:proofErr w:type="spellEnd"/>
      <w:r>
        <w:t xml:space="preserve"> </w:t>
      </w:r>
      <w:proofErr w:type="spellStart"/>
      <w:r>
        <w:t>hotlinkelés</w:t>
      </w:r>
      <w:proofErr w:type="spellEnd"/>
      <w:r>
        <w:t xml:space="preserve"> elkerülése</w:t>
      </w:r>
    </w:p>
    <w:p w14:paraId="0A5F7976" w14:textId="5B90025A" w:rsidR="00A538E1" w:rsidRDefault="00A538E1" w:rsidP="00A538E1">
      <w:pPr>
        <w:pStyle w:val="Heading2"/>
      </w:pPr>
      <w:bookmarkStart w:id="67" w:name="_Toc99974876"/>
      <w:bookmarkStart w:id="68" w:name="_Toc101779859"/>
      <w:r>
        <w:t>Nem funkcionális követelmények</w:t>
      </w:r>
      <w:bookmarkEnd w:id="67"/>
      <w:bookmarkEnd w:id="68"/>
    </w:p>
    <w:p w14:paraId="528B6E96" w14:textId="2157A517" w:rsidR="0019051B" w:rsidRDefault="0019051B" w:rsidP="0019051B">
      <w:pPr>
        <w:pStyle w:val="ListParagraph"/>
      </w:pPr>
      <w:r>
        <w:t xml:space="preserve">Backend szerver </w:t>
      </w:r>
      <w:proofErr w:type="spellStart"/>
      <w:r>
        <w:t>Node.Js</w:t>
      </w:r>
      <w:proofErr w:type="spellEnd"/>
      <w:r>
        <w:t xml:space="preserve"> API szerver</w:t>
      </w:r>
    </w:p>
    <w:p w14:paraId="3A65182E" w14:textId="402D8141" w:rsidR="0019051B" w:rsidRDefault="0019051B" w:rsidP="0019051B">
      <w:pPr>
        <w:pStyle w:val="ListParagraph"/>
      </w:pPr>
      <w:r>
        <w:t xml:space="preserve">Adatbázis </w:t>
      </w:r>
      <w:proofErr w:type="spellStart"/>
      <w:r>
        <w:t>MySQL</w:t>
      </w:r>
      <w:proofErr w:type="spellEnd"/>
      <w:r>
        <w:t>(</w:t>
      </w:r>
      <w:proofErr w:type="spellStart"/>
      <w:r>
        <w:t>MariaDB</w:t>
      </w:r>
      <w:proofErr w:type="spellEnd"/>
      <w:r>
        <w:t>)</w:t>
      </w:r>
    </w:p>
    <w:p w14:paraId="2CC466E4" w14:textId="3E6B6026" w:rsidR="0019051B" w:rsidRPr="0019051B" w:rsidRDefault="0020575C" w:rsidP="0019051B">
      <w:pPr>
        <w:pStyle w:val="ListParagraph"/>
      </w:pPr>
      <w:r>
        <w:t xml:space="preserve">Frontend </w:t>
      </w:r>
      <w:proofErr w:type="spellStart"/>
      <w:r>
        <w:t>React</w:t>
      </w:r>
      <w:proofErr w:type="spellEnd"/>
      <w:r>
        <w:t>-ban íródjon</w:t>
      </w:r>
    </w:p>
    <w:p w14:paraId="0BC352A0" w14:textId="7BE32C75" w:rsidR="00A538E1" w:rsidRDefault="00A538E1" w:rsidP="00433693">
      <w:pPr>
        <w:pStyle w:val="Heading1"/>
      </w:pPr>
      <w:bookmarkStart w:id="69" w:name="_Toc99974877"/>
      <w:bookmarkStart w:id="70" w:name="_Toc101779860"/>
      <w:r>
        <w:t>Rendszer architektúra</w:t>
      </w:r>
      <w:bookmarkEnd w:id="69"/>
      <w:bookmarkEnd w:id="70"/>
    </w:p>
    <w:p w14:paraId="552D8EBF" w14:textId="5D0730A9" w:rsidR="00F74DF7" w:rsidRDefault="00F74DF7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7948FA9" wp14:editId="581446DA">
            <wp:extent cx="5391150" cy="3476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998F" w14:textId="2DABA94B" w:rsidR="006328E7" w:rsidRPr="006328E7" w:rsidRDefault="006328E7" w:rsidP="006328E7">
      <w:pPr>
        <w:pStyle w:val="Caption"/>
      </w:pPr>
      <w:r>
        <w:lastRenderedPageBreak/>
        <w:t>18</w:t>
      </w:r>
      <w:r w:rsidRPr="00E07F37">
        <w:t xml:space="preserve">. ábra: </w:t>
      </w:r>
      <w:r>
        <w:t>Szakdolgozat programjának az architektúrája</w:t>
      </w:r>
    </w:p>
    <w:p w14:paraId="350520EA" w14:textId="6355F5E2" w:rsidR="00F74DF7" w:rsidRPr="00F74DF7" w:rsidRDefault="00F74DF7" w:rsidP="00F74DF7">
      <w:pPr>
        <w:pStyle w:val="Firstparagraph"/>
      </w:pPr>
      <w:r>
        <w:t>A weboldalról két f</w:t>
      </w:r>
      <w:r w:rsidR="002457ED">
        <w:t>éle kérést</w:t>
      </w:r>
      <w:r>
        <w:t xml:space="preserve"> lehet indítani, a </w:t>
      </w:r>
      <w:proofErr w:type="spellStart"/>
      <w:r>
        <w:t>MangaDex</w:t>
      </w:r>
      <w:proofErr w:type="spellEnd"/>
      <w:r>
        <w:t xml:space="preserve"> felé és a saját API felé. A </w:t>
      </w:r>
      <w:proofErr w:type="spellStart"/>
      <w:r>
        <w:t>MangaDex</w:t>
      </w:r>
      <w:proofErr w:type="spellEnd"/>
      <w:r>
        <w:t xml:space="preserve"> felé olyan kérések mennek amik a </w:t>
      </w:r>
      <w:proofErr w:type="spellStart"/>
      <w:r>
        <w:t>mangákkal</w:t>
      </w:r>
      <w:proofErr w:type="spellEnd"/>
      <w:r>
        <w:t xml:space="preserve"> kapcsolatos például keresés, olvasás, míg a saját API felé főként a szociális funkciókért indít kéréseket az oldal például bejelentkezés, </w:t>
      </w:r>
      <w:proofErr w:type="spellStart"/>
      <w:r>
        <w:t>kommentelés</w:t>
      </w:r>
      <w:proofErr w:type="spellEnd"/>
      <w:r>
        <w:t>, chat barátokkal.</w:t>
      </w:r>
    </w:p>
    <w:p w14:paraId="5F4584C9" w14:textId="781F019E" w:rsidR="00A538E1" w:rsidRDefault="00A538E1" w:rsidP="00E24F03">
      <w:pPr>
        <w:pStyle w:val="Heading2"/>
      </w:pPr>
      <w:bookmarkStart w:id="71" w:name="_Toc99974879"/>
      <w:bookmarkStart w:id="72" w:name="_Toc101779861"/>
      <w:r>
        <w:t>Kommunikációk rétegek között</w:t>
      </w:r>
      <w:bookmarkEnd w:id="71"/>
      <w:bookmarkEnd w:id="72"/>
    </w:p>
    <w:p w14:paraId="588E1517" w14:textId="2C348F4B" w:rsidR="0083002B" w:rsidRDefault="0083002B" w:rsidP="0083002B">
      <w:pPr>
        <w:pStyle w:val="Firstparagraph"/>
      </w:pPr>
      <w:r>
        <w:t>Legtöbbször a rétegek közötti kommunikációt a kliens kezdeményezi</w:t>
      </w:r>
      <w:r w:rsidR="00894FE2">
        <w:t>, ez lehet felhasználó által indított esemény miatt, vagy aut</w:t>
      </w:r>
      <w:r w:rsidR="00555655">
        <w:t>o</w:t>
      </w:r>
      <w:r w:rsidR="00894FE2">
        <w:t xml:space="preserve">matikus, például Manga keresésnél a felhasználó beír egy címet amire keresni akar, vagy maga az oldal a betöltésnél http kéréseket küld a </w:t>
      </w:r>
      <w:proofErr w:type="spellStart"/>
      <w:r w:rsidR="00894FE2">
        <w:t>MangaDex</w:t>
      </w:r>
      <w:proofErr w:type="spellEnd"/>
      <w:r w:rsidR="00894FE2">
        <w:t xml:space="preserve"> API felé hogy kapjon Manga részleteket, borítóképet amit megjelenít a felhasználói felületen.</w:t>
      </w:r>
    </w:p>
    <w:p w14:paraId="52E6F2F1" w14:textId="51FB464A" w:rsidR="00384D5F" w:rsidRDefault="0020745D" w:rsidP="00384D5F">
      <w:r>
        <w:t>/*</w:t>
      </w:r>
      <w:r w:rsidR="00384D5F">
        <w:t>Azért legtöbbször a kliens kezdeményezi a kommunikációt, mert a chat esetében a beérkező üzenet a szervertől jön, igaz, hogy ahhoz hogy beérkező üzenet jöjjön, egy másik kliensnek ezt kezdeményeznie kell, de a vizsgált architektúrában nincs jelen más felhasználó</w:t>
      </w:r>
      <w:r>
        <w:t>.*/</w:t>
      </w:r>
    </w:p>
    <w:p w14:paraId="30236B17" w14:textId="28323D7A" w:rsidR="0020745D" w:rsidRDefault="0020745D" w:rsidP="00E24F03">
      <w:pPr>
        <w:pStyle w:val="Heading3"/>
      </w:pPr>
      <w:bookmarkStart w:id="73" w:name="_Toc101779862"/>
      <w:r>
        <w:t xml:space="preserve">Frontend és </w:t>
      </w:r>
      <w:proofErr w:type="spellStart"/>
      <w:r>
        <w:t>MangaDex</w:t>
      </w:r>
      <w:proofErr w:type="spellEnd"/>
      <w:r>
        <w:t xml:space="preserve"> API között</w:t>
      </w:r>
      <w:bookmarkEnd w:id="73"/>
    </w:p>
    <w:p w14:paraId="2A6D3AFA" w14:textId="5E1A8715" w:rsidR="001E4B81" w:rsidRDefault="001E4B81" w:rsidP="001E4B81">
      <w:pPr>
        <w:pStyle w:val="Firstparagraph"/>
      </w:pPr>
      <w:r>
        <w:t xml:space="preserve">A frontend és a külső API között a kommunikáció általában úgy halad, hogy a proxy szerverre </w:t>
      </w:r>
      <w:r w:rsidR="002457ED">
        <w:t>küldök</w:t>
      </w:r>
      <w:r>
        <w:t xml:space="preserve"> egy http </w:t>
      </w:r>
      <w:proofErr w:type="spellStart"/>
      <w:r>
        <w:t>requestet</w:t>
      </w:r>
      <w:proofErr w:type="spellEnd"/>
      <w:r>
        <w:t xml:space="preserve"> az </w:t>
      </w:r>
      <w:proofErr w:type="spellStart"/>
      <w:r>
        <w:t>Axios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csomag segítségével</w:t>
      </w:r>
      <w:r w:rsidR="002457ED">
        <w:t>,</w:t>
      </w:r>
      <w:r>
        <w:t xml:space="preserve"> úgy hogy a proxy URL után a megfelelő </w:t>
      </w:r>
      <w:proofErr w:type="spellStart"/>
      <w:r>
        <w:t>MangaDex</w:t>
      </w:r>
      <w:proofErr w:type="spellEnd"/>
      <w:r>
        <w:t xml:space="preserve"> API végpon</w:t>
      </w:r>
      <w:r w:rsidR="002457ED">
        <w:t>tot</w:t>
      </w:r>
      <w:r>
        <w:t xml:space="preserve">, és megfelelő paramétereket </w:t>
      </w:r>
      <w:r w:rsidR="002457ED">
        <w:t>megadom</w:t>
      </w:r>
      <w:r w:rsidR="00992E2A">
        <w:t>.</w:t>
      </w:r>
    </w:p>
    <w:p w14:paraId="588BD2A1" w14:textId="7BA665BE" w:rsidR="00992E2A" w:rsidRDefault="001E02AD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7C0C93DF" wp14:editId="271D8582">
            <wp:extent cx="5399405" cy="559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20EF" w14:textId="185A45F4" w:rsidR="006328E7" w:rsidRPr="006328E7" w:rsidRDefault="006328E7" w:rsidP="006328E7">
      <w:pPr>
        <w:pStyle w:val="Caption"/>
      </w:pPr>
      <w:r>
        <w:t>19</w:t>
      </w:r>
      <w:r w:rsidRPr="00E07F37">
        <w:t xml:space="preserve">. ábra: </w:t>
      </w:r>
      <w:r>
        <w:t>Frontend hogyan, milyen kérést küld a Manga szolgáltató felé</w:t>
      </w:r>
    </w:p>
    <w:p w14:paraId="21CB8B9D" w14:textId="7186DEA2" w:rsidR="00992E2A" w:rsidRDefault="00992E2A" w:rsidP="00992E2A">
      <w:r>
        <w:t>Miután elküld</w:t>
      </w:r>
      <w:r w:rsidR="002457ED">
        <w:t>öm</w:t>
      </w:r>
      <w:r>
        <w:t xml:space="preserve"> a kérést a proxynak, a proxy a beérkező URL-nek a proxy címét lecseréli a megfelelő </w:t>
      </w:r>
      <w:proofErr w:type="spellStart"/>
      <w:r>
        <w:t>MangaDex</w:t>
      </w:r>
      <w:proofErr w:type="spellEnd"/>
      <w:r>
        <w:t xml:space="preserve"> API szerver címére</w:t>
      </w:r>
      <w:r w:rsidR="00F82A60">
        <w:t>.</w:t>
      </w:r>
    </w:p>
    <w:p w14:paraId="3DD86914" w14:textId="7EFA5548" w:rsidR="00F82A60" w:rsidRDefault="00F82A60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30C12B4B" wp14:editId="0F7FE271">
            <wp:extent cx="5399405" cy="6146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AECE" w14:textId="46B82DE4" w:rsidR="006328E7" w:rsidRPr="006328E7" w:rsidRDefault="006328E7" w:rsidP="006328E7">
      <w:pPr>
        <w:pStyle w:val="Caption"/>
      </w:pPr>
      <w:r>
        <w:t>20</w:t>
      </w:r>
      <w:r w:rsidRPr="00E07F37">
        <w:t xml:space="preserve">. ábra: </w:t>
      </w:r>
      <w:r>
        <w:t>proxy által továbbított URL cím</w:t>
      </w:r>
    </w:p>
    <w:p w14:paraId="3E469353" w14:textId="4EDFBF2C" w:rsidR="00F82A60" w:rsidRPr="00992E2A" w:rsidRDefault="00F82A60" w:rsidP="00992E2A">
      <w:r>
        <w:lastRenderedPageBreak/>
        <w:t>Majd a továbbított URL címről visszakapott választ visszaadja a kliensnek, ami megfelelően feldolgozza azt.</w:t>
      </w:r>
    </w:p>
    <w:p w14:paraId="7CD4C3EE" w14:textId="46E4C3EF" w:rsidR="0020745D" w:rsidRDefault="0020745D" w:rsidP="00E24F03">
      <w:pPr>
        <w:pStyle w:val="Heading3"/>
      </w:pPr>
      <w:bookmarkStart w:id="74" w:name="_Toc101779863"/>
      <w:r>
        <w:t>Frontend és Backend API között</w:t>
      </w:r>
      <w:bookmarkEnd w:id="74"/>
    </w:p>
    <w:p w14:paraId="513D8901" w14:textId="4D6705C6" w:rsidR="003149DB" w:rsidRDefault="003149DB" w:rsidP="003149DB">
      <w:pPr>
        <w:pStyle w:val="Firstparagraph"/>
      </w:pPr>
      <w:r>
        <w:t xml:space="preserve">A frontend és a saját backend API közötti kommunikáció </w:t>
      </w:r>
      <w:r w:rsidR="00706B14">
        <w:t>annyiban</w:t>
      </w:r>
      <w:r>
        <w:t xml:space="preserve"> egyszerűsödik, hogy nem megy keresztül egy proxyn az egész folyamat, hanem egyből a szerverre küldi a kéréseket.</w:t>
      </w:r>
    </w:p>
    <w:p w14:paraId="4B7E5949" w14:textId="12738B46" w:rsidR="00706B14" w:rsidRDefault="00706B14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2FD4774D" wp14:editId="04F18B7C">
            <wp:extent cx="4562475" cy="17621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B226" w14:textId="196B61C1" w:rsidR="006328E7" w:rsidRPr="006328E7" w:rsidRDefault="006328E7" w:rsidP="006328E7">
      <w:pPr>
        <w:pStyle w:val="Caption"/>
      </w:pPr>
      <w:r>
        <w:t>21</w:t>
      </w:r>
      <w:r w:rsidRPr="00E07F37">
        <w:t xml:space="preserve">. ábra: </w:t>
      </w:r>
      <w:r>
        <w:t>Backend szerver felé küldött kérés</w:t>
      </w:r>
    </w:p>
    <w:p w14:paraId="6A589693" w14:textId="6ABBFF1D" w:rsidR="00706B14" w:rsidRPr="00706B14" w:rsidRDefault="00706B14" w:rsidP="00706B14">
      <w:r>
        <w:t>És miután megkapja a kliens a kérés eredményét, megfelelően feldolgozza azt.</w:t>
      </w:r>
    </w:p>
    <w:p w14:paraId="1BBF13CD" w14:textId="3EA5DB53" w:rsidR="0020745D" w:rsidRDefault="0020745D" w:rsidP="00E24F03">
      <w:pPr>
        <w:pStyle w:val="Heading3"/>
      </w:pPr>
      <w:bookmarkStart w:id="75" w:name="_Toc101779864"/>
      <w:r>
        <w:t xml:space="preserve">Frontend és Backend </w:t>
      </w:r>
      <w:proofErr w:type="spellStart"/>
      <w:r>
        <w:t>Socket</w:t>
      </w:r>
      <w:proofErr w:type="spellEnd"/>
      <w:r>
        <w:t xml:space="preserve"> között</w:t>
      </w:r>
      <w:bookmarkEnd w:id="75"/>
    </w:p>
    <w:p w14:paraId="7BDBE281" w14:textId="3DE116A0" w:rsidR="00706B14" w:rsidRDefault="00706B14" w:rsidP="00706B14">
      <w:pPr>
        <w:pStyle w:val="Firstparagraph"/>
      </w:pPr>
      <w:r>
        <w:t xml:space="preserve">A kliens és backend nem csak http </w:t>
      </w:r>
      <w:r w:rsidR="00555655">
        <w:t>kérésekkel</w:t>
      </w:r>
      <w:r>
        <w:t xml:space="preserve"> kommunikál hanem egy kétfolyamú valós idejű </w:t>
      </w:r>
      <w:proofErr w:type="spellStart"/>
      <w:r>
        <w:t>socket</w:t>
      </w:r>
      <w:proofErr w:type="spellEnd"/>
      <w:r>
        <w:t xml:space="preserve"> </w:t>
      </w:r>
      <w:r w:rsidR="00D95B1C">
        <w:t>kommunikáció</w:t>
      </w:r>
      <w:r w:rsidR="00555655">
        <w:t>s megoldás is történik</w:t>
      </w:r>
      <w:r>
        <w:t xml:space="preserve">. Ezt a fajta kommunikációt a Socket.IO </w:t>
      </w:r>
      <w:proofErr w:type="spellStart"/>
      <w:r>
        <w:t>node</w:t>
      </w:r>
      <w:proofErr w:type="spellEnd"/>
      <w:r>
        <w:t xml:space="preserve"> csomag biztosítja</w:t>
      </w:r>
      <w:r w:rsidR="00D95B1C">
        <w:t>.</w:t>
      </w:r>
    </w:p>
    <w:p w14:paraId="449CFF86" w14:textId="506E78BE" w:rsidR="00D95B1C" w:rsidRDefault="00555655" w:rsidP="00D95B1C">
      <w:r>
        <w:t>Az alkalmazásban</w:t>
      </w:r>
      <w:r w:rsidR="00D95B1C">
        <w:t xml:space="preserve"> akkor történik kommunikáció a szerverrel amikor a felhasználó bejelentkezik és csatlakozik a szerverhez, amikor a kliens üzenetet kap</w:t>
      </w:r>
      <w:r>
        <w:t xml:space="preserve"> </w:t>
      </w:r>
      <w:r w:rsidR="00D95B1C">
        <w:t>és amikor a kliens üzenetet küld.</w:t>
      </w:r>
    </w:p>
    <w:p w14:paraId="72898507" w14:textId="77777777" w:rsidR="004514F3" w:rsidRDefault="00D95B1C" w:rsidP="004514F3">
      <w:r>
        <w:t>Csatlakozás során a kliens küld egy „add-</w:t>
      </w:r>
      <w:proofErr w:type="spellStart"/>
      <w:r>
        <w:t>user</w:t>
      </w:r>
      <w:proofErr w:type="spellEnd"/>
      <w:r>
        <w:t xml:space="preserve">” eseményt a szerver irányába, amit az lekezel és hozzáadja a kapcsolatot egy globális listához ami az aktív felhasználókat tartja </w:t>
      </w:r>
      <w:proofErr w:type="spellStart"/>
      <w:r>
        <w:t>nyílván</w:t>
      </w:r>
      <w:proofErr w:type="spellEnd"/>
      <w:r>
        <w:t>.</w:t>
      </w:r>
    </w:p>
    <w:p w14:paraId="288A8C79" w14:textId="3312C7D8" w:rsidR="004514F3" w:rsidRPr="00D95B1C" w:rsidRDefault="004514F3" w:rsidP="004514F3">
      <w:r>
        <w:t>Amikor üzenetet küld a kliens, akkor a szervernek küld egy „</w:t>
      </w:r>
      <w:proofErr w:type="spellStart"/>
      <w:r>
        <w:t>send-msg</w:t>
      </w:r>
      <w:proofErr w:type="spellEnd"/>
      <w:r>
        <w:t>” eseményt, amit a szerver feldolgoz és továbbítja a megfelelő kliensnek.</w:t>
      </w:r>
    </w:p>
    <w:p w14:paraId="2BF484CE" w14:textId="03B7B03D" w:rsidR="00D95B1C" w:rsidRDefault="004514F3" w:rsidP="00D95B1C">
      <w:r>
        <w:t xml:space="preserve">Üzenetet akkor kap egy kliens, ha egy másik kliens küld neki egy üzenetet. A másik kliens küldött üzenetét a szerver feldolgozza, és továbbítja a megfelelő kliensnek az </w:t>
      </w:r>
      <w:r>
        <w:lastRenderedPageBreak/>
        <w:t>üzenetet egy „</w:t>
      </w:r>
      <w:proofErr w:type="spellStart"/>
      <w:r>
        <w:t>msg-recieve</w:t>
      </w:r>
      <w:proofErr w:type="spellEnd"/>
      <w:r>
        <w:t>”</w:t>
      </w:r>
      <w:r w:rsidR="007400B8">
        <w:t xml:space="preserve"> esemény kibocsátásával, amit a fogadó kliens megkap, és feldolgozza az üzenetet</w:t>
      </w:r>
    </w:p>
    <w:p w14:paraId="38F0C324" w14:textId="23D13BA5" w:rsidR="0097191C" w:rsidRDefault="0097191C" w:rsidP="00D95B1C">
      <w:r>
        <w:rPr>
          <w:noProof/>
        </w:rPr>
        <w:drawing>
          <wp:inline distT="0" distB="0" distL="0" distR="0" wp14:anchorId="43995ECA" wp14:editId="01AE7F31">
            <wp:extent cx="5391150" cy="2476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EC14" w14:textId="3CFE17C5" w:rsidR="006328E7" w:rsidRDefault="006328E7" w:rsidP="006328E7">
      <w:pPr>
        <w:pStyle w:val="Caption"/>
      </w:pPr>
      <w:r>
        <w:t>22</w:t>
      </w:r>
      <w:r w:rsidRPr="00E07F37">
        <w:t xml:space="preserve">. ábra: </w:t>
      </w:r>
      <w:proofErr w:type="spellStart"/>
      <w:r>
        <w:t>socketes</w:t>
      </w:r>
      <w:proofErr w:type="spellEnd"/>
      <w:r>
        <w:t xml:space="preserve"> szerver-kliens kommunikáció ábrája</w:t>
      </w:r>
    </w:p>
    <w:p w14:paraId="7AFAF38B" w14:textId="6B4505A9" w:rsidR="00A538E1" w:rsidRDefault="00A538E1" w:rsidP="00E24F03">
      <w:pPr>
        <w:pStyle w:val="Heading2"/>
      </w:pPr>
      <w:bookmarkStart w:id="76" w:name="_Toc99974880"/>
      <w:bookmarkStart w:id="77" w:name="_Toc101779865"/>
      <w:r>
        <w:t>Frontend</w:t>
      </w:r>
      <w:bookmarkEnd w:id="76"/>
      <w:bookmarkEnd w:id="77"/>
    </w:p>
    <w:p w14:paraId="51F72306" w14:textId="0CF79BBF" w:rsidR="00052CA3" w:rsidRDefault="00B559A8" w:rsidP="00E24F03">
      <w:pPr>
        <w:pStyle w:val="Heading3"/>
      </w:pPr>
      <w:bookmarkStart w:id="78" w:name="_Toc101779866"/>
      <w:r>
        <w:t>Struktúra</w:t>
      </w:r>
      <w:bookmarkEnd w:id="78"/>
    </w:p>
    <w:p w14:paraId="121EA589" w14:textId="2E9BD3CC" w:rsidR="00F72D76" w:rsidRDefault="00F72D76" w:rsidP="00F72D76">
      <w:pPr>
        <w:pStyle w:val="Firstparagraph"/>
      </w:pPr>
      <w:r>
        <w:t>Nagyon sok fájl van ahhoz hogy a str</w:t>
      </w:r>
      <w:r w:rsidR="00555655">
        <w:t>u</w:t>
      </w:r>
      <w:r>
        <w:t>ktúrát felsoroljam láthatóan</w:t>
      </w:r>
      <w:r w:rsidR="00555655">
        <w:t>,</w:t>
      </w:r>
      <w:r>
        <w:t xml:space="preserve"> ezért csak a fő fájlokat és a mappákat sorolom fel és írom le miket tartalmaznak.</w:t>
      </w:r>
    </w:p>
    <w:p w14:paraId="6FFF980A" w14:textId="25CFF5F3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</w:t>
      </w:r>
      <w:proofErr w:type="spellStart"/>
      <w:r>
        <w:rPr>
          <w:rFonts w:ascii="Courier New" w:hAnsi="Courier New" w:cs="Courier New"/>
        </w:rPr>
        <w:t>client</w:t>
      </w:r>
      <w:proofErr w:type="spellEnd"/>
    </w:p>
    <w:p w14:paraId="54F72698" w14:textId="3B547497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.</w:t>
      </w:r>
      <w:proofErr w:type="spellStart"/>
      <w:r>
        <w:rPr>
          <w:rFonts w:ascii="Courier New" w:hAnsi="Courier New" w:cs="Courier New"/>
        </w:rPr>
        <w:t>env</w:t>
      </w:r>
      <w:proofErr w:type="spellEnd"/>
    </w:p>
    <w:p w14:paraId="4829A24F" w14:textId="7B7F7251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package.json</w:t>
      </w:r>
      <w:proofErr w:type="spellEnd"/>
    </w:p>
    <w:p w14:paraId="00449D20" w14:textId="260423A9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node_modules</w:t>
      </w:r>
      <w:proofErr w:type="spellEnd"/>
    </w:p>
    <w:p w14:paraId="07D8DA7F" w14:textId="48CD2C4F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public</w:t>
      </w:r>
      <w:proofErr w:type="spellEnd"/>
    </w:p>
    <w:p w14:paraId="634C81BB" w14:textId="525AFE1C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src</w:t>
      </w:r>
      <w:proofErr w:type="spellEnd"/>
    </w:p>
    <w:p w14:paraId="07D365A5" w14:textId="2E52B0D8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|   </w:t>
      </w:r>
      <w:proofErr w:type="spellStart"/>
      <w:r>
        <w:rPr>
          <w:rFonts w:ascii="Courier New" w:hAnsi="Courier New" w:cs="Courier New"/>
        </w:rPr>
        <w:t>index.tsx</w:t>
      </w:r>
      <w:proofErr w:type="spellEnd"/>
    </w:p>
    <w:p w14:paraId="0919CA1D" w14:textId="1780D606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+---app</w:t>
      </w:r>
    </w:p>
    <w:p w14:paraId="3D6B80F8" w14:textId="24F4F00C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    |   </w:t>
      </w:r>
      <w:proofErr w:type="spellStart"/>
      <w:r>
        <w:rPr>
          <w:rFonts w:ascii="Courier New" w:hAnsi="Courier New" w:cs="Courier New"/>
        </w:rPr>
        <w:t>App.tsx</w:t>
      </w:r>
      <w:proofErr w:type="spellEnd"/>
    </w:p>
    <w:p w14:paraId="63A9B860" w14:textId="70289B58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    |   </w:t>
      </w:r>
      <w:proofErr w:type="spellStart"/>
      <w:r>
        <w:rPr>
          <w:rFonts w:ascii="Courier New" w:hAnsi="Courier New" w:cs="Courier New"/>
        </w:rPr>
        <w:t>store.tsx</w:t>
      </w:r>
      <w:proofErr w:type="spellEnd"/>
    </w:p>
    <w:p w14:paraId="740558CC" w14:textId="4A5D6CFB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actions</w:t>
      </w:r>
      <w:proofErr w:type="spellEnd"/>
    </w:p>
    <w:p w14:paraId="7D2AA528" w14:textId="74B3242A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    |   |   </w:t>
      </w:r>
      <w:proofErr w:type="spellStart"/>
      <w:r>
        <w:rPr>
          <w:rFonts w:ascii="Courier New" w:hAnsi="Courier New" w:cs="Courier New"/>
        </w:rPr>
        <w:t>types.tsx</w:t>
      </w:r>
      <w:proofErr w:type="spellEnd"/>
    </w:p>
    <w:p w14:paraId="0DADFBE3" w14:textId="51023377" w:rsidR="005908B3" w:rsidRDefault="005908B3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common</w:t>
      </w:r>
      <w:proofErr w:type="spellEnd"/>
    </w:p>
    <w:p w14:paraId="0B7BB3B7" w14:textId="6A1524FD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helpers</w:t>
      </w:r>
      <w:proofErr w:type="spellEnd"/>
    </w:p>
    <w:p w14:paraId="2E5399BB" w14:textId="38ECEAF4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layout</w:t>
      </w:r>
      <w:proofErr w:type="spellEnd"/>
    </w:p>
    <w:p w14:paraId="20023659" w14:textId="074B5031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modules</w:t>
      </w:r>
      <w:proofErr w:type="spellEnd"/>
    </w:p>
    <w:p w14:paraId="576E94F3" w14:textId="0EA06CAB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reducers</w:t>
      </w:r>
      <w:proofErr w:type="spellEnd"/>
    </w:p>
    <w:p w14:paraId="17A0C325" w14:textId="000EA96C" w:rsidR="00F72D76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        |   </w:t>
      </w:r>
      <w:proofErr w:type="spellStart"/>
      <w:r>
        <w:rPr>
          <w:rFonts w:ascii="Courier New" w:hAnsi="Courier New" w:cs="Courier New"/>
        </w:rPr>
        <w:t>index.tsx</w:t>
      </w:r>
      <w:proofErr w:type="spellEnd"/>
    </w:p>
    <w:p w14:paraId="4D86550C" w14:textId="03B5838E" w:rsidR="005908B3" w:rsidRDefault="005908B3" w:rsidP="005908B3">
      <w:pPr>
        <w:pStyle w:val="ListParagraph"/>
      </w:pPr>
      <w:r w:rsidRPr="00646B78">
        <w:rPr>
          <w:b/>
          <w:bCs/>
        </w:rPr>
        <w:t>.</w:t>
      </w:r>
      <w:proofErr w:type="spellStart"/>
      <w:r w:rsidRPr="00646B78">
        <w:rPr>
          <w:b/>
          <w:bCs/>
        </w:rPr>
        <w:t>env</w:t>
      </w:r>
      <w:proofErr w:type="spellEnd"/>
      <w:r w:rsidRPr="00646B78">
        <w:rPr>
          <w:b/>
          <w:bCs/>
        </w:rPr>
        <w:t>:</w:t>
      </w:r>
      <w:r>
        <w:t xml:space="preserve"> </w:t>
      </w:r>
      <w:r w:rsidR="00C86B1C">
        <w:t xml:space="preserve">Egy olyan fájl amivel szimulálni tudjuk a környezeti változók jelenlétét, anélkül hogy a szervert futtató rendszeren ténylegesen </w:t>
      </w:r>
      <w:r w:rsidR="00C86B1C">
        <w:lastRenderedPageBreak/>
        <w:t>beállítanánk, ez segít a futtatáshoz szükséges globális változókat egy helyre összegyűjteni.</w:t>
      </w:r>
    </w:p>
    <w:p w14:paraId="018EADA3" w14:textId="784C5DFA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Package.json</w:t>
      </w:r>
      <w:proofErr w:type="spellEnd"/>
      <w:r w:rsidRPr="00646B78">
        <w:rPr>
          <w:b/>
          <w:bCs/>
        </w:rPr>
        <w:t>:</w:t>
      </w:r>
      <w:r>
        <w:t xml:space="preserve"> </w:t>
      </w:r>
      <w:r w:rsidR="00C86B1C">
        <w:t xml:space="preserve">A program </w:t>
      </w:r>
      <w:proofErr w:type="spellStart"/>
      <w:r w:rsidR="00C86B1C">
        <w:t>meta</w:t>
      </w:r>
      <w:proofErr w:type="spellEnd"/>
      <w:r w:rsidR="00C86B1C">
        <w:t xml:space="preserve"> adatait tartalmazza, mi a projekt neve, verzió szám, használt csomagok listája, futtatási scriptek és még sok más beállítás</w:t>
      </w:r>
    </w:p>
    <w:p w14:paraId="00988532" w14:textId="3773C934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Node_modules</w:t>
      </w:r>
      <w:proofErr w:type="spellEnd"/>
      <w:r w:rsidRPr="00646B78">
        <w:rPr>
          <w:b/>
          <w:bCs/>
        </w:rPr>
        <w:t xml:space="preserve"> mappa:</w:t>
      </w:r>
      <w:r>
        <w:t xml:space="preserve"> </w:t>
      </w:r>
      <w:r w:rsidR="00C86B1C">
        <w:t>A felhasznált csomagok találhatók, ez a mappa aut</w:t>
      </w:r>
      <w:r w:rsidR="00555655">
        <w:t>o</w:t>
      </w:r>
      <w:r w:rsidR="00C86B1C">
        <w:t>matikusan kerül generálásra</w:t>
      </w:r>
    </w:p>
    <w:p w14:paraId="45146683" w14:textId="47393124" w:rsidR="005908B3" w:rsidRDefault="005908B3" w:rsidP="005908B3">
      <w:pPr>
        <w:pStyle w:val="ListParagraph"/>
      </w:pPr>
      <w:r w:rsidRPr="00646B78">
        <w:rPr>
          <w:b/>
          <w:bCs/>
        </w:rPr>
        <w:t>Public mappa:</w:t>
      </w:r>
      <w:r>
        <w:t xml:space="preserve"> </w:t>
      </w:r>
      <w:r w:rsidR="00C86B1C">
        <w:t xml:space="preserve">Itt tárolja a fő </w:t>
      </w:r>
      <w:proofErr w:type="spellStart"/>
      <w:r w:rsidR="00C86B1C">
        <w:t>html</w:t>
      </w:r>
      <w:proofErr w:type="spellEnd"/>
      <w:r w:rsidR="00C86B1C">
        <w:t xml:space="preserve"> fájlt, amibe a </w:t>
      </w:r>
      <w:proofErr w:type="spellStart"/>
      <w:r w:rsidR="00C86B1C">
        <w:t>React</w:t>
      </w:r>
      <w:proofErr w:type="spellEnd"/>
      <w:r w:rsidR="00C86B1C">
        <w:t xml:space="preserve"> beilleszti a megfelelő komponenseket</w:t>
      </w:r>
    </w:p>
    <w:p w14:paraId="1ACAB11D" w14:textId="45AE6FED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Index.tsx</w:t>
      </w:r>
      <w:proofErr w:type="spellEnd"/>
      <w:r w:rsidRPr="00646B78">
        <w:rPr>
          <w:b/>
          <w:bCs/>
        </w:rPr>
        <w:t>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index.tsx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 xml:space="preserve">Ez a fájl felelős azért hogy a fő </w:t>
      </w:r>
      <w:proofErr w:type="spellStart"/>
      <w:r w:rsidR="00C86B1C">
        <w:t>html</w:t>
      </w:r>
      <w:proofErr w:type="spellEnd"/>
      <w:r w:rsidR="00C86B1C">
        <w:t xml:space="preserve"> fájlt össze kösse a </w:t>
      </w:r>
      <w:proofErr w:type="spellStart"/>
      <w:r w:rsidR="00C86B1C">
        <w:t>React</w:t>
      </w:r>
      <w:proofErr w:type="spellEnd"/>
      <w:r w:rsidR="00C86B1C">
        <w:t xml:space="preserve"> Applikáció fő komponensével</w:t>
      </w:r>
    </w:p>
    <w:p w14:paraId="2380974A" w14:textId="2B289E91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App.tsx</w:t>
      </w:r>
      <w:proofErr w:type="spellEnd"/>
      <w:r w:rsidRPr="00646B78">
        <w:rPr>
          <w:b/>
          <w:bCs/>
        </w:rPr>
        <w:t>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App.tsx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>Ez az applikáció fő komponense, itt tárolom hogy melyik URL-re milyen komponens jelenjen meg</w:t>
      </w:r>
    </w:p>
    <w:p w14:paraId="4BBACCB0" w14:textId="65095AF7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store.tsx</w:t>
      </w:r>
      <w:proofErr w:type="spellEnd"/>
      <w:r w:rsidRPr="00646B78">
        <w:rPr>
          <w:b/>
          <w:bCs/>
        </w:rPr>
        <w:t>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store.tsx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 xml:space="preserve">Ez a fájl felelős a </w:t>
      </w:r>
      <w:proofErr w:type="spellStart"/>
      <w:r w:rsidR="00C86B1C">
        <w:t>React</w:t>
      </w:r>
      <w:proofErr w:type="spellEnd"/>
      <w:r w:rsidR="00C86B1C">
        <w:t xml:space="preserve"> </w:t>
      </w:r>
      <w:proofErr w:type="spellStart"/>
      <w:r w:rsidR="00C86B1C">
        <w:t>Redux</w:t>
      </w:r>
      <w:proofErr w:type="spellEnd"/>
      <w:r w:rsidR="00C86B1C">
        <w:t xml:space="preserve"> felállításáért és beállításáért.</w:t>
      </w:r>
    </w:p>
    <w:p w14:paraId="5CD132D6" w14:textId="2869A7BD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actions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actions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 xml:space="preserve">Ebben a mappában tárolom a </w:t>
      </w:r>
      <w:proofErr w:type="spellStart"/>
      <w:r w:rsidR="00C86B1C">
        <w:t>Redux</w:t>
      </w:r>
      <w:proofErr w:type="spellEnd"/>
      <w:r w:rsidR="00C86B1C">
        <w:t xml:space="preserve"> által használt akciókat</w:t>
      </w:r>
    </w:p>
    <w:p w14:paraId="67CCBCA7" w14:textId="7DD989C3" w:rsidR="00C86B1C" w:rsidRDefault="00C86B1C" w:rsidP="005908B3">
      <w:pPr>
        <w:pStyle w:val="ListParagraph"/>
      </w:pPr>
      <w:proofErr w:type="spellStart"/>
      <w:r w:rsidRPr="00646B78">
        <w:rPr>
          <w:b/>
          <w:bCs/>
        </w:rPr>
        <w:t>actions</w:t>
      </w:r>
      <w:proofErr w:type="spellEnd"/>
      <w:r w:rsidRPr="00646B78">
        <w:rPr>
          <w:b/>
          <w:bCs/>
        </w:rPr>
        <w:t xml:space="preserve"> mappa </w:t>
      </w:r>
      <w:proofErr w:type="spellStart"/>
      <w:r w:rsidRPr="00646B78">
        <w:rPr>
          <w:b/>
          <w:bCs/>
        </w:rPr>
        <w:t>types.tsx</w:t>
      </w:r>
      <w:proofErr w:type="spellEnd"/>
      <w:r w:rsidRPr="00646B78">
        <w:rPr>
          <w:b/>
          <w:bCs/>
        </w:rPr>
        <w:t>:</w:t>
      </w:r>
      <w:r>
        <w:t xml:space="preserve"> Ebben a fájlban vannak a lehetséges akciók gyűjteménye.</w:t>
      </w:r>
    </w:p>
    <w:p w14:paraId="3BAFC4E0" w14:textId="31F8D2C7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common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common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>Itt olyan komponensek vannak amiket sok helyen használunk</w:t>
      </w:r>
    </w:p>
    <w:p w14:paraId="5BDB6071" w14:textId="01BC1A55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 xml:space="preserve">Olyan funkciókat tárol amiket </w:t>
      </w:r>
      <w:r w:rsidR="0006322E">
        <w:t>meghívok valamilyen feladat elvégzésére például idő formátum átalakítás</w:t>
      </w:r>
    </w:p>
    <w:p w14:paraId="5D962271" w14:textId="372CEB02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layout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layout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06322E">
        <w:t>Ebben a mappában az applikáció főoldala van és a navigációs bar</w:t>
      </w:r>
    </w:p>
    <w:p w14:paraId="0C0F46EF" w14:textId="4396D29B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modules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modules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06322E">
        <w:t>Itt azok a komponensek vannak amik a különböző oldalakhoz tartoznak például profil, fórum, csevegés</w:t>
      </w:r>
    </w:p>
    <w:p w14:paraId="2BA0D30C" w14:textId="79A9B880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reducers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reducers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06322E">
        <w:t xml:space="preserve">A </w:t>
      </w:r>
      <w:proofErr w:type="spellStart"/>
      <w:r w:rsidR="0006322E">
        <w:t>reduxhoz</w:t>
      </w:r>
      <w:proofErr w:type="spellEnd"/>
      <w:r w:rsidR="0006322E">
        <w:t xml:space="preserve"> tartozó </w:t>
      </w:r>
      <w:proofErr w:type="spellStart"/>
      <w:r w:rsidR="0006322E">
        <w:t>reducereket</w:t>
      </w:r>
      <w:proofErr w:type="spellEnd"/>
      <w:r w:rsidR="0006322E">
        <w:t xml:space="preserve"> tárolja, a </w:t>
      </w:r>
      <w:proofErr w:type="spellStart"/>
      <w:r w:rsidR="0006322E">
        <w:t>reducer</w:t>
      </w:r>
      <w:proofErr w:type="spellEnd"/>
      <w:r w:rsidR="0006322E">
        <w:t xml:space="preserve"> fájlok a globális állapot egy-egy fő állapotát jelenti.</w:t>
      </w:r>
    </w:p>
    <w:p w14:paraId="19A551AD" w14:textId="733232F7" w:rsidR="005908B3" w:rsidRDefault="00C86B1C" w:rsidP="005908B3">
      <w:pPr>
        <w:pStyle w:val="ListParagraph"/>
      </w:pPr>
      <w:proofErr w:type="spellStart"/>
      <w:r w:rsidRPr="00646B78">
        <w:rPr>
          <w:b/>
          <w:bCs/>
        </w:rPr>
        <w:t>reducer</w:t>
      </w:r>
      <w:proofErr w:type="spellEnd"/>
      <w:r w:rsidRPr="00646B78">
        <w:rPr>
          <w:b/>
          <w:bCs/>
        </w:rPr>
        <w:t xml:space="preserve"> mappa </w:t>
      </w:r>
      <w:proofErr w:type="spellStart"/>
      <w:r w:rsidRPr="00646B78">
        <w:rPr>
          <w:b/>
          <w:bCs/>
        </w:rPr>
        <w:t>index.tsx</w:t>
      </w:r>
      <w:proofErr w:type="spellEnd"/>
      <w:r w:rsidRPr="00646B78">
        <w:rPr>
          <w:b/>
          <w:bCs/>
        </w:rPr>
        <w:t>:</w:t>
      </w:r>
      <w:r>
        <w:t xml:space="preserve"> </w:t>
      </w:r>
      <w:r w:rsidR="0006322E">
        <w:t xml:space="preserve">Ez a fájl hozza össze a </w:t>
      </w:r>
      <w:proofErr w:type="spellStart"/>
      <w:r w:rsidR="0006322E">
        <w:t>reducereket</w:t>
      </w:r>
      <w:proofErr w:type="spellEnd"/>
      <w:r w:rsidR="0006322E">
        <w:t>(állapotokat) egy fő állapottá.</w:t>
      </w:r>
    </w:p>
    <w:p w14:paraId="67DA1428" w14:textId="298B8721" w:rsidR="00B952A6" w:rsidRDefault="00B952A6" w:rsidP="00B952A6">
      <w:r>
        <w:lastRenderedPageBreak/>
        <w:t>Az applikáció különböző oldalai a fő komponens</w:t>
      </w:r>
      <w:r w:rsidR="00F441C4">
        <w:t>ben</w:t>
      </w:r>
      <w:r>
        <w:t>(</w:t>
      </w:r>
      <w:proofErr w:type="spellStart"/>
      <w:r>
        <w:t>App.tsx</w:t>
      </w:r>
      <w:proofErr w:type="spellEnd"/>
      <w:r>
        <w:t>) kerül beállításra</w:t>
      </w:r>
      <w:r w:rsidR="00D041D0">
        <w:t xml:space="preserve">. A </w:t>
      </w:r>
      <w:proofErr w:type="spellStart"/>
      <w:r w:rsidR="00D041D0">
        <w:t>react</w:t>
      </w:r>
      <w:proofErr w:type="spellEnd"/>
      <w:r w:rsidR="00D041D0">
        <w:t>-router-</w:t>
      </w:r>
      <w:proofErr w:type="spellStart"/>
      <w:r w:rsidR="00D041D0">
        <w:t>dom</w:t>
      </w:r>
      <w:proofErr w:type="spellEnd"/>
      <w:r w:rsidR="00D041D0">
        <w:t xml:space="preserve"> csomagban van egy komponens ami egy megadott URL címre egy megadott komponenst jelenít meg.</w:t>
      </w:r>
    </w:p>
    <w:p w14:paraId="14986E1E" w14:textId="1B7156B8" w:rsidR="00D041D0" w:rsidRDefault="00D041D0" w:rsidP="00D041D0">
      <w:pPr>
        <w:pStyle w:val="Firstparagraph"/>
        <w:jc w:val="center"/>
      </w:pPr>
      <w:r>
        <w:rPr>
          <w:noProof/>
        </w:rPr>
        <w:drawing>
          <wp:inline distT="0" distB="0" distL="0" distR="0" wp14:anchorId="0400D750" wp14:editId="35C8FC5F">
            <wp:extent cx="5399405" cy="44138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976D" w14:textId="2E1C16D9" w:rsidR="006328E7" w:rsidRDefault="006328E7" w:rsidP="006328E7">
      <w:pPr>
        <w:pStyle w:val="Caption"/>
      </w:pPr>
      <w:r>
        <w:t>23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alkalmazás hogyan kezeli az URL végpontokat</w:t>
      </w:r>
    </w:p>
    <w:p w14:paraId="06A543A6" w14:textId="2F0719FE" w:rsidR="00E24F03" w:rsidRDefault="00F1552A" w:rsidP="00E24F03">
      <w:pPr>
        <w:pStyle w:val="Heading3"/>
      </w:pPr>
      <w:bookmarkStart w:id="79" w:name="_Toc101779867"/>
      <w:proofErr w:type="spellStart"/>
      <w:r>
        <w:t>React</w:t>
      </w:r>
      <w:bookmarkEnd w:id="79"/>
      <w:proofErr w:type="spellEnd"/>
    </w:p>
    <w:p w14:paraId="3E7CFAEB" w14:textId="3E96AAAA" w:rsidR="00F83769" w:rsidRPr="00F83769" w:rsidRDefault="00CB2F14" w:rsidP="00CB2F14">
      <w:pPr>
        <w:pStyle w:val="Heading4"/>
      </w:pPr>
      <w:r>
        <w:t>Komponens fajták</w:t>
      </w:r>
    </w:p>
    <w:p w14:paraId="15875B39" w14:textId="012F1EC6" w:rsidR="00F1552A" w:rsidRDefault="00BD79DA" w:rsidP="00F1552A">
      <w:pPr>
        <w:pStyle w:val="Firstparagraph"/>
      </w:pPr>
      <w:r>
        <w:t xml:space="preserve">Kétféle komponens van a </w:t>
      </w:r>
      <w:proofErr w:type="spellStart"/>
      <w:r>
        <w:t>React</w:t>
      </w:r>
      <w:proofErr w:type="spellEnd"/>
      <w:r>
        <w:t xml:space="preserve">-ban, </w:t>
      </w:r>
      <w:proofErr w:type="spellStart"/>
      <w:r>
        <w:t>class</w:t>
      </w:r>
      <w:proofErr w:type="spellEnd"/>
      <w:r>
        <w:t xml:space="preserve"> komponens és funkcionális komponens, a </w:t>
      </w:r>
      <w:proofErr w:type="spellStart"/>
      <w:r>
        <w:t>class</w:t>
      </w:r>
      <w:proofErr w:type="spellEnd"/>
      <w:r>
        <w:t xml:space="preserve"> komponens az a </w:t>
      </w:r>
      <w:proofErr w:type="spellStart"/>
      <w:r>
        <w:t>React</w:t>
      </w:r>
      <w:proofErr w:type="spellEnd"/>
      <w:r>
        <w:t xml:space="preserve"> osztály komponensnek az implementálása, míg a funkcionális komponens egy </w:t>
      </w:r>
      <w:proofErr w:type="spellStart"/>
      <w:r>
        <w:t>javascript</w:t>
      </w:r>
      <w:proofErr w:type="spellEnd"/>
      <w:r>
        <w:t xml:space="preserve"> funkció ami egy JSX </w:t>
      </w:r>
      <w:proofErr w:type="spellStart"/>
      <w:r>
        <w:t>elementet</w:t>
      </w:r>
      <w:proofErr w:type="spellEnd"/>
      <w:r>
        <w:t xml:space="preserve"> ad vissza. A </w:t>
      </w:r>
      <w:proofErr w:type="spellStart"/>
      <w:r>
        <w:t>class</w:t>
      </w:r>
      <w:proofErr w:type="spellEnd"/>
      <w:r>
        <w:t xml:space="preserve"> komponensben lehet életciklusokat definiálni és az osztály konstruktorában a komponens állapotát beállítani.</w:t>
      </w:r>
    </w:p>
    <w:p w14:paraId="07BC3E11" w14:textId="03865E0C" w:rsidR="00997BED" w:rsidRDefault="00997BED" w:rsidP="00997BED">
      <w:r>
        <w:rPr>
          <w:noProof/>
        </w:rPr>
        <w:lastRenderedPageBreak/>
        <w:drawing>
          <wp:inline distT="0" distB="0" distL="0" distR="0" wp14:anchorId="5ED1C332" wp14:editId="1BB8C46A">
            <wp:extent cx="5399405" cy="5704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95B9" w14:textId="4D96CEE1" w:rsidR="00997BED" w:rsidRDefault="00997BED" w:rsidP="00997BED">
      <w:r>
        <w:t xml:space="preserve">Míg a funkcionális komponensben úgynevezett </w:t>
      </w:r>
      <w:proofErr w:type="spellStart"/>
      <w:r>
        <w:t>hook</w:t>
      </w:r>
      <w:proofErr w:type="spellEnd"/>
      <w:r>
        <w:t>-okkal lehet a komponensnek életciklusokat és állapotot megadni.</w:t>
      </w:r>
    </w:p>
    <w:p w14:paraId="2D8B76DD" w14:textId="4B76929F" w:rsidR="00F83769" w:rsidRDefault="00CB2F14" w:rsidP="00F02D41">
      <w:pPr>
        <w:pStyle w:val="Firstparagraph"/>
        <w:jc w:val="center"/>
      </w:pPr>
      <w:r w:rsidRPr="00F02D41">
        <w:rPr>
          <w:noProof/>
        </w:rPr>
        <w:lastRenderedPageBreak/>
        <w:drawing>
          <wp:inline distT="0" distB="0" distL="0" distR="0" wp14:anchorId="1EE3B1C2" wp14:editId="20272AB5">
            <wp:extent cx="5362575" cy="54102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C6E6" w14:textId="5D18A9E0" w:rsidR="00F83769" w:rsidRDefault="00F83769" w:rsidP="00997BED">
      <w:r>
        <w:t xml:space="preserve">A kettő megközelítés annyiban különbözik, hogy a funkcionális komponens szintaktikája jobban olvasható, mert a </w:t>
      </w:r>
      <w:proofErr w:type="spellStart"/>
      <w:r>
        <w:t>class</w:t>
      </w:r>
      <w:proofErr w:type="spellEnd"/>
      <w:r>
        <w:t xml:space="preserve"> komponensben használni kell a </w:t>
      </w:r>
      <w:proofErr w:type="spellStart"/>
      <w:r>
        <w:t>this</w:t>
      </w:r>
      <w:proofErr w:type="spellEnd"/>
      <w:r>
        <w:t xml:space="preserve"> kulcsszót.</w:t>
      </w:r>
    </w:p>
    <w:p w14:paraId="1639E473" w14:textId="432CDC6F" w:rsidR="00F83769" w:rsidRDefault="00CB2F14" w:rsidP="00CB2F14">
      <w:pPr>
        <w:pStyle w:val="Heading4"/>
      </w:pPr>
      <w:r>
        <w:t>Design</w:t>
      </w:r>
    </w:p>
    <w:p w14:paraId="2B11658B" w14:textId="3AE23D28" w:rsidR="00CB2F14" w:rsidRDefault="00CB2F14" w:rsidP="00CB2F14">
      <w:pPr>
        <w:pStyle w:val="Firstparagraph"/>
      </w:pPr>
      <w:r>
        <w:t xml:space="preserve">A designhoz </w:t>
      </w:r>
      <w:proofErr w:type="spellStart"/>
      <w:r>
        <w:t>bootstrap</w:t>
      </w:r>
      <w:proofErr w:type="spellEnd"/>
      <w:r>
        <w:t xml:space="preserve"> 5(</w:t>
      </w:r>
      <w:proofErr w:type="spellStart"/>
      <w:r>
        <w:t>css</w:t>
      </w:r>
      <w:proofErr w:type="spellEnd"/>
      <w:r>
        <w:t xml:space="preserve">),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icons</w:t>
      </w:r>
      <w:proofErr w:type="spellEnd"/>
      <w:r>
        <w:t>(ikonok),</w:t>
      </w:r>
      <w:proofErr w:type="spellStart"/>
      <w:r>
        <w:t>fontawesome</w:t>
      </w:r>
      <w:proofErr w:type="spellEnd"/>
      <w:r>
        <w:t xml:space="preserve">(ikonok), </w:t>
      </w:r>
      <w:proofErr w:type="spellStart"/>
      <w:r w:rsidRPr="00CB2F14">
        <w:t>react</w:t>
      </w:r>
      <w:proofErr w:type="spellEnd"/>
      <w:r w:rsidRPr="00CB2F14">
        <w:t>-multi-</w:t>
      </w:r>
      <w:proofErr w:type="spellStart"/>
      <w:r w:rsidRPr="00CB2F14">
        <w:t>carousel</w:t>
      </w:r>
      <w:proofErr w:type="spellEnd"/>
      <w:r>
        <w:t xml:space="preserve">(képek körhintás megjelenítése) és saját </w:t>
      </w:r>
      <w:proofErr w:type="spellStart"/>
      <w:r>
        <w:t>css</w:t>
      </w:r>
      <w:proofErr w:type="spellEnd"/>
      <w:r>
        <w:t xml:space="preserve"> fájlt használok. A saját </w:t>
      </w:r>
      <w:proofErr w:type="spellStart"/>
      <w:r>
        <w:t>css</w:t>
      </w:r>
      <w:proofErr w:type="spellEnd"/>
      <w:r>
        <w:t xml:space="preserve"> fájlban inkább csak szín osztályok vannak, mert az elemek </w:t>
      </w:r>
      <w:r w:rsidR="00F02D41">
        <w:t xml:space="preserve">alakját, elhelyezkedését a </w:t>
      </w:r>
      <w:proofErr w:type="spellStart"/>
      <w:r w:rsidR="00F02D41">
        <w:t>bootstrapel</w:t>
      </w:r>
      <w:proofErr w:type="spellEnd"/>
      <w:r w:rsidR="00F02D41">
        <w:t xml:space="preserve"> állítom be.</w:t>
      </w:r>
    </w:p>
    <w:p w14:paraId="14510CD6" w14:textId="53A309B7" w:rsidR="00F02D41" w:rsidRDefault="00F02D41" w:rsidP="00F02D41">
      <w:pPr>
        <w:pStyle w:val="Firstparagraph"/>
        <w:jc w:val="center"/>
      </w:pPr>
      <w:r>
        <w:rPr>
          <w:noProof/>
        </w:rPr>
        <w:drawing>
          <wp:inline distT="0" distB="0" distL="0" distR="0" wp14:anchorId="05BAEC77" wp14:editId="7DA8A280">
            <wp:extent cx="5399405" cy="1612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9702" w14:textId="0E065421" w:rsidR="00F02D41" w:rsidRDefault="00F02D41" w:rsidP="00F02D41">
      <w:r>
        <w:t xml:space="preserve">Szezonális </w:t>
      </w:r>
      <w:proofErr w:type="spellStart"/>
      <w:r>
        <w:t>mangák</w:t>
      </w:r>
      <w:proofErr w:type="spellEnd"/>
      <w:r>
        <w:t xml:space="preserve"> div </w:t>
      </w:r>
      <w:proofErr w:type="spellStart"/>
      <w:r>
        <w:t>css</w:t>
      </w:r>
      <w:proofErr w:type="spellEnd"/>
      <w:r>
        <w:t xml:space="preserve"> beállítása, narancssárga háttér, 3px vastag fekete szegély a div alján, lekerekített sarkú, 2px es margó </w:t>
      </w:r>
      <w:proofErr w:type="spellStart"/>
      <w:r>
        <w:t>val</w:t>
      </w:r>
      <w:proofErr w:type="spellEnd"/>
      <w:r>
        <w:t xml:space="preserve"> div alján,</w:t>
      </w:r>
      <w:r w:rsidR="00A67179">
        <w:t xml:space="preserve"> és pár pozíció </w:t>
      </w:r>
      <w:proofErr w:type="spellStart"/>
      <w:r w:rsidR="00A67179">
        <w:t>css</w:t>
      </w:r>
      <w:proofErr w:type="spellEnd"/>
    </w:p>
    <w:p w14:paraId="23D61CF4" w14:textId="05C012E0" w:rsidR="00A67179" w:rsidRDefault="00A67179" w:rsidP="00F02D41">
      <w:r>
        <w:rPr>
          <w:noProof/>
        </w:rPr>
        <w:lastRenderedPageBreak/>
        <w:drawing>
          <wp:inline distT="0" distB="0" distL="0" distR="0" wp14:anchorId="5F1F0B31" wp14:editId="06076671">
            <wp:extent cx="5391150" cy="26384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D96B" w14:textId="705B4F01" w:rsidR="00A67179" w:rsidRDefault="00A67179" w:rsidP="00A67179">
      <w:pPr>
        <w:pStyle w:val="Heading4"/>
      </w:pPr>
      <w:proofErr w:type="spellStart"/>
      <w:r>
        <w:t>Classnames</w:t>
      </w:r>
      <w:proofErr w:type="spellEnd"/>
    </w:p>
    <w:p w14:paraId="013AF671" w14:textId="43768C97" w:rsidR="00A67179" w:rsidRDefault="00A67179" w:rsidP="00A67179">
      <w:pPr>
        <w:pStyle w:val="Firstparagraph"/>
      </w:pPr>
      <w:r>
        <w:t xml:space="preserve">A </w:t>
      </w:r>
      <w:proofErr w:type="spellStart"/>
      <w:r>
        <w:t>classnames</w:t>
      </w:r>
      <w:proofErr w:type="spellEnd"/>
      <w:r>
        <w:t xml:space="preserve"> csomag ugye egy </w:t>
      </w:r>
      <w:r w:rsidRPr="00A67179">
        <w:t xml:space="preserve">modul amit </w:t>
      </w:r>
      <w:proofErr w:type="spellStart"/>
      <w:r w:rsidRPr="00A67179">
        <w:t>html</w:t>
      </w:r>
      <w:proofErr w:type="spellEnd"/>
      <w:r w:rsidRPr="00A67179">
        <w:t xml:space="preserve"> elemek osztályneveinek feltételes összekapcsolás könnyítésére hozták létre</w:t>
      </w:r>
      <w:r>
        <w:t xml:space="preserve">. Ezt a feltételes összekapcsolást és a </w:t>
      </w:r>
      <w:proofErr w:type="spellStart"/>
      <w:r>
        <w:t>html</w:t>
      </w:r>
      <w:proofErr w:type="spellEnd"/>
      <w:r>
        <w:t xml:space="preserve"> színeinek </w:t>
      </w:r>
      <w:proofErr w:type="spellStart"/>
      <w:r>
        <w:t>megváltosztatására</w:t>
      </w:r>
      <w:proofErr w:type="spellEnd"/>
      <w:r>
        <w:t xml:space="preserve"> használtam főként, mikor ráviszik az egeret, hogy vizuális jelet adjon hogy rálehet kattintani, és mutassa</w:t>
      </w:r>
      <w:r w:rsidR="0044736B">
        <w:t xml:space="preserve"> min van az egere a felhasználónak.</w:t>
      </w:r>
    </w:p>
    <w:p w14:paraId="35FC6562" w14:textId="3D266A83" w:rsidR="003C6A27" w:rsidRPr="003C6A27" w:rsidRDefault="003C6A27" w:rsidP="003C6A27">
      <w:pPr>
        <w:pStyle w:val="Firstparagraph"/>
        <w:jc w:val="center"/>
      </w:pPr>
      <w:r>
        <w:rPr>
          <w:noProof/>
        </w:rPr>
        <w:drawing>
          <wp:inline distT="0" distB="0" distL="0" distR="0" wp14:anchorId="05D0FA83" wp14:editId="49775348">
            <wp:extent cx="5399405" cy="2520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7BB4" w14:textId="6BFBC241" w:rsidR="0044736B" w:rsidRDefault="003C6A27" w:rsidP="003C6A27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58BF7DD6" wp14:editId="46595417">
            <wp:extent cx="5391150" cy="33166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50DE3" w14:textId="28AC4D14" w:rsidR="0044736B" w:rsidRPr="0044736B" w:rsidRDefault="0044736B" w:rsidP="003C6A27">
      <w:pPr>
        <w:pStyle w:val="Firstparagraph"/>
        <w:jc w:val="center"/>
      </w:pPr>
      <w:r>
        <w:rPr>
          <w:noProof/>
        </w:rPr>
        <w:drawing>
          <wp:inline distT="0" distB="0" distL="0" distR="0" wp14:anchorId="58239DC3" wp14:editId="72685C5D">
            <wp:extent cx="5391150" cy="3295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7E09" w14:textId="4FD4DCAD" w:rsidR="00B559A8" w:rsidRDefault="00B559A8" w:rsidP="00E24F03">
      <w:pPr>
        <w:pStyle w:val="Heading3"/>
      </w:pPr>
      <w:bookmarkStart w:id="80" w:name="_Toc101779868"/>
      <w:proofErr w:type="spellStart"/>
      <w:r>
        <w:t>Redux</w:t>
      </w:r>
      <w:proofErr w:type="spellEnd"/>
      <w:r w:rsidR="00C210D4">
        <w:t xml:space="preserve"> </w:t>
      </w:r>
      <w:proofErr w:type="spellStart"/>
      <w:r w:rsidR="0006322E">
        <w:t>store</w:t>
      </w:r>
      <w:bookmarkEnd w:id="80"/>
      <w:proofErr w:type="spellEnd"/>
    </w:p>
    <w:p w14:paraId="3422AB7F" w14:textId="57BE23C0" w:rsidR="0006322E" w:rsidRDefault="0070727A" w:rsidP="0006322E">
      <w:pPr>
        <w:pStyle w:val="Firstparagraph"/>
      </w:pPr>
      <w:r>
        <w:t xml:space="preserve">A </w:t>
      </w:r>
      <w:proofErr w:type="spellStart"/>
      <w:r>
        <w:t>store.tsx</w:t>
      </w:r>
      <w:proofErr w:type="spellEnd"/>
      <w:r>
        <w:t xml:space="preserve"> fájlban hozom létre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-t ami vár egy </w:t>
      </w:r>
      <w:proofErr w:type="spellStart"/>
      <w:r>
        <w:t>reducert</w:t>
      </w:r>
      <w:proofErr w:type="spellEnd"/>
      <w:r>
        <w:t xml:space="preserve">(állapotok), kezdő értéket és utána opcionálisan meglehet adni </w:t>
      </w:r>
      <w:proofErr w:type="spellStart"/>
      <w:r>
        <w:t>middlewareket</w:t>
      </w:r>
      <w:proofErr w:type="spellEnd"/>
      <w:r>
        <w:t xml:space="preserve">, amik minden </w:t>
      </w:r>
      <w:proofErr w:type="spellStart"/>
      <w:r>
        <w:t>action</w:t>
      </w:r>
      <w:proofErr w:type="spellEnd"/>
      <w:r>
        <w:t xml:space="preserve"> esetén lefut.</w:t>
      </w:r>
    </w:p>
    <w:p w14:paraId="346E5C0F" w14:textId="7AA0EA3F" w:rsidR="0070727A" w:rsidRDefault="0070727A" w:rsidP="0070727A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28B1B85E" wp14:editId="44FAA871">
            <wp:extent cx="3467100" cy="400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5BF1" w14:textId="154B12C5" w:rsidR="00D307A8" w:rsidRPr="00D307A8" w:rsidRDefault="00D307A8" w:rsidP="00D307A8">
      <w:pPr>
        <w:pStyle w:val="Caption"/>
      </w:pPr>
      <w:r>
        <w:t>24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állapotainak importálása</w:t>
      </w:r>
    </w:p>
    <w:p w14:paraId="53565514" w14:textId="623B3D4F" w:rsidR="0070727A" w:rsidRDefault="0070727A" w:rsidP="0070727A">
      <w:pPr>
        <w:jc w:val="center"/>
      </w:pPr>
      <w:r>
        <w:rPr>
          <w:noProof/>
        </w:rPr>
        <w:drawing>
          <wp:inline distT="0" distB="0" distL="0" distR="0" wp14:anchorId="05740685" wp14:editId="4F2AC97F">
            <wp:extent cx="1981200" cy="2762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FE9" w14:textId="4995F682" w:rsidR="00D307A8" w:rsidRDefault="00D307A8" w:rsidP="00D307A8">
      <w:pPr>
        <w:pStyle w:val="Caption"/>
      </w:pPr>
      <w:r>
        <w:t>25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globális állapot alapértékeinek beállítása</w:t>
      </w:r>
    </w:p>
    <w:p w14:paraId="4097028B" w14:textId="664E1B5E" w:rsidR="0070727A" w:rsidRDefault="0070727A" w:rsidP="0070727A">
      <w:pPr>
        <w:jc w:val="center"/>
      </w:pPr>
      <w:r>
        <w:rPr>
          <w:noProof/>
        </w:rPr>
        <w:drawing>
          <wp:inline distT="0" distB="0" distL="0" distR="0" wp14:anchorId="3F7B8311" wp14:editId="005FF6CD">
            <wp:extent cx="4381500" cy="2057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C7C1" w14:textId="20F6AC1F" w:rsidR="00D307A8" w:rsidRDefault="00D307A8" w:rsidP="00D307A8">
      <w:pPr>
        <w:pStyle w:val="Caption"/>
      </w:pPr>
      <w:r>
        <w:t>26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globális állapot létrehozása</w:t>
      </w:r>
    </w:p>
    <w:p w14:paraId="21476506" w14:textId="04D1124C" w:rsidR="0070727A" w:rsidRDefault="0070727A" w:rsidP="0070727A">
      <w:r>
        <w:t xml:space="preserve">Miután létrehozom a </w:t>
      </w:r>
      <w:proofErr w:type="spellStart"/>
      <w:r>
        <w:t>store</w:t>
      </w:r>
      <w:proofErr w:type="spellEnd"/>
      <w:r>
        <w:t>-t a megadott beállításokkal exportálom és a fő komponensben(</w:t>
      </w:r>
      <w:proofErr w:type="spellStart"/>
      <w:r>
        <w:t>App.tsx</w:t>
      </w:r>
      <w:proofErr w:type="spellEnd"/>
      <w:r>
        <w:t xml:space="preserve">) egy </w:t>
      </w:r>
      <w:proofErr w:type="spellStart"/>
      <w:r>
        <w:t>Provider</w:t>
      </w:r>
      <w:proofErr w:type="spellEnd"/>
      <w:r>
        <w:t xml:space="preserve"> komponensen keresztül </w:t>
      </w:r>
      <w:r w:rsidR="00960FA5">
        <w:t xml:space="preserve">az összes gyerek komponens számára elérhetővé teszem a </w:t>
      </w:r>
      <w:proofErr w:type="spellStart"/>
      <w:r w:rsidR="00960FA5">
        <w:t>store</w:t>
      </w:r>
      <w:proofErr w:type="spellEnd"/>
      <w:r w:rsidR="00960FA5">
        <w:t>-t.</w:t>
      </w:r>
    </w:p>
    <w:p w14:paraId="63B7A667" w14:textId="527A9682" w:rsidR="00960FA5" w:rsidRDefault="00960FA5" w:rsidP="00FF62D5">
      <w:pPr>
        <w:pStyle w:val="Firstparagraph"/>
        <w:jc w:val="center"/>
      </w:pPr>
      <w:r>
        <w:rPr>
          <w:noProof/>
        </w:rPr>
        <w:drawing>
          <wp:inline distT="0" distB="0" distL="0" distR="0" wp14:anchorId="1585ABD8" wp14:editId="493E250C">
            <wp:extent cx="5399405" cy="20720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E234" w14:textId="5C39433C" w:rsidR="00D307A8" w:rsidRPr="00D307A8" w:rsidRDefault="00D307A8" w:rsidP="00D307A8">
      <w:pPr>
        <w:pStyle w:val="Caption"/>
      </w:pPr>
      <w:r>
        <w:t>27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szolgáltatás hozzáadása a </w:t>
      </w:r>
      <w:proofErr w:type="spellStart"/>
      <w:r>
        <w:t>React</w:t>
      </w:r>
      <w:proofErr w:type="spellEnd"/>
      <w:r>
        <w:t xml:space="preserve"> applikációhoz</w:t>
      </w:r>
    </w:p>
    <w:p w14:paraId="78826C12" w14:textId="640BED1A" w:rsidR="00960FA5" w:rsidRDefault="00960FA5" w:rsidP="0070727A">
      <w:r>
        <w:t xml:space="preserve">A komponensek úgy tudják elérni a globális állapotot hogy a komponenst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függvényével becsomagolva exportálom, ebbe a függvénybe megadom hogy a </w:t>
      </w:r>
      <w:proofErr w:type="spellStart"/>
      <w:r>
        <w:t>store-nak</w:t>
      </w:r>
      <w:proofErr w:type="spellEnd"/>
      <w:r>
        <w:t xml:space="preserve"> melyik részét tudja elérni, és utána a komponensnek megadhatjuk azt az állapotot bemeneti paraméterként, amiből utána letudja kérdezni az értékét.</w:t>
      </w:r>
    </w:p>
    <w:p w14:paraId="3893F548" w14:textId="2A91775A" w:rsidR="00FF62D5" w:rsidRDefault="00FF62D5" w:rsidP="00FF62D5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221869BE" wp14:editId="2EEE8870">
            <wp:extent cx="5399405" cy="16598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8B2B" w14:textId="6F821240" w:rsidR="00D307A8" w:rsidRPr="00D307A8" w:rsidRDefault="00D307A8" w:rsidP="00D307A8">
      <w:pPr>
        <w:pStyle w:val="Caption"/>
      </w:pPr>
      <w:r>
        <w:t>28</w:t>
      </w:r>
      <w:r w:rsidRPr="00E07F37">
        <w:t xml:space="preserve">. ábra: </w:t>
      </w:r>
      <w:r>
        <w:t>Komponenst csatlakoztatjuk a globális állapothoz</w:t>
      </w:r>
    </w:p>
    <w:p w14:paraId="358FB918" w14:textId="5C8D0D83" w:rsidR="00FF62D5" w:rsidRDefault="00FF62D5" w:rsidP="0070727A">
      <w:r>
        <w:t>Amit itt megadtam állapot(</w:t>
      </w:r>
      <w:proofErr w:type="spellStart"/>
      <w:r>
        <w:t>auth</w:t>
      </w:r>
      <w:proofErr w:type="spellEnd"/>
      <w:r>
        <w:t xml:space="preserve">) azt a komponens megírásakor meg kell adni, de mikor más komponensben akarjuk használni, akkor nem kell arra az adattagnak értéket megadni, mert azokat a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szolgáltatja.</w:t>
      </w:r>
    </w:p>
    <w:p w14:paraId="128434EB" w14:textId="200BC399" w:rsidR="00FF62D5" w:rsidRDefault="00FF62D5" w:rsidP="00FF62D5">
      <w:pPr>
        <w:jc w:val="center"/>
      </w:pPr>
      <w:r>
        <w:rPr>
          <w:noProof/>
        </w:rPr>
        <w:drawing>
          <wp:inline distT="0" distB="0" distL="0" distR="0" wp14:anchorId="11CD74FB" wp14:editId="120D8359">
            <wp:extent cx="4981575" cy="15525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9880" w14:textId="1365FAE7" w:rsidR="00D307A8" w:rsidRDefault="00D307A8" w:rsidP="00D307A8">
      <w:pPr>
        <w:pStyle w:val="Caption"/>
      </w:pPr>
      <w:r>
        <w:t>29</w:t>
      </w:r>
      <w:r w:rsidRPr="00E07F37">
        <w:t xml:space="preserve">. ábra: </w:t>
      </w:r>
      <w:r>
        <w:t>Komponensnek átadjuk hogy milyen adatokat kap</w:t>
      </w:r>
    </w:p>
    <w:p w14:paraId="2FF1B81F" w14:textId="392EF12A" w:rsidR="0049620D" w:rsidRDefault="0049620D" w:rsidP="0049620D">
      <w:pPr>
        <w:pStyle w:val="Firstparagraph"/>
        <w:jc w:val="center"/>
      </w:pPr>
      <w:r>
        <w:rPr>
          <w:noProof/>
        </w:rPr>
        <w:drawing>
          <wp:inline distT="0" distB="0" distL="0" distR="0" wp14:anchorId="09292F89" wp14:editId="70A45D89">
            <wp:extent cx="5399405" cy="5753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B2EB" w14:textId="643EC411" w:rsidR="00D307A8" w:rsidRPr="00D307A8" w:rsidRDefault="00D307A8" w:rsidP="00D307A8">
      <w:pPr>
        <w:pStyle w:val="Caption"/>
      </w:pPr>
      <w:r>
        <w:t>30</w:t>
      </w:r>
      <w:r w:rsidRPr="00E07F37">
        <w:t xml:space="preserve">. ábra: </w:t>
      </w:r>
      <w:r>
        <w:t>Komponens jó és rossz használata</w:t>
      </w:r>
    </w:p>
    <w:p w14:paraId="000BDC67" w14:textId="23FDB3D4" w:rsidR="00C210D4" w:rsidRDefault="00C210D4" w:rsidP="00E24F03">
      <w:pPr>
        <w:pStyle w:val="Heading3"/>
      </w:pPr>
      <w:bookmarkStart w:id="81" w:name="_Toc101779869"/>
      <w:proofErr w:type="spellStart"/>
      <w:r>
        <w:t>Redux</w:t>
      </w:r>
      <w:proofErr w:type="spellEnd"/>
      <w:r>
        <w:t xml:space="preserve"> </w:t>
      </w:r>
      <w:proofErr w:type="spellStart"/>
      <w:r w:rsidR="0006322E">
        <w:t>reducerek</w:t>
      </w:r>
      <w:bookmarkEnd w:id="81"/>
      <w:proofErr w:type="spellEnd"/>
    </w:p>
    <w:p w14:paraId="56E88FAD" w14:textId="57353B76" w:rsidR="0049620D" w:rsidRDefault="0049620D" w:rsidP="0049620D">
      <w:pPr>
        <w:pStyle w:val="Firstparagraph"/>
      </w:pPr>
      <w:r>
        <w:t xml:space="preserve">10 db </w:t>
      </w:r>
      <w:proofErr w:type="spellStart"/>
      <w:r>
        <w:t>reducert</w:t>
      </w:r>
      <w:proofErr w:type="spellEnd"/>
      <w:r>
        <w:t xml:space="preserve"> használok, ezek a </w:t>
      </w:r>
      <w:proofErr w:type="spellStart"/>
      <w:r>
        <w:t>reducerek</w:t>
      </w:r>
      <w:proofErr w:type="spellEnd"/>
      <w:r>
        <w:t xml:space="preserve"> a </w:t>
      </w:r>
      <w:proofErr w:type="spellStart"/>
      <w:r>
        <w:t>store</w:t>
      </w:r>
      <w:proofErr w:type="spellEnd"/>
      <w:r>
        <w:t xml:space="preserve">-ban egy-egy fő érték objektumot reprezentálnak. Ezeket a </w:t>
      </w:r>
      <w:proofErr w:type="spellStart"/>
      <w:r>
        <w:t>reducereket</w:t>
      </w:r>
      <w:proofErr w:type="spellEnd"/>
      <w:r>
        <w:t xml:space="preserve"> a fő </w:t>
      </w:r>
      <w:proofErr w:type="spellStart"/>
      <w:r>
        <w:t>reducerben</w:t>
      </w:r>
      <w:proofErr w:type="spellEnd"/>
      <w:r>
        <w:t xml:space="preserve"> </w:t>
      </w:r>
      <w:r w:rsidR="00651437">
        <w:t xml:space="preserve">összesítem és adom át a </w:t>
      </w:r>
      <w:proofErr w:type="spellStart"/>
      <w:r w:rsidR="00651437">
        <w:t>store-nak</w:t>
      </w:r>
      <w:proofErr w:type="spellEnd"/>
      <w:r w:rsidR="00651437">
        <w:t xml:space="preserve"> mikor létrehozzuk a </w:t>
      </w:r>
      <w:proofErr w:type="spellStart"/>
      <w:r w:rsidR="00651437">
        <w:t>store</w:t>
      </w:r>
      <w:proofErr w:type="spellEnd"/>
      <w:r w:rsidR="00651437">
        <w:t>-t</w:t>
      </w:r>
    </w:p>
    <w:p w14:paraId="303700A0" w14:textId="35B2D111" w:rsidR="00651437" w:rsidRDefault="00651437" w:rsidP="00D307A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3344BFB1" wp14:editId="6F7AB9D9">
            <wp:extent cx="3810000" cy="4419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4561" w14:textId="0178122C" w:rsidR="00D307A8" w:rsidRDefault="00D307A8" w:rsidP="00D307A8">
      <w:pPr>
        <w:pStyle w:val="Caption"/>
      </w:pPr>
      <w:r>
        <w:t>31</w:t>
      </w:r>
      <w:r w:rsidRPr="00E07F37">
        <w:t xml:space="preserve">. ábra: </w:t>
      </w:r>
      <w:r>
        <w:t xml:space="preserve">Fő </w:t>
      </w:r>
      <w:proofErr w:type="spellStart"/>
      <w:r>
        <w:t>reducerben</w:t>
      </w:r>
      <w:proofErr w:type="spellEnd"/>
      <w:r>
        <w:t xml:space="preserve"> összegyűjtjük a különböző </w:t>
      </w:r>
      <w:proofErr w:type="spellStart"/>
      <w:r>
        <w:t>reducereket</w:t>
      </w:r>
      <w:proofErr w:type="spellEnd"/>
    </w:p>
    <w:p w14:paraId="065F635D" w14:textId="4A7A65F3" w:rsidR="00651437" w:rsidRDefault="00651437" w:rsidP="00651437">
      <w:r>
        <w:t xml:space="preserve">Minden </w:t>
      </w:r>
      <w:proofErr w:type="spellStart"/>
      <w:r>
        <w:t>reducer</w:t>
      </w:r>
      <w:proofErr w:type="spellEnd"/>
      <w:r>
        <w:t xml:space="preserve"> a saját kis állapotáért felel és tartja nyilván. Mindegyik </w:t>
      </w:r>
      <w:proofErr w:type="spellStart"/>
      <w:r>
        <w:t>reducerben</w:t>
      </w:r>
      <w:proofErr w:type="spellEnd"/>
      <w:r>
        <w:t xml:space="preserve"> létrehozunk egy alap állapotot, ami megfogalmazza a </w:t>
      </w:r>
      <w:proofErr w:type="spellStart"/>
      <w:r>
        <w:t>reducer</w:t>
      </w:r>
      <w:proofErr w:type="spellEnd"/>
      <w:r>
        <w:t xml:space="preserve"> fő struktúráját. Azon belül igazából egy funkciót exportálok amiben egy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statement</w:t>
      </w:r>
      <w:proofErr w:type="spellEnd"/>
      <w:r>
        <w:t xml:space="preserve"> kezeli az adatokkal történő lehetséges eseményeket.</w:t>
      </w:r>
    </w:p>
    <w:p w14:paraId="54A60048" w14:textId="40973D28" w:rsidR="00A61EAB" w:rsidRDefault="00804679" w:rsidP="00804679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6DE06706" wp14:editId="197ADCF6">
            <wp:extent cx="5399405" cy="49326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F4F0" w14:textId="32435B55" w:rsidR="00D307A8" w:rsidRPr="00D307A8" w:rsidRDefault="00D307A8" w:rsidP="00D307A8">
      <w:pPr>
        <w:pStyle w:val="Caption"/>
      </w:pPr>
      <w:r>
        <w:t>32</w:t>
      </w:r>
      <w:r w:rsidRPr="00E07F37">
        <w:t xml:space="preserve">. ábra: </w:t>
      </w:r>
      <w:proofErr w:type="spellStart"/>
      <w:r w:rsidR="00276BB3">
        <w:t>auth</w:t>
      </w:r>
      <w:proofErr w:type="spellEnd"/>
      <w:r w:rsidR="00276BB3">
        <w:t xml:space="preserve"> </w:t>
      </w:r>
      <w:proofErr w:type="spellStart"/>
      <w:r w:rsidR="00276BB3">
        <w:t>reducer</w:t>
      </w:r>
      <w:proofErr w:type="spellEnd"/>
      <w:r w:rsidR="00276BB3">
        <w:t xml:space="preserve"> felépítése(kezdő adatok, milyen akciókat </w:t>
      </w:r>
      <w:proofErr w:type="spellStart"/>
      <w:r w:rsidR="00276BB3">
        <w:t>dolgoz</w:t>
      </w:r>
      <w:proofErr w:type="spellEnd"/>
      <w:r w:rsidR="00276BB3">
        <w:t xml:space="preserve"> fel)</w:t>
      </w:r>
    </w:p>
    <w:p w14:paraId="794A8D8C" w14:textId="45DC3ABB" w:rsidR="00A61EAB" w:rsidRPr="00651437" w:rsidRDefault="00A61EAB" w:rsidP="00651437">
      <w:r>
        <w:t xml:space="preserve">Hogy mik lehetnek egy akció típusa, az az </w:t>
      </w:r>
      <w:proofErr w:type="spellStart"/>
      <w:r>
        <w:t>actions</w:t>
      </w:r>
      <w:proofErr w:type="spellEnd"/>
      <w:r>
        <w:t xml:space="preserve"> mappában a </w:t>
      </w:r>
      <w:proofErr w:type="spellStart"/>
      <w:r>
        <w:t>types.tsx</w:t>
      </w:r>
      <w:proofErr w:type="spellEnd"/>
      <w:r>
        <w:t xml:space="preserve"> </w:t>
      </w:r>
      <w:proofErr w:type="spellStart"/>
      <w:r>
        <w:t>ben</w:t>
      </w:r>
      <w:proofErr w:type="spellEnd"/>
      <w:r>
        <w:t xml:space="preserve"> vannak definiálva, és onnan importálom a szükséges típusokat.</w:t>
      </w:r>
    </w:p>
    <w:p w14:paraId="19ECC7A2" w14:textId="1BEAB3C0" w:rsidR="0049620D" w:rsidRDefault="0049620D" w:rsidP="00804679">
      <w:pPr>
        <w:pStyle w:val="Firstparagraph"/>
        <w:jc w:val="center"/>
      </w:pPr>
      <w:r>
        <w:rPr>
          <w:noProof/>
        </w:rPr>
        <w:drawing>
          <wp:inline distT="0" distB="0" distL="0" distR="0" wp14:anchorId="6A9ACBF1" wp14:editId="3865D360">
            <wp:extent cx="5399405" cy="22269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8360" w14:textId="2CE91688" w:rsidR="0049620D" w:rsidRPr="0049620D" w:rsidRDefault="00276BB3" w:rsidP="00276BB3">
      <w:pPr>
        <w:pStyle w:val="Caption"/>
      </w:pPr>
      <w:r>
        <w:t>33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struktúrája mikor az oldal elindul</w:t>
      </w:r>
    </w:p>
    <w:p w14:paraId="6AB72154" w14:textId="2657EEE7" w:rsidR="00C210D4" w:rsidRDefault="00C210D4" w:rsidP="00E24F03">
      <w:pPr>
        <w:pStyle w:val="Heading3"/>
      </w:pPr>
      <w:bookmarkStart w:id="82" w:name="_Toc101779870"/>
      <w:proofErr w:type="spellStart"/>
      <w:r>
        <w:lastRenderedPageBreak/>
        <w:t>Redux</w:t>
      </w:r>
      <w:proofErr w:type="spellEnd"/>
      <w:r>
        <w:t xml:space="preserve"> </w:t>
      </w:r>
      <w:r w:rsidR="0006322E">
        <w:t>akciók</w:t>
      </w:r>
      <w:bookmarkEnd w:id="82"/>
    </w:p>
    <w:p w14:paraId="1674EDC3" w14:textId="649B819F" w:rsidR="00C7027C" w:rsidRDefault="00C7027C" w:rsidP="00C7027C">
      <w:pPr>
        <w:pStyle w:val="Firstparagraph"/>
      </w:pPr>
      <w:r>
        <w:t xml:space="preserve">A </w:t>
      </w:r>
      <w:proofErr w:type="spellStart"/>
      <w:r>
        <w:t>Redux</w:t>
      </w:r>
      <w:proofErr w:type="spellEnd"/>
      <w:r>
        <w:t xml:space="preserve"> akciókkal kezdeményezünk változást a </w:t>
      </w:r>
      <w:proofErr w:type="spellStart"/>
      <w:r>
        <w:t>store</w:t>
      </w:r>
      <w:proofErr w:type="spellEnd"/>
      <w:r>
        <w:t xml:space="preserve"> felé</w:t>
      </w:r>
      <w:r w:rsidR="00611866">
        <w:t xml:space="preserve"> ezt a </w:t>
      </w:r>
      <w:proofErr w:type="spellStart"/>
      <w:r w:rsidR="00611866">
        <w:t>redux</w:t>
      </w:r>
      <w:proofErr w:type="spellEnd"/>
      <w:r w:rsidR="00611866">
        <w:t xml:space="preserve"> </w:t>
      </w:r>
      <w:proofErr w:type="spellStart"/>
      <w:r w:rsidR="006C5558">
        <w:t>dispatch</w:t>
      </w:r>
      <w:proofErr w:type="spellEnd"/>
      <w:r w:rsidR="006C5558">
        <w:t>() metódusával</w:t>
      </w:r>
      <w:r w:rsidR="00611866">
        <w:t xml:space="preserve"> lehet csinálni, bárhol meglehet hívni ezt a </w:t>
      </w:r>
      <w:proofErr w:type="spellStart"/>
      <w:r w:rsidR="00611866">
        <w:t>dispatch</w:t>
      </w:r>
      <w:proofErr w:type="spellEnd"/>
      <w:r w:rsidR="00611866">
        <w:t xml:space="preserve">() metódust, az a lényeg hogy paraméterként egy olyan objektumot kapjon, aminek van </w:t>
      </w:r>
      <w:proofErr w:type="spellStart"/>
      <w:r w:rsidR="00611866">
        <w:t>type</w:t>
      </w:r>
      <w:proofErr w:type="spellEnd"/>
      <w:r w:rsidR="00611866">
        <w:t xml:space="preserve"> attribútuma, mert ez mutatja meg a </w:t>
      </w:r>
      <w:proofErr w:type="spellStart"/>
      <w:r w:rsidR="00611866">
        <w:t>reduxnak</w:t>
      </w:r>
      <w:proofErr w:type="spellEnd"/>
      <w:r w:rsidR="00611866">
        <w:t xml:space="preserve"> hogy milyen fajta akciót akar elvégezni</w:t>
      </w:r>
      <w:r w:rsidR="00366887">
        <w:t>.</w:t>
      </w:r>
    </w:p>
    <w:p w14:paraId="3CC89564" w14:textId="25812211" w:rsidR="00366887" w:rsidRDefault="00366887" w:rsidP="00366887">
      <w:pPr>
        <w:pStyle w:val="Firstparagraph"/>
        <w:jc w:val="center"/>
      </w:pPr>
      <w:r>
        <w:rPr>
          <w:noProof/>
        </w:rPr>
        <w:drawing>
          <wp:inline distT="0" distB="0" distL="0" distR="0" wp14:anchorId="198EE529" wp14:editId="19FA06AD">
            <wp:extent cx="1724025" cy="7715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C1F" w14:textId="4FFC1B7D" w:rsidR="00276BB3" w:rsidRPr="00276BB3" w:rsidRDefault="00276BB3" w:rsidP="00276BB3">
      <w:pPr>
        <w:pStyle w:val="Caption"/>
      </w:pPr>
      <w:r>
        <w:t>34</w:t>
      </w:r>
      <w:r w:rsidRPr="00E07F37">
        <w:t xml:space="preserve">. ábra: </w:t>
      </w:r>
      <w:r>
        <w:t xml:space="preserve">GET_MANGA akció meghívása </w:t>
      </w:r>
      <w:proofErr w:type="spellStart"/>
      <w:r>
        <w:t>dispatch</w:t>
      </w:r>
      <w:proofErr w:type="spellEnd"/>
      <w:r>
        <w:t>() metódussal</w:t>
      </w:r>
    </w:p>
    <w:p w14:paraId="7496D3E7" w14:textId="197D2588" w:rsidR="00366887" w:rsidRDefault="00366887" w:rsidP="00366887">
      <w:r>
        <w:t>De így nem érdemes akciókat kezdeményezni mert elrontja a kód olvashatóságát ha mindenhol így hívjuk meg az akciókat és ha valami plusz adatfeldolgozást kéne elvégezni egy akcióhoz, azt mindig megkéne írni az adott helyen ahol meghívjuk az akciót.</w:t>
      </w:r>
    </w:p>
    <w:p w14:paraId="7115A43A" w14:textId="339F61C0" w:rsidR="00366887" w:rsidRDefault="00366887" w:rsidP="00366887">
      <w:r>
        <w:t>Ezért a legtöbb akció hívást egy másik metódussal körül veszem ahol az akcióhoz szükséges adatfeldolgozást, adat hívásokat elvégzi és utána megkezdi az akciót.</w:t>
      </w:r>
    </w:p>
    <w:p w14:paraId="0475E2D0" w14:textId="001D9516" w:rsidR="00A00A6A" w:rsidRDefault="00A00A6A" w:rsidP="00A00A6A">
      <w:pPr>
        <w:pStyle w:val="Firstparagraph"/>
        <w:jc w:val="center"/>
      </w:pPr>
      <w:r>
        <w:rPr>
          <w:noProof/>
        </w:rPr>
        <w:drawing>
          <wp:inline distT="0" distB="0" distL="0" distR="0" wp14:anchorId="61935836" wp14:editId="0FCFE0F1">
            <wp:extent cx="5399405" cy="20123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117C" w14:textId="5359BF10" w:rsidR="00276BB3" w:rsidRPr="00276BB3" w:rsidRDefault="00276BB3" w:rsidP="00276BB3">
      <w:pPr>
        <w:pStyle w:val="Caption"/>
      </w:pPr>
      <w:r>
        <w:t>35</w:t>
      </w:r>
      <w:r w:rsidRPr="00E07F37">
        <w:t xml:space="preserve">. ábra: </w:t>
      </w:r>
      <w:proofErr w:type="spellStart"/>
      <w:r>
        <w:t>getManga</w:t>
      </w:r>
      <w:proofErr w:type="spellEnd"/>
      <w:r>
        <w:t xml:space="preserve"> metódus ami lekéri egy </w:t>
      </w:r>
      <w:proofErr w:type="spellStart"/>
      <w:r>
        <w:t>manga</w:t>
      </w:r>
      <w:proofErr w:type="spellEnd"/>
      <w:r>
        <w:t xml:space="preserve"> részleteit és eltárolja azt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storeban</w:t>
      </w:r>
      <w:proofErr w:type="spellEnd"/>
    </w:p>
    <w:p w14:paraId="0FE2E95F" w14:textId="038D0A77" w:rsidR="00A00A6A" w:rsidRDefault="00A00A6A" w:rsidP="00A00A6A">
      <w:r>
        <w:t xml:space="preserve">És ilyenkor sikeres kérés esetén a megfelelő </w:t>
      </w:r>
      <w:proofErr w:type="spellStart"/>
      <w:r>
        <w:t>reducerben</w:t>
      </w:r>
      <w:proofErr w:type="spellEnd"/>
      <w:r>
        <w:t xml:space="preserve">(mangaReducer.js) lefut a GET_MANGA </w:t>
      </w:r>
      <w:proofErr w:type="spellStart"/>
      <w:r>
        <w:t>switch</w:t>
      </w:r>
      <w:proofErr w:type="spellEnd"/>
      <w:r>
        <w:t xml:space="preserve"> eset, ami annyit csinál, hogy a </w:t>
      </w:r>
      <w:proofErr w:type="spellStart"/>
      <w:r>
        <w:t>manga</w:t>
      </w:r>
      <w:proofErr w:type="spellEnd"/>
      <w:r>
        <w:t xml:space="preserve"> állapotban a </w:t>
      </w:r>
      <w:proofErr w:type="spellStart"/>
      <w:r>
        <w:t>manga</w:t>
      </w:r>
      <w:proofErr w:type="spellEnd"/>
      <w:r>
        <w:t xml:space="preserve"> változó értékét a kapott adat(</w:t>
      </w:r>
      <w:proofErr w:type="spellStart"/>
      <w:r>
        <w:t>payload</w:t>
      </w:r>
      <w:proofErr w:type="spellEnd"/>
      <w:r>
        <w:t>)-</w:t>
      </w:r>
      <w:proofErr w:type="spellStart"/>
      <w:r>
        <w:t>ra</w:t>
      </w:r>
      <w:proofErr w:type="spellEnd"/>
      <w:r>
        <w:t xml:space="preserve"> változtatja.</w:t>
      </w:r>
    </w:p>
    <w:p w14:paraId="54D73100" w14:textId="08E83E16" w:rsidR="00A00A6A" w:rsidRDefault="00A00A6A" w:rsidP="00A00A6A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797CFF69" wp14:editId="4B5F5E39">
            <wp:extent cx="4429125" cy="44386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80D2" w14:textId="45D1D459" w:rsidR="00276BB3" w:rsidRPr="00276BB3" w:rsidRDefault="00276BB3" w:rsidP="00276BB3">
      <w:pPr>
        <w:pStyle w:val="Caption"/>
      </w:pPr>
      <w:r>
        <w:t>36</w:t>
      </w:r>
      <w:r w:rsidRPr="00E07F37">
        <w:t xml:space="preserve">. ábra: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reducer</w:t>
      </w:r>
      <w:proofErr w:type="spellEnd"/>
      <w:r>
        <w:t xml:space="preserve"> felépítése</w:t>
      </w:r>
    </w:p>
    <w:p w14:paraId="2E828109" w14:textId="386C07A5" w:rsidR="003B6230" w:rsidRPr="003B6230" w:rsidRDefault="003B6230" w:rsidP="003B6230">
      <w:r>
        <w:t xml:space="preserve">Következő képen lehet látni a weboldal állapotát, most azt az állapotot látjuk </w:t>
      </w:r>
      <w:proofErr w:type="spellStart"/>
      <w:r>
        <w:t>mielött</w:t>
      </w:r>
      <w:proofErr w:type="spellEnd"/>
      <w:r>
        <w:t xml:space="preserve"> a GET_MANGA típusú akció meghívódott volna, a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reducerben</w:t>
      </w:r>
      <w:proofErr w:type="spellEnd"/>
      <w:r>
        <w:t xml:space="preserve"> nincs értéke a </w:t>
      </w:r>
      <w:proofErr w:type="spellStart"/>
      <w:r>
        <w:t>manga</w:t>
      </w:r>
      <w:proofErr w:type="spellEnd"/>
      <w:r>
        <w:t xml:space="preserve"> változónak mert ez az alapállás.</w:t>
      </w:r>
    </w:p>
    <w:p w14:paraId="2EBE573E" w14:textId="0E6168A8" w:rsidR="003B6230" w:rsidRDefault="003B6230" w:rsidP="003B6230">
      <w:r>
        <w:rPr>
          <w:noProof/>
        </w:rPr>
        <w:drawing>
          <wp:inline distT="0" distB="0" distL="0" distR="0" wp14:anchorId="0EF0CD65" wp14:editId="031C9954">
            <wp:extent cx="5391150" cy="2371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AD01" w14:textId="20D5E229" w:rsidR="00276BB3" w:rsidRPr="003B6230" w:rsidRDefault="00276BB3" w:rsidP="00276BB3">
      <w:pPr>
        <w:pStyle w:val="Caption"/>
      </w:pPr>
      <w:r>
        <w:t>37</w:t>
      </w:r>
      <w:r w:rsidRPr="00E07F37">
        <w:t xml:space="preserve">. ábra: </w:t>
      </w:r>
      <w:r>
        <w:t>A weboldal azon állapota ami a GET_MANGA hívás elött van</w:t>
      </w:r>
    </w:p>
    <w:p w14:paraId="5AA3A094" w14:textId="660A7F65" w:rsidR="003B6230" w:rsidRDefault="003B6230" w:rsidP="00533D73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18573884" wp14:editId="71131CD5">
            <wp:extent cx="5400675" cy="23622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3855" w14:textId="7A16D79A" w:rsidR="00276BB3" w:rsidRPr="00276BB3" w:rsidRDefault="00276BB3" w:rsidP="00276BB3">
      <w:pPr>
        <w:pStyle w:val="Caption"/>
      </w:pPr>
      <w:r>
        <w:t>38</w:t>
      </w:r>
      <w:r w:rsidRPr="00E07F37">
        <w:t xml:space="preserve">. ábra: </w:t>
      </w:r>
      <w:r>
        <w:t>A weboldal azon állapota ami a GET_MANGA hívás után van</w:t>
      </w:r>
    </w:p>
    <w:p w14:paraId="6AEAD4C9" w14:textId="111F3EE8" w:rsidR="003B6230" w:rsidRPr="003B6230" w:rsidRDefault="003B6230" w:rsidP="003B6230">
      <w:r>
        <w:t xml:space="preserve">Miután meghívtuk a GET_MANGA akciót megváltoztatta a weboldal állapotát úgy hogy a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reducerben</w:t>
      </w:r>
      <w:proofErr w:type="spellEnd"/>
      <w:r>
        <w:t xml:space="preserve"> lévő </w:t>
      </w:r>
      <w:proofErr w:type="spellStart"/>
      <w:r>
        <w:t>manga</w:t>
      </w:r>
      <w:proofErr w:type="spellEnd"/>
      <w:r>
        <w:t xml:space="preserve"> változónak a kérésből beérkezett adatot állította be.</w:t>
      </w:r>
    </w:p>
    <w:p w14:paraId="1F55760E" w14:textId="7306E6B8" w:rsidR="00C210D4" w:rsidRDefault="00C210D4" w:rsidP="00E24F03">
      <w:pPr>
        <w:pStyle w:val="Heading3"/>
      </w:pPr>
      <w:bookmarkStart w:id="83" w:name="_Toc101779871"/>
      <w:proofErr w:type="spellStart"/>
      <w:r>
        <w:t>Axios</w:t>
      </w:r>
      <w:bookmarkEnd w:id="83"/>
      <w:proofErr w:type="spellEnd"/>
    </w:p>
    <w:p w14:paraId="6ACE02FF" w14:textId="79EA5206" w:rsidR="003B6230" w:rsidRDefault="003B6230" w:rsidP="003B6230">
      <w:pPr>
        <w:pStyle w:val="Firstparagraph"/>
      </w:pPr>
      <w:proofErr w:type="spellStart"/>
      <w:r>
        <w:t>Axios</w:t>
      </w:r>
      <w:proofErr w:type="spellEnd"/>
      <w:r>
        <w:t xml:space="preserve">-t ugye http kérések küldésére használom, de a backend szerveren </w:t>
      </w:r>
      <w:proofErr w:type="spellStart"/>
      <w:r>
        <w:t>vannnak</w:t>
      </w:r>
      <w:proofErr w:type="spellEnd"/>
      <w:r>
        <w:t xml:space="preserve"> olyan végpontok amik eléréséhez szükséges a kérés </w:t>
      </w:r>
      <w:proofErr w:type="spellStart"/>
      <w:r>
        <w:t>headerjábe</w:t>
      </w:r>
      <w:proofErr w:type="spellEnd"/>
      <w:r>
        <w:t xml:space="preserve"> az </w:t>
      </w:r>
      <w:proofErr w:type="spellStart"/>
      <w:r>
        <w:t>Authorization</w:t>
      </w:r>
      <w:proofErr w:type="spellEnd"/>
      <w:r>
        <w:t xml:space="preserve"> változóban a JWT-t tárolni amit a felhasználó kapott bejelentkezéskor</w:t>
      </w:r>
      <w:r w:rsidR="004B4167">
        <w:t xml:space="preserve">, mert a védett végpontokon a backend megvizsgálja a kérésben lévő JWT-t és ha nincs vagy nem jó a </w:t>
      </w:r>
      <w:proofErr w:type="spellStart"/>
      <w:r w:rsidR="004B4167">
        <w:t>token</w:t>
      </w:r>
      <w:proofErr w:type="spellEnd"/>
      <w:r w:rsidR="004B4167">
        <w:t xml:space="preserve"> akkor a kérés nem sikerül.</w:t>
      </w:r>
    </w:p>
    <w:p w14:paraId="2D59BA80" w14:textId="595EA11F" w:rsidR="004B4167" w:rsidRDefault="004B4167" w:rsidP="004B4167">
      <w:r>
        <w:t xml:space="preserve">Ezért az összes kéréshez hozzáteszem ezt a </w:t>
      </w:r>
      <w:proofErr w:type="spellStart"/>
      <w:r>
        <w:t>tokent</w:t>
      </w:r>
      <w:proofErr w:type="spellEnd"/>
      <w:r>
        <w:t xml:space="preserve">, persze csak ha el van tárolva ez a </w:t>
      </w:r>
      <w:proofErr w:type="spellStart"/>
      <w:r>
        <w:t>token</w:t>
      </w:r>
      <w:proofErr w:type="spellEnd"/>
      <w:r>
        <w:t xml:space="preserve">. Ezt úgy érem el, hogy sikeres bejelentkezéskor meghívok egy olyan függvényt ami beállítja az </w:t>
      </w:r>
      <w:proofErr w:type="spellStart"/>
      <w:r>
        <w:t>axiosnak</w:t>
      </w:r>
      <w:proofErr w:type="spellEnd"/>
      <w:r>
        <w:t xml:space="preserve"> egy alap értékként.</w:t>
      </w:r>
    </w:p>
    <w:p w14:paraId="1E57FB34" w14:textId="6241B8CE" w:rsidR="00533D73" w:rsidRDefault="00533D73" w:rsidP="00533D73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6F495CB3" wp14:editId="2ABEEC36">
            <wp:extent cx="5399405" cy="32378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A848" w14:textId="3F5319CF" w:rsidR="00276BB3" w:rsidRPr="00276BB3" w:rsidRDefault="00276BB3" w:rsidP="00276BB3">
      <w:pPr>
        <w:pStyle w:val="Caption"/>
      </w:pPr>
      <w:r>
        <w:t>39</w:t>
      </w:r>
      <w:r w:rsidRPr="00E07F37">
        <w:t>. ábra:</w:t>
      </w:r>
      <w:r>
        <w:t xml:space="preserve"> Összes </w:t>
      </w:r>
      <w:proofErr w:type="spellStart"/>
      <w:r>
        <w:t>axios</w:t>
      </w:r>
      <w:proofErr w:type="spellEnd"/>
      <w:r>
        <w:t xml:space="preserve"> kérés </w:t>
      </w:r>
      <w:proofErr w:type="spellStart"/>
      <w:r>
        <w:t>header</w:t>
      </w:r>
      <w:proofErr w:type="spellEnd"/>
      <w:r w:rsidR="00C352CD">
        <w:t xml:space="preserve"> alap értékének megadása</w:t>
      </w:r>
    </w:p>
    <w:p w14:paraId="7762EB40" w14:textId="30021569" w:rsidR="00437B2A" w:rsidRDefault="00C210D4" w:rsidP="00E24F03">
      <w:pPr>
        <w:pStyle w:val="Heading3"/>
      </w:pPr>
      <w:bookmarkStart w:id="84" w:name="_Toc101779872"/>
      <w:r>
        <w:t>JWT tárolás</w:t>
      </w:r>
      <w:bookmarkEnd w:id="84"/>
    </w:p>
    <w:p w14:paraId="5AFC3B07" w14:textId="4C1EF6CE" w:rsidR="00533D73" w:rsidRDefault="00533D73" w:rsidP="00533D73">
      <w:pPr>
        <w:pStyle w:val="Firstparagraph"/>
      </w:pPr>
      <w:r>
        <w:t xml:space="preserve">A sikeres bejelentkezés során kapott JWT-t a böngésző lokális tárhelyében tároljuk, kijelentkezésnél innen töröljük. A </w:t>
      </w:r>
      <w:proofErr w:type="spellStart"/>
      <w:r>
        <w:t>tokent</w:t>
      </w:r>
      <w:proofErr w:type="spellEnd"/>
      <w:r>
        <w:t xml:space="preserve"> minden akció esetén ellenőrizzük, hogy a </w:t>
      </w:r>
      <w:proofErr w:type="spellStart"/>
      <w:r>
        <w:t>token</w:t>
      </w:r>
      <w:proofErr w:type="spellEnd"/>
      <w:r>
        <w:t xml:space="preserve"> érvényességi ideje lejárt-e, ha lejárt </w:t>
      </w:r>
      <w:proofErr w:type="spellStart"/>
      <w:r>
        <w:t>token</w:t>
      </w:r>
      <w:proofErr w:type="spellEnd"/>
      <w:r>
        <w:t xml:space="preserve"> a felhasználót kijelentkeztetjük.</w:t>
      </w:r>
    </w:p>
    <w:p w14:paraId="4409C383" w14:textId="28D4F64D" w:rsidR="00B952A6" w:rsidRDefault="001E6A85" w:rsidP="00B952A6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5D3784CD" wp14:editId="35EEA363">
            <wp:extent cx="4886325" cy="44481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AFAF" w14:textId="4E27DA39" w:rsidR="00C352CD" w:rsidRPr="00C352CD" w:rsidRDefault="00C352CD" w:rsidP="00C352CD">
      <w:pPr>
        <w:pStyle w:val="Caption"/>
      </w:pPr>
      <w:r>
        <w:t>40</w:t>
      </w:r>
      <w:r w:rsidRPr="00E07F37">
        <w:t xml:space="preserve">. ábra: </w:t>
      </w:r>
      <w:proofErr w:type="spellStart"/>
      <w:r>
        <w:t>loginUser</w:t>
      </w:r>
      <w:proofErr w:type="spellEnd"/>
      <w:r>
        <w:t xml:space="preserve"> metódus ahol JWT tárolása, </w:t>
      </w:r>
      <w:proofErr w:type="spellStart"/>
      <w:r>
        <w:t>axios</w:t>
      </w:r>
      <w:proofErr w:type="spellEnd"/>
      <w:r>
        <w:t xml:space="preserve"> kérés beállítás és bejelentkezett profil beállítása történik</w:t>
      </w:r>
    </w:p>
    <w:p w14:paraId="085E054C" w14:textId="1DCD30EF" w:rsidR="00A538E1" w:rsidRDefault="00A538E1" w:rsidP="00E24F03">
      <w:pPr>
        <w:pStyle w:val="Heading2"/>
      </w:pPr>
      <w:bookmarkStart w:id="85" w:name="_Toc99974881"/>
      <w:bookmarkStart w:id="86" w:name="_Toc101779873"/>
      <w:r>
        <w:t>Backend</w:t>
      </w:r>
      <w:bookmarkEnd w:id="85"/>
      <w:bookmarkEnd w:id="86"/>
    </w:p>
    <w:p w14:paraId="63DB00F6" w14:textId="67CCCF66" w:rsidR="00B559A8" w:rsidRDefault="00B559A8" w:rsidP="00E24F03">
      <w:pPr>
        <w:pStyle w:val="Heading3"/>
      </w:pPr>
      <w:bookmarkStart w:id="87" w:name="_Toc101779874"/>
      <w:r>
        <w:t>Struktúra</w:t>
      </w:r>
      <w:bookmarkEnd w:id="87"/>
    </w:p>
    <w:p w14:paraId="0C96500C" w14:textId="5CE8D900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</w:t>
      </w:r>
      <w:proofErr w:type="spellStart"/>
      <w:r>
        <w:rPr>
          <w:rFonts w:ascii="Courier New" w:hAnsi="Courier New" w:cs="Courier New"/>
        </w:rPr>
        <w:t>api</w:t>
      </w:r>
      <w:proofErr w:type="spellEnd"/>
    </w:p>
    <w:p w14:paraId="6BD9CADC" w14:textId="7908C539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.</w:t>
      </w:r>
      <w:proofErr w:type="spellStart"/>
      <w:r>
        <w:rPr>
          <w:rFonts w:ascii="Courier New" w:hAnsi="Courier New" w:cs="Courier New"/>
        </w:rPr>
        <w:t>env</w:t>
      </w:r>
      <w:proofErr w:type="spellEnd"/>
    </w:p>
    <w:p w14:paraId="60830AD3" w14:textId="04F6B820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db_tables.sql</w:t>
      </w:r>
      <w:proofErr w:type="spellEnd"/>
    </w:p>
    <w:p w14:paraId="08025C33" w14:textId="45E7324E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index.js</w:t>
      </w:r>
    </w:p>
    <w:p w14:paraId="5181C076" w14:textId="714BE5FF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package.json</w:t>
      </w:r>
      <w:proofErr w:type="spellEnd"/>
    </w:p>
    <w:p w14:paraId="07C362BF" w14:textId="4ED47ACB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package-lock.json</w:t>
      </w:r>
      <w:proofErr w:type="spellEnd"/>
    </w:p>
    <w:p w14:paraId="3876DE88" w14:textId="3C094BF1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node_modules</w:t>
      </w:r>
      <w:proofErr w:type="spellEnd"/>
    </w:p>
    <w:p w14:paraId="4BB3205C" w14:textId="0E84CBB8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src</w:t>
      </w:r>
      <w:proofErr w:type="spellEnd"/>
    </w:p>
    <w:p w14:paraId="1787FD4E" w14:textId="3C8F626F" w:rsidR="008E3557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8E3557">
        <w:rPr>
          <w:rFonts w:ascii="Courier New" w:hAnsi="Courier New" w:cs="Courier New"/>
        </w:rPr>
        <w:t xml:space="preserve">   </w:t>
      </w:r>
      <w:r w:rsidR="00115DE0">
        <w:rPr>
          <w:rFonts w:ascii="Courier New" w:hAnsi="Courier New" w:cs="Courier New"/>
        </w:rPr>
        <w:t>+---</w:t>
      </w:r>
      <w:proofErr w:type="spellStart"/>
      <w:r w:rsidR="00115DE0">
        <w:rPr>
          <w:rFonts w:ascii="Courier New" w:hAnsi="Courier New" w:cs="Courier New"/>
        </w:rPr>
        <w:t>database</w:t>
      </w:r>
      <w:proofErr w:type="spellEnd"/>
    </w:p>
    <w:p w14:paraId="31D289E9" w14:textId="0BCCD0CF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db.js</w:t>
      </w:r>
    </w:p>
    <w:p w14:paraId="075B2410" w14:textId="4147B31E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+---</w:t>
      </w:r>
      <w:proofErr w:type="spellStart"/>
      <w:r w:rsidR="00115DE0">
        <w:rPr>
          <w:rFonts w:ascii="Courier New" w:hAnsi="Courier New" w:cs="Courier New"/>
        </w:rPr>
        <w:t>helpers</w:t>
      </w:r>
      <w:proofErr w:type="spellEnd"/>
    </w:p>
    <w:p w14:paraId="4657EFF5" w14:textId="0A9A1BE4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checkIfFriends.js</w:t>
      </w:r>
    </w:p>
    <w:p w14:paraId="3E97C555" w14:textId="2962E5EB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checkIfHasMessageProperty.js</w:t>
      </w:r>
    </w:p>
    <w:p w14:paraId="7098DDAD" w14:textId="517E3ADE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checkIfMangaExists.js</w:t>
      </w:r>
    </w:p>
    <w:p w14:paraId="363DEB9D" w14:textId="67757C90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getMangaTitle.js</w:t>
      </w:r>
    </w:p>
    <w:p w14:paraId="6D5943D8" w14:textId="0AB5F886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getMessageKey.js</w:t>
      </w:r>
    </w:p>
    <w:p w14:paraId="19D9F399" w14:textId="7D896B60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getVisibility.js</w:t>
      </w:r>
    </w:p>
    <w:p w14:paraId="7A1875A8" w14:textId="47BA20EB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isEmpty.js</w:t>
      </w:r>
    </w:p>
    <w:p w14:paraId="171EC163" w14:textId="35B08D79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sendEmail.js</w:t>
      </w:r>
    </w:p>
    <w:p w14:paraId="4CCB602E" w14:textId="6B7C296F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verify.js</w:t>
      </w:r>
    </w:p>
    <w:p w14:paraId="6190236E" w14:textId="6C1C39EA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verify_check.js</w:t>
      </w:r>
    </w:p>
    <w:p w14:paraId="323F23B9" w14:textId="51FB1496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+---</w:t>
      </w:r>
      <w:proofErr w:type="spellStart"/>
      <w:r w:rsidR="00115DE0">
        <w:rPr>
          <w:rFonts w:ascii="Courier New" w:hAnsi="Courier New" w:cs="Courier New"/>
        </w:rPr>
        <w:t>queries</w:t>
      </w:r>
      <w:proofErr w:type="spellEnd"/>
    </w:p>
    <w:p w14:paraId="3AAD2C65" w14:textId="61B79D48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+---</w:t>
      </w:r>
      <w:proofErr w:type="spellStart"/>
      <w:r w:rsidR="00115DE0">
        <w:rPr>
          <w:rFonts w:ascii="Courier New" w:hAnsi="Courier New" w:cs="Courier New"/>
        </w:rPr>
        <w:t>validations</w:t>
      </w:r>
      <w:proofErr w:type="spellEnd"/>
    </w:p>
    <w:p w14:paraId="45758111" w14:textId="2FFD01ED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+---</w:t>
      </w:r>
      <w:proofErr w:type="spellStart"/>
      <w:r w:rsidR="00115DE0">
        <w:rPr>
          <w:rFonts w:ascii="Courier New" w:hAnsi="Courier New" w:cs="Courier New"/>
        </w:rPr>
        <w:t>routes</w:t>
      </w:r>
      <w:proofErr w:type="spellEnd"/>
    </w:p>
    <w:p w14:paraId="0353D0DB" w14:textId="42C9B1CA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auth.js</w:t>
      </w:r>
    </w:p>
    <w:p w14:paraId="3EE2297F" w14:textId="0332100F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chat.js</w:t>
      </w:r>
    </w:p>
    <w:p w14:paraId="6B1649AD" w14:textId="57B74798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comments.js</w:t>
      </w:r>
    </w:p>
    <w:p w14:paraId="33D3543C" w14:textId="4F250B05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lists.js</w:t>
      </w:r>
    </w:p>
    <w:p w14:paraId="252399E4" w14:textId="380638A3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mangaUpdate.js</w:t>
      </w:r>
    </w:p>
    <w:p w14:paraId="2D3B07DC" w14:textId="59179EF9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threads.js</w:t>
      </w:r>
    </w:p>
    <w:p w14:paraId="5183AEF4" w14:textId="65139B22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user.js</w:t>
      </w:r>
    </w:p>
    <w:p w14:paraId="20B32E25" w14:textId="0607474A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votes.js</w:t>
      </w:r>
    </w:p>
    <w:p w14:paraId="373D7C2F" w14:textId="0805826E" w:rsidR="008E3557" w:rsidRDefault="008C285C" w:rsidP="008C285C">
      <w:pPr>
        <w:pStyle w:val="Firstparagraph"/>
      </w:pPr>
      <w:r>
        <w:t>Struktúra magyarázat:</w:t>
      </w:r>
    </w:p>
    <w:p w14:paraId="56697234" w14:textId="411DF5F2" w:rsidR="008C285C" w:rsidRDefault="008C285C" w:rsidP="008C285C">
      <w:pPr>
        <w:pStyle w:val="ListParagraph"/>
      </w:pPr>
      <w:r w:rsidRPr="00646B78">
        <w:rPr>
          <w:b/>
          <w:bCs/>
        </w:rPr>
        <w:t>.</w:t>
      </w:r>
      <w:proofErr w:type="spellStart"/>
      <w:r w:rsidRPr="00646B78">
        <w:rPr>
          <w:b/>
          <w:bCs/>
        </w:rPr>
        <w:t>env</w:t>
      </w:r>
      <w:proofErr w:type="spellEnd"/>
      <w:r>
        <w:t xml:space="preserve"> fájl: Egy olyan fájl amivel szimulálni tudjuk a környezeti változók jelenlétét, anélkül hogy a szervert futtató rendszeren ténylegesen beállítanánk, ez segít a futtatáshoz szükséges globális változókat egy helyre összegyűjteni.</w:t>
      </w:r>
    </w:p>
    <w:p w14:paraId="357115FD" w14:textId="3F9C7087" w:rsidR="008C285C" w:rsidRDefault="008C285C" w:rsidP="008C285C">
      <w:pPr>
        <w:pStyle w:val="ListParagraph"/>
      </w:pPr>
      <w:proofErr w:type="spellStart"/>
      <w:r w:rsidRPr="00646B78">
        <w:rPr>
          <w:b/>
          <w:bCs/>
        </w:rPr>
        <w:t>Db_tables.sql</w:t>
      </w:r>
      <w:proofErr w:type="spellEnd"/>
      <w:r w:rsidRPr="00646B78">
        <w:rPr>
          <w:b/>
          <w:bCs/>
        </w:rPr>
        <w:t>:</w:t>
      </w:r>
      <w:r>
        <w:t xml:space="preserve"> </w:t>
      </w:r>
      <w:r w:rsidR="00B836D7">
        <w:t>Olyan SQL utasításokat tartalmaz, amiket ha lefuttatunk egy adatbázison, a feladat működéséhez szükséges táblákat és tárolt eljárásokat létrehozza és pár szükséges adatot fel is visz a rendszerbe.</w:t>
      </w:r>
    </w:p>
    <w:p w14:paraId="57A30F24" w14:textId="642BACD4" w:rsidR="008C285C" w:rsidRDefault="00066671" w:rsidP="00066671">
      <w:pPr>
        <w:pStyle w:val="ListParagraph"/>
      </w:pPr>
      <w:r w:rsidRPr="00646B78">
        <w:rPr>
          <w:b/>
          <w:bCs/>
        </w:rPr>
        <w:t>Index.js:</w:t>
      </w:r>
      <w:r>
        <w:t xml:space="preserve"> A program fő fájlja, ebben a fájlban indítjuk el a szervert és adjuk meg a szervernek a beállításait.</w:t>
      </w:r>
    </w:p>
    <w:p w14:paraId="2588BF68" w14:textId="77777777" w:rsidR="008C285C" w:rsidRDefault="008C285C" w:rsidP="008C285C">
      <w:pPr>
        <w:pStyle w:val="ListParagraph"/>
      </w:pPr>
      <w:proofErr w:type="spellStart"/>
      <w:r w:rsidRPr="00456728">
        <w:rPr>
          <w:b/>
          <w:bCs/>
        </w:rPr>
        <w:t>Package.json</w:t>
      </w:r>
      <w:proofErr w:type="spellEnd"/>
      <w:r w:rsidRPr="00456728">
        <w:rPr>
          <w:b/>
          <w:bCs/>
        </w:rPr>
        <w:t>:</w:t>
      </w:r>
      <w:r>
        <w:t xml:space="preserve"> A program </w:t>
      </w:r>
      <w:proofErr w:type="spellStart"/>
      <w:r>
        <w:t>meta</w:t>
      </w:r>
      <w:proofErr w:type="spellEnd"/>
      <w:r>
        <w:t xml:space="preserve"> adatait tartalmazza, mi a projekt neve, verzió szám, használt csomagok listája, futtatási scriptek és még sok más beállítás</w:t>
      </w:r>
    </w:p>
    <w:p w14:paraId="4CA2CE1A" w14:textId="77777777" w:rsidR="00066671" w:rsidRPr="008C285C" w:rsidRDefault="008C285C" w:rsidP="00066671">
      <w:pPr>
        <w:pStyle w:val="ListParagraph"/>
      </w:pPr>
      <w:proofErr w:type="spellStart"/>
      <w:r w:rsidRPr="00456728">
        <w:rPr>
          <w:b/>
          <w:bCs/>
        </w:rPr>
        <w:t>Package-lock.json</w:t>
      </w:r>
      <w:proofErr w:type="spellEnd"/>
      <w:r w:rsidRPr="00456728">
        <w:rPr>
          <w:b/>
          <w:bCs/>
        </w:rPr>
        <w:t>:</w:t>
      </w:r>
      <w:r>
        <w:t xml:space="preserve"> Az összes használt csomagnak és azoknak a csomagok által felhasznált függőségeknek a verziószámát tárolja, hogy ha újra generálják a </w:t>
      </w:r>
      <w:proofErr w:type="spellStart"/>
      <w:r>
        <w:t>node_modules</w:t>
      </w:r>
      <w:proofErr w:type="spellEnd"/>
      <w:r>
        <w:t xml:space="preserve"> mappát ne lépjen fel olyan hiba, hogy az egyik csomag által használt függőség máshogy működik egy frissítés miatt.</w:t>
      </w:r>
    </w:p>
    <w:p w14:paraId="1CC9A638" w14:textId="552EC219" w:rsidR="00066671" w:rsidRDefault="00066671" w:rsidP="00066671">
      <w:pPr>
        <w:pStyle w:val="ListParagraph"/>
      </w:pPr>
      <w:proofErr w:type="spellStart"/>
      <w:r w:rsidRPr="00456728">
        <w:rPr>
          <w:b/>
          <w:bCs/>
        </w:rPr>
        <w:t>Node_modules</w:t>
      </w:r>
      <w:proofErr w:type="spellEnd"/>
      <w:r w:rsidRPr="00456728">
        <w:rPr>
          <w:b/>
          <w:bCs/>
        </w:rPr>
        <w:t xml:space="preserve"> mappa:</w:t>
      </w:r>
      <w:r>
        <w:t xml:space="preserve"> A felhasznált csomagok találhatók, ez a mappa aut</w:t>
      </w:r>
      <w:r w:rsidR="00555655">
        <w:t>o</w:t>
      </w:r>
      <w:r>
        <w:t>matikusan kerül generálásra</w:t>
      </w:r>
    </w:p>
    <w:p w14:paraId="0A23BEC5" w14:textId="14D9EA38" w:rsidR="008C285C" w:rsidRPr="004637A0" w:rsidRDefault="00066671" w:rsidP="008C285C">
      <w:pPr>
        <w:pStyle w:val="ListParagraph"/>
      </w:pP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 xml:space="preserve"> mappa:</w:t>
      </w:r>
      <w:r>
        <w:t xml:space="preserve"> Ebben a mappában találhatóak a programban használt kódok</w:t>
      </w:r>
    </w:p>
    <w:p w14:paraId="2F65FC9F" w14:textId="1E7C375E" w:rsidR="008C285C" w:rsidRDefault="00066671" w:rsidP="008C285C">
      <w:pPr>
        <w:pStyle w:val="ListParagraph"/>
      </w:pPr>
      <w:proofErr w:type="spellStart"/>
      <w:r w:rsidRPr="00646B78">
        <w:rPr>
          <w:b/>
          <w:bCs/>
        </w:rPr>
        <w:lastRenderedPageBreak/>
        <w:t>Database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database</w:t>
      </w:r>
      <w:proofErr w:type="spellEnd"/>
      <w:r w:rsidRPr="00646B78">
        <w:rPr>
          <w:b/>
          <w:bCs/>
        </w:rPr>
        <w:t>):</w:t>
      </w:r>
      <w:r>
        <w:t xml:space="preserve"> Azt a fájlt tartalmazza(db.js) ami kapcsolatot létesít az adatbázissal és rajta keresztül tudunk SQL utasításokat lefuttatni az adatbázison.</w:t>
      </w:r>
    </w:p>
    <w:p w14:paraId="1E64C0A8" w14:textId="50A5DE7B" w:rsidR="00066671" w:rsidRDefault="00066671" w:rsidP="008C285C">
      <w:pPr>
        <w:pStyle w:val="ListParagraph"/>
      </w:pP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8F6042">
        <w:t>Olyan fájlok találhatóak itt amiket többször meghívunk a program futása során, vannak olyan fájlok amik azonos céllal rendelkeznek, ezeket további mappákba csoportosítjuk(</w:t>
      </w:r>
      <w:proofErr w:type="spellStart"/>
      <w:r w:rsidR="008F6042">
        <w:t>queries</w:t>
      </w:r>
      <w:proofErr w:type="spellEnd"/>
      <w:r w:rsidR="008F6042">
        <w:t xml:space="preserve">, </w:t>
      </w:r>
      <w:proofErr w:type="spellStart"/>
      <w:r w:rsidR="008F6042">
        <w:t>validations</w:t>
      </w:r>
      <w:proofErr w:type="spellEnd"/>
      <w:r w:rsidR="008F6042">
        <w:t>).</w:t>
      </w:r>
    </w:p>
    <w:p w14:paraId="0654EEAD" w14:textId="226A8756" w:rsidR="008F6042" w:rsidRDefault="008F6042" w:rsidP="008C285C">
      <w:pPr>
        <w:pStyle w:val="ListParagraph"/>
      </w:pPr>
      <w:proofErr w:type="spellStart"/>
      <w:r w:rsidRPr="00646B78">
        <w:rPr>
          <w:b/>
          <w:bCs/>
        </w:rPr>
        <w:t>Queries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queries</w:t>
      </w:r>
      <w:proofErr w:type="spellEnd"/>
      <w:r w:rsidRPr="00646B78">
        <w:rPr>
          <w:b/>
          <w:bCs/>
        </w:rPr>
        <w:t>):</w:t>
      </w:r>
      <w:r>
        <w:t xml:space="preserve"> A fájlok osztályokat tartalmaznak, amik az adatbázissal beszélnek.</w:t>
      </w:r>
    </w:p>
    <w:p w14:paraId="6BD6C049" w14:textId="0AEF0B17" w:rsidR="008F6042" w:rsidRDefault="008F6042" w:rsidP="008C285C">
      <w:pPr>
        <w:pStyle w:val="ListParagraph"/>
      </w:pPr>
      <w:proofErr w:type="spellStart"/>
      <w:r w:rsidRPr="00646B78">
        <w:rPr>
          <w:b/>
          <w:bCs/>
        </w:rPr>
        <w:t>Validations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validations</w:t>
      </w:r>
      <w:proofErr w:type="spellEnd"/>
      <w:r w:rsidRPr="00646B78">
        <w:rPr>
          <w:b/>
          <w:bCs/>
        </w:rPr>
        <w:t>):</w:t>
      </w:r>
      <w:r>
        <w:t xml:space="preserve"> Különböző adatok ellenőrzésére szolgáló funkciókat tartalmaznak a fájlok</w:t>
      </w:r>
    </w:p>
    <w:p w14:paraId="0F8935C5" w14:textId="0F062A8A" w:rsidR="008F6042" w:rsidRPr="008C285C" w:rsidRDefault="008F6042" w:rsidP="008C285C">
      <w:pPr>
        <w:pStyle w:val="ListParagraph"/>
      </w:pPr>
      <w:proofErr w:type="spellStart"/>
      <w:r w:rsidRPr="00646B78">
        <w:rPr>
          <w:b/>
          <w:bCs/>
        </w:rPr>
        <w:t>Routes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routes</w:t>
      </w:r>
      <w:proofErr w:type="spellEnd"/>
      <w:r w:rsidRPr="00646B78">
        <w:rPr>
          <w:b/>
          <w:bCs/>
        </w:rPr>
        <w:t>):</w:t>
      </w:r>
      <w:r>
        <w:t xml:space="preserve"> Az API szerver végpontjai vannak itt, az azonos szerepkörű végpontok egy-egy fájlb</w:t>
      </w:r>
      <w:r w:rsidR="00EA0AEE">
        <w:t>an vannak összeszedve.</w:t>
      </w:r>
    </w:p>
    <w:p w14:paraId="26737BA5" w14:textId="7644DBF2" w:rsidR="00B559A8" w:rsidRDefault="00B559A8" w:rsidP="00E24F03">
      <w:pPr>
        <w:pStyle w:val="Heading3"/>
      </w:pPr>
      <w:bookmarkStart w:id="88" w:name="_Toc101779875"/>
      <w:proofErr w:type="spellStart"/>
      <w:r>
        <w:t>Routeok</w:t>
      </w:r>
      <w:bookmarkEnd w:id="88"/>
      <w:proofErr w:type="spellEnd"/>
    </w:p>
    <w:p w14:paraId="4AB6B9A4" w14:textId="0EB4AB4A" w:rsidR="00EA0AEE" w:rsidRDefault="00193272" w:rsidP="00EA0AEE">
      <w:pPr>
        <w:pStyle w:val="Firstparagraph"/>
      </w:pPr>
      <w:r>
        <w:t>A szerver végpontjait 8 db csoportba vannak osztva, és ezekhez a csoportokhoz külön tartozik egy fájl ami a http kéréseket kezeli, egy fájl ami az adat ellenőrzést kezeli és egy fájl ami az adatbázissal kapcsolatos funkciókat tárolja.</w:t>
      </w:r>
    </w:p>
    <w:p w14:paraId="441BFF50" w14:textId="69668D3D" w:rsidR="00193272" w:rsidRDefault="00193272" w:rsidP="00193272">
      <w:r>
        <w:t xml:space="preserve">Csoportok listája(ezek a fájlok az </w:t>
      </w:r>
      <w:proofErr w:type="spellStart"/>
      <w:r>
        <w:t>src</w:t>
      </w:r>
      <w:proofErr w:type="spellEnd"/>
      <w:r>
        <w:t>/</w:t>
      </w:r>
      <w:proofErr w:type="spellStart"/>
      <w:r>
        <w:t>routes</w:t>
      </w:r>
      <w:proofErr w:type="spellEnd"/>
      <w:r>
        <w:t xml:space="preserve"> mappában találhatóak):</w:t>
      </w:r>
    </w:p>
    <w:p w14:paraId="345105BF" w14:textId="1C78BC92" w:rsidR="00193272" w:rsidRDefault="00193272" w:rsidP="00193272">
      <w:pPr>
        <w:pStyle w:val="ListParagraph"/>
      </w:pPr>
      <w:r w:rsidRPr="00646B78">
        <w:rPr>
          <w:b/>
          <w:bCs/>
        </w:rPr>
        <w:t>Hitelesítés(auth.js):</w:t>
      </w:r>
      <w:r w:rsidR="00CD63FA">
        <w:t xml:space="preserve"> Felhasználó </w:t>
      </w:r>
      <w:proofErr w:type="spellStart"/>
      <w:r w:rsidR="00CD63FA">
        <w:t>regisztációját</w:t>
      </w:r>
      <w:proofErr w:type="spellEnd"/>
      <w:r w:rsidR="00CD63FA">
        <w:t>, bejelentkezését kezeli.</w:t>
      </w:r>
    </w:p>
    <w:p w14:paraId="5FACB15F" w14:textId="60F83F11" w:rsidR="00193272" w:rsidRDefault="00193272" w:rsidP="00193272">
      <w:pPr>
        <w:pStyle w:val="ListParagraph"/>
      </w:pPr>
      <w:r w:rsidRPr="00646B78">
        <w:rPr>
          <w:b/>
          <w:bCs/>
        </w:rPr>
        <w:t>Csevegés(chat.js):</w:t>
      </w:r>
      <w:r w:rsidR="00CD63FA">
        <w:t xml:space="preserve"> Felhasználók közötti csevegést kezeli.</w:t>
      </w:r>
    </w:p>
    <w:p w14:paraId="374DA09A" w14:textId="56B85816" w:rsidR="00193272" w:rsidRDefault="00193272" w:rsidP="00193272">
      <w:pPr>
        <w:pStyle w:val="ListParagraph"/>
      </w:pPr>
      <w:r w:rsidRPr="00646B78">
        <w:rPr>
          <w:b/>
          <w:bCs/>
        </w:rPr>
        <w:t>Kommentek(comments.js):</w:t>
      </w:r>
      <w:r w:rsidR="00CD63FA">
        <w:t xml:space="preserve"> Egy elem kommentjeit kezeli, létrehozás, lekérdezés.</w:t>
      </w:r>
    </w:p>
    <w:p w14:paraId="0C06B8F4" w14:textId="6096A832" w:rsidR="00193272" w:rsidRDefault="00193272" w:rsidP="00193272">
      <w:pPr>
        <w:pStyle w:val="ListParagraph"/>
      </w:pPr>
      <w:r w:rsidRPr="00646B78">
        <w:rPr>
          <w:b/>
          <w:bCs/>
        </w:rPr>
        <w:t>Manga listák(lists.js):</w:t>
      </w:r>
      <w:r w:rsidR="00CD63FA">
        <w:t xml:space="preserve"> Felhasználó </w:t>
      </w:r>
      <w:proofErr w:type="spellStart"/>
      <w:r w:rsidR="00CD63FA">
        <w:t>manga</w:t>
      </w:r>
      <w:proofErr w:type="spellEnd"/>
      <w:r w:rsidR="00CD63FA">
        <w:t xml:space="preserve"> listáját kezeli.</w:t>
      </w:r>
    </w:p>
    <w:p w14:paraId="00CB9F35" w14:textId="772AD9E0" w:rsidR="00193272" w:rsidRDefault="00193272" w:rsidP="00193272">
      <w:pPr>
        <w:pStyle w:val="ListParagraph"/>
      </w:pPr>
      <w:r w:rsidRPr="00646B78">
        <w:rPr>
          <w:b/>
          <w:bCs/>
        </w:rPr>
        <w:t>Manga frissítések(mangaUpdates.js):</w:t>
      </w:r>
      <w:r w:rsidR="00CD63FA">
        <w:t xml:space="preserve"> Manga frissítéseket kezel.</w:t>
      </w:r>
    </w:p>
    <w:p w14:paraId="2E9D26CB" w14:textId="10CF5BA0" w:rsidR="00193272" w:rsidRDefault="00193272" w:rsidP="00193272">
      <w:pPr>
        <w:pStyle w:val="ListParagraph"/>
      </w:pPr>
      <w:r w:rsidRPr="00646B78">
        <w:rPr>
          <w:b/>
          <w:bCs/>
        </w:rPr>
        <w:t xml:space="preserve">Fórum </w:t>
      </w:r>
      <w:proofErr w:type="spellStart"/>
      <w:r w:rsidRPr="00646B78">
        <w:rPr>
          <w:b/>
          <w:bCs/>
        </w:rPr>
        <w:t>threadek</w:t>
      </w:r>
      <w:proofErr w:type="spellEnd"/>
      <w:r w:rsidRPr="00646B78">
        <w:rPr>
          <w:b/>
          <w:bCs/>
        </w:rPr>
        <w:t>(threads.js):</w:t>
      </w:r>
      <w:r w:rsidR="00CD63FA">
        <w:t xml:space="preserve"> Fórummal kapcsolatos akciókat kezeli.</w:t>
      </w:r>
    </w:p>
    <w:p w14:paraId="407B421B" w14:textId="7FED951B" w:rsidR="00193272" w:rsidRDefault="00193272" w:rsidP="00193272">
      <w:pPr>
        <w:pStyle w:val="ListParagraph"/>
      </w:pPr>
      <w:r w:rsidRPr="00646B78">
        <w:rPr>
          <w:b/>
          <w:bCs/>
        </w:rPr>
        <w:t>Felhasználó(user.js):</w:t>
      </w:r>
      <w:r w:rsidR="00CD63FA">
        <w:t xml:space="preserve"> Felhasználó profiljával kapcsolatos kéréseket kezeli</w:t>
      </w:r>
    </w:p>
    <w:p w14:paraId="5A9E28D9" w14:textId="345FB590" w:rsidR="00193272" w:rsidRDefault="00193272" w:rsidP="00193272">
      <w:pPr>
        <w:pStyle w:val="ListParagraph"/>
      </w:pPr>
      <w:r w:rsidRPr="00646B78">
        <w:rPr>
          <w:b/>
          <w:bCs/>
        </w:rPr>
        <w:t>Értékelés(votes.js):</w:t>
      </w:r>
      <w:r w:rsidR="00CD63FA">
        <w:t xml:space="preserve"> Manga értékelést, kommentek és fórum </w:t>
      </w:r>
      <w:proofErr w:type="spellStart"/>
      <w:r w:rsidR="00CD63FA">
        <w:t>thread</w:t>
      </w:r>
      <w:proofErr w:type="spellEnd"/>
      <w:r w:rsidR="00CD63FA">
        <w:t xml:space="preserve"> </w:t>
      </w:r>
      <w:proofErr w:type="spellStart"/>
      <w:r w:rsidR="00CD63FA">
        <w:t>ek</w:t>
      </w:r>
      <w:proofErr w:type="spellEnd"/>
      <w:r w:rsidR="00CD63FA">
        <w:t xml:space="preserve"> lájkolását kezeli</w:t>
      </w:r>
      <w:r w:rsidR="00ED1AB0">
        <w:t>.</w:t>
      </w:r>
    </w:p>
    <w:p w14:paraId="54C497F5" w14:textId="02EF647D" w:rsidR="00CD63FA" w:rsidRDefault="000B6B54" w:rsidP="00CD63FA">
      <w:r>
        <w:t xml:space="preserve">Ezekben a fájlokban egy </w:t>
      </w:r>
      <w:proofErr w:type="spellStart"/>
      <w:r>
        <w:t>express</w:t>
      </w:r>
      <w:proofErr w:type="spellEnd"/>
      <w:r>
        <w:t xml:space="preserve"> Router objektumnak állít</w:t>
      </w:r>
      <w:r w:rsidR="00ED1AB0">
        <w:t>o</w:t>
      </w:r>
      <w:r>
        <w:t xml:space="preserve">k be végpontokat </w:t>
      </w:r>
      <w:r w:rsidR="00ED1AB0">
        <w:t xml:space="preserve">, azt </w:t>
      </w:r>
      <w:r>
        <w:t>hogy ezeke</w:t>
      </w:r>
      <w:r w:rsidR="00ED1AB0">
        <w:t>n</w:t>
      </w:r>
      <w:r>
        <w:t xml:space="preserve"> a végpontok</w:t>
      </w:r>
      <w:r w:rsidR="00ED1AB0">
        <w:t>on</w:t>
      </w:r>
      <w:r>
        <w:t xml:space="preserve"> milyen fajta kéréseket dolgozhat fel</w:t>
      </w:r>
      <w:r w:rsidR="00ED1AB0">
        <w:t>(</w:t>
      </w:r>
      <w:r>
        <w:t xml:space="preserve">a kérések fajtái a http </w:t>
      </w:r>
      <w:r>
        <w:lastRenderedPageBreak/>
        <w:t>metódusok lehetnek</w:t>
      </w:r>
      <w:r w:rsidR="00ED1AB0">
        <w:t>, én leginkább a GET, POST, PUT és DELETE metódusokat használom) és azt hogy mit csináljon, ha erre a végpontra érkezik egy http kérés.</w:t>
      </w:r>
    </w:p>
    <w:p w14:paraId="34EECC1A" w14:textId="6153CFB5" w:rsidR="00ED1AB0" w:rsidRDefault="00ED1AB0" w:rsidP="00ED1AB0">
      <w:pPr>
        <w:pStyle w:val="Firstparagraph"/>
        <w:jc w:val="center"/>
      </w:pPr>
      <w:r>
        <w:rPr>
          <w:noProof/>
        </w:rPr>
        <w:drawing>
          <wp:inline distT="0" distB="0" distL="0" distR="0" wp14:anchorId="629ECEC2" wp14:editId="016ED487">
            <wp:extent cx="3352800" cy="1514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31FC" w14:textId="2DD1C2D5" w:rsidR="00C352CD" w:rsidRPr="00C352CD" w:rsidRDefault="00C352CD" w:rsidP="00C352CD">
      <w:pPr>
        <w:pStyle w:val="Caption"/>
      </w:pPr>
      <w:r>
        <w:t>41</w:t>
      </w:r>
      <w:r w:rsidRPr="00E07F37">
        <w:t xml:space="preserve">. ábra: </w:t>
      </w:r>
      <w:r>
        <w:t xml:space="preserve">végpont beállítása </w:t>
      </w:r>
      <w:proofErr w:type="spellStart"/>
      <w:r>
        <w:t>express</w:t>
      </w:r>
      <w:proofErr w:type="spellEnd"/>
      <w:r>
        <w:t xml:space="preserve"> routeren</w:t>
      </w:r>
    </w:p>
    <w:p w14:paraId="44D380DB" w14:textId="75CBC1A3" w:rsidR="00ED1AB0" w:rsidRDefault="00ED1AB0" w:rsidP="00ED1AB0">
      <w:r>
        <w:t>A fenti képen egy router létrehozását és annak egy végpont beállítását látjuk. A /login végpont egy POST kérés</w:t>
      </w:r>
      <w:r w:rsidR="005C6277">
        <w:t xml:space="preserve"> esetén lefuttatja a második paraméterben megadott funkciót, ami esetünkben egy anonim nyíl funkció, 2 paramétert kap, </w:t>
      </w:r>
      <w:proofErr w:type="spellStart"/>
      <w:r w:rsidR="005C6277">
        <w:t>req</w:t>
      </w:r>
      <w:proofErr w:type="spellEnd"/>
      <w:r w:rsidR="005C6277">
        <w:t>(</w:t>
      </w:r>
      <w:proofErr w:type="spellStart"/>
      <w:r w:rsidR="005C6277">
        <w:t>Request</w:t>
      </w:r>
      <w:proofErr w:type="spellEnd"/>
      <w:r w:rsidR="005C6277">
        <w:t xml:space="preserve">) és </w:t>
      </w:r>
      <w:proofErr w:type="spellStart"/>
      <w:r w:rsidR="005C6277">
        <w:t>res</w:t>
      </w:r>
      <w:proofErr w:type="spellEnd"/>
      <w:r w:rsidR="005C6277">
        <w:t>(</w:t>
      </w:r>
      <w:proofErr w:type="spellStart"/>
      <w:r w:rsidR="005C6277">
        <w:t>Response</w:t>
      </w:r>
      <w:proofErr w:type="spellEnd"/>
      <w:r w:rsidR="005C6277">
        <w:t xml:space="preserve">). A </w:t>
      </w:r>
      <w:proofErr w:type="spellStart"/>
      <w:r w:rsidR="005C6277">
        <w:t>req</w:t>
      </w:r>
      <w:proofErr w:type="spellEnd"/>
      <w:r w:rsidR="005C6277">
        <w:t xml:space="preserve"> változó a beérkező http kérést tárolja, a </w:t>
      </w:r>
      <w:proofErr w:type="spellStart"/>
      <w:r w:rsidR="005C6277">
        <w:t>res</w:t>
      </w:r>
      <w:proofErr w:type="spellEnd"/>
      <w:r w:rsidR="005C6277">
        <w:t xml:space="preserve"> változó pedig a választ, a </w:t>
      </w:r>
      <w:proofErr w:type="spellStart"/>
      <w:r w:rsidR="005C6277">
        <w:t>funckión</w:t>
      </w:r>
      <w:proofErr w:type="spellEnd"/>
      <w:r w:rsidR="005C6277">
        <w:t xml:space="preserve"> belül a </w:t>
      </w:r>
      <w:proofErr w:type="spellStart"/>
      <w:r w:rsidR="005C6277">
        <w:t>req</w:t>
      </w:r>
      <w:proofErr w:type="spellEnd"/>
      <w:r w:rsidR="005C6277">
        <w:t xml:space="preserve"> változóból letudjuk kérni a beérkező adatokat, a </w:t>
      </w:r>
      <w:proofErr w:type="spellStart"/>
      <w:r w:rsidR="005C6277">
        <w:t>res</w:t>
      </w:r>
      <w:proofErr w:type="spellEnd"/>
      <w:r w:rsidR="005C6277">
        <w:t xml:space="preserve"> változóba pedig megadom a várt adatokat és vissza küldöm a kérőnek, ha hiba történik akkor azt jelezzük a válaszban.</w:t>
      </w:r>
    </w:p>
    <w:p w14:paraId="24D0925D" w14:textId="4BE31A5E" w:rsidR="00210B59" w:rsidRDefault="00210B59" w:rsidP="00ED1AB0">
      <w:r>
        <w:t>Az összes végpont létrehozása után exportálom ezt a routert hogy a fő fájlban be tudjam importálni és megadjam a szervernek ezeket a végpontokat.</w:t>
      </w:r>
    </w:p>
    <w:p w14:paraId="62775519" w14:textId="6369F0D9" w:rsidR="00210B59" w:rsidRDefault="00210B59" w:rsidP="00210B59">
      <w:pPr>
        <w:pStyle w:val="Firstparagraph"/>
        <w:jc w:val="center"/>
      </w:pPr>
      <w:r>
        <w:rPr>
          <w:noProof/>
        </w:rPr>
        <w:drawing>
          <wp:inline distT="0" distB="0" distL="0" distR="0" wp14:anchorId="2DF18A8E" wp14:editId="265D2B86">
            <wp:extent cx="3981450" cy="1695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089" w14:textId="04CD7E83" w:rsidR="00C352CD" w:rsidRPr="00C352CD" w:rsidRDefault="00C352CD" w:rsidP="00C352CD">
      <w:pPr>
        <w:pStyle w:val="Caption"/>
      </w:pPr>
      <w:r>
        <w:t>42</w:t>
      </w:r>
      <w:r w:rsidRPr="00E07F37">
        <w:t xml:space="preserve">. ábra: </w:t>
      </w:r>
      <w:r>
        <w:t>hitelesítéshez végpontok</w:t>
      </w:r>
    </w:p>
    <w:p w14:paraId="7AA8D49B" w14:textId="773B94C5" w:rsidR="00210B59" w:rsidRDefault="00210B59" w:rsidP="00210B59">
      <w:r>
        <w:t>Ez a fajta megoldás az összes végpont csoport fájljában így történik, és ezeket a modulokat importáljuk a fő fájlba(index.js) mert itt adom meg a szerver beállításait</w:t>
      </w:r>
      <w:r w:rsidR="003927FB">
        <w:t xml:space="preserve">, ezt a modult majd </w:t>
      </w:r>
      <w:proofErr w:type="spellStart"/>
      <w:r w:rsidR="003927FB">
        <w:t>authRouter</w:t>
      </w:r>
      <w:proofErr w:type="spellEnd"/>
      <w:r w:rsidR="003927FB">
        <w:t xml:space="preserve"> néven fogom importálni.</w:t>
      </w:r>
    </w:p>
    <w:p w14:paraId="7708A2D7" w14:textId="3CE0757B" w:rsidR="00700033" w:rsidRDefault="00700033" w:rsidP="00700033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160FEC09" wp14:editId="2B7FB532">
            <wp:extent cx="5399405" cy="4695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BFEF" w14:textId="28C0634E" w:rsidR="00C352CD" w:rsidRPr="00C352CD" w:rsidRDefault="00C352CD" w:rsidP="00C352CD">
      <w:pPr>
        <w:pStyle w:val="Caption"/>
      </w:pPr>
      <w:r>
        <w:t>43</w:t>
      </w:r>
      <w:r w:rsidRPr="00E07F37">
        <w:t xml:space="preserve">. ábra: </w:t>
      </w:r>
      <w:proofErr w:type="spellStart"/>
      <w:r>
        <w:t>express</w:t>
      </w:r>
      <w:proofErr w:type="spellEnd"/>
      <w:r>
        <w:t xml:space="preserve"> applikáció beállítása</w:t>
      </w:r>
    </w:p>
    <w:p w14:paraId="224BBCFD" w14:textId="377B90DE" w:rsidR="00700033" w:rsidRDefault="00700033" w:rsidP="00700033">
      <w:r>
        <w:t xml:space="preserve">Az </w:t>
      </w:r>
      <w:proofErr w:type="spellStart"/>
      <w:r>
        <w:t>express</w:t>
      </w:r>
      <w:proofErr w:type="spellEnd"/>
      <w:r>
        <w:t xml:space="preserve"> applikáció </w:t>
      </w:r>
      <w:proofErr w:type="spellStart"/>
      <w:r>
        <w:t>use</w:t>
      </w:r>
      <w:proofErr w:type="spellEnd"/>
      <w:r>
        <w:t>() függvénye vár:</w:t>
      </w:r>
    </w:p>
    <w:p w14:paraId="1A7157C9" w14:textId="4F12216B" w:rsidR="00700033" w:rsidRDefault="00700033" w:rsidP="00700033">
      <w:pPr>
        <w:pStyle w:val="ListParagraph"/>
      </w:pPr>
      <w:r>
        <w:t xml:space="preserve">1 </w:t>
      </w:r>
      <w:proofErr w:type="spellStart"/>
      <w:r>
        <w:t>string</w:t>
      </w:r>
      <w:proofErr w:type="spellEnd"/>
      <w:r>
        <w:t xml:space="preserve"> paramétert ami a végpont elérési útja és 1 vagy több </w:t>
      </w:r>
      <w:proofErr w:type="spellStart"/>
      <w:r>
        <w:t>callback</w:t>
      </w:r>
      <w:proofErr w:type="spellEnd"/>
      <w:r>
        <w:t xml:space="preserve"> függvényt</w:t>
      </w:r>
      <w:r w:rsidR="00C0458D">
        <w:t xml:space="preserve"> vagy</w:t>
      </w:r>
    </w:p>
    <w:p w14:paraId="5ADE9ED9" w14:textId="5932671F" w:rsidR="00700033" w:rsidRDefault="00700033" w:rsidP="00700033">
      <w:pPr>
        <w:pStyle w:val="ListParagraph"/>
      </w:pPr>
      <w:r>
        <w:t xml:space="preserve">1 vagy több </w:t>
      </w:r>
      <w:proofErr w:type="spellStart"/>
      <w:r>
        <w:t>callback</w:t>
      </w:r>
      <w:proofErr w:type="spellEnd"/>
      <w:r>
        <w:t xml:space="preserve"> függvényt</w:t>
      </w:r>
    </w:p>
    <w:p w14:paraId="7DAAF3EA" w14:textId="165C5460" w:rsidR="00C0458D" w:rsidRDefault="00C0458D" w:rsidP="00C0458D">
      <w:proofErr w:type="spellStart"/>
      <w:r w:rsidRPr="00C0458D">
        <w:t>app.use</w:t>
      </w:r>
      <w:proofErr w:type="spellEnd"/>
      <w:r w:rsidRPr="00C0458D">
        <w:t>([</w:t>
      </w:r>
      <w:proofErr w:type="spellStart"/>
      <w:r w:rsidRPr="00C0458D">
        <w:t>path</w:t>
      </w:r>
      <w:proofErr w:type="spellEnd"/>
      <w:r w:rsidRPr="00C0458D">
        <w:t xml:space="preserve">,] </w:t>
      </w:r>
      <w:proofErr w:type="spellStart"/>
      <w:r w:rsidRPr="00C0458D">
        <w:t>callback</w:t>
      </w:r>
      <w:proofErr w:type="spellEnd"/>
      <w:r w:rsidRPr="00C0458D">
        <w:t xml:space="preserve"> [, </w:t>
      </w:r>
      <w:proofErr w:type="spellStart"/>
      <w:r w:rsidRPr="00C0458D">
        <w:t>callback</w:t>
      </w:r>
      <w:proofErr w:type="spellEnd"/>
      <w:r w:rsidRPr="00C0458D">
        <w:t>...])</w:t>
      </w:r>
    </w:p>
    <w:p w14:paraId="34049155" w14:textId="5E8F148B" w:rsidR="00C0458D" w:rsidRDefault="00C0458D" w:rsidP="00C0458D">
      <w:r>
        <w:t xml:space="preserve">Abban az esetben ha nincs a paraméterek között egy </w:t>
      </w:r>
      <w:proofErr w:type="spellStart"/>
      <w:r>
        <w:t>string</w:t>
      </w:r>
      <w:proofErr w:type="spellEnd"/>
      <w:r>
        <w:t xml:space="preserve"> ami az útvonalat jelenti a megadott függvények listája minden kérésre lefut. Itt az importált routereket hozzárendeljük végpontokhoz ez annyit csinál hogy a </w:t>
      </w:r>
      <w:proofErr w:type="spellStart"/>
      <w:r>
        <w:t>stringként</w:t>
      </w:r>
      <w:proofErr w:type="spellEnd"/>
      <w:r>
        <w:t xml:space="preserve"> megadott útvonalhoz a routerben megadott végpontok hozzáfűződnek vagyis az </w:t>
      </w:r>
      <w:proofErr w:type="spellStart"/>
      <w:r>
        <w:t>authRouter</w:t>
      </w:r>
      <w:proofErr w:type="spellEnd"/>
      <w:r>
        <w:t xml:space="preserve"> </w:t>
      </w:r>
      <w:proofErr w:type="spellStart"/>
      <w:r>
        <w:t>ben</w:t>
      </w:r>
      <w:proofErr w:type="spellEnd"/>
      <w:r>
        <w:t xml:space="preserve"> lévő /login és /</w:t>
      </w:r>
      <w:proofErr w:type="spellStart"/>
      <w:r>
        <w:t>register</w:t>
      </w:r>
      <w:proofErr w:type="spellEnd"/>
      <w:r>
        <w:t xml:space="preserve"> végpontot </w:t>
      </w:r>
      <w:r w:rsidR="00420CF2">
        <w:t xml:space="preserve">majd a </w:t>
      </w:r>
      <w:hyperlink r:id="rId64" w:history="1">
        <w:r w:rsidR="00420CF2" w:rsidRPr="005D6476">
          <w:rPr>
            <w:rStyle w:val="Hyperlink"/>
          </w:rPr>
          <w:t>http://server-address:3001/api/auth/login</w:t>
        </w:r>
      </w:hyperlink>
      <w:r w:rsidR="00420CF2">
        <w:t xml:space="preserve"> és a </w:t>
      </w:r>
      <w:hyperlink r:id="rId65" w:history="1">
        <w:r w:rsidR="00420CF2" w:rsidRPr="005D6476">
          <w:rPr>
            <w:rStyle w:val="Hyperlink"/>
          </w:rPr>
          <w:t>http://server-address:3001/api/auth/register</w:t>
        </w:r>
      </w:hyperlink>
      <w:r w:rsidR="00420CF2">
        <w:t xml:space="preserve"> URL címen tudom elérni.</w:t>
      </w:r>
    </w:p>
    <w:p w14:paraId="32140930" w14:textId="4989E987" w:rsidR="007E20C1" w:rsidRDefault="007E20C1" w:rsidP="00C0458D">
      <w:r>
        <w:t xml:space="preserve">Miután megadtam az </w:t>
      </w:r>
      <w:proofErr w:type="spellStart"/>
      <w:r>
        <w:t>express</w:t>
      </w:r>
      <w:proofErr w:type="spellEnd"/>
      <w:r>
        <w:t xml:space="preserve"> applikációnak a beállításait, létrehozok egy http szervert egy beépített node.js modullal(http modul) és szerver beállításnak megadom az </w:t>
      </w:r>
      <w:proofErr w:type="spellStart"/>
      <w:r>
        <w:lastRenderedPageBreak/>
        <w:t>express</w:t>
      </w:r>
      <w:proofErr w:type="spellEnd"/>
      <w:r>
        <w:t xml:space="preserve"> applikációt, majd elindítom a szervert és megadom neki hogy milyen </w:t>
      </w:r>
      <w:proofErr w:type="spellStart"/>
      <w:r>
        <w:t>porton</w:t>
      </w:r>
      <w:proofErr w:type="spellEnd"/>
      <w:r>
        <w:t xml:space="preserve"> figyeljen bejövő kérésekre</w:t>
      </w:r>
      <w:r w:rsidR="003B574C">
        <w:t>.</w:t>
      </w:r>
    </w:p>
    <w:p w14:paraId="6123CBFB" w14:textId="31C8D04C" w:rsidR="007E20C1" w:rsidRDefault="007E20C1" w:rsidP="007E20C1">
      <w:pPr>
        <w:pStyle w:val="Firstparagraph"/>
        <w:jc w:val="center"/>
      </w:pPr>
      <w:r>
        <w:rPr>
          <w:noProof/>
        </w:rPr>
        <w:drawing>
          <wp:inline distT="0" distB="0" distL="0" distR="0" wp14:anchorId="7B426A61" wp14:editId="62C51583">
            <wp:extent cx="5399405" cy="10007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98C" w14:textId="53FC99DB" w:rsidR="00C352CD" w:rsidRPr="00C352CD" w:rsidRDefault="00C352CD" w:rsidP="00C352CD">
      <w:pPr>
        <w:pStyle w:val="Caption"/>
      </w:pPr>
      <w:r>
        <w:t>44</w:t>
      </w:r>
      <w:r w:rsidRPr="00E07F37">
        <w:t xml:space="preserve">. ábra: </w:t>
      </w:r>
      <w:r>
        <w:t>backend szerver létrehozása és elindítása</w:t>
      </w:r>
    </w:p>
    <w:p w14:paraId="7A2EB67F" w14:textId="0073AC6F" w:rsidR="00B559A8" w:rsidRDefault="00B559A8" w:rsidP="00E24F03">
      <w:pPr>
        <w:pStyle w:val="Heading3"/>
      </w:pPr>
      <w:bookmarkStart w:id="89" w:name="_Toc101779876"/>
      <w:r>
        <w:t>Ellenőrzés</w:t>
      </w:r>
      <w:bookmarkEnd w:id="89"/>
    </w:p>
    <w:p w14:paraId="70AACCA1" w14:textId="4880B908" w:rsidR="003B574C" w:rsidRDefault="003B574C" w:rsidP="003B574C">
      <w:pPr>
        <w:pStyle w:val="Firstparagraph"/>
      </w:pPr>
      <w:r>
        <w:t>Minden végpontcsoporthoz külön ellenőrzés fájl tartozik és ebben a fájlban tárolom a sémákat és az ellenőrző függvényeket. Ezek a fájlok úgy néznek ki pontosan hogy egy fő séma fájlból importálok úgymond primitív sémákat amik egy</w:t>
      </w:r>
      <w:r w:rsidR="00C352CD">
        <w:t>-</w:t>
      </w:r>
      <w:r>
        <w:t xml:space="preserve">egy </w:t>
      </w:r>
      <w:r w:rsidR="003A7E63">
        <w:t>érték kivizsgálására jók.</w:t>
      </w:r>
    </w:p>
    <w:p w14:paraId="74293C06" w14:textId="2850E392" w:rsidR="003A7E63" w:rsidRDefault="003A7E63" w:rsidP="003A7E63">
      <w:pPr>
        <w:pStyle w:val="Firstparagraph"/>
        <w:jc w:val="center"/>
      </w:pPr>
      <w:r>
        <w:rPr>
          <w:noProof/>
        </w:rPr>
        <w:drawing>
          <wp:inline distT="0" distB="0" distL="0" distR="0" wp14:anchorId="55208ED6" wp14:editId="4FCE3974">
            <wp:extent cx="5399405" cy="17272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896" w14:textId="64464959" w:rsidR="00C352CD" w:rsidRPr="00C352CD" w:rsidRDefault="00C352CD" w:rsidP="00C352CD">
      <w:pPr>
        <w:pStyle w:val="Caption"/>
      </w:pPr>
      <w:r>
        <w:t>45</w:t>
      </w:r>
      <w:r w:rsidRPr="00E07F37">
        <w:t xml:space="preserve">. ábra: </w:t>
      </w:r>
      <w:r w:rsidR="009119C3">
        <w:t>skaláris sémák definiálása</w:t>
      </w:r>
    </w:p>
    <w:p w14:paraId="20ED79A6" w14:textId="0E4C0E0E" w:rsidR="003A7E63" w:rsidRDefault="003A7E63" w:rsidP="003A7E63">
      <w:r>
        <w:t xml:space="preserve">Ezek a sémák az </w:t>
      </w:r>
      <w:proofErr w:type="spellStart"/>
      <w:r>
        <w:t>src</w:t>
      </w:r>
      <w:proofErr w:type="spellEnd"/>
      <w:r>
        <w:t>/</w:t>
      </w:r>
      <w:proofErr w:type="spellStart"/>
      <w:r>
        <w:t>helpers</w:t>
      </w:r>
      <w:proofErr w:type="spellEnd"/>
      <w:r>
        <w:t>/</w:t>
      </w:r>
      <w:proofErr w:type="spellStart"/>
      <w:r>
        <w:t>validations</w:t>
      </w:r>
      <w:proofErr w:type="spellEnd"/>
      <w:r>
        <w:t xml:space="preserve"> mappában találhatók a schemes.js fájlban, ezeket a fájlon belül exportálom egyesével, hogy az ellenőrzés során csak azokat kelljen importálni, amikre szükségem van.</w:t>
      </w:r>
    </w:p>
    <w:p w14:paraId="16C3F42D" w14:textId="6C11B147" w:rsidR="003A7E63" w:rsidRDefault="003A7E63" w:rsidP="003A7E63">
      <w:r>
        <w:t>Az ellenőrző fájlban importáljuk a szükséges sémákat és létrehozunk olyan objektumokat amik az egyes végpontok beérkezett adatait kapja meg és vizsgálja.</w:t>
      </w:r>
    </w:p>
    <w:p w14:paraId="5D87816C" w14:textId="59F51CE4" w:rsidR="003A7E63" w:rsidRDefault="003A7E63" w:rsidP="003A7E63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4A3E31B3" wp14:editId="4F058182">
            <wp:extent cx="4038600" cy="1524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3F6E" w14:textId="0372D0CC" w:rsidR="009119C3" w:rsidRPr="009119C3" w:rsidRDefault="009119C3" w:rsidP="009119C3">
      <w:pPr>
        <w:pStyle w:val="Caption"/>
      </w:pPr>
      <w:r>
        <w:t>46</w:t>
      </w:r>
      <w:r w:rsidRPr="00E07F37">
        <w:t xml:space="preserve">. ábra: </w:t>
      </w:r>
      <w:proofErr w:type="spellStart"/>
      <w:r>
        <w:t>joi</w:t>
      </w:r>
      <w:proofErr w:type="spellEnd"/>
      <w:r>
        <w:t xml:space="preserve"> objektum létrehozása</w:t>
      </w:r>
    </w:p>
    <w:p w14:paraId="5EA5324E" w14:textId="06EDA878" w:rsidR="003A7E63" w:rsidRDefault="003A7E63" w:rsidP="003A7E63">
      <w:r>
        <w:t xml:space="preserve">Majd ugyanabban a fájlban egy osztályt hozunk létre amikben </w:t>
      </w:r>
      <w:r w:rsidR="002C7A9F">
        <w:t xml:space="preserve">ellenőrző függvényeket hozok létre, amik kiértékelik az adatokat, és hibák esetén egy </w:t>
      </w:r>
      <w:proofErr w:type="spellStart"/>
      <w:r w:rsidR="002C7A9F">
        <w:t>errors</w:t>
      </w:r>
      <w:proofErr w:type="spellEnd"/>
      <w:r w:rsidR="002C7A9F">
        <w:t xml:space="preserve"> objektumba hozzáadja a hibákat egyedi hiba üzenettel.</w:t>
      </w:r>
    </w:p>
    <w:p w14:paraId="6664B1AC" w14:textId="0F218B8B" w:rsidR="006728FF" w:rsidRDefault="006728FF" w:rsidP="006728FF">
      <w:pPr>
        <w:pStyle w:val="Firstparagraph"/>
        <w:jc w:val="center"/>
      </w:pPr>
      <w:r>
        <w:rPr>
          <w:noProof/>
        </w:rPr>
        <w:drawing>
          <wp:inline distT="0" distB="0" distL="0" distR="0" wp14:anchorId="1F08575E" wp14:editId="540F9882">
            <wp:extent cx="5399405" cy="35934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1942" w14:textId="1B1917EF" w:rsidR="009119C3" w:rsidRPr="009119C3" w:rsidRDefault="009119C3" w:rsidP="009119C3">
      <w:pPr>
        <w:pStyle w:val="Caption"/>
      </w:pPr>
      <w:r>
        <w:t>47</w:t>
      </w:r>
      <w:r w:rsidRPr="00E07F37">
        <w:t xml:space="preserve">. ábra: </w:t>
      </w:r>
      <w:r>
        <w:t>adatellenőrző függvény megvalósítása</w:t>
      </w:r>
    </w:p>
    <w:p w14:paraId="4EBFFBE9" w14:textId="07EB5CFD" w:rsidR="006728FF" w:rsidRDefault="006728FF" w:rsidP="006728FF">
      <w:r>
        <w:t>Egy ilyen ellenőrző osztálynak az összes végpontra különböző ellenőrző funkciói vannak a hibakezelés miatt.</w:t>
      </w:r>
    </w:p>
    <w:p w14:paraId="6B5AF96D" w14:textId="7E16B74C" w:rsidR="006728FF" w:rsidRDefault="006728FF" w:rsidP="006728FF">
      <w:r>
        <w:t>Ezt az osztályt a megfelelő végpont fájlban importáljuk.</w:t>
      </w:r>
    </w:p>
    <w:p w14:paraId="4882DD2A" w14:textId="3F41745C" w:rsidR="006728FF" w:rsidRDefault="006728FF" w:rsidP="006728FF">
      <w:r>
        <w:rPr>
          <w:noProof/>
        </w:rPr>
        <w:drawing>
          <wp:inline distT="0" distB="0" distL="0" distR="0" wp14:anchorId="01C76ABF" wp14:editId="26157647">
            <wp:extent cx="5399405" cy="4298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B9B3" w14:textId="7AD4456F" w:rsidR="009119C3" w:rsidRDefault="009119C3" w:rsidP="009119C3">
      <w:pPr>
        <w:pStyle w:val="Caption"/>
      </w:pPr>
      <w:r>
        <w:t>48</w:t>
      </w:r>
      <w:r w:rsidRPr="00E07F37">
        <w:t xml:space="preserve">. ábra: </w:t>
      </w:r>
      <w:r>
        <w:t>adatellenőrző osztály importálása</w:t>
      </w:r>
    </w:p>
    <w:p w14:paraId="64DDBDB2" w14:textId="23353879" w:rsidR="006728FF" w:rsidRDefault="00DF1ABF" w:rsidP="006728FF">
      <w:r>
        <w:lastRenderedPageBreak/>
        <w:t>Megfelelő helyen meghívjuk a megfelelő függvényt és eltároljuk az eredményt, amit kés</w:t>
      </w:r>
      <w:r w:rsidR="009119C3">
        <w:t>ő</w:t>
      </w:r>
      <w:r>
        <w:t>bb megvizsgálunk hogy üres-e vagy nem, ha nem üres, akkor egyből vissza adok egy választ hogy hiba történt és adatként adom az ellenorzás során kapott hiba objektumot, ha nincs hiba akkor folytatódik tovább a program.</w:t>
      </w:r>
    </w:p>
    <w:p w14:paraId="57496967" w14:textId="3A3E1C86" w:rsidR="00DF1ABF" w:rsidRDefault="00DF1ABF" w:rsidP="006728FF">
      <w:r>
        <w:rPr>
          <w:noProof/>
        </w:rPr>
        <w:drawing>
          <wp:inline distT="0" distB="0" distL="0" distR="0" wp14:anchorId="6470777A" wp14:editId="49A461BB">
            <wp:extent cx="4933950" cy="20669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589" w14:textId="74FC6C08" w:rsidR="009119C3" w:rsidRPr="006728FF" w:rsidRDefault="009119C3" w:rsidP="009119C3">
      <w:pPr>
        <w:pStyle w:val="Caption"/>
      </w:pPr>
      <w:r>
        <w:t>49</w:t>
      </w:r>
      <w:r w:rsidRPr="00E07F37">
        <w:t xml:space="preserve">. ábra: </w:t>
      </w:r>
      <w:r>
        <w:t>adatellenőrző függvény hívása és visszatérési érték ellenőrzése</w:t>
      </w:r>
    </w:p>
    <w:p w14:paraId="6E0F0EBA" w14:textId="17DB880D" w:rsidR="00B559A8" w:rsidRDefault="00B559A8" w:rsidP="00E24F03">
      <w:pPr>
        <w:pStyle w:val="Heading3"/>
      </w:pPr>
      <w:bookmarkStart w:id="90" w:name="_Toc101779877"/>
      <w:r>
        <w:t>Hitelesítés</w:t>
      </w:r>
      <w:bookmarkEnd w:id="90"/>
    </w:p>
    <w:p w14:paraId="5BFF13BE" w14:textId="2A5BD19C" w:rsidR="00DF1ABF" w:rsidRDefault="00DF1ABF" w:rsidP="00DF1ABF">
      <w:pPr>
        <w:pStyle w:val="Firstparagraph"/>
      </w:pPr>
      <w:r>
        <w:t xml:space="preserve">A hitelesítést JSON Web </w:t>
      </w:r>
      <w:proofErr w:type="spellStart"/>
      <w:r>
        <w:t>Token</w:t>
      </w:r>
      <w:proofErr w:type="spellEnd"/>
      <w:r>
        <w:t xml:space="preserve">-el történik amit a kliens bejelentkezésnél megkap és eltárol és ezt a JWT-t a kérések </w:t>
      </w:r>
      <w:proofErr w:type="spellStart"/>
      <w:r w:rsidR="001C159C">
        <w:t>headerjében</w:t>
      </w:r>
      <w:proofErr w:type="spellEnd"/>
      <w:r w:rsidR="001C159C">
        <w:t xml:space="preserve"> küldi át </w:t>
      </w:r>
      <w:proofErr w:type="spellStart"/>
      <w:r w:rsidR="001C159C">
        <w:t>Authorization</w:t>
      </w:r>
      <w:proofErr w:type="spellEnd"/>
      <w:r w:rsidR="001C159C">
        <w:t xml:space="preserve"> attribútum értékeként. Ennek a JWT ellenőrzésére és hitelesítésére egy saját hitelesítő </w:t>
      </w:r>
      <w:proofErr w:type="spellStart"/>
      <w:r w:rsidR="001C159C">
        <w:t>middlewaret</w:t>
      </w:r>
      <w:proofErr w:type="spellEnd"/>
      <w:r w:rsidR="001C159C">
        <w:t xml:space="preserve"> írtam.</w:t>
      </w:r>
    </w:p>
    <w:p w14:paraId="1F850CB0" w14:textId="29C420B5" w:rsidR="001C159C" w:rsidRDefault="00387592" w:rsidP="00387592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5BC76384" wp14:editId="4BD41C27">
            <wp:extent cx="5399405" cy="5166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8270" w14:textId="178355BB" w:rsidR="009119C3" w:rsidRPr="009119C3" w:rsidRDefault="009119C3" w:rsidP="009119C3">
      <w:pPr>
        <w:pStyle w:val="Caption"/>
      </w:pPr>
      <w:r>
        <w:t>50</w:t>
      </w:r>
      <w:r w:rsidRPr="00E07F37">
        <w:t xml:space="preserve">. ábra: </w:t>
      </w:r>
      <w:r>
        <w:t xml:space="preserve">hitelesítés </w:t>
      </w:r>
      <w:proofErr w:type="spellStart"/>
      <w:r>
        <w:t>middleware</w:t>
      </w:r>
      <w:proofErr w:type="spellEnd"/>
    </w:p>
    <w:p w14:paraId="51453DB6" w14:textId="79D0B0C4" w:rsidR="00387592" w:rsidRDefault="00387592" w:rsidP="00387592">
      <w:r>
        <w:t xml:space="preserve">Az exportált modult úgy lehet használni, hogy az ellenőrizni kívánt végpontokhoz hozzáadom ezt a </w:t>
      </w:r>
      <w:proofErr w:type="spellStart"/>
      <w:r>
        <w:t>middlewaret</w:t>
      </w:r>
      <w:proofErr w:type="spellEnd"/>
      <w:r w:rsidR="0000314C">
        <w:t xml:space="preserve"> és utána azt a végpontot csak létező és hiteles JWT jelenlétében tudja használni.</w:t>
      </w:r>
    </w:p>
    <w:p w14:paraId="561A4D75" w14:textId="3E7AC4DF" w:rsidR="0000314C" w:rsidRDefault="0000314C" w:rsidP="0000314C">
      <w:r>
        <w:t xml:space="preserve">Először meghívom a hitelesítés </w:t>
      </w:r>
      <w:proofErr w:type="spellStart"/>
      <w:r>
        <w:t>middlewaret</w:t>
      </w:r>
      <w:proofErr w:type="spellEnd"/>
      <w:r>
        <w:t>(paraméter listában ez az első metódus ami lefut), ha nem sikeres a hitelesítés akkor hibát ad vissza a kérőnek, h</w:t>
      </w:r>
      <w:r w:rsidRPr="0000314C">
        <w:t xml:space="preserve">a sikeres akkor a </w:t>
      </w:r>
      <w:proofErr w:type="spellStart"/>
      <w:r w:rsidRPr="0000314C">
        <w:t>middlewareben</w:t>
      </w:r>
      <w:proofErr w:type="spellEnd"/>
      <w:r w:rsidRPr="0000314C">
        <w:t xml:space="preserve"> lévő </w:t>
      </w:r>
      <w:proofErr w:type="spellStart"/>
      <w:r w:rsidRPr="0000314C">
        <w:t>next</w:t>
      </w:r>
      <w:proofErr w:type="spellEnd"/>
      <w:r w:rsidRPr="0000314C">
        <w:t>() metódussal tovább megyünk a paraméter listában lévő következő metódusra</w:t>
      </w:r>
      <w:r>
        <w:t>.</w:t>
      </w:r>
    </w:p>
    <w:p w14:paraId="25C7A836" w14:textId="4CFD7FA9" w:rsidR="0000314C" w:rsidRDefault="0000314C" w:rsidP="009119C3">
      <w:pPr>
        <w:pStyle w:val="Firstparagraph"/>
        <w:jc w:val="center"/>
      </w:pPr>
      <w:r w:rsidRPr="009119C3">
        <w:rPr>
          <w:noProof/>
        </w:rPr>
        <w:drawing>
          <wp:inline distT="0" distB="0" distL="0" distR="0" wp14:anchorId="24778575" wp14:editId="1847A988">
            <wp:extent cx="3943350" cy="228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508" w14:textId="1A525838" w:rsidR="009119C3" w:rsidRPr="009119C3" w:rsidRDefault="009119C3" w:rsidP="009119C3">
      <w:pPr>
        <w:pStyle w:val="Caption"/>
      </w:pPr>
      <w:r>
        <w:t>51</w:t>
      </w:r>
      <w:r w:rsidRPr="00E07F37">
        <w:t xml:space="preserve">. ábra: </w:t>
      </w:r>
      <w:r>
        <w:t xml:space="preserve">hitelesítés </w:t>
      </w:r>
      <w:proofErr w:type="spellStart"/>
      <w:r>
        <w:t>middleware</w:t>
      </w:r>
      <w:proofErr w:type="spellEnd"/>
      <w:r>
        <w:t xml:space="preserve"> használata végponton</w:t>
      </w:r>
    </w:p>
    <w:p w14:paraId="162D3A00" w14:textId="603AF830" w:rsidR="00941E6B" w:rsidRDefault="00941E6B" w:rsidP="00E24F03">
      <w:pPr>
        <w:pStyle w:val="Heading3"/>
      </w:pPr>
      <w:bookmarkStart w:id="91" w:name="_Toc101779878"/>
      <w:r>
        <w:lastRenderedPageBreak/>
        <w:t>Csevegés</w:t>
      </w:r>
      <w:bookmarkEnd w:id="91"/>
    </w:p>
    <w:p w14:paraId="51502ED1" w14:textId="54DDAEEF" w:rsidR="00084771" w:rsidRDefault="00084771" w:rsidP="00084771">
      <w:pPr>
        <w:pStyle w:val="Firstparagraph"/>
      </w:pPr>
      <w:r>
        <w:t>Valós idejű kommunikációhoz a socket.io node.js modult használom, létrehoz</w:t>
      </w:r>
      <w:r w:rsidR="00A37746">
        <w:t>o</w:t>
      </w:r>
      <w:r>
        <w:t>k egy socket.io szerver objektumot megad</w:t>
      </w:r>
      <w:r w:rsidR="00A37746">
        <w:t>om</w:t>
      </w:r>
      <w:r>
        <w:t xml:space="preserve"> neki</w:t>
      </w:r>
      <w:r w:rsidR="00A37746">
        <w:t xml:space="preserve"> a backend által használt szerver objektumot és</w:t>
      </w:r>
      <w:r>
        <w:t xml:space="preserve"> a</w:t>
      </w:r>
      <w:r w:rsidR="00A37746">
        <w:t xml:space="preserve"> socket.io szerver</w:t>
      </w:r>
      <w:r>
        <w:t xml:space="preserve"> beállítás</w:t>
      </w:r>
      <w:r w:rsidR="00A37746">
        <w:t>ait</w:t>
      </w:r>
      <w:r>
        <w:t xml:space="preserve"> például hogy honnan várjuk a csatlakozásokat és eseményeket.</w:t>
      </w:r>
    </w:p>
    <w:p w14:paraId="21C98D5A" w14:textId="5ACDFFD5" w:rsidR="00A37746" w:rsidRDefault="00A37746" w:rsidP="009119C3">
      <w:pPr>
        <w:pStyle w:val="Firstparagraph"/>
        <w:jc w:val="center"/>
      </w:pPr>
      <w:r>
        <w:rPr>
          <w:noProof/>
        </w:rPr>
        <w:drawing>
          <wp:inline distT="0" distB="0" distL="0" distR="0" wp14:anchorId="62C9E0A6" wp14:editId="75BC387D">
            <wp:extent cx="3524250" cy="1085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68E5" w14:textId="79FC173A" w:rsidR="009119C3" w:rsidRDefault="009119C3" w:rsidP="009119C3">
      <w:pPr>
        <w:pStyle w:val="Caption"/>
      </w:pPr>
      <w:r>
        <w:t>52</w:t>
      </w:r>
      <w:r w:rsidRPr="00E07F37">
        <w:t xml:space="preserve">. ábra: </w:t>
      </w:r>
      <w:r>
        <w:t>socket.io szerver létrehozása</w:t>
      </w:r>
    </w:p>
    <w:p w14:paraId="7FBD5F48" w14:textId="42183AEC" w:rsidR="00A37746" w:rsidRDefault="00A37746" w:rsidP="00A37746">
      <w:r>
        <w:t xml:space="preserve">Globálisan tárolom az aktív kapcsolatokat, és egy </w:t>
      </w:r>
      <w:proofErr w:type="spellStart"/>
      <w:r>
        <w:t>lookup</w:t>
      </w:r>
      <w:proofErr w:type="spellEnd"/>
      <w:r>
        <w:t xml:space="preserve"> tablet, ami kapcsolat </w:t>
      </w:r>
      <w:proofErr w:type="spellStart"/>
      <w:r>
        <w:t>id-khez</w:t>
      </w:r>
      <w:proofErr w:type="spellEnd"/>
      <w:r>
        <w:t xml:space="preserve"> hozzárendeli a megfelelő felhasználó </w:t>
      </w:r>
      <w:proofErr w:type="spellStart"/>
      <w:r>
        <w:t>id</w:t>
      </w:r>
      <w:proofErr w:type="spellEnd"/>
      <w:r>
        <w:t>-t, ezt a kapcsolat bontáskor használom. Majd megadom a socket.io szervernek hogy milyen eseményekre figyeljen és mit csináljon ha bekövetkeznek ezek az események.</w:t>
      </w:r>
    </w:p>
    <w:p w14:paraId="36995989" w14:textId="6912AB1E" w:rsidR="00A37746" w:rsidRDefault="00A37746" w:rsidP="00A37746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3917A8C2" wp14:editId="11D09BC2">
            <wp:extent cx="5399405" cy="69081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9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A034" w14:textId="1A33087E" w:rsidR="009119C3" w:rsidRPr="009119C3" w:rsidRDefault="009119C3" w:rsidP="009119C3">
      <w:pPr>
        <w:pStyle w:val="Caption"/>
      </w:pPr>
      <w:r>
        <w:t>53</w:t>
      </w:r>
      <w:r w:rsidRPr="00E07F37">
        <w:t>. ábra:</w:t>
      </w:r>
      <w:r>
        <w:t xml:space="preserve"> backend</w:t>
      </w:r>
      <w:r w:rsidRPr="00E07F37">
        <w:t xml:space="preserve"> </w:t>
      </w:r>
      <w:r>
        <w:t>socket.io által használt események</w:t>
      </w:r>
    </w:p>
    <w:p w14:paraId="6AE9CC54" w14:textId="4E344464" w:rsidR="00CD63FA" w:rsidRDefault="00CD63FA" w:rsidP="00E24F03">
      <w:pPr>
        <w:pStyle w:val="Heading3"/>
      </w:pPr>
      <w:bookmarkStart w:id="92" w:name="_Toc101779879"/>
      <w:r>
        <w:t>Adatbázis kapcsolat</w:t>
      </w:r>
      <w:bookmarkEnd w:id="92"/>
    </w:p>
    <w:p w14:paraId="46308B84" w14:textId="77BD67BD" w:rsidR="002A2D2F" w:rsidRDefault="002A2D2F" w:rsidP="002A2D2F">
      <w:pPr>
        <w:pStyle w:val="Firstparagraph"/>
      </w:pPr>
      <w:r>
        <w:t xml:space="preserve">A szerver és az adatbázis közötti kommunikációt egy </w:t>
      </w:r>
      <w:proofErr w:type="spellStart"/>
      <w:r>
        <w:t>mysql</w:t>
      </w:r>
      <w:proofErr w:type="spellEnd"/>
      <w:r>
        <w:t xml:space="preserve"> nevű node.js csomag biztosítja ami egy </w:t>
      </w:r>
      <w:proofErr w:type="spellStart"/>
      <w:r>
        <w:t>MySQL</w:t>
      </w:r>
      <w:proofErr w:type="spellEnd"/>
      <w:r>
        <w:t xml:space="preserve"> driver, de lehet </w:t>
      </w:r>
      <w:proofErr w:type="spellStart"/>
      <w:r>
        <w:t>MariaDB</w:t>
      </w:r>
      <w:proofErr w:type="spellEnd"/>
      <w:r>
        <w:t xml:space="preserve"> re is csatlakozni vele.</w:t>
      </w:r>
    </w:p>
    <w:p w14:paraId="3841C5BB" w14:textId="521590F5" w:rsidR="002A2D2F" w:rsidRDefault="002A2D2F" w:rsidP="002A2D2F">
      <w:r>
        <w:lastRenderedPageBreak/>
        <w:t>A</w:t>
      </w:r>
      <w:r w:rsidR="004F4BFD">
        <w:t>z adatbázissal való kapcsolatot egy külön fájlban(db.js) létesítem amit exportálok és azokban a fájlokban importálom amiknek szüksége van a kapcsolatra.</w:t>
      </w:r>
    </w:p>
    <w:p w14:paraId="2066E604" w14:textId="47F2D449" w:rsidR="004F4BFD" w:rsidRDefault="004F4BFD" w:rsidP="004F4BFD">
      <w:pPr>
        <w:pStyle w:val="Firstparagraph"/>
        <w:jc w:val="center"/>
      </w:pPr>
      <w:r>
        <w:rPr>
          <w:noProof/>
        </w:rPr>
        <w:drawing>
          <wp:inline distT="0" distB="0" distL="0" distR="0" wp14:anchorId="016F18C0" wp14:editId="1E152A09">
            <wp:extent cx="3552825" cy="40671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BDB9" w14:textId="75DD6422" w:rsidR="009119C3" w:rsidRPr="009119C3" w:rsidRDefault="009119C3" w:rsidP="009119C3">
      <w:pPr>
        <w:pStyle w:val="Caption"/>
      </w:pPr>
      <w:r>
        <w:t>54</w:t>
      </w:r>
      <w:r w:rsidRPr="00E07F37">
        <w:t>. ábra:</w:t>
      </w:r>
      <w:r>
        <w:t xml:space="preserve"> adatbázis kapcsolat létrehozása, exportálása</w:t>
      </w:r>
    </w:p>
    <w:p w14:paraId="23F62224" w14:textId="58E0C2EB" w:rsidR="004F4BFD" w:rsidRDefault="004F4BFD" w:rsidP="004F4BFD">
      <w:r>
        <w:t>Környezeti változókból beolvasom a csatlakozáshoz szükséges adatokat és csatlakozok az adatbázishoz, ha nem sikerül hibát dob. Ezt a kapcsolatot fogják használni azok a fájlok amik az adatbázissal beszélnek.</w:t>
      </w:r>
    </w:p>
    <w:p w14:paraId="41A2A07D" w14:textId="205EF5BA" w:rsidR="006D6DFA" w:rsidRDefault="006D6DFA" w:rsidP="004F4BFD">
      <w:r>
        <w:t xml:space="preserve">Ezek a fájlok osztályt definiálnak, amik SQL </w:t>
      </w:r>
      <w:proofErr w:type="spellStart"/>
      <w:r>
        <w:t>stringeket</w:t>
      </w:r>
      <w:proofErr w:type="spellEnd"/>
      <w:r>
        <w:t xml:space="preserve"> tartalmaznak és függvényeket amik elvégzik az SQL utasítást és visszaadják annak az eredményét.</w:t>
      </w:r>
    </w:p>
    <w:p w14:paraId="76059AF0" w14:textId="586D33F4" w:rsidR="006D6DFA" w:rsidRDefault="006D6DFA" w:rsidP="006D6DFA">
      <w:pPr>
        <w:pStyle w:val="Firstparagraph"/>
        <w:jc w:val="right"/>
      </w:pPr>
      <w:r>
        <w:rPr>
          <w:noProof/>
        </w:rPr>
        <w:drawing>
          <wp:inline distT="0" distB="0" distL="0" distR="0" wp14:anchorId="0C62E613" wp14:editId="3EB7B5B3">
            <wp:extent cx="5399405" cy="1867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0003" w14:textId="5E9161B6" w:rsidR="009119C3" w:rsidRPr="009119C3" w:rsidRDefault="009119C3" w:rsidP="009119C3">
      <w:pPr>
        <w:pStyle w:val="Caption"/>
      </w:pPr>
      <w:r>
        <w:lastRenderedPageBreak/>
        <w:t>55</w:t>
      </w:r>
      <w:r w:rsidRPr="00E07F37">
        <w:t>. ábra:</w:t>
      </w:r>
      <w:r>
        <w:t xml:space="preserve"> adatbázis kapcsolat importálása, </w:t>
      </w:r>
      <w:r w:rsidR="00C92A11">
        <w:t>adatbázissal kommunikáló osztály SQL utasítása</w:t>
      </w:r>
    </w:p>
    <w:p w14:paraId="6EBD5744" w14:textId="08A1724A" w:rsidR="006D6DFA" w:rsidRDefault="009214BA" w:rsidP="006D6DFA">
      <w:pPr>
        <w:pStyle w:val="Firstparagraph"/>
        <w:jc w:val="center"/>
      </w:pPr>
      <w:r>
        <w:rPr>
          <w:noProof/>
        </w:rPr>
        <w:drawing>
          <wp:inline distT="0" distB="0" distL="0" distR="0" wp14:anchorId="1F882C76" wp14:editId="467E9D06">
            <wp:extent cx="5399405" cy="3416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0A6" w14:textId="270D4558" w:rsidR="00C92A11" w:rsidRPr="00C92A11" w:rsidRDefault="00C92A11" w:rsidP="00C92A11">
      <w:pPr>
        <w:pStyle w:val="Caption"/>
      </w:pPr>
      <w:r>
        <w:t>56</w:t>
      </w:r>
      <w:r w:rsidRPr="00E07F37">
        <w:t>. ábra:</w:t>
      </w:r>
      <w:r>
        <w:t xml:space="preserve"> adatbázissal kommunikáló osztály függvénye</w:t>
      </w:r>
    </w:p>
    <w:p w14:paraId="74075406" w14:textId="37FBB73F" w:rsidR="006D6DFA" w:rsidRDefault="006D6DFA" w:rsidP="006D6DFA">
      <w:r>
        <w:t>Ilyen fajta függvényeket tartalmaznak az osztályok</w:t>
      </w:r>
      <w:r w:rsidR="009214BA">
        <w:t xml:space="preserve">, ezek a függvények a </w:t>
      </w:r>
      <w:proofErr w:type="spellStart"/>
      <w:r w:rsidR="009214BA">
        <w:t>Javascript</w:t>
      </w:r>
      <w:proofErr w:type="spellEnd"/>
      <w:r w:rsidR="009214BA">
        <w:t xml:space="preserve"> </w:t>
      </w:r>
      <w:proofErr w:type="spellStart"/>
      <w:r w:rsidR="009214BA">
        <w:t>Promise</w:t>
      </w:r>
      <w:proofErr w:type="spellEnd"/>
      <w:r w:rsidR="009214BA">
        <w:t xml:space="preserve"> API-t használják, hogy megtudjam várni a fő programban az aszinkron függvény eredményét és az adatbázis utasítás(</w:t>
      </w:r>
      <w:proofErr w:type="spellStart"/>
      <w:r w:rsidR="009214BA">
        <w:t>db.query</w:t>
      </w:r>
      <w:proofErr w:type="spellEnd"/>
      <w:r w:rsidR="009214BA">
        <w:t xml:space="preserve">()) ebben a </w:t>
      </w:r>
      <w:proofErr w:type="spellStart"/>
      <w:r w:rsidR="009214BA">
        <w:t>Promise</w:t>
      </w:r>
      <w:proofErr w:type="spellEnd"/>
      <w:r w:rsidR="009214BA">
        <w:t xml:space="preserve"> függvényben fog lefutni. A </w:t>
      </w:r>
      <w:proofErr w:type="spellStart"/>
      <w:r w:rsidR="009214BA">
        <w:t>db.query</w:t>
      </w:r>
      <w:proofErr w:type="spellEnd"/>
      <w:r w:rsidR="009214BA">
        <w:t xml:space="preserve">() metódusnak azt paraméterezését használom, hogy első paraméter egy SQL </w:t>
      </w:r>
      <w:proofErr w:type="spellStart"/>
      <w:r w:rsidR="009214BA">
        <w:t>string</w:t>
      </w:r>
      <w:proofErr w:type="spellEnd"/>
      <w:r w:rsidR="009214BA">
        <w:t xml:space="preserve">, második paraméter egy tömb, ami az SQL </w:t>
      </w:r>
      <w:proofErr w:type="spellStart"/>
      <w:r w:rsidR="009214BA">
        <w:t>stringben</w:t>
      </w:r>
      <w:proofErr w:type="spellEnd"/>
      <w:r w:rsidR="009214BA">
        <w:t xml:space="preserve"> lévő kérdőjelek helyére teszi az elemeit </w:t>
      </w:r>
      <w:proofErr w:type="spellStart"/>
      <w:r w:rsidR="009214BA">
        <w:t>eszképelve</w:t>
      </w:r>
      <w:proofErr w:type="spellEnd"/>
      <w:r w:rsidR="009214BA">
        <w:t xml:space="preserve">, harmadik paraméter egy </w:t>
      </w:r>
      <w:proofErr w:type="spellStart"/>
      <w:r w:rsidR="009214BA">
        <w:t>callback</w:t>
      </w:r>
      <w:proofErr w:type="spellEnd"/>
      <w:r w:rsidR="009214BA">
        <w:t xml:space="preserve"> függvény ami vissza adja a futtatás hibáját vagy eredményét, gyors hiba ellenőrzés után, ha van hiba akkor a függvény hibát dob a </w:t>
      </w:r>
      <w:proofErr w:type="spellStart"/>
      <w:r w:rsidR="009214BA">
        <w:t>reject</w:t>
      </w:r>
      <w:proofErr w:type="spellEnd"/>
      <w:r w:rsidR="009214BA">
        <w:t xml:space="preserve">() függvénnyel, ha nincs hiba akkor vissza adja az eredményt a </w:t>
      </w:r>
      <w:proofErr w:type="spellStart"/>
      <w:r w:rsidR="009214BA">
        <w:t>resolve</w:t>
      </w:r>
      <w:proofErr w:type="spellEnd"/>
      <w:r w:rsidR="009214BA">
        <w:t>() függvénnyel.</w:t>
      </w:r>
    </w:p>
    <w:p w14:paraId="4EB1BB03" w14:textId="66AE034D" w:rsidR="009214BA" w:rsidRDefault="009214BA" w:rsidP="006D6DFA">
      <w:r>
        <w:t>A fájl végén ezt az osztályt exportálom és a megfelelő fájlban importálom.</w:t>
      </w:r>
    </w:p>
    <w:p w14:paraId="3CC17BDC" w14:textId="1D20E700" w:rsidR="009214BA" w:rsidRDefault="009214BA" w:rsidP="006D6DFA">
      <w:r>
        <w:rPr>
          <w:noProof/>
        </w:rPr>
        <w:drawing>
          <wp:inline distT="0" distB="0" distL="0" distR="0" wp14:anchorId="07D27D2B" wp14:editId="31188DF3">
            <wp:extent cx="4591050" cy="466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B568" w14:textId="0B6B126F" w:rsidR="00C92A11" w:rsidRDefault="00C92A11" w:rsidP="00C92A11">
      <w:pPr>
        <w:pStyle w:val="Caption"/>
      </w:pPr>
      <w:r>
        <w:t>57</w:t>
      </w:r>
      <w:r w:rsidRPr="00E07F37">
        <w:t>. ábra:</w:t>
      </w:r>
      <w:r>
        <w:t xml:space="preserve"> adatbázissal kommunikáló osztály importálása</w:t>
      </w:r>
    </w:p>
    <w:p w14:paraId="3005B537" w14:textId="357A3A97" w:rsidR="00F0149E" w:rsidRDefault="00F0149E" w:rsidP="006D6DFA">
      <w:r>
        <w:t xml:space="preserve">És a megfelelő helyen meghívóm a megfelelő függvényt egy </w:t>
      </w:r>
      <w:proofErr w:type="spellStart"/>
      <w:r>
        <w:t>try</w:t>
      </w:r>
      <w:proofErr w:type="spellEnd"/>
      <w:r>
        <w:t xml:space="preserve"> </w:t>
      </w:r>
      <w:proofErr w:type="spellStart"/>
      <w:r>
        <w:t>catch</w:t>
      </w:r>
      <w:proofErr w:type="spellEnd"/>
      <w:r>
        <w:t xml:space="preserve"> blokkon belül és mivel a függvény a </w:t>
      </w:r>
      <w:proofErr w:type="spellStart"/>
      <w:r>
        <w:t>Promise</w:t>
      </w:r>
      <w:proofErr w:type="spellEnd"/>
      <w:r>
        <w:t xml:space="preserve"> API-t használja az aszinkron művelet eredményét megtudom várni az </w:t>
      </w:r>
      <w:proofErr w:type="spellStart"/>
      <w:r>
        <w:t>await</w:t>
      </w:r>
      <w:proofErr w:type="spellEnd"/>
      <w:r>
        <w:t xml:space="preserve"> kulcsszóval.</w:t>
      </w:r>
    </w:p>
    <w:p w14:paraId="2D267A57" w14:textId="72A22606" w:rsidR="00F0149E" w:rsidRDefault="00F0149E" w:rsidP="00F0149E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5AE4CB7F" wp14:editId="4C9EF918">
            <wp:extent cx="5399405" cy="4791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9A75" w14:textId="2869CD94" w:rsidR="00C92A11" w:rsidRPr="00C92A11" w:rsidRDefault="00C92A11" w:rsidP="00C92A11">
      <w:pPr>
        <w:pStyle w:val="Caption"/>
      </w:pPr>
      <w:r>
        <w:t>58</w:t>
      </w:r>
      <w:r w:rsidRPr="00E07F37">
        <w:t>. ábra:</w:t>
      </w:r>
      <w:r>
        <w:t xml:space="preserve"> adatbázissal kommunikáló osztály használata</w:t>
      </w:r>
    </w:p>
    <w:p w14:paraId="19FDFA5F" w14:textId="2982F51C" w:rsidR="00A538E1" w:rsidRDefault="00A538E1" w:rsidP="00E24F03">
      <w:pPr>
        <w:pStyle w:val="Heading2"/>
      </w:pPr>
      <w:bookmarkStart w:id="93" w:name="_Toc99974882"/>
      <w:bookmarkStart w:id="94" w:name="_Toc101779880"/>
      <w:r>
        <w:t>Adatbázis</w:t>
      </w:r>
      <w:bookmarkEnd w:id="93"/>
      <w:bookmarkEnd w:id="94"/>
    </w:p>
    <w:p w14:paraId="2002091E" w14:textId="6E25C1A6" w:rsidR="00B559A8" w:rsidRDefault="00B559A8" w:rsidP="00E24F03">
      <w:pPr>
        <w:pStyle w:val="Heading3"/>
      </w:pPr>
      <w:bookmarkStart w:id="95" w:name="_Toc101779881"/>
      <w:r>
        <w:t>Struktúra</w:t>
      </w:r>
      <w:bookmarkEnd w:id="95"/>
    </w:p>
    <w:p w14:paraId="3982E767" w14:textId="3CC35297" w:rsidR="00BB17D9" w:rsidRPr="00BB17D9" w:rsidRDefault="00BB17D9" w:rsidP="00BB17D9">
      <w:pPr>
        <w:pStyle w:val="Firstparagraph"/>
      </w:pPr>
      <w:r>
        <w:t xml:space="preserve">A táblák legtöbbször a </w:t>
      </w:r>
      <w:proofErr w:type="spellStart"/>
      <w:r>
        <w:t>users</w:t>
      </w:r>
      <w:proofErr w:type="spellEnd"/>
      <w:r>
        <w:t xml:space="preserve"> táblának a </w:t>
      </w:r>
      <w:proofErr w:type="spellStart"/>
      <w:r>
        <w:t>user_id-jára</w:t>
      </w:r>
      <w:proofErr w:type="spellEnd"/>
      <w:r>
        <w:t xml:space="preserve"> referálnak min</w:t>
      </w:r>
      <w:r w:rsidR="002B05BE">
        <w:t>t</w:t>
      </w:r>
      <w:r>
        <w:t xml:space="preserve"> külső kulcs,</w:t>
      </w:r>
      <w:r w:rsidR="002B05BE">
        <w:t xml:space="preserve"> mert a szükség van a legtöbb adat azonosítására tulaj szerint.</w:t>
      </w:r>
    </w:p>
    <w:p w14:paraId="7F4A7312" w14:textId="2B35467E" w:rsidR="002B05BE" w:rsidRDefault="00EE20DC" w:rsidP="00AA46C9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166676C7" wp14:editId="1093F286">
            <wp:extent cx="5399405" cy="3500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27C9" w14:textId="2FB4260D" w:rsidR="00C92A11" w:rsidRDefault="00C92A11" w:rsidP="00C92A11">
      <w:pPr>
        <w:pStyle w:val="Caption"/>
      </w:pPr>
      <w:r>
        <w:t>59</w:t>
      </w:r>
      <w:r w:rsidRPr="00E07F37">
        <w:t>. ábra:</w:t>
      </w:r>
      <w:r>
        <w:t xml:space="preserve"> adatbázis felépítése</w:t>
      </w:r>
    </w:p>
    <w:p w14:paraId="2D2495FE" w14:textId="008780CF" w:rsidR="00EE20DC" w:rsidRDefault="00EE20DC" w:rsidP="00EE20DC">
      <w:pPr>
        <w:pStyle w:val="ListParagraph"/>
      </w:pPr>
      <w:r w:rsidRPr="00F544F9">
        <w:rPr>
          <w:b/>
          <w:bCs/>
        </w:rPr>
        <w:t>Profil csoport(Lila/Rózsaszín)</w:t>
      </w:r>
      <w:r>
        <w:t>: A</w:t>
      </w:r>
      <w:r w:rsidRPr="00EE20DC">
        <w:t xml:space="preserve">zok a táblák amik a felhasználó profiljához tartoznak ilyen például a </w:t>
      </w:r>
      <w:proofErr w:type="spellStart"/>
      <w:r w:rsidRPr="00EE20DC">
        <w:t>manga</w:t>
      </w:r>
      <w:proofErr w:type="spellEnd"/>
      <w:r w:rsidRPr="00EE20DC">
        <w:t xml:space="preserve"> listák, és profil részletek(</w:t>
      </w:r>
      <w:proofErr w:type="spellStart"/>
      <w:r w:rsidRPr="00EE20DC">
        <w:t>kedvelt,nem</w:t>
      </w:r>
      <w:proofErr w:type="spellEnd"/>
      <w:r w:rsidRPr="00EE20DC">
        <w:t xml:space="preserve"> kedvelt </w:t>
      </w:r>
      <w:proofErr w:type="spellStart"/>
      <w:r w:rsidRPr="00EE20DC">
        <w:t>mangák</w:t>
      </w:r>
      <w:proofErr w:type="spellEnd"/>
      <w:r w:rsidRPr="00EE20DC">
        <w:t xml:space="preserve"> és profil leírás)</w:t>
      </w:r>
      <w:r>
        <w:t>.</w:t>
      </w:r>
    </w:p>
    <w:p w14:paraId="0C1F823E" w14:textId="10F276A2" w:rsidR="00EE20DC" w:rsidRDefault="00EE20DC" w:rsidP="00EE20DC">
      <w:pPr>
        <w:pStyle w:val="ListParagraph"/>
      </w:pPr>
      <w:r w:rsidRPr="00F544F9">
        <w:rPr>
          <w:b/>
          <w:bCs/>
        </w:rPr>
        <w:t>Csevegés csoport(Vörös):</w:t>
      </w:r>
      <w:r>
        <w:t xml:space="preserve"> Valós idejű</w:t>
      </w:r>
      <w:r w:rsidRPr="00EE20DC">
        <w:t xml:space="preserve"> csevegéshez</w:t>
      </w:r>
      <w:r>
        <w:t xml:space="preserve"> szükséges táblák</w:t>
      </w:r>
      <w:r w:rsidRPr="00EE20DC">
        <w:t>, barátlista, üzenetek és barát felkérések</w:t>
      </w:r>
      <w:r>
        <w:t>.</w:t>
      </w:r>
    </w:p>
    <w:p w14:paraId="40BDE9B6" w14:textId="37287ED7" w:rsidR="00EE20DC" w:rsidRDefault="00EE20DC" w:rsidP="00EE20DC">
      <w:pPr>
        <w:pStyle w:val="ListParagraph"/>
      </w:pPr>
      <w:r w:rsidRPr="00F544F9">
        <w:rPr>
          <w:b/>
          <w:bCs/>
        </w:rPr>
        <w:t>Közösségi csoport(Szürke):</w:t>
      </w:r>
      <w:r>
        <w:t xml:space="preserve"> Olyan táblák ami más emberekkel való </w:t>
      </w:r>
      <w:proofErr w:type="spellStart"/>
      <w:r>
        <w:t>interaktálást</w:t>
      </w:r>
      <w:proofErr w:type="spellEnd"/>
      <w:r>
        <w:t xml:space="preserve"> biztosítja(</w:t>
      </w:r>
      <w:r w:rsidRPr="00EE20DC">
        <w:t>fórumok, kommentek, lájkok és értékelések</w:t>
      </w:r>
      <w:r>
        <w:t>).</w:t>
      </w:r>
    </w:p>
    <w:p w14:paraId="2796D7DF" w14:textId="7F781EC4" w:rsidR="00EE20DC" w:rsidRPr="00EE20DC" w:rsidRDefault="00EE20DC" w:rsidP="00EE20DC">
      <w:pPr>
        <w:pStyle w:val="ListParagraph"/>
      </w:pPr>
      <w:r w:rsidRPr="00F544F9">
        <w:rPr>
          <w:b/>
          <w:bCs/>
        </w:rPr>
        <w:t xml:space="preserve">Új fejezetek csoport(Sárga): </w:t>
      </w:r>
      <w:r>
        <w:t>Azokat az adatokat tárolom amik szükségesek a fordításokra feliratkozott felhasználóknak</w:t>
      </w:r>
      <w:r w:rsidR="00F544F9">
        <w:t xml:space="preserve"> új fejezet esetén való e-mail küldésére.</w:t>
      </w:r>
    </w:p>
    <w:p w14:paraId="0B9026A8" w14:textId="3158113E" w:rsidR="00B559A8" w:rsidRDefault="00B559A8" w:rsidP="00E24F03">
      <w:pPr>
        <w:pStyle w:val="Heading3"/>
      </w:pPr>
      <w:bookmarkStart w:id="96" w:name="_Toc101779882"/>
      <w:r>
        <w:t>Adatbázis táblák</w:t>
      </w:r>
      <w:bookmarkEnd w:id="96"/>
    </w:p>
    <w:p w14:paraId="1A9A37AA" w14:textId="30E63179" w:rsidR="00AA46C9" w:rsidRDefault="00AA46C9" w:rsidP="00AA46C9">
      <w:pPr>
        <w:pStyle w:val="Firstparagraph"/>
      </w:pPr>
      <w:r>
        <w:t>Egy gyors magyarázat az adatbázis táblákhoz:</w:t>
      </w:r>
    </w:p>
    <w:p w14:paraId="0A04B7F1" w14:textId="1A24095F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Users</w:t>
      </w:r>
      <w:proofErr w:type="spellEnd"/>
      <w:r>
        <w:t xml:space="preserve">: Tartalmazza a felhasználó fő adatait, amik szükségesek az alap profilhoz, </w:t>
      </w:r>
      <w:proofErr w:type="spellStart"/>
      <w:r>
        <w:t>regisztációhoz</w:t>
      </w:r>
      <w:proofErr w:type="spellEnd"/>
      <w:r>
        <w:t xml:space="preserve">. A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változó azt jelenti hogy megerősítette-e a regisztrációját a felhasználó, ha </w:t>
      </w:r>
      <w:proofErr w:type="spellStart"/>
      <w:r>
        <w:t>false</w:t>
      </w:r>
      <w:proofErr w:type="spellEnd"/>
      <w:r>
        <w:t xml:space="preserve"> akkor nem tud bejelentkezni</w:t>
      </w:r>
      <w:r w:rsidR="00F66D83">
        <w:t>.</w:t>
      </w:r>
    </w:p>
    <w:p w14:paraId="22CCF9F4" w14:textId="5D167712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lastRenderedPageBreak/>
        <w:t>User_details</w:t>
      </w:r>
      <w:proofErr w:type="spellEnd"/>
      <w:r>
        <w:t>:</w:t>
      </w:r>
      <w:r w:rsidR="00F66D83">
        <w:t xml:space="preserve"> Olyan információkat tartalmaz a felhasználóról amik a profilján megjelennek, </w:t>
      </w:r>
      <w:proofErr w:type="spellStart"/>
      <w:r w:rsidR="00F66D83">
        <w:t>leirás</w:t>
      </w:r>
      <w:proofErr w:type="spellEnd"/>
      <w:r w:rsidR="00F66D83">
        <w:t xml:space="preserve"> saját </w:t>
      </w:r>
      <w:proofErr w:type="spellStart"/>
      <w:r w:rsidR="00F66D83">
        <w:t>magárol</w:t>
      </w:r>
      <w:proofErr w:type="spellEnd"/>
      <w:r w:rsidR="00F66D83">
        <w:t xml:space="preserve">, kedvelt és nem kedvelt </w:t>
      </w:r>
      <w:proofErr w:type="spellStart"/>
      <w:r w:rsidR="00F66D83">
        <w:t>mangák</w:t>
      </w:r>
      <w:proofErr w:type="spellEnd"/>
      <w:r w:rsidR="00F66D83">
        <w:t xml:space="preserve">. </w:t>
      </w:r>
      <w:r w:rsidR="00DB1B8E">
        <w:t>Egy segéd táblát használva(</w:t>
      </w:r>
      <w:proofErr w:type="spellStart"/>
      <w:r w:rsidR="00DB1B8E">
        <w:t>detail_types</w:t>
      </w:r>
      <w:proofErr w:type="spellEnd"/>
      <w:r w:rsidR="00DB1B8E">
        <w:t xml:space="preserve">) több azonos kategóriába tartozó rekordot is feltudunk venni egy felhasználóhoz, ilyen a kedvelt </w:t>
      </w:r>
      <w:proofErr w:type="spellStart"/>
      <w:r w:rsidR="00DB1B8E">
        <w:t>manga</w:t>
      </w:r>
      <w:proofErr w:type="spellEnd"/>
      <w:r w:rsidR="00DB1B8E">
        <w:t xml:space="preserve"> „típus” mert egy emberhez több olyan </w:t>
      </w:r>
      <w:proofErr w:type="spellStart"/>
      <w:r w:rsidR="00DB1B8E">
        <w:t>mangát</w:t>
      </w:r>
      <w:proofErr w:type="spellEnd"/>
      <w:r w:rsidR="00DB1B8E">
        <w:t xml:space="preserve"> rendelhetünk amit kedvel</w:t>
      </w:r>
      <w:r w:rsidR="00086E45">
        <w:t xml:space="preserve"> és ennek az </w:t>
      </w:r>
      <w:proofErr w:type="spellStart"/>
      <w:r w:rsidR="00086E45">
        <w:t>attributumnak</w:t>
      </w:r>
      <w:proofErr w:type="spellEnd"/>
      <w:r w:rsidR="00086E45">
        <w:t xml:space="preserve">(kedvelt </w:t>
      </w:r>
      <w:proofErr w:type="spellStart"/>
      <w:r w:rsidR="00086E45">
        <w:t>manga</w:t>
      </w:r>
      <w:proofErr w:type="spellEnd"/>
      <w:r w:rsidR="00086E45">
        <w:t xml:space="preserve">) az </w:t>
      </w:r>
      <w:proofErr w:type="spellStart"/>
      <w:r w:rsidR="00086E45">
        <w:t>idjét</w:t>
      </w:r>
      <w:proofErr w:type="spellEnd"/>
      <w:r w:rsidR="00086E45">
        <w:t xml:space="preserve"> tárolja el mint idegen kulcs</w:t>
      </w:r>
      <w:r w:rsidR="00F66D83">
        <w:t>.</w:t>
      </w:r>
    </w:p>
    <w:p w14:paraId="222E7769" w14:textId="35E8C947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Detail_types</w:t>
      </w:r>
      <w:proofErr w:type="spellEnd"/>
      <w:r>
        <w:t>:</w:t>
      </w:r>
      <w:r w:rsidR="00F66D83">
        <w:t xml:space="preserve"> A létező felhasználói adatok típusát tárolja, mi a profil leírás, kedvelt, nem kedvelt </w:t>
      </w:r>
      <w:proofErr w:type="spellStart"/>
      <w:r w:rsidR="00F66D83">
        <w:t>mangák</w:t>
      </w:r>
      <w:proofErr w:type="spellEnd"/>
      <w:r w:rsidR="00DB1B8E">
        <w:t xml:space="preserve"> típust tároljuk, de használhatunk plusz típusokat is pl.: allergia és akkor a </w:t>
      </w:r>
      <w:proofErr w:type="spellStart"/>
      <w:r w:rsidR="00DB1B8E">
        <w:t>user_details</w:t>
      </w:r>
      <w:proofErr w:type="spellEnd"/>
      <w:r w:rsidR="00DB1B8E">
        <w:t xml:space="preserve"> táblában egy felhasználóhoz több allergiát is tudunk rendelni, ami mindegyik 1-1 rekord.</w:t>
      </w:r>
    </w:p>
    <w:p w14:paraId="7EB3F195" w14:textId="05168A53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Ratings</w:t>
      </w:r>
      <w:proofErr w:type="spellEnd"/>
      <w:r>
        <w:t>:</w:t>
      </w:r>
      <w:r w:rsidR="00B6236B">
        <w:t xml:space="preserve"> Azt tárolja hogy ki, mikor milyen </w:t>
      </w:r>
      <w:proofErr w:type="spellStart"/>
      <w:r w:rsidR="00B6236B">
        <w:t>mangát</w:t>
      </w:r>
      <w:proofErr w:type="spellEnd"/>
      <w:r w:rsidR="00B6236B">
        <w:t xml:space="preserve"> mennyire értékelt egy 1-től 10-es skálán</w:t>
      </w:r>
    </w:p>
    <w:p w14:paraId="6104A9D0" w14:textId="6DAE5ADC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Likes</w:t>
      </w:r>
      <w:proofErr w:type="spellEnd"/>
      <w:r>
        <w:t>:</w:t>
      </w:r>
      <w:r w:rsidR="00B6236B">
        <w:t xml:space="preserve"> Létező lájkokat, </w:t>
      </w:r>
      <w:proofErr w:type="spellStart"/>
      <w:r w:rsidR="00B6236B">
        <w:t>dislikeokat</w:t>
      </w:r>
      <w:proofErr w:type="spellEnd"/>
      <w:r w:rsidR="00B6236B">
        <w:t xml:space="preserve"> tárol</w:t>
      </w:r>
      <w:r w:rsidR="00A05A60">
        <w:t xml:space="preserve">. A </w:t>
      </w:r>
      <w:proofErr w:type="spellStart"/>
      <w:r w:rsidR="00A05A60">
        <w:t>target_id</w:t>
      </w:r>
      <w:proofErr w:type="spellEnd"/>
      <w:r w:rsidR="00A05A60">
        <w:t xml:space="preserve"> a kommentek, </w:t>
      </w:r>
      <w:proofErr w:type="spellStart"/>
      <w:r w:rsidR="00A05A60">
        <w:t>thread</w:t>
      </w:r>
      <w:proofErr w:type="spellEnd"/>
      <w:r w:rsidR="00A05A60">
        <w:t xml:space="preserve">-ek </w:t>
      </w:r>
      <w:proofErr w:type="spellStart"/>
      <w:r w:rsidR="00A05A60">
        <w:t>id</w:t>
      </w:r>
      <w:proofErr w:type="spellEnd"/>
      <w:r w:rsidR="00A05A60">
        <w:t xml:space="preserve">-ját tárolja amihez az adott felhasználó </w:t>
      </w:r>
      <w:proofErr w:type="spellStart"/>
      <w:r w:rsidR="00A05A60">
        <w:t>like,dislike</w:t>
      </w:r>
      <w:proofErr w:type="spellEnd"/>
      <w:r w:rsidR="00A05A60">
        <w:t xml:space="preserve"> ja tartozik.</w:t>
      </w:r>
    </w:p>
    <w:p w14:paraId="0F12643B" w14:textId="2AC15F33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Threads</w:t>
      </w:r>
      <w:proofErr w:type="spellEnd"/>
      <w:r>
        <w:t>:</w:t>
      </w:r>
      <w:r w:rsidR="00A05A60">
        <w:t xml:space="preserve"> Tartalmazza hogy ki hozta létre a fórum </w:t>
      </w:r>
      <w:proofErr w:type="spellStart"/>
      <w:r w:rsidR="00A05A60">
        <w:t>threadet</w:t>
      </w:r>
      <w:proofErr w:type="spellEnd"/>
      <w:r w:rsidR="00A05A60">
        <w:t xml:space="preserve">, mi a címe, a szövege, mikor hozták létre, mennyien nézték meg és a </w:t>
      </w:r>
      <w:proofErr w:type="spellStart"/>
      <w:r w:rsidR="00A05A60">
        <w:t>likeok</w:t>
      </w:r>
      <w:proofErr w:type="spellEnd"/>
      <w:r w:rsidR="00A05A60">
        <w:t xml:space="preserve">, </w:t>
      </w:r>
      <w:proofErr w:type="spellStart"/>
      <w:r w:rsidR="00A05A60">
        <w:t>dislikeok</w:t>
      </w:r>
      <w:proofErr w:type="spellEnd"/>
      <w:r w:rsidR="00A05A60">
        <w:t xml:space="preserve"> számát.</w:t>
      </w:r>
    </w:p>
    <w:p w14:paraId="4AD2A2B1" w14:textId="02A71CB7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Lists</w:t>
      </w:r>
      <w:proofErr w:type="spellEnd"/>
      <w:r>
        <w:t>:</w:t>
      </w:r>
      <w:r w:rsidR="00A05A60">
        <w:t xml:space="preserve"> A felhasználónak a listáit tartalmazza, tárolja a tulajt, mi a lista neve, mikor hozta létre, és a láthatóságát ami lehet publikus, privát vagy barátoknak publikus.</w:t>
      </w:r>
    </w:p>
    <w:p w14:paraId="7EF77553" w14:textId="3F07C8FC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Lists_data</w:t>
      </w:r>
      <w:proofErr w:type="spellEnd"/>
      <w:r>
        <w:t>:</w:t>
      </w:r>
      <w:r w:rsidR="00A05A60">
        <w:t xml:space="preserve"> Ez a listákhoz tartozó </w:t>
      </w:r>
      <w:proofErr w:type="spellStart"/>
      <w:r w:rsidR="00A05A60">
        <w:t>mangákat</w:t>
      </w:r>
      <w:proofErr w:type="spellEnd"/>
      <w:r w:rsidR="00A05A60">
        <w:t xml:space="preserve"> tartalmazza.</w:t>
      </w:r>
    </w:p>
    <w:p w14:paraId="23875D34" w14:textId="73608DBA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Friend_requests</w:t>
      </w:r>
      <w:proofErr w:type="spellEnd"/>
      <w:r>
        <w:t>:</w:t>
      </w:r>
      <w:r w:rsidR="00A05A60">
        <w:t xml:space="preserve"> Az elküldött barát felkéréseket tartalmazza, ki küldte, kinek küldte, mikor és egy üzenetet tárol.</w:t>
      </w:r>
    </w:p>
    <w:p w14:paraId="495CDECA" w14:textId="091BCD60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Comments</w:t>
      </w:r>
      <w:proofErr w:type="spellEnd"/>
      <w:r>
        <w:t>:</w:t>
      </w:r>
      <w:r w:rsidR="00A05A60">
        <w:t xml:space="preserve"> </w:t>
      </w:r>
      <w:r w:rsidR="00FF2473">
        <w:t xml:space="preserve">Tárolja a komment tulaját, mihez tartozik ez a komment(fórum </w:t>
      </w:r>
      <w:proofErr w:type="spellStart"/>
      <w:r w:rsidR="00FF2473">
        <w:t>thread</w:t>
      </w:r>
      <w:proofErr w:type="spellEnd"/>
      <w:r w:rsidR="00FF2473">
        <w:t xml:space="preserve">, </w:t>
      </w:r>
      <w:proofErr w:type="spellStart"/>
      <w:r w:rsidR="00FF2473">
        <w:t>manga</w:t>
      </w:r>
      <w:proofErr w:type="spellEnd"/>
      <w:r w:rsidR="00FF2473">
        <w:t xml:space="preserve">, </w:t>
      </w:r>
      <w:proofErr w:type="spellStart"/>
      <w:r w:rsidR="00FF2473">
        <w:t>manga</w:t>
      </w:r>
      <w:proofErr w:type="spellEnd"/>
      <w:r w:rsidR="00FF2473">
        <w:t xml:space="preserve"> fejezet), a komment tartalmát, mikor hozták létre, a </w:t>
      </w:r>
      <w:proofErr w:type="spellStart"/>
      <w:r w:rsidR="00FF2473">
        <w:t>likeok</w:t>
      </w:r>
      <w:proofErr w:type="spellEnd"/>
      <w:r w:rsidR="00FF2473">
        <w:t xml:space="preserve"> és </w:t>
      </w:r>
      <w:proofErr w:type="spellStart"/>
      <w:r w:rsidR="00FF2473">
        <w:t>dislikeok</w:t>
      </w:r>
      <w:proofErr w:type="spellEnd"/>
      <w:r w:rsidR="00FF2473">
        <w:t xml:space="preserve"> számát.</w:t>
      </w:r>
    </w:p>
    <w:p w14:paraId="23903481" w14:textId="6604D138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Friend_list</w:t>
      </w:r>
      <w:proofErr w:type="spellEnd"/>
      <w:r w:rsidR="00FF2473">
        <w:t>: Felhasználóknak a barátait és az utolsó elküldött üzenetet is tárolja</w:t>
      </w:r>
    </w:p>
    <w:p w14:paraId="5D6E7475" w14:textId="77777777" w:rsidR="009054FF" w:rsidRDefault="00AA46C9" w:rsidP="009054FF">
      <w:pPr>
        <w:pStyle w:val="ListParagraph"/>
      </w:pPr>
      <w:proofErr w:type="spellStart"/>
      <w:r w:rsidRPr="007E0693">
        <w:rPr>
          <w:b/>
          <w:bCs/>
        </w:rPr>
        <w:t>Messages</w:t>
      </w:r>
      <w:proofErr w:type="spellEnd"/>
      <w:r>
        <w:t>:</w:t>
      </w:r>
      <w:r w:rsidR="00FF2473">
        <w:t xml:space="preserve"> 2 felhasználó között történő üzeneteket tárolja</w:t>
      </w:r>
    </w:p>
    <w:p w14:paraId="79243588" w14:textId="6B2A4614" w:rsidR="00AA46C9" w:rsidRDefault="009054FF" w:rsidP="009054FF">
      <w:pPr>
        <w:pStyle w:val="ListParagraph"/>
      </w:pPr>
      <w:proofErr w:type="spellStart"/>
      <w:r w:rsidRPr="007E0693">
        <w:rPr>
          <w:b/>
          <w:bCs/>
        </w:rPr>
        <w:lastRenderedPageBreak/>
        <w:t>Intrigued_manga_translations</w:t>
      </w:r>
      <w:proofErr w:type="spellEnd"/>
      <w:r>
        <w:t xml:space="preserve">: Azokat a </w:t>
      </w:r>
      <w:proofErr w:type="spellStart"/>
      <w:r>
        <w:t>mangákat</w:t>
      </w:r>
      <w:proofErr w:type="spellEnd"/>
      <w:r>
        <w:t xml:space="preserve"> tartalmazza, amikre feliratkozott valaki hogy kapjon értesítést az új fejezetekről. Különböző nyelvű fejezet fordításokat is követhetnek az emberek. Tárolja a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-jét, utolsó fejezet </w:t>
      </w:r>
      <w:proofErr w:type="spellStart"/>
      <w:r>
        <w:t>id</w:t>
      </w:r>
      <w:proofErr w:type="spellEnd"/>
      <w:r>
        <w:t xml:space="preserve">-jét, a fordítás nyelvét, a </w:t>
      </w:r>
      <w:proofErr w:type="spellStart"/>
      <w:r>
        <w:t>manga</w:t>
      </w:r>
      <w:proofErr w:type="spellEnd"/>
      <w:r>
        <w:t xml:space="preserve"> nevét a fordítás nyelvén(angol fordításhoz angol cím) ha létezik, a fejezet számát és azt hogy hányan vannak feliratkozva erre a fordításra.</w:t>
      </w:r>
    </w:p>
    <w:p w14:paraId="78C73A61" w14:textId="3B9039AD" w:rsidR="009054FF" w:rsidRDefault="00AA46C9" w:rsidP="009054FF">
      <w:pPr>
        <w:pStyle w:val="ListParagraph"/>
      </w:pPr>
      <w:proofErr w:type="spellStart"/>
      <w:r w:rsidRPr="007E0693">
        <w:rPr>
          <w:b/>
          <w:bCs/>
        </w:rPr>
        <w:t>Imt_subscribers</w:t>
      </w:r>
      <w:proofErr w:type="spellEnd"/>
      <w:r>
        <w:t>:</w:t>
      </w:r>
      <w:r w:rsidR="009054FF">
        <w:t xml:space="preserve"> Felhasználóknak a feliratkozásait tárolja.</w:t>
      </w:r>
    </w:p>
    <w:p w14:paraId="137745BD" w14:textId="0B9DF7B7" w:rsidR="00086E45" w:rsidRDefault="00086E45" w:rsidP="00E24F03">
      <w:pPr>
        <w:pStyle w:val="Heading3"/>
      </w:pPr>
      <w:bookmarkStart w:id="97" w:name="_Toc101779883"/>
      <w:r>
        <w:t>Tárolt eljárások</w:t>
      </w:r>
      <w:bookmarkEnd w:id="97"/>
    </w:p>
    <w:p w14:paraId="4634DA48" w14:textId="5A873A0A" w:rsidR="009054FF" w:rsidRDefault="00C355CF" w:rsidP="009054FF">
      <w:pPr>
        <w:pStyle w:val="Firstparagraph"/>
      </w:pPr>
      <w:r>
        <w:t>Tárolt eljárások listája és magyarázata:</w:t>
      </w:r>
    </w:p>
    <w:p w14:paraId="10CA669B" w14:textId="1D27C7A1" w:rsidR="00C355CF" w:rsidRDefault="00C355CF" w:rsidP="00C355CF">
      <w:pPr>
        <w:pStyle w:val="ListParagraph"/>
      </w:pPr>
      <w:proofErr w:type="spellStart"/>
      <w:r w:rsidRPr="007E0693">
        <w:rPr>
          <w:b/>
          <w:bCs/>
        </w:rPr>
        <w:t>Sp_manage_likes</w:t>
      </w:r>
      <w:proofErr w:type="spellEnd"/>
      <w:r>
        <w:t xml:space="preserve">: 2 bemeneti paramétere van és 1 kimeneti paraméter. Az eljárás megkap egy komment </w:t>
      </w:r>
      <w:proofErr w:type="spellStart"/>
      <w:r>
        <w:t>id</w:t>
      </w:r>
      <w:proofErr w:type="spellEnd"/>
      <w:r>
        <w:t xml:space="preserve">-t és egy művelet </w:t>
      </w:r>
      <w:proofErr w:type="spellStart"/>
      <w:r>
        <w:t>stringet</w:t>
      </w:r>
      <w:proofErr w:type="spellEnd"/>
      <w:r>
        <w:t xml:space="preserve"> ami lehet INC_LIKE, DEC_LIKE, INC_DISLIKE, DEC_DISLIKE</w:t>
      </w:r>
      <w:r w:rsidR="00EA518F">
        <w:t xml:space="preserve"> és egy SQL </w:t>
      </w:r>
      <w:proofErr w:type="spellStart"/>
      <w:r w:rsidR="00EA518F">
        <w:t>case</w:t>
      </w:r>
      <w:proofErr w:type="spellEnd"/>
      <w:r w:rsidR="00EA518F">
        <w:t xml:space="preserve"> </w:t>
      </w:r>
      <w:proofErr w:type="spellStart"/>
      <w:r w:rsidR="00EA518F">
        <w:t>statement</w:t>
      </w:r>
      <w:proofErr w:type="spellEnd"/>
      <w:r w:rsidR="00EA518F">
        <w:t xml:space="preserve"> </w:t>
      </w:r>
      <w:proofErr w:type="spellStart"/>
      <w:r w:rsidR="00EA518F">
        <w:t>végrehatja</w:t>
      </w:r>
      <w:proofErr w:type="spellEnd"/>
      <w:r w:rsidR="00EA518F">
        <w:t xml:space="preserve"> a megfelelő műveletet a kommenten(like/dislike növelés/csökkentés). A végén vissza adja a kimeneti paraméteren keresztül az eredményt ami lehet 0</w:t>
      </w:r>
      <w:r w:rsidR="00B04326">
        <w:t xml:space="preserve"> </w:t>
      </w:r>
      <w:r w:rsidR="00EA518F">
        <w:t>=</w:t>
      </w:r>
      <w:r w:rsidR="00B04326">
        <w:t xml:space="preserve"> </w:t>
      </w:r>
      <w:r w:rsidR="00EA518F">
        <w:t xml:space="preserve">SQL </w:t>
      </w:r>
      <w:proofErr w:type="spellStart"/>
      <w:r w:rsidR="00EA518F">
        <w:t>error</w:t>
      </w:r>
      <w:proofErr w:type="spellEnd"/>
      <w:r w:rsidR="00EA518F">
        <w:t>,</w:t>
      </w:r>
      <w:r w:rsidR="00B04326">
        <w:t xml:space="preserve"> </w:t>
      </w:r>
      <w:r w:rsidR="00EA518F">
        <w:t>1</w:t>
      </w:r>
      <w:r w:rsidR="00B04326">
        <w:t xml:space="preserve"> </w:t>
      </w:r>
      <w:r w:rsidR="00EA518F">
        <w:t>=</w:t>
      </w:r>
      <w:r w:rsidR="00B04326">
        <w:t xml:space="preserve"> </w:t>
      </w:r>
      <w:r w:rsidR="00EA518F">
        <w:t>Sikeres változtatás,</w:t>
      </w:r>
      <w:r w:rsidR="00B04326">
        <w:t xml:space="preserve"> </w:t>
      </w:r>
      <w:r w:rsidR="00EA518F">
        <w:t>2</w:t>
      </w:r>
      <w:r w:rsidR="00B04326">
        <w:t xml:space="preserve"> </w:t>
      </w:r>
      <w:r w:rsidR="00EA518F">
        <w:t>=</w:t>
      </w:r>
      <w:r w:rsidR="00B04326">
        <w:t xml:space="preserve"> Nem lehet 0 alá csökkenteni a </w:t>
      </w:r>
      <w:proofErr w:type="spellStart"/>
      <w:r w:rsidR="00B04326">
        <w:t>like,dislike</w:t>
      </w:r>
      <w:proofErr w:type="spellEnd"/>
      <w:r w:rsidR="00B04326">
        <w:t xml:space="preserve"> számot</w:t>
      </w:r>
      <w:r w:rsidR="00EA518F">
        <w:t>,</w:t>
      </w:r>
      <w:r w:rsidR="00B04326">
        <w:t xml:space="preserve"> </w:t>
      </w:r>
      <w:r w:rsidR="00EA518F">
        <w:t>3</w:t>
      </w:r>
      <w:r w:rsidR="00B04326">
        <w:t xml:space="preserve"> </w:t>
      </w:r>
      <w:r w:rsidR="00EA518F">
        <w:t>=</w:t>
      </w:r>
      <w:r w:rsidR="00B04326">
        <w:t xml:space="preserve"> Nem megfelelő művelet </w:t>
      </w:r>
      <w:proofErr w:type="spellStart"/>
      <w:r w:rsidR="00B04326">
        <w:t>stringet</w:t>
      </w:r>
      <w:proofErr w:type="spellEnd"/>
      <w:r w:rsidR="00B04326">
        <w:t xml:space="preserve"> kapott.</w:t>
      </w:r>
    </w:p>
    <w:p w14:paraId="3E91843C" w14:textId="55F9CE05" w:rsidR="00C355CF" w:rsidRDefault="00C355CF" w:rsidP="00C355CF">
      <w:pPr>
        <w:pStyle w:val="ListParagraph"/>
      </w:pPr>
      <w:proofErr w:type="spellStart"/>
      <w:r w:rsidRPr="007E0693">
        <w:rPr>
          <w:b/>
          <w:bCs/>
        </w:rPr>
        <w:t>Sp_manage_likes_thread</w:t>
      </w:r>
      <w:proofErr w:type="spellEnd"/>
      <w:r>
        <w:t>:</w:t>
      </w:r>
      <w:r w:rsidR="00B04326">
        <w:t xml:space="preserve"> Ugyan az mint az </w:t>
      </w:r>
      <w:proofErr w:type="spellStart"/>
      <w:r w:rsidR="00B04326">
        <w:t>sp_manage_likes</w:t>
      </w:r>
      <w:proofErr w:type="spellEnd"/>
      <w:r w:rsidR="00B04326">
        <w:t xml:space="preserve">, de a fórum </w:t>
      </w:r>
      <w:proofErr w:type="spellStart"/>
      <w:r w:rsidR="00B04326">
        <w:t>threadek</w:t>
      </w:r>
      <w:proofErr w:type="spellEnd"/>
      <w:r w:rsidR="00B04326">
        <w:t xml:space="preserve"> lájkját kezeli.</w:t>
      </w:r>
    </w:p>
    <w:p w14:paraId="26CC789E" w14:textId="0EEA3F23" w:rsidR="00C355CF" w:rsidRPr="00C355CF" w:rsidRDefault="00C355CF" w:rsidP="00C355CF">
      <w:pPr>
        <w:pStyle w:val="ListParagraph"/>
      </w:pPr>
      <w:proofErr w:type="spellStart"/>
      <w:r w:rsidRPr="007E0693">
        <w:rPr>
          <w:b/>
          <w:bCs/>
        </w:rPr>
        <w:t>Sp_manage_manga_subscribers</w:t>
      </w:r>
      <w:proofErr w:type="spellEnd"/>
      <w:r>
        <w:t>:</w:t>
      </w:r>
      <w:r w:rsidR="00B04326">
        <w:t xml:space="preserve"> 2 bemeneti paramétere van és 1 kimeneti paraméter. Az eljárás megkap egy </w:t>
      </w:r>
      <w:proofErr w:type="spellStart"/>
      <w:r w:rsidR="00B04326">
        <w:t>intrigued_manga_translations</w:t>
      </w:r>
      <w:proofErr w:type="spellEnd"/>
      <w:r w:rsidR="00B04326">
        <w:t xml:space="preserve"> </w:t>
      </w:r>
      <w:proofErr w:type="spellStart"/>
      <w:r w:rsidR="00B04326">
        <w:t>id</w:t>
      </w:r>
      <w:proofErr w:type="spellEnd"/>
      <w:r w:rsidR="00B04326">
        <w:t xml:space="preserve">-t és egy művelet </w:t>
      </w:r>
      <w:proofErr w:type="spellStart"/>
      <w:r w:rsidR="00B04326">
        <w:t>stringet</w:t>
      </w:r>
      <w:proofErr w:type="spellEnd"/>
      <w:r w:rsidR="00B04326">
        <w:t xml:space="preserve"> ami lehet INC vagy DEC és egy SQL </w:t>
      </w:r>
      <w:proofErr w:type="spellStart"/>
      <w:r w:rsidR="00B04326">
        <w:t>case</w:t>
      </w:r>
      <w:proofErr w:type="spellEnd"/>
      <w:r w:rsidR="00B04326">
        <w:t xml:space="preserve"> </w:t>
      </w:r>
      <w:proofErr w:type="spellStart"/>
      <w:r w:rsidR="00B04326">
        <w:t>statement</w:t>
      </w:r>
      <w:proofErr w:type="spellEnd"/>
      <w:r w:rsidR="00B04326">
        <w:t xml:space="preserve"> </w:t>
      </w:r>
      <w:proofErr w:type="spellStart"/>
      <w:r w:rsidR="00B04326">
        <w:t>végrehatja</w:t>
      </w:r>
      <w:proofErr w:type="spellEnd"/>
      <w:r w:rsidR="00B04326">
        <w:t xml:space="preserve"> a megfelelő műveletet a figyelt </w:t>
      </w:r>
      <w:proofErr w:type="spellStart"/>
      <w:r w:rsidR="00B04326">
        <w:t>manga</w:t>
      </w:r>
      <w:proofErr w:type="spellEnd"/>
      <w:r w:rsidR="00B04326">
        <w:t xml:space="preserve"> fordításon(feliratkozó növelés/csökkentés és </w:t>
      </w:r>
      <w:proofErr w:type="spellStart"/>
      <w:r w:rsidR="00B04326">
        <w:t>manga</w:t>
      </w:r>
      <w:proofErr w:type="spellEnd"/>
      <w:r w:rsidR="00B04326">
        <w:t xml:space="preserve"> fordítás törlése). A végén vissza adja a kimeneti paraméteren keresztül az eredményt ami lehet 0 = SQL </w:t>
      </w:r>
      <w:proofErr w:type="spellStart"/>
      <w:r w:rsidR="00B04326">
        <w:t>error</w:t>
      </w:r>
      <w:proofErr w:type="spellEnd"/>
      <w:r w:rsidR="00B04326">
        <w:t>, 1 = Sikeres változtatás, 2 =</w:t>
      </w:r>
      <w:r w:rsidR="00B92FB3">
        <w:t xml:space="preserve"> Kitörölte a </w:t>
      </w:r>
      <w:proofErr w:type="spellStart"/>
      <w:r w:rsidR="00B92FB3">
        <w:t>manga</w:t>
      </w:r>
      <w:proofErr w:type="spellEnd"/>
      <w:r w:rsidR="00B92FB3">
        <w:t xml:space="preserve"> fordítás figyelés rekordot</w:t>
      </w:r>
      <w:r w:rsidR="00B04326">
        <w:t xml:space="preserve">, 3 = Nem megfelelő művelet </w:t>
      </w:r>
      <w:proofErr w:type="spellStart"/>
      <w:r w:rsidR="00B04326">
        <w:t>stringet</w:t>
      </w:r>
      <w:proofErr w:type="spellEnd"/>
      <w:r w:rsidR="00B04326">
        <w:t xml:space="preserve"> kapott.</w:t>
      </w:r>
    </w:p>
    <w:p w14:paraId="3F7AC61C" w14:textId="72B703BC" w:rsidR="00A538E1" w:rsidRDefault="00A538E1" w:rsidP="00E24F03">
      <w:pPr>
        <w:pStyle w:val="Heading2"/>
      </w:pPr>
      <w:bookmarkStart w:id="98" w:name="_Toc99974883"/>
      <w:bookmarkStart w:id="99" w:name="_Toc101779884"/>
      <w:r>
        <w:lastRenderedPageBreak/>
        <w:t>Proxy</w:t>
      </w:r>
      <w:bookmarkEnd w:id="98"/>
      <w:bookmarkEnd w:id="99"/>
    </w:p>
    <w:p w14:paraId="72173748" w14:textId="58BB2B49" w:rsidR="00A720E8" w:rsidRPr="00A720E8" w:rsidRDefault="00A720E8" w:rsidP="00A720E8">
      <w:pPr>
        <w:pStyle w:val="Firstparagraph"/>
      </w:pPr>
      <w:r>
        <w:t xml:space="preserve">A proxy szerver egy </w:t>
      </w:r>
      <w:proofErr w:type="spellStart"/>
      <w:r>
        <w:t>Node.Js</w:t>
      </w:r>
      <w:proofErr w:type="spellEnd"/>
      <w:r>
        <w:t xml:space="preserve"> </w:t>
      </w:r>
      <w:proofErr w:type="spellStart"/>
      <w:r>
        <w:t>Express.Js</w:t>
      </w:r>
      <w:proofErr w:type="spellEnd"/>
      <w:r>
        <w:t xml:space="preserve"> API szerver, ami a http-proxy-</w:t>
      </w:r>
      <w:proofErr w:type="spellStart"/>
      <w:r>
        <w:t>middleware</w:t>
      </w:r>
      <w:proofErr w:type="spellEnd"/>
      <w:r>
        <w:t xml:space="preserve"> segítségével az API-t kiegészíti proxy szerver készítését elősegítő funkciókkal.</w:t>
      </w:r>
    </w:p>
    <w:p w14:paraId="003D2D28" w14:textId="5414C43E" w:rsidR="00C656EE" w:rsidRDefault="00C656EE" w:rsidP="00E24F03">
      <w:pPr>
        <w:pStyle w:val="Heading3"/>
      </w:pPr>
      <w:bookmarkStart w:id="100" w:name="_Toc101779885"/>
      <w:r>
        <w:t>Struktúra</w:t>
      </w:r>
      <w:bookmarkEnd w:id="100"/>
    </w:p>
    <w:p w14:paraId="00B012D2" w14:textId="13703667" w:rsidR="00696AB3" w:rsidRDefault="00696AB3" w:rsidP="00696AB3">
      <w:pPr>
        <w:pStyle w:val="FolderStructure"/>
      </w:pPr>
      <w:r>
        <w:t>+proxy</w:t>
      </w:r>
    </w:p>
    <w:p w14:paraId="7DCEC233" w14:textId="3921A6FC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node_modules</w:t>
      </w:r>
      <w:proofErr w:type="spellEnd"/>
    </w:p>
    <w:p w14:paraId="7FFD1C68" w14:textId="202D031B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public</w:t>
      </w:r>
      <w:proofErr w:type="spellEnd"/>
    </w:p>
    <w:p w14:paraId="2C37AD28" w14:textId="711CFF9F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index.js</w:t>
      </w:r>
    </w:p>
    <w:p w14:paraId="6EFA963E" w14:textId="0834A70D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package.json</w:t>
      </w:r>
      <w:proofErr w:type="spellEnd"/>
    </w:p>
    <w:p w14:paraId="3BB95345" w14:textId="5EEA2BCF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package-lock.json</w:t>
      </w:r>
      <w:proofErr w:type="spellEnd"/>
    </w:p>
    <w:p w14:paraId="589F7F50" w14:textId="38AD861C" w:rsidR="006F68FB" w:rsidRDefault="00456728" w:rsidP="006F68FB">
      <w:pPr>
        <w:pStyle w:val="Firstparagraph"/>
      </w:pPr>
      <w:r>
        <w:t>Magyarázat:</w:t>
      </w:r>
    </w:p>
    <w:p w14:paraId="06544155" w14:textId="411B470D" w:rsidR="004637A0" w:rsidRDefault="004637A0" w:rsidP="004637A0">
      <w:pPr>
        <w:pStyle w:val="ListParagraph"/>
      </w:pPr>
      <w:proofErr w:type="spellStart"/>
      <w:r w:rsidRPr="00456728">
        <w:rPr>
          <w:b/>
          <w:bCs/>
        </w:rPr>
        <w:t>Node_modules</w:t>
      </w:r>
      <w:proofErr w:type="spellEnd"/>
      <w:r w:rsidRPr="00456728">
        <w:rPr>
          <w:b/>
          <w:bCs/>
        </w:rPr>
        <w:t xml:space="preserve"> mappa:</w:t>
      </w:r>
      <w:r>
        <w:t xml:space="preserve"> A felhasznált csomagok találhatók, ez a mappa aut</w:t>
      </w:r>
      <w:r w:rsidR="00555655">
        <w:t>o</w:t>
      </w:r>
      <w:r>
        <w:t>matikusan kerül generálásra</w:t>
      </w:r>
    </w:p>
    <w:p w14:paraId="58A9FD71" w14:textId="3563AE78" w:rsidR="004637A0" w:rsidRDefault="004637A0" w:rsidP="004637A0">
      <w:pPr>
        <w:pStyle w:val="ListParagraph"/>
      </w:pPr>
      <w:r w:rsidRPr="00456728">
        <w:rPr>
          <w:b/>
          <w:bCs/>
        </w:rPr>
        <w:t>Public mappa:</w:t>
      </w:r>
      <w:r>
        <w:t xml:space="preserve"> Itt találhatóak azok a képek amit a </w:t>
      </w:r>
      <w:proofErr w:type="spellStart"/>
      <w:r>
        <w:t>MangaDex-ről</w:t>
      </w:r>
      <w:proofErr w:type="spellEnd"/>
      <w:r>
        <w:t xml:space="preserve"> letölt a proxy és a frontendnek szolgáltatja</w:t>
      </w:r>
    </w:p>
    <w:p w14:paraId="4C28F328" w14:textId="574D613F" w:rsidR="004637A0" w:rsidRDefault="004637A0" w:rsidP="004637A0">
      <w:pPr>
        <w:pStyle w:val="ListParagraph"/>
      </w:pPr>
      <w:r w:rsidRPr="00456728">
        <w:rPr>
          <w:b/>
          <w:bCs/>
        </w:rPr>
        <w:t>Index.js:</w:t>
      </w:r>
      <w:r>
        <w:t xml:space="preserve"> A program fő fájlja, itt indul a program és végzi el a megfelelő műveleteket a beérkező kéréseknek</w:t>
      </w:r>
    </w:p>
    <w:p w14:paraId="4E988926" w14:textId="325E8DB2" w:rsidR="004637A0" w:rsidRDefault="004637A0" w:rsidP="004637A0">
      <w:pPr>
        <w:pStyle w:val="ListParagraph"/>
      </w:pPr>
      <w:proofErr w:type="spellStart"/>
      <w:r w:rsidRPr="00456728">
        <w:rPr>
          <w:b/>
          <w:bCs/>
        </w:rPr>
        <w:t>Package.json</w:t>
      </w:r>
      <w:proofErr w:type="spellEnd"/>
      <w:r w:rsidRPr="00456728">
        <w:rPr>
          <w:b/>
          <w:bCs/>
        </w:rPr>
        <w:t>:</w:t>
      </w:r>
      <w:r>
        <w:t xml:space="preserve"> A program </w:t>
      </w:r>
      <w:proofErr w:type="spellStart"/>
      <w:r>
        <w:t>meta</w:t>
      </w:r>
      <w:proofErr w:type="spellEnd"/>
      <w:r>
        <w:t xml:space="preserve"> adatait tartalmazza, mi a projekt neve, verzió szám, használt csomagok listája</w:t>
      </w:r>
      <w:r w:rsidR="006F68FB">
        <w:t>, futtatási scriptek és még sok más beállítás</w:t>
      </w:r>
    </w:p>
    <w:p w14:paraId="706EBA8E" w14:textId="71A0AA5E" w:rsidR="006F68FB" w:rsidRPr="004637A0" w:rsidRDefault="006F68FB" w:rsidP="004637A0">
      <w:pPr>
        <w:pStyle w:val="ListParagraph"/>
      </w:pPr>
      <w:proofErr w:type="spellStart"/>
      <w:r w:rsidRPr="00456728">
        <w:rPr>
          <w:b/>
          <w:bCs/>
        </w:rPr>
        <w:t>Package-lock.json</w:t>
      </w:r>
      <w:proofErr w:type="spellEnd"/>
      <w:r w:rsidRPr="00456728">
        <w:rPr>
          <w:b/>
          <w:bCs/>
        </w:rPr>
        <w:t>:</w:t>
      </w:r>
      <w:r>
        <w:t xml:space="preserve"> Az összes használt csomagnak és azoknak a csomagok által felhasznált függőségeknek a verziószámát tárolja, hogy ha újra generálják a </w:t>
      </w:r>
      <w:proofErr w:type="spellStart"/>
      <w:r>
        <w:t>node_modules</w:t>
      </w:r>
      <w:proofErr w:type="spellEnd"/>
      <w:r>
        <w:t xml:space="preserve"> mappát ne lépjen fel olyan hiba, hogy az egyik csomag által használt függőség máshogy működik egy frissítés miatt.</w:t>
      </w:r>
    </w:p>
    <w:p w14:paraId="6FC4283D" w14:textId="6669879D" w:rsidR="00F92922" w:rsidRDefault="00F92922" w:rsidP="00E24F03">
      <w:pPr>
        <w:pStyle w:val="Heading3"/>
      </w:pPr>
      <w:bookmarkStart w:id="101" w:name="_Toc101779886"/>
      <w:proofErr w:type="spellStart"/>
      <w:r>
        <w:t>MangaDex</w:t>
      </w:r>
      <w:proofErr w:type="spellEnd"/>
      <w:r>
        <w:t xml:space="preserve"> Átirányítás</w:t>
      </w:r>
      <w:bookmarkEnd w:id="101"/>
    </w:p>
    <w:p w14:paraId="69661F25" w14:textId="7678783A" w:rsidR="009D23F0" w:rsidRDefault="009D23F0" w:rsidP="009D23F0">
      <w:pPr>
        <w:pStyle w:val="Firstparagraph"/>
      </w:pPr>
      <w:r>
        <w:t>A lényeg az, hogy létrehozunk egy proxy-t a http-proxy-</w:t>
      </w:r>
      <w:proofErr w:type="spellStart"/>
      <w:r>
        <w:t>middleware</w:t>
      </w:r>
      <w:proofErr w:type="spellEnd"/>
      <w:r>
        <w:t xml:space="preserve"> segítségével, a megfelelő beállításokat a proxy létrehozásánál tudjuk beállítani.</w:t>
      </w:r>
    </w:p>
    <w:p w14:paraId="2CEDAA25" w14:textId="0FE3FE89" w:rsidR="009D23F0" w:rsidRDefault="009D23F0" w:rsidP="00C92A11">
      <w:pPr>
        <w:pStyle w:val="Firstparagraph"/>
        <w:jc w:val="center"/>
      </w:pPr>
      <w:r w:rsidRPr="00C92A11">
        <w:rPr>
          <w:noProof/>
        </w:rPr>
        <w:lastRenderedPageBreak/>
        <w:drawing>
          <wp:inline distT="0" distB="0" distL="0" distR="0" wp14:anchorId="5BD1FA7C" wp14:editId="5E9FF2F4">
            <wp:extent cx="5399405" cy="2438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8D76" w14:textId="32F8C470" w:rsidR="00C92A11" w:rsidRPr="00C92A11" w:rsidRDefault="00C92A11" w:rsidP="00C92A11">
      <w:pPr>
        <w:pStyle w:val="Caption"/>
      </w:pPr>
      <w:r>
        <w:t>60</w:t>
      </w:r>
      <w:r w:rsidRPr="00E07F37">
        <w:t>. ábra:</w:t>
      </w:r>
      <w:r>
        <w:t xml:space="preserve"> proxy szerver beállítása és elindítása</w:t>
      </w:r>
    </w:p>
    <w:p w14:paraId="0DD2700C" w14:textId="45E26940" w:rsidR="00F92922" w:rsidRDefault="00F92922" w:rsidP="00E24F03">
      <w:pPr>
        <w:pStyle w:val="Heading3"/>
      </w:pPr>
      <w:bookmarkStart w:id="102" w:name="_Toc101779887"/>
      <w:proofErr w:type="spellStart"/>
      <w:r>
        <w:t>MangaDex</w:t>
      </w:r>
      <w:proofErr w:type="spellEnd"/>
      <w:r>
        <w:t xml:space="preserve"> Képek letöltése</w:t>
      </w:r>
      <w:bookmarkEnd w:id="102"/>
    </w:p>
    <w:p w14:paraId="19EC9D6F" w14:textId="7C66E12A" w:rsidR="003D2768" w:rsidRDefault="003D2768" w:rsidP="003D2768">
      <w:pPr>
        <w:pStyle w:val="Firstparagraph"/>
        <w:rPr>
          <w:rFonts w:eastAsiaTheme="minorEastAsia"/>
          <w:lang w:eastAsia="ja-JP"/>
        </w:rPr>
      </w:pPr>
      <w:r>
        <w:t xml:space="preserve">Az oldalon 2 fajta kép jelenik meg, borítókép és Manga fejezetnek </w:t>
      </w:r>
      <w:r w:rsidR="0022465E">
        <w:t xml:space="preserve">az oldalai. A frontendről ennek a két képnek az elérési helyét két külön végponttól kapják meg, a borítókép  </w:t>
      </w:r>
      <w:hyperlink r:id="rId83" w:history="1">
        <w:r w:rsidR="004828E2" w:rsidRPr="00DE5C56">
          <w:rPr>
            <w:rStyle w:val="Hyperlink"/>
          </w:rPr>
          <w:t>http://proxy-address:3000/img/:id/:filename</w:t>
        </w:r>
      </w:hyperlink>
      <w:r w:rsidR="004828E2">
        <w:t xml:space="preserve"> címre, a </w:t>
      </w:r>
      <w:proofErr w:type="spellStart"/>
      <w:r w:rsidR="004828E2">
        <w:t>manga</w:t>
      </w:r>
      <w:proofErr w:type="spellEnd"/>
      <w:r w:rsidR="004828E2">
        <w:t xml:space="preserve"> oldal megszerzéséhez a </w:t>
      </w:r>
      <w:hyperlink r:id="rId84" w:history="1">
        <w:r w:rsidR="004828E2" w:rsidRPr="00DE5C56">
          <w:rPr>
            <w:rStyle w:val="Hyperlink"/>
          </w:rPr>
          <w:t>http://proxy-address:3000/chapter/:hash/:filename</w:t>
        </w:r>
      </w:hyperlink>
      <w:r w:rsidR="004828E2">
        <w:t xml:space="preserve"> címre küldött GET kéréssel lehetséges. Az URL címekben lévő :</w:t>
      </w:r>
      <w:proofErr w:type="spellStart"/>
      <w:r w:rsidR="004828E2">
        <w:t>id</w:t>
      </w:r>
      <w:proofErr w:type="spellEnd"/>
      <w:r w:rsidR="004828E2">
        <w:t>, :</w:t>
      </w:r>
      <w:proofErr w:type="spellStart"/>
      <w:r w:rsidR="004828E2">
        <w:t>filename</w:t>
      </w:r>
      <w:proofErr w:type="spellEnd"/>
      <w:r w:rsidR="004828E2">
        <w:t>, :</w:t>
      </w:r>
      <w:proofErr w:type="spellStart"/>
      <w:r w:rsidR="004828E2">
        <w:t>hash</w:t>
      </w:r>
      <w:proofErr w:type="spellEnd"/>
      <w:r w:rsidR="004828E2">
        <w:t xml:space="preserve"> elérési utakba bármilyen adat lehet, de a sikeres kép megszerzéséhez a </w:t>
      </w:r>
      <w:proofErr w:type="spellStart"/>
      <w:r w:rsidR="004828E2">
        <w:t>MangaDex</w:t>
      </w:r>
      <w:proofErr w:type="spellEnd"/>
      <w:r w:rsidR="004828E2">
        <w:t xml:space="preserve"> által szolgáltatott képek </w:t>
      </w:r>
      <w:proofErr w:type="spellStart"/>
      <w:r w:rsidR="004828E2">
        <w:t>id</w:t>
      </w:r>
      <w:proofErr w:type="spellEnd"/>
      <w:r w:rsidR="004828E2">
        <w:t xml:space="preserve">-ja vagy </w:t>
      </w:r>
      <w:proofErr w:type="spellStart"/>
      <w:r w:rsidR="004828E2">
        <w:t>hash</w:t>
      </w:r>
      <w:proofErr w:type="spellEnd"/>
      <w:r w:rsidR="004828E2">
        <w:t>-kódja és a hozzájuk tartozó fájlnevek</w:t>
      </w:r>
      <w:r w:rsidR="00362834">
        <w:t xml:space="preserve">et adjuk meg, akkor a proxy szerver ellenőrzi hogy már letöltötte-e azt a fájlt, ha igen, akkor visszaadja a szerveren lévő elérési útját, ha nincs ilyen fájl, akkor letölti a </w:t>
      </w:r>
      <w:proofErr w:type="spellStart"/>
      <w:r w:rsidR="00362834">
        <w:t>MangaDex</w:t>
      </w:r>
      <w:proofErr w:type="spellEnd"/>
      <w:r w:rsidR="00362834">
        <w:t xml:space="preserve"> szerveréről, és letöltés után adja vissza az elérési utat, amit a frontend megad az </w:t>
      </w:r>
      <w:r w:rsidR="00362834">
        <w:rPr>
          <w:lang w:val="en-GB"/>
        </w:rPr>
        <w:t>&lt;</w:t>
      </w:r>
      <w:proofErr w:type="spellStart"/>
      <w:r w:rsidR="00362834">
        <w:rPr>
          <w:lang w:val="en-GB"/>
        </w:rPr>
        <w:t>img</w:t>
      </w:r>
      <w:proofErr w:type="spellEnd"/>
      <w:r w:rsidR="00362834">
        <w:rPr>
          <w:lang w:val="en-GB"/>
        </w:rPr>
        <w:t xml:space="preserve">&gt; </w:t>
      </w:r>
      <w:proofErr w:type="spellStart"/>
      <w:r w:rsidR="00362834">
        <w:rPr>
          <w:rFonts w:eastAsiaTheme="minorEastAsia"/>
          <w:lang w:eastAsia="ja-JP"/>
        </w:rPr>
        <w:t>html</w:t>
      </w:r>
      <w:proofErr w:type="spellEnd"/>
      <w:r w:rsidR="00362834">
        <w:rPr>
          <w:rFonts w:eastAsiaTheme="minorEastAsia"/>
          <w:lang w:eastAsia="ja-JP"/>
        </w:rPr>
        <w:t>-el tagek forrásának.</w:t>
      </w:r>
    </w:p>
    <w:p w14:paraId="11D90637" w14:textId="1E25E751" w:rsidR="00362834" w:rsidRDefault="00DC2175" w:rsidP="00DC2175">
      <w:pPr>
        <w:pStyle w:val="Firstparagraph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6D0F2436" wp14:editId="0B1CA5ED">
            <wp:extent cx="5399405" cy="3850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CD38" w14:textId="51F5B110" w:rsidR="00C92A11" w:rsidRPr="00C92A11" w:rsidRDefault="00C92A11" w:rsidP="00C92A11">
      <w:pPr>
        <w:pStyle w:val="Caption"/>
      </w:pPr>
      <w:r>
        <w:t>61</w:t>
      </w:r>
      <w:r w:rsidRPr="00E07F37">
        <w:t>. ábra:</w:t>
      </w:r>
      <w:r>
        <w:t xml:space="preserve"> proxy szerveren kép elérési útjának lekérése, kép letöltése</w:t>
      </w:r>
    </w:p>
    <w:p w14:paraId="2A4C70A0" w14:textId="5ACDFC4D" w:rsidR="00DC2175" w:rsidRDefault="00DC2175" w:rsidP="00DC2175">
      <w:pPr>
        <w:rPr>
          <w:lang w:eastAsia="ja-JP"/>
        </w:rPr>
      </w:pPr>
      <w:r>
        <w:rPr>
          <w:lang w:eastAsia="ja-JP"/>
        </w:rPr>
        <w:t xml:space="preserve">A </w:t>
      </w:r>
      <w:proofErr w:type="spellStart"/>
      <w:r>
        <w:rPr>
          <w:lang w:eastAsia="ja-JP"/>
        </w:rPr>
        <w:t>manga</w:t>
      </w:r>
      <w:proofErr w:type="spellEnd"/>
      <w:r>
        <w:rPr>
          <w:lang w:eastAsia="ja-JP"/>
        </w:rPr>
        <w:t xml:space="preserve"> oldal kép végpont is ugyan ilyen, csak a </w:t>
      </w:r>
      <w:proofErr w:type="spellStart"/>
      <w:r>
        <w:rPr>
          <w:lang w:eastAsia="ja-JP"/>
        </w:rPr>
        <w:t>MangaDex</w:t>
      </w:r>
      <w:proofErr w:type="spellEnd"/>
      <w:r>
        <w:rPr>
          <w:lang w:eastAsia="ja-JP"/>
        </w:rPr>
        <w:t xml:space="preserve"> szerveren lévő elérési címe kicsit más</w:t>
      </w:r>
    </w:p>
    <w:p w14:paraId="2B54F103" w14:textId="7353014C" w:rsidR="00DC2175" w:rsidRDefault="00DC2175" w:rsidP="00DC2175">
      <w:pPr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28848D5C" wp14:editId="0E067081">
            <wp:extent cx="5399405" cy="3851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A649" w14:textId="790E8152" w:rsidR="00C92A11" w:rsidRDefault="00C92A11" w:rsidP="00C92A11">
      <w:pPr>
        <w:pStyle w:val="Caption"/>
      </w:pPr>
      <w:r>
        <w:t>62</w:t>
      </w:r>
      <w:r w:rsidRPr="00E07F37">
        <w:t>. ábra:</w:t>
      </w:r>
      <w:r>
        <w:t xml:space="preserve"> kép letöltése adott címről</w:t>
      </w:r>
    </w:p>
    <w:p w14:paraId="544C0E24" w14:textId="1D37A9A1" w:rsidR="00DC2175" w:rsidRPr="00DC2175" w:rsidRDefault="00DC2175" w:rsidP="00DC2175">
      <w:pPr>
        <w:rPr>
          <w:lang w:eastAsia="ja-JP"/>
        </w:rPr>
      </w:pPr>
      <w:r>
        <w:rPr>
          <w:lang w:eastAsia="ja-JP"/>
        </w:rPr>
        <w:t xml:space="preserve">Ez a </w:t>
      </w:r>
      <w:proofErr w:type="spellStart"/>
      <w:r>
        <w:rPr>
          <w:lang w:eastAsia="ja-JP"/>
        </w:rPr>
        <w:t>Javascript</w:t>
      </w:r>
      <w:proofErr w:type="spellEnd"/>
      <w:r>
        <w:rPr>
          <w:lang w:eastAsia="ja-JP"/>
        </w:rPr>
        <w:t xml:space="preserve"> funkció pedig egy aszinkron funkció ami a megadott </w:t>
      </w:r>
      <w:proofErr w:type="spellStart"/>
      <w:r>
        <w:rPr>
          <w:lang w:eastAsia="ja-JP"/>
        </w:rPr>
        <w:t>url</w:t>
      </w:r>
      <w:proofErr w:type="spellEnd"/>
      <w:r>
        <w:rPr>
          <w:lang w:eastAsia="ja-JP"/>
        </w:rPr>
        <w:t xml:space="preserve"> címen lévő képet letölti a megadott mappába a megadott fájlnévvel</w:t>
      </w:r>
    </w:p>
    <w:p w14:paraId="41E0C460" w14:textId="541A5614" w:rsidR="00B559A8" w:rsidRDefault="00B559A8" w:rsidP="00E24F03">
      <w:pPr>
        <w:pStyle w:val="Heading3"/>
      </w:pPr>
      <w:bookmarkStart w:id="103" w:name="_Toc101779888"/>
      <w:r>
        <w:t>Letöltött képek szolgáltatása</w:t>
      </w:r>
      <w:bookmarkEnd w:id="103"/>
    </w:p>
    <w:p w14:paraId="116520B3" w14:textId="52B076B7" w:rsidR="00DC2175" w:rsidRDefault="00BA4C08" w:rsidP="00DC2175">
      <w:pPr>
        <w:pStyle w:val="Firstparagraph"/>
      </w:pPr>
      <w:r>
        <w:t xml:space="preserve">Ahhoz hogy az </w:t>
      </w:r>
      <w:proofErr w:type="spellStart"/>
      <w:r>
        <w:t>express</w:t>
      </w:r>
      <w:proofErr w:type="spellEnd"/>
      <w:r>
        <w:t xml:space="preserve"> szerverről elérjék a képeket, megkell adni az </w:t>
      </w:r>
      <w:proofErr w:type="spellStart"/>
      <w:r>
        <w:t>express</w:t>
      </w:r>
      <w:proofErr w:type="spellEnd"/>
      <w:r>
        <w:t xml:space="preserve"> szervernek, hogy milyen mappából szolgáljon ki statikus tartalmat(képet).</w:t>
      </w:r>
    </w:p>
    <w:p w14:paraId="56C7193B" w14:textId="3FA1657C" w:rsidR="00BA4C08" w:rsidRDefault="00BA4C08" w:rsidP="00BA4C08">
      <w:pPr>
        <w:pStyle w:val="Firstparagraph"/>
        <w:jc w:val="center"/>
      </w:pPr>
      <w:r>
        <w:rPr>
          <w:noProof/>
        </w:rPr>
        <w:drawing>
          <wp:inline distT="0" distB="0" distL="0" distR="0" wp14:anchorId="5D791C26" wp14:editId="0A39B669">
            <wp:extent cx="2647950" cy="228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2F19" w14:textId="7CA28D50" w:rsidR="00C92A11" w:rsidRPr="00C92A11" w:rsidRDefault="00C92A11" w:rsidP="00C92A11">
      <w:pPr>
        <w:pStyle w:val="Caption"/>
      </w:pPr>
      <w:r>
        <w:t>6</w:t>
      </w:r>
      <w:r w:rsidR="00646B78">
        <w:t>3</w:t>
      </w:r>
      <w:r w:rsidRPr="00E07F37">
        <w:t>. ábra:</w:t>
      </w:r>
      <w:r>
        <w:t xml:space="preserve"> proxy szerver statikus tartalom szolgáltatására beállítás</w:t>
      </w:r>
    </w:p>
    <w:p w14:paraId="63645CB6" w14:textId="426BF0F8" w:rsidR="00BA4C08" w:rsidRPr="00BA4C08" w:rsidRDefault="00BA4C08" w:rsidP="00BA4C08">
      <w:r>
        <w:t xml:space="preserve">Ez a beállítás annyit csinál, hogy a </w:t>
      </w:r>
      <w:proofErr w:type="spellStart"/>
      <w:r>
        <w:t>public</w:t>
      </w:r>
      <w:proofErr w:type="spellEnd"/>
      <w:r>
        <w:t xml:space="preserve"> mappában lévő fájlokat ellehet érni egy URL címmel például a  </w:t>
      </w:r>
      <w:hyperlink r:id="rId88" w:history="1">
        <w:r w:rsidRPr="00DE5C56">
          <w:rPr>
            <w:rStyle w:val="Hyperlink"/>
          </w:rPr>
          <w:t>http://proxy-address:3000/image.jpg</w:t>
        </w:r>
      </w:hyperlink>
      <w:r>
        <w:t xml:space="preserve"> URL megjeleníti a </w:t>
      </w:r>
      <w:proofErr w:type="spellStart"/>
      <w:r>
        <w:t>public</w:t>
      </w:r>
      <w:proofErr w:type="spellEnd"/>
      <w:r>
        <w:t xml:space="preserve"> mappában lévő image.jpg fájlt a böngészőben, ha létezik.</w:t>
      </w:r>
    </w:p>
    <w:p w14:paraId="640EF178" w14:textId="77777777" w:rsidR="00A538E1" w:rsidRDefault="00A538E1" w:rsidP="00A538E1">
      <w:pPr>
        <w:pStyle w:val="Heading1"/>
      </w:pPr>
      <w:bookmarkStart w:id="104" w:name="_Toc99974884"/>
      <w:bookmarkStart w:id="105" w:name="_Toc101779889"/>
      <w:r>
        <w:lastRenderedPageBreak/>
        <w:t>Tesztek</w:t>
      </w:r>
      <w:bookmarkEnd w:id="104"/>
      <w:bookmarkEnd w:id="105"/>
    </w:p>
    <w:p w14:paraId="2C526582" w14:textId="14CA2013" w:rsidR="00A538E1" w:rsidRDefault="00A538E1" w:rsidP="00A538E1">
      <w:pPr>
        <w:pStyle w:val="Heading2"/>
      </w:pPr>
      <w:bookmarkStart w:id="106" w:name="_Toc99974885"/>
      <w:bookmarkStart w:id="107" w:name="_Toc101779890"/>
      <w:r>
        <w:t>Backend</w:t>
      </w:r>
      <w:bookmarkEnd w:id="106"/>
      <w:bookmarkEnd w:id="107"/>
    </w:p>
    <w:p w14:paraId="293D2E41" w14:textId="3E3D4D4A" w:rsidR="00280770" w:rsidRPr="00280770" w:rsidRDefault="00280770" w:rsidP="00280770">
      <w:pPr>
        <w:pStyle w:val="Firstparagraph"/>
      </w:pPr>
      <w:r>
        <w:t>A végpontok tesztelését a postman.com</w:t>
      </w:r>
      <w:r w:rsidR="00F441C4">
        <w:t>-</w:t>
      </w:r>
      <w:proofErr w:type="spellStart"/>
      <w:r>
        <w:t>on</w:t>
      </w:r>
      <w:proofErr w:type="spellEnd"/>
      <w:r>
        <w:t xml:space="preserve"> keresztül végeztem, erről az oldalról könnyen lehet http kéréseket kezdeményezni, minden végpontra </w:t>
      </w:r>
      <w:r w:rsidR="006069BF">
        <w:t>miután elkészült küldtem jó, hibás és hiányos kéréseket.</w:t>
      </w:r>
    </w:p>
    <w:p w14:paraId="700CE8B1" w14:textId="0BC6AE24" w:rsidR="00A538E1" w:rsidRDefault="00A538E1" w:rsidP="00A538E1">
      <w:pPr>
        <w:pStyle w:val="Heading2"/>
      </w:pPr>
      <w:bookmarkStart w:id="108" w:name="_Toc99974886"/>
      <w:bookmarkStart w:id="109" w:name="_Toc101779891"/>
      <w:r>
        <w:t>Frontend</w:t>
      </w:r>
      <w:bookmarkEnd w:id="108"/>
      <w:bookmarkEnd w:id="109"/>
    </w:p>
    <w:p w14:paraId="60135692" w14:textId="3E9A0E86" w:rsidR="00280770" w:rsidRPr="00280770" w:rsidRDefault="00280770" w:rsidP="00280770">
      <w:r>
        <w:t>Frontend tesztelését manuálisan végeztem, hibás, hiányos és jó adatok megadásával.</w:t>
      </w:r>
    </w:p>
    <w:p w14:paraId="3A47BE8B" w14:textId="42046855" w:rsidR="00A538E1" w:rsidRDefault="00A538E1" w:rsidP="00A538E1">
      <w:pPr>
        <w:pStyle w:val="Heading1"/>
      </w:pPr>
      <w:bookmarkStart w:id="110" w:name="_Toc99974887"/>
      <w:bookmarkStart w:id="111" w:name="_Toc101779892"/>
      <w:r>
        <w:t>Továbbfejlesztési lehetőségek</w:t>
      </w:r>
      <w:bookmarkEnd w:id="110"/>
      <w:bookmarkEnd w:id="111"/>
    </w:p>
    <w:p w14:paraId="3E235F9E" w14:textId="22F0FD73" w:rsidR="006069BF" w:rsidRDefault="006069BF" w:rsidP="006069BF">
      <w:pPr>
        <w:pStyle w:val="ListParagraph"/>
      </w:pPr>
      <w:r>
        <w:t>További szociális funkciók hozzáadása</w:t>
      </w:r>
    </w:p>
    <w:p w14:paraId="1237E0CC" w14:textId="68528E16" w:rsidR="006069BF" w:rsidRDefault="006069BF" w:rsidP="006069BF">
      <w:pPr>
        <w:pStyle w:val="ListParagraph"/>
      </w:pPr>
      <w:r>
        <w:t>Felhasználói felület szépítése</w:t>
      </w:r>
    </w:p>
    <w:p w14:paraId="4221DEAC" w14:textId="457D4648" w:rsidR="006069BF" w:rsidRDefault="006069BF" w:rsidP="006069BF">
      <w:pPr>
        <w:pStyle w:val="ListParagraph"/>
      </w:pPr>
      <w:r>
        <w:t>Fórumok</w:t>
      </w:r>
      <w:r w:rsidR="00E82B73">
        <w:t>, chat üzenetek, barátlista</w:t>
      </w:r>
      <w:r>
        <w:t xml:space="preserve"> </w:t>
      </w:r>
      <w:proofErr w:type="spellStart"/>
      <w:r>
        <w:t>paginálása</w:t>
      </w:r>
      <w:proofErr w:type="spellEnd"/>
    </w:p>
    <w:p w14:paraId="71FE142A" w14:textId="409D1F27" w:rsidR="00E82B73" w:rsidRDefault="00E82B73" w:rsidP="006069BF">
      <w:pPr>
        <w:pStyle w:val="ListParagraph"/>
      </w:pPr>
      <w:r>
        <w:t>Frontend akadálymentesítése</w:t>
      </w:r>
    </w:p>
    <w:p w14:paraId="66C0F8FA" w14:textId="65A9F661" w:rsidR="0028153A" w:rsidRPr="006069BF" w:rsidRDefault="0028153A" w:rsidP="006069BF">
      <w:pPr>
        <w:pStyle w:val="ListParagraph"/>
      </w:pPr>
      <w:proofErr w:type="spellStart"/>
      <w:r>
        <w:t>Admin</w:t>
      </w:r>
      <w:proofErr w:type="spellEnd"/>
      <w:r>
        <w:t>, moderátor szerep</w:t>
      </w:r>
    </w:p>
    <w:p w14:paraId="7794A925" w14:textId="05B42959" w:rsidR="00EF250F" w:rsidRDefault="00EF250F" w:rsidP="00A538E1">
      <w:pPr>
        <w:pStyle w:val="Heading1"/>
      </w:pPr>
      <w:bookmarkStart w:id="112" w:name="_Toc99974888"/>
      <w:bookmarkStart w:id="113" w:name="_Toc101779893"/>
      <w:r>
        <w:t>Felhasználói útmutató</w:t>
      </w:r>
      <w:bookmarkEnd w:id="113"/>
    </w:p>
    <w:p w14:paraId="6BA2F4BA" w14:textId="46CC2511" w:rsidR="00EF250F" w:rsidRDefault="00EF250F" w:rsidP="00EF250F">
      <w:pPr>
        <w:pStyle w:val="Heading2"/>
      </w:pPr>
      <w:bookmarkStart w:id="114" w:name="_Toc101779894"/>
      <w:r>
        <w:t>Regisztráció, bejelentkezés</w:t>
      </w:r>
      <w:bookmarkEnd w:id="114"/>
    </w:p>
    <w:p w14:paraId="20B6D9DD" w14:textId="63DA0515" w:rsidR="00A93D41" w:rsidRDefault="00A93D41" w:rsidP="00A93D41">
      <w:pPr>
        <w:pStyle w:val="Firstparagraph"/>
      </w:pPr>
      <w:r>
        <w:t xml:space="preserve">A mindenhol megjelenő navigációs sávon, ha a felhasználó nincs </w:t>
      </w:r>
      <w:proofErr w:type="spellStart"/>
      <w:r>
        <w:t>bejelntkezve</w:t>
      </w:r>
      <w:proofErr w:type="spellEnd"/>
      <w:r>
        <w:t xml:space="preserve"> a jobb oldalon megjelenik egy „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>” és „Login” felirat, amira ha rákattint, a megfelelő oldalra kerül.</w:t>
      </w:r>
    </w:p>
    <w:p w14:paraId="3E01D3D7" w14:textId="7A949B1C" w:rsidR="00A93D41" w:rsidRDefault="00A93D41" w:rsidP="00A93D41">
      <w:pPr>
        <w:pStyle w:val="Firstparagraph"/>
        <w:jc w:val="center"/>
      </w:pPr>
      <w:r w:rsidRPr="00A93D41">
        <w:rPr>
          <w:noProof/>
        </w:rPr>
        <w:lastRenderedPageBreak/>
        <w:drawing>
          <wp:inline distT="0" distB="0" distL="0" distR="0" wp14:anchorId="70AB2769" wp14:editId="1F52BF60">
            <wp:extent cx="5399405" cy="18224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7743" w14:textId="58F4DE4C" w:rsidR="00A93D41" w:rsidRDefault="00A93D41" w:rsidP="00A93D41">
      <w:pPr>
        <w:pStyle w:val="Firstparagraph"/>
        <w:jc w:val="center"/>
      </w:pPr>
      <w:r>
        <w:rPr>
          <w:noProof/>
        </w:rPr>
        <w:drawing>
          <wp:inline distT="0" distB="0" distL="0" distR="0" wp14:anchorId="680011AF" wp14:editId="60219C7A">
            <wp:extent cx="5399405" cy="32740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DF8D" w14:textId="1D680881" w:rsidR="00A93D41" w:rsidRPr="00A93D41" w:rsidRDefault="00A93D41" w:rsidP="00A93D41">
      <w:pPr>
        <w:pStyle w:val="Firstparagraph"/>
        <w:jc w:val="center"/>
      </w:pPr>
      <w:r>
        <w:rPr>
          <w:noProof/>
        </w:rPr>
        <w:drawing>
          <wp:inline distT="0" distB="0" distL="0" distR="0" wp14:anchorId="3B1AFDE7" wp14:editId="4E8CA8AA">
            <wp:extent cx="5399405" cy="21412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3408" w14:textId="0D1BA847" w:rsidR="00EF250F" w:rsidRDefault="00EF250F" w:rsidP="00EF250F">
      <w:pPr>
        <w:pStyle w:val="Heading2"/>
      </w:pPr>
      <w:bookmarkStart w:id="115" w:name="_Toc101779895"/>
      <w:r>
        <w:lastRenderedPageBreak/>
        <w:t>Manga keresése és olvasása</w:t>
      </w:r>
      <w:bookmarkEnd w:id="115"/>
    </w:p>
    <w:p w14:paraId="79135A3F" w14:textId="7F233CA2" w:rsidR="00384B77" w:rsidRDefault="00384B77" w:rsidP="00384B77">
      <w:pPr>
        <w:pStyle w:val="Firstparagraph"/>
      </w:pPr>
      <w:r>
        <w:t xml:space="preserve">A mindenhol megjelenő navigációs sávon a „Manga </w:t>
      </w:r>
      <w:proofErr w:type="spellStart"/>
      <w:r>
        <w:t>Search</w:t>
      </w:r>
      <w:proofErr w:type="spellEnd"/>
      <w:r>
        <w:t>” feliratra kattintva a felhasználó a kereső felületre kerül. Itt a beviteli mezőbe Manga cím beírásával lehet keresni és létező találatok esetén megjelennek, amikre kattintva átkerül a felhasználó a Manga oldalára.</w:t>
      </w:r>
    </w:p>
    <w:p w14:paraId="05DA0AF7" w14:textId="67BDD567" w:rsidR="00384B77" w:rsidRPr="00384B77" w:rsidRDefault="00384B77" w:rsidP="00384B77">
      <w:r>
        <w:rPr>
          <w:noProof/>
        </w:rPr>
        <w:drawing>
          <wp:inline distT="0" distB="0" distL="0" distR="0" wp14:anchorId="681A9C51" wp14:editId="4BFDEEC5">
            <wp:extent cx="5388610" cy="2699385"/>
            <wp:effectExtent l="0" t="0" r="254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4BDC3" w14:textId="0692246F" w:rsidR="00384B77" w:rsidRDefault="00384B77" w:rsidP="00384B77">
      <w:r>
        <w:rPr>
          <w:noProof/>
        </w:rPr>
        <w:drawing>
          <wp:inline distT="0" distB="0" distL="0" distR="0" wp14:anchorId="2C447EE5" wp14:editId="41E44E93">
            <wp:extent cx="5388610" cy="50101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C6BC0" w14:textId="671CB16A" w:rsidR="00384B77" w:rsidRDefault="00384B77" w:rsidP="00384B77">
      <w:r>
        <w:rPr>
          <w:noProof/>
        </w:rPr>
        <w:drawing>
          <wp:inline distT="0" distB="0" distL="0" distR="0" wp14:anchorId="1E0FA875" wp14:editId="16E9A156">
            <wp:extent cx="5388610" cy="1937385"/>
            <wp:effectExtent l="0" t="0" r="254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2E49" w14:textId="69ADB149" w:rsidR="00384B77" w:rsidRDefault="00384B77" w:rsidP="00384B77">
      <w:r>
        <w:rPr>
          <w:noProof/>
        </w:rPr>
        <w:lastRenderedPageBreak/>
        <w:drawing>
          <wp:inline distT="0" distB="0" distL="0" distR="0" wp14:anchorId="61935308" wp14:editId="392E9A15">
            <wp:extent cx="5399405" cy="37122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2D76" w14:textId="61A172E2" w:rsidR="00384B77" w:rsidRDefault="00384B77" w:rsidP="00384B77">
      <w:r>
        <w:t xml:space="preserve">A </w:t>
      </w:r>
      <w:proofErr w:type="spellStart"/>
      <w:r>
        <w:t>manga</w:t>
      </w:r>
      <w:proofErr w:type="spellEnd"/>
      <w:r>
        <w:t xml:space="preserve"> oldal aljára görgetve, megjelennek a megnézhető fejezetek.</w:t>
      </w:r>
    </w:p>
    <w:p w14:paraId="09C12371" w14:textId="19211B3B" w:rsidR="00384B77" w:rsidRDefault="00384B77" w:rsidP="00384B77">
      <w:r>
        <w:rPr>
          <w:noProof/>
        </w:rPr>
        <w:drawing>
          <wp:inline distT="0" distB="0" distL="0" distR="0" wp14:anchorId="75A715AD" wp14:editId="1A0A669F">
            <wp:extent cx="5388610" cy="2699385"/>
            <wp:effectExtent l="0" t="0" r="254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E67B3" w14:textId="6AE8B0B3" w:rsidR="00384B77" w:rsidRDefault="00384B77" w:rsidP="00384B77">
      <w:r>
        <w:t>Rákattintva egy fejezet címére a felhasználó átkerül az olvasó felületre, ahol görgetéssel, vagy a nyilak használatával lehet tovább menni.</w:t>
      </w:r>
    </w:p>
    <w:p w14:paraId="7BCFC420" w14:textId="0742DDFA" w:rsidR="00384B77" w:rsidRPr="00384B77" w:rsidRDefault="00384B77" w:rsidP="00384B77">
      <w:r>
        <w:rPr>
          <w:noProof/>
        </w:rPr>
        <w:lastRenderedPageBreak/>
        <w:drawing>
          <wp:inline distT="0" distB="0" distL="0" distR="0" wp14:anchorId="079340E2" wp14:editId="50A5E4AF">
            <wp:extent cx="5388610" cy="2677795"/>
            <wp:effectExtent l="0" t="0" r="254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CCF4" w14:textId="21C04AEC" w:rsidR="00EF250F" w:rsidRDefault="00EF250F" w:rsidP="00EF250F">
      <w:pPr>
        <w:pStyle w:val="Heading2"/>
      </w:pPr>
      <w:bookmarkStart w:id="116" w:name="_Toc101779896"/>
      <w:r>
        <w:t>Készítők és fordítók megtekintése</w:t>
      </w:r>
      <w:bookmarkEnd w:id="116"/>
    </w:p>
    <w:p w14:paraId="69070531" w14:textId="5C1309EB" w:rsidR="00384B77" w:rsidRDefault="00945528" w:rsidP="00384B77">
      <w:pPr>
        <w:pStyle w:val="Firstparagraph"/>
      </w:pPr>
      <w:r>
        <w:t xml:space="preserve">A </w:t>
      </w:r>
      <w:proofErr w:type="spellStart"/>
      <w:r>
        <w:t>manga</w:t>
      </w:r>
      <w:proofErr w:type="spellEnd"/>
      <w:r>
        <w:t xml:space="preserve"> készítői a </w:t>
      </w:r>
      <w:proofErr w:type="spellStart"/>
      <w:r>
        <w:t>manga</w:t>
      </w:r>
      <w:proofErr w:type="spellEnd"/>
      <w:r>
        <w:t xml:space="preserve"> oldalán találhatóak a „</w:t>
      </w:r>
      <w:proofErr w:type="spellStart"/>
      <w:r>
        <w:t>Creators</w:t>
      </w:r>
      <w:proofErr w:type="spellEnd"/>
      <w:r>
        <w:t xml:space="preserve">” kártyában, itt a nevekre </w:t>
      </w:r>
      <w:proofErr w:type="spellStart"/>
      <w:r>
        <w:t>kattntva</w:t>
      </w:r>
      <w:proofErr w:type="spellEnd"/>
      <w:r>
        <w:t xml:space="preserve"> átmegy a felhasználó a megfelelő készítő oldalára.</w:t>
      </w:r>
    </w:p>
    <w:p w14:paraId="61706831" w14:textId="6B0B46F8" w:rsidR="00945528" w:rsidRDefault="00945528" w:rsidP="00945528">
      <w:r>
        <w:rPr>
          <w:noProof/>
        </w:rPr>
        <w:drawing>
          <wp:inline distT="0" distB="0" distL="0" distR="0" wp14:anchorId="2AAE8065" wp14:editId="3D64540C">
            <wp:extent cx="5399405" cy="15290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D4F6" w14:textId="60C13A80" w:rsidR="00945528" w:rsidRDefault="00945528" w:rsidP="00945528">
      <w:r>
        <w:rPr>
          <w:noProof/>
        </w:rPr>
        <w:lastRenderedPageBreak/>
        <w:drawing>
          <wp:inline distT="0" distB="0" distL="0" distR="0" wp14:anchorId="30B2441A" wp14:editId="12D87B3B">
            <wp:extent cx="5399405" cy="32664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1D43" w14:textId="2FA03E5E" w:rsidR="00945528" w:rsidRDefault="00945528" w:rsidP="00945528">
      <w:r>
        <w:t>A fordítókat meg a fejezeteknél lehet megnézni, és a fordító csapatra rákattintva átviszi a felhasználót a fordító csoport oldalára</w:t>
      </w:r>
    </w:p>
    <w:p w14:paraId="31856A4D" w14:textId="1599950B" w:rsidR="00945528" w:rsidRDefault="00945528" w:rsidP="00945528">
      <w:r w:rsidRPr="00945528">
        <w:rPr>
          <w:noProof/>
        </w:rPr>
        <w:drawing>
          <wp:inline distT="0" distB="0" distL="0" distR="0" wp14:anchorId="12CB1FC1" wp14:editId="19A19AE5">
            <wp:extent cx="5399405" cy="13201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7D65" w14:textId="4DD61E40" w:rsidR="00945528" w:rsidRPr="00945528" w:rsidRDefault="00945528" w:rsidP="00945528">
      <w:r>
        <w:rPr>
          <w:noProof/>
        </w:rPr>
        <w:drawing>
          <wp:inline distT="0" distB="0" distL="0" distR="0" wp14:anchorId="2A534F4C" wp14:editId="021FCF85">
            <wp:extent cx="5399405" cy="30499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A37E" w14:textId="759ED73B" w:rsidR="00EF250F" w:rsidRDefault="00EF250F" w:rsidP="00EF250F">
      <w:pPr>
        <w:pStyle w:val="Heading2"/>
      </w:pPr>
      <w:bookmarkStart w:id="117" w:name="_Toc101779897"/>
      <w:r>
        <w:lastRenderedPageBreak/>
        <w:t>Profil változtatása</w:t>
      </w:r>
      <w:bookmarkEnd w:id="117"/>
    </w:p>
    <w:p w14:paraId="69B3D9C2" w14:textId="4A5529E7" w:rsidR="00DE37D0" w:rsidRDefault="00DE37D0" w:rsidP="00DE37D0">
      <w:pPr>
        <w:pStyle w:val="Firstparagraph"/>
      </w:pPr>
      <w:r>
        <w:t>Profil változtatásra bejelentkezés után van lehetőség, profilra a navigációs sávon a jobb oldalon lévő felhasználónévre kattintva átkerül a felhasználó a saját profiljára.</w:t>
      </w:r>
    </w:p>
    <w:p w14:paraId="40355258" w14:textId="0E4FC822" w:rsidR="00DE37D0" w:rsidRDefault="00DE37D0" w:rsidP="00DE37D0">
      <w:r w:rsidRPr="00DE37D0">
        <w:rPr>
          <w:noProof/>
        </w:rPr>
        <w:drawing>
          <wp:inline distT="0" distB="0" distL="0" distR="0" wp14:anchorId="1A5FD2F4" wp14:editId="749E55D0">
            <wp:extent cx="5399405" cy="19627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7660" w14:textId="4BEF4A82" w:rsidR="00DE37D0" w:rsidRDefault="00DE37D0" w:rsidP="00DE37D0">
      <w:pPr>
        <w:pStyle w:val="Heading3"/>
      </w:pPr>
      <w:bookmarkStart w:id="118" w:name="_Toc101779898"/>
      <w:r>
        <w:t>Leírás változtatása</w:t>
      </w:r>
      <w:bookmarkEnd w:id="118"/>
    </w:p>
    <w:p w14:paraId="360A489A" w14:textId="2BF1CA8E" w:rsidR="00DE37D0" w:rsidRPr="00DE37D0" w:rsidRDefault="00DE37D0" w:rsidP="00DE37D0">
      <w:pPr>
        <w:pStyle w:val="Firstparagraph"/>
      </w:pPr>
      <w:r>
        <w:t>A profilnál a kis ceruzára kattintva megjelenik egy beviteli mező, ahol változtathatunk a saját profil leírásunkon, majd mikor végeztünk a „</w:t>
      </w:r>
      <w:proofErr w:type="spellStart"/>
      <w:r>
        <w:t>Save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me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” gombra kattintva, ez </w:t>
      </w:r>
      <w:proofErr w:type="spellStart"/>
      <w:r>
        <w:t>elmentődik</w:t>
      </w:r>
      <w:proofErr w:type="spellEnd"/>
      <w:r>
        <w:t>.</w:t>
      </w:r>
    </w:p>
    <w:p w14:paraId="635173FB" w14:textId="113EE4B8" w:rsidR="00DE37D0" w:rsidRPr="00DE37D0" w:rsidRDefault="00DE37D0" w:rsidP="00DE37D0">
      <w:pPr>
        <w:pStyle w:val="Firstparagraph"/>
      </w:pPr>
      <w:r w:rsidRPr="00DE37D0">
        <w:rPr>
          <w:noProof/>
        </w:rPr>
        <w:drawing>
          <wp:inline distT="0" distB="0" distL="0" distR="0" wp14:anchorId="34D91048" wp14:editId="4A390E33">
            <wp:extent cx="5399405" cy="23075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8A10" w14:textId="7D5C665E" w:rsidR="00DE37D0" w:rsidRDefault="00DE37D0" w:rsidP="00DE37D0">
      <w:pPr>
        <w:pStyle w:val="Heading3"/>
      </w:pPr>
      <w:bookmarkStart w:id="119" w:name="_Toc101779899"/>
      <w:r>
        <w:t>Barát kérések kezelése</w:t>
      </w:r>
      <w:bookmarkEnd w:id="119"/>
    </w:p>
    <w:p w14:paraId="5CD030A3" w14:textId="20BC7D76" w:rsidR="00D8579B" w:rsidRDefault="00D8579B" w:rsidP="00D8579B">
      <w:pPr>
        <w:pStyle w:val="Firstparagraph"/>
      </w:pPr>
      <w:r>
        <w:t>Másoknak barátfelkérést az ő profiljukon lehet küldeni.</w:t>
      </w:r>
    </w:p>
    <w:p w14:paraId="7A25DD19" w14:textId="76B31352" w:rsidR="00D8579B" w:rsidRDefault="00D8579B" w:rsidP="00D8579B">
      <w:r w:rsidRPr="00D8579B">
        <w:rPr>
          <w:noProof/>
        </w:rPr>
        <w:lastRenderedPageBreak/>
        <w:drawing>
          <wp:inline distT="0" distB="0" distL="0" distR="0" wp14:anchorId="156B4661" wp14:editId="466FB1C4">
            <wp:extent cx="5399405" cy="25761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16C4" w14:textId="7BCF201B" w:rsidR="00D8579B" w:rsidRDefault="00D8579B" w:rsidP="00D8579B">
      <w:r>
        <w:t>A profiljukon megjelenő „</w:t>
      </w:r>
      <w:proofErr w:type="spellStart"/>
      <w:r>
        <w:t>Send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” gombra kattintva egy beviteli mező megjelenik, amiben tudunk egy kis üzenetet küldeni, majd a „</w:t>
      </w:r>
      <w:proofErr w:type="spellStart"/>
      <w:r>
        <w:t>Send</w:t>
      </w:r>
      <w:proofErr w:type="spellEnd"/>
      <w:r>
        <w:t>” gombra kattintva a barátkérelem elküldésre kerül.</w:t>
      </w:r>
    </w:p>
    <w:p w14:paraId="540FB646" w14:textId="6830C04D" w:rsidR="00D8579B" w:rsidRDefault="00D8579B" w:rsidP="00D8579B">
      <w:r>
        <w:t>Maguk a barátkérések a saját profilunkon jelennek meg. Ezeket a „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” gomb nyomásával, illetve utána a megfelelő címre kattintva </w:t>
      </w:r>
      <w:proofErr w:type="spellStart"/>
      <w:r>
        <w:t>tekinthejtük</w:t>
      </w:r>
      <w:proofErr w:type="spellEnd"/>
      <w:r>
        <w:t xml:space="preserve"> meg. A plusz jelre kattintva elfogadjuk a barát felkérést, a kuka ikonra kattintva </w:t>
      </w:r>
      <w:proofErr w:type="spellStart"/>
      <w:r>
        <w:t>visszautasítjük</w:t>
      </w:r>
      <w:proofErr w:type="spellEnd"/>
      <w:r>
        <w:t xml:space="preserve"> vagy töröljük a felkérést.</w:t>
      </w:r>
    </w:p>
    <w:p w14:paraId="5C48F7CB" w14:textId="54D2BCB4" w:rsidR="00D8579B" w:rsidRPr="00D8579B" w:rsidRDefault="00D8579B" w:rsidP="00D8579B">
      <w:r w:rsidRPr="00D8579B">
        <w:rPr>
          <w:noProof/>
        </w:rPr>
        <w:drawing>
          <wp:inline distT="0" distB="0" distL="0" distR="0" wp14:anchorId="339E2706" wp14:editId="2134093E">
            <wp:extent cx="5399405" cy="332803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637" w14:textId="34E0E751" w:rsidR="00DE37D0" w:rsidRDefault="00DE37D0" w:rsidP="00DE37D0">
      <w:pPr>
        <w:pStyle w:val="Heading3"/>
      </w:pPr>
      <w:bookmarkStart w:id="120" w:name="_Toc101779900"/>
      <w:r>
        <w:lastRenderedPageBreak/>
        <w:t>Új fejezet feliratkozások kezelése</w:t>
      </w:r>
      <w:bookmarkEnd w:id="120"/>
    </w:p>
    <w:p w14:paraId="3316EA4A" w14:textId="00D05519" w:rsidR="00D168A3" w:rsidRDefault="00D168A3" w:rsidP="00D168A3">
      <w:pPr>
        <w:pStyle w:val="Firstparagraph"/>
      </w:pPr>
      <w:r>
        <w:t xml:space="preserve">Feliratkozni új fordításokra úgy lehet, hogy a </w:t>
      </w:r>
      <w:proofErr w:type="spellStart"/>
      <w:r>
        <w:t>manga</w:t>
      </w:r>
      <w:proofErr w:type="spellEnd"/>
      <w:r>
        <w:t xml:space="preserve"> oldalán megjelenő „</w:t>
      </w:r>
      <w:proofErr w:type="spellStart"/>
      <w:r>
        <w:t>Subscribe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email of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chapters</w:t>
      </w:r>
      <w:proofErr w:type="spellEnd"/>
      <w:r>
        <w:t>” gombra kattintunk, ott megjelennek az elérhető fordítások, és a plusz jelre kattintva feliratkozik az adott fordításra.</w:t>
      </w:r>
    </w:p>
    <w:p w14:paraId="535D5761" w14:textId="57858CF0" w:rsidR="00D168A3" w:rsidRDefault="00D168A3" w:rsidP="00D168A3">
      <w:r w:rsidRPr="00D168A3">
        <w:rPr>
          <w:noProof/>
        </w:rPr>
        <w:drawing>
          <wp:inline distT="0" distB="0" distL="0" distR="0" wp14:anchorId="12D81612" wp14:editId="6410A25E">
            <wp:extent cx="5399405" cy="248920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BA37" w14:textId="4D8CCDCC" w:rsidR="00D168A3" w:rsidRDefault="00BE2CE8" w:rsidP="00D168A3">
      <w:r>
        <w:t xml:space="preserve">Leiratkozni a felhasználó profiljában lehet, a „Latest </w:t>
      </w:r>
      <w:proofErr w:type="spellStart"/>
      <w:r>
        <w:t>Chapters</w:t>
      </w:r>
      <w:proofErr w:type="spellEnd"/>
      <w:r>
        <w:t xml:space="preserve"> of </w:t>
      </w:r>
      <w:proofErr w:type="spellStart"/>
      <w:r>
        <w:t>Subscribed</w:t>
      </w:r>
      <w:proofErr w:type="spellEnd"/>
      <w:r>
        <w:t xml:space="preserve"> </w:t>
      </w:r>
      <w:proofErr w:type="spellStart"/>
      <w:r>
        <w:t>Mangas</w:t>
      </w:r>
      <w:proofErr w:type="spellEnd"/>
      <w:r>
        <w:t xml:space="preserve">” gombra kattintva </w:t>
      </w:r>
      <w:proofErr w:type="spellStart"/>
      <w:r>
        <w:t>megjeleenik</w:t>
      </w:r>
      <w:proofErr w:type="spellEnd"/>
      <w:r>
        <w:t xml:space="preserve"> az összes feliratkozás, itt a </w:t>
      </w:r>
      <w:proofErr w:type="spellStart"/>
      <w:r>
        <w:t>manga</w:t>
      </w:r>
      <w:proofErr w:type="spellEnd"/>
      <w:r>
        <w:t xml:space="preserve"> címére kattintva kerül a felhasználó a </w:t>
      </w:r>
      <w:proofErr w:type="spellStart"/>
      <w:r>
        <w:t>manga</w:t>
      </w:r>
      <w:proofErr w:type="spellEnd"/>
      <w:r>
        <w:t xml:space="preserve"> oldalára, a fejezet számra kattintva egyből a fejezetet kezdi el olvasni, a kuka ikonra kattintva pedig törli a feliratkozást</w:t>
      </w:r>
    </w:p>
    <w:p w14:paraId="0CAD85D0" w14:textId="6EC6D094" w:rsidR="00BE2CE8" w:rsidRPr="00D168A3" w:rsidRDefault="00BE2CE8" w:rsidP="00D168A3">
      <w:r w:rsidRPr="00BE2CE8">
        <w:rPr>
          <w:noProof/>
        </w:rPr>
        <w:drawing>
          <wp:inline distT="0" distB="0" distL="0" distR="0" wp14:anchorId="5C3CAAC9" wp14:editId="3BCF1FE8">
            <wp:extent cx="5399405" cy="13938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8273" w14:textId="2C87BFB2" w:rsidR="00DE37D0" w:rsidRDefault="00DE37D0" w:rsidP="00DE37D0">
      <w:pPr>
        <w:pStyle w:val="Heading3"/>
      </w:pPr>
      <w:bookmarkStart w:id="121" w:name="_Toc101779901"/>
      <w:r>
        <w:t xml:space="preserve">Kedvelt, nem kedvelt </w:t>
      </w:r>
      <w:proofErr w:type="spellStart"/>
      <w:r>
        <w:t>mangák</w:t>
      </w:r>
      <w:proofErr w:type="spellEnd"/>
      <w:r>
        <w:t xml:space="preserve"> kezelése</w:t>
      </w:r>
      <w:bookmarkEnd w:id="121"/>
    </w:p>
    <w:p w14:paraId="6ED1E947" w14:textId="67B273C0" w:rsidR="00BE2CE8" w:rsidRDefault="00BE2CE8" w:rsidP="00BE2CE8">
      <w:pPr>
        <w:pStyle w:val="Firstparagraph"/>
      </w:pPr>
      <w:r>
        <w:t>A profilnál a „</w:t>
      </w:r>
      <w:proofErr w:type="spellStart"/>
      <w:r>
        <w:t>Liked</w:t>
      </w:r>
      <w:proofErr w:type="spellEnd"/>
      <w:r>
        <w:t xml:space="preserve"> Manga” és „</w:t>
      </w:r>
      <w:proofErr w:type="spellStart"/>
      <w:r>
        <w:t>Disliked</w:t>
      </w:r>
      <w:proofErr w:type="spellEnd"/>
      <w:r>
        <w:t xml:space="preserve"> Manga” kártyánál, az „Add Manga </w:t>
      </w:r>
      <w:proofErr w:type="spellStart"/>
      <w:r>
        <w:t>to</w:t>
      </w:r>
      <w:proofErr w:type="spellEnd"/>
      <w:r>
        <w:t xml:space="preserve"> Like/Dislike” gombra kattintva megjelenik egy beviteli mező, itt kereshetünk </w:t>
      </w:r>
      <w:proofErr w:type="spellStart"/>
      <w:r>
        <w:t>mangákra</w:t>
      </w:r>
      <w:proofErr w:type="spellEnd"/>
      <w:r>
        <w:t>, majd a lájk vagy dislike ikonra kattintva beteszi a megfelelő listába. Ezeket a lista tételeket lehet törölni a kuka ikonra kattintva.</w:t>
      </w:r>
    </w:p>
    <w:p w14:paraId="6F378FEA" w14:textId="46527B7C" w:rsidR="00BE2CE8" w:rsidRPr="00BE2CE8" w:rsidRDefault="00BE2CE8" w:rsidP="00BE2CE8">
      <w:r w:rsidRPr="00BE2CE8">
        <w:rPr>
          <w:noProof/>
        </w:rPr>
        <w:lastRenderedPageBreak/>
        <w:drawing>
          <wp:inline distT="0" distB="0" distL="0" distR="0" wp14:anchorId="65582826" wp14:editId="533E6294">
            <wp:extent cx="5399405" cy="22917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0CFD" w14:textId="609CD3C5" w:rsidR="00DE37D0" w:rsidRDefault="00DE37D0" w:rsidP="00DE37D0">
      <w:pPr>
        <w:pStyle w:val="Heading3"/>
      </w:pPr>
      <w:bookmarkStart w:id="122" w:name="_Toc101779902"/>
      <w:r>
        <w:t>Manga lista kezelése</w:t>
      </w:r>
      <w:bookmarkEnd w:id="122"/>
    </w:p>
    <w:p w14:paraId="7B7503C8" w14:textId="66BFCD33" w:rsidR="00744757" w:rsidRDefault="00744757" w:rsidP="00744757">
      <w:pPr>
        <w:pStyle w:val="Heading4"/>
      </w:pPr>
      <w:r>
        <w:t>Lista létrehozása</w:t>
      </w:r>
    </w:p>
    <w:p w14:paraId="6730121D" w14:textId="21C87BBE" w:rsidR="00744757" w:rsidRDefault="00744757" w:rsidP="00744757">
      <w:pPr>
        <w:pStyle w:val="Firstparagraph"/>
      </w:pPr>
      <w:r>
        <w:t>A „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list</w:t>
      </w:r>
      <w:proofErr w:type="spellEnd"/>
      <w:r>
        <w:t>” gombra kattintva megjelenik egy beviteli mező amibe a lista neve megy, egy legördülő lista ahol kiválaszthatjuk hogy a lista milyen láthatóságú legyen, és egy „</w:t>
      </w:r>
      <w:proofErr w:type="spellStart"/>
      <w:r>
        <w:t>Create</w:t>
      </w:r>
      <w:proofErr w:type="spellEnd"/>
      <w:r>
        <w:t>” gomb amivel létrehozzuk a listát.</w:t>
      </w:r>
    </w:p>
    <w:p w14:paraId="233FE3BE" w14:textId="2CBD118B" w:rsidR="00744757" w:rsidRPr="00744757" w:rsidRDefault="00744757" w:rsidP="00744757">
      <w:r w:rsidRPr="00744757">
        <w:rPr>
          <w:noProof/>
        </w:rPr>
        <w:drawing>
          <wp:inline distT="0" distB="0" distL="0" distR="0" wp14:anchorId="6C56D184" wp14:editId="35352E9D">
            <wp:extent cx="5399405" cy="147701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96E4" w14:textId="08E8A436" w:rsidR="00744757" w:rsidRDefault="00744757" w:rsidP="00744757">
      <w:pPr>
        <w:pStyle w:val="Heading4"/>
      </w:pPr>
      <w:r>
        <w:t>Lista változtatása, törlése</w:t>
      </w:r>
    </w:p>
    <w:p w14:paraId="5FF059EC" w14:textId="4E95AEC8" w:rsidR="00744757" w:rsidRPr="00744757" w:rsidRDefault="00744757" w:rsidP="00744757">
      <w:pPr>
        <w:pStyle w:val="Firstparagraph"/>
      </w:pPr>
      <w:r>
        <w:t>A lista sorában lévő ceruzára kattintva megjelenik egy beviteli mező amibe a lista nevét írjuk, egy legördülő lista ahol kiválaszthatjuk hogy a lista milyen láthatóságú legyen, és egy „</w:t>
      </w:r>
      <w:proofErr w:type="spellStart"/>
      <w:r>
        <w:t>Save</w:t>
      </w:r>
      <w:proofErr w:type="spellEnd"/>
      <w:r>
        <w:t>” gomb amivel elmentjük a lista változtatásait. A lista sorában lévő X ikonnal pedig töröljük a listát.</w:t>
      </w:r>
    </w:p>
    <w:p w14:paraId="4583C42F" w14:textId="411E1E67" w:rsidR="00744757" w:rsidRPr="00744757" w:rsidRDefault="00744757" w:rsidP="00744757">
      <w:pPr>
        <w:pStyle w:val="Firstparagraph"/>
      </w:pPr>
      <w:r w:rsidRPr="00744757">
        <w:rPr>
          <w:noProof/>
        </w:rPr>
        <w:lastRenderedPageBreak/>
        <w:drawing>
          <wp:inline distT="0" distB="0" distL="0" distR="0" wp14:anchorId="3B812B36" wp14:editId="022203A9">
            <wp:extent cx="5399405" cy="16389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2066" w14:textId="7147EF78" w:rsidR="00744757" w:rsidRDefault="00744757" w:rsidP="00744757">
      <w:pPr>
        <w:pStyle w:val="Heading4"/>
      </w:pPr>
      <w:r>
        <w:t xml:space="preserve">Listához </w:t>
      </w:r>
      <w:proofErr w:type="spellStart"/>
      <w:r>
        <w:t>manga</w:t>
      </w:r>
      <w:proofErr w:type="spellEnd"/>
      <w:r>
        <w:t xml:space="preserve"> hozzáadás, törlése</w:t>
      </w:r>
    </w:p>
    <w:p w14:paraId="6FBAC19B" w14:textId="2BBF7D7E" w:rsidR="00744757" w:rsidRDefault="008B5BDC" w:rsidP="00744757">
      <w:pPr>
        <w:pStyle w:val="Firstparagraph"/>
      </w:pPr>
      <w:r>
        <w:t>Lista tartalma a lista nevére kattintva megjelenik. A „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Manga” gombra kattintva megjelenik egy beviteli mező, amiben tudunk keresni </w:t>
      </w:r>
      <w:proofErr w:type="spellStart"/>
      <w:r>
        <w:t>mangákra</w:t>
      </w:r>
      <w:proofErr w:type="spellEnd"/>
      <w:r>
        <w:t xml:space="preserve"> és azokat a plusz ikonra kattintva hozzáadjuk a listához. Törölni </w:t>
      </w:r>
      <w:proofErr w:type="spellStart"/>
      <w:r>
        <w:t>mangát</w:t>
      </w:r>
      <w:proofErr w:type="spellEnd"/>
      <w:r>
        <w:t xml:space="preserve"> a lejjebb lévő listában található kuka ikonokra kattintva tehetjük meg.</w:t>
      </w:r>
    </w:p>
    <w:p w14:paraId="7A071EEC" w14:textId="2AE2F302" w:rsidR="008B5BDC" w:rsidRPr="008B5BDC" w:rsidRDefault="008B5BDC" w:rsidP="008B5BDC">
      <w:r w:rsidRPr="008B5BDC">
        <w:rPr>
          <w:noProof/>
        </w:rPr>
        <w:drawing>
          <wp:inline distT="0" distB="0" distL="0" distR="0" wp14:anchorId="5F915E47" wp14:editId="739879CC">
            <wp:extent cx="5399405" cy="30549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D34C" w14:textId="227D8C3F" w:rsidR="00EF250F" w:rsidRDefault="00EF250F" w:rsidP="00EF250F">
      <w:pPr>
        <w:pStyle w:val="Heading2"/>
      </w:pPr>
      <w:bookmarkStart w:id="123" w:name="_Toc101779903"/>
      <w:r>
        <w:t>Barátokkal csevegés</w:t>
      </w:r>
      <w:bookmarkEnd w:id="123"/>
    </w:p>
    <w:p w14:paraId="457A1258" w14:textId="2DD64007" w:rsidR="008B5BDC" w:rsidRDefault="008B5BDC" w:rsidP="008B5BDC">
      <w:pPr>
        <w:pStyle w:val="Firstparagraph"/>
      </w:pPr>
      <w:r>
        <w:t>A csevegő oldalra a navigációs sávon lévő „Chat” feliratra kattintva jutunk el.</w:t>
      </w:r>
    </w:p>
    <w:p w14:paraId="0F630784" w14:textId="2775E04D" w:rsidR="008B5BDC" w:rsidRDefault="008B5BDC" w:rsidP="008B5BDC">
      <w:r w:rsidRPr="008B5BDC">
        <w:rPr>
          <w:noProof/>
        </w:rPr>
        <w:drawing>
          <wp:inline distT="0" distB="0" distL="0" distR="0" wp14:anchorId="2C3BEDE3" wp14:editId="699A23BC">
            <wp:extent cx="5399405" cy="2743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BC51" w14:textId="616EA7F7" w:rsidR="008B5BDC" w:rsidRDefault="008B5BDC" w:rsidP="008B5BDC">
      <w:r w:rsidRPr="008B5BDC">
        <w:rPr>
          <w:noProof/>
        </w:rPr>
        <w:lastRenderedPageBreak/>
        <w:drawing>
          <wp:inline distT="0" distB="0" distL="0" distR="0" wp14:anchorId="05F04232" wp14:editId="620D6437">
            <wp:extent cx="5399405" cy="34836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97A1" w14:textId="7C8991A1" w:rsidR="008B5BDC" w:rsidRPr="008B5BDC" w:rsidRDefault="008B5BDC" w:rsidP="008B5BDC">
      <w:r>
        <w:t>Utána a barát nevére kattintva megjelennek a két fél között küldött üzenetek, és a</w:t>
      </w:r>
      <w:r w:rsidR="004B208C">
        <w:t>z üzenetek alján lévő beviteli mezőbe lehet írni az üzenetet, amit a plusz gombra kattintva lehet elküldeni.</w:t>
      </w:r>
    </w:p>
    <w:p w14:paraId="74DCA758" w14:textId="6A815D15" w:rsidR="00EF250F" w:rsidRDefault="00EF250F" w:rsidP="00EF250F">
      <w:pPr>
        <w:pStyle w:val="Heading2"/>
      </w:pPr>
      <w:bookmarkStart w:id="124" w:name="_Toc101779904"/>
      <w:r>
        <w:t>Fórum létrehozása</w:t>
      </w:r>
      <w:bookmarkEnd w:id="124"/>
    </w:p>
    <w:p w14:paraId="7FDCDB0C" w14:textId="10901E00" w:rsidR="004B208C" w:rsidRDefault="004B208C" w:rsidP="004B208C">
      <w:pPr>
        <w:pStyle w:val="Firstparagraph"/>
      </w:pPr>
      <w:r>
        <w:t xml:space="preserve">Fórumokat keresni, és létrehozni a </w:t>
      </w:r>
      <w:proofErr w:type="spellStart"/>
      <w:r>
        <w:t>Threads</w:t>
      </w:r>
      <w:proofErr w:type="spellEnd"/>
      <w:r>
        <w:t xml:space="preserve"> oldalon </w:t>
      </w:r>
      <w:proofErr w:type="spellStart"/>
      <w:r>
        <w:t>lehet,ehhez</w:t>
      </w:r>
      <w:proofErr w:type="spellEnd"/>
      <w:r>
        <w:t xml:space="preserve"> a navigációs sávban lévő „</w:t>
      </w:r>
      <w:proofErr w:type="spellStart"/>
      <w:r>
        <w:t>Threads</w:t>
      </w:r>
      <w:proofErr w:type="spellEnd"/>
      <w:r>
        <w:t>” feliratra kattintva lehet eljutni. Majd a „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Thread</w:t>
      </w:r>
      <w:proofErr w:type="spellEnd"/>
      <w:r>
        <w:t xml:space="preserve">” gombra kattintva megjelenik 2 beviteli mező, az egyik a </w:t>
      </w:r>
      <w:proofErr w:type="spellStart"/>
      <w:r>
        <w:t>threadnek</w:t>
      </w:r>
      <w:proofErr w:type="spellEnd"/>
      <w:r>
        <w:t xml:space="preserve"> a címét várja, a másik a </w:t>
      </w:r>
      <w:proofErr w:type="spellStart"/>
      <w:r>
        <w:t>thread</w:t>
      </w:r>
      <w:proofErr w:type="spellEnd"/>
      <w:r>
        <w:t xml:space="preserve"> témáját, majd a „</w:t>
      </w:r>
      <w:proofErr w:type="spellStart"/>
      <w:r>
        <w:t>Create</w:t>
      </w:r>
      <w:proofErr w:type="spellEnd"/>
      <w:r>
        <w:t xml:space="preserve">” gombra kattintva létre lehet hozni ezt. Egy </w:t>
      </w:r>
      <w:proofErr w:type="spellStart"/>
      <w:r>
        <w:t>threadet</w:t>
      </w:r>
      <w:proofErr w:type="spellEnd"/>
      <w:r>
        <w:t xml:space="preserve"> megnyitni meg a </w:t>
      </w:r>
      <w:proofErr w:type="spellStart"/>
      <w:r>
        <w:t>thread</w:t>
      </w:r>
      <w:proofErr w:type="spellEnd"/>
      <w:r>
        <w:t xml:space="preserve"> címére való kattintásával lehet.</w:t>
      </w:r>
    </w:p>
    <w:p w14:paraId="16EFC7F2" w14:textId="4853F862" w:rsidR="004B208C" w:rsidRDefault="004B208C" w:rsidP="004B208C">
      <w:r w:rsidRPr="004B208C">
        <w:rPr>
          <w:noProof/>
        </w:rPr>
        <w:drawing>
          <wp:inline distT="0" distB="0" distL="0" distR="0" wp14:anchorId="517C8F2E" wp14:editId="434E678B">
            <wp:extent cx="5399405" cy="13804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48C" w14:textId="4358AE64" w:rsidR="004B208C" w:rsidRPr="004B208C" w:rsidRDefault="004B208C" w:rsidP="004B208C">
      <w:r w:rsidRPr="004B208C">
        <w:rPr>
          <w:noProof/>
        </w:rPr>
        <w:lastRenderedPageBreak/>
        <w:drawing>
          <wp:inline distT="0" distB="0" distL="0" distR="0" wp14:anchorId="3C26F816" wp14:editId="249913EA">
            <wp:extent cx="5399405" cy="33166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4693" w14:textId="6496CACC" w:rsidR="00EF250F" w:rsidRDefault="00EF250F" w:rsidP="00EF250F">
      <w:pPr>
        <w:pStyle w:val="Heading2"/>
      </w:pPr>
      <w:bookmarkStart w:id="125" w:name="_Toc101779905"/>
      <w:proofErr w:type="spellStart"/>
      <w:r>
        <w:t>Kommentelés</w:t>
      </w:r>
      <w:bookmarkEnd w:id="125"/>
      <w:proofErr w:type="spellEnd"/>
    </w:p>
    <w:p w14:paraId="07EEE508" w14:textId="0C6D6B4A" w:rsidR="00773102" w:rsidRDefault="00773102" w:rsidP="00773102">
      <w:pPr>
        <w:pStyle w:val="Firstparagraph"/>
      </w:pPr>
      <w:proofErr w:type="spellStart"/>
      <w:r>
        <w:t>Kommentelni</w:t>
      </w:r>
      <w:proofErr w:type="spellEnd"/>
      <w:r>
        <w:t xml:space="preserve"> lehet a fórum </w:t>
      </w:r>
      <w:proofErr w:type="spellStart"/>
      <w:r>
        <w:t>threadek</w:t>
      </w:r>
      <w:proofErr w:type="spellEnd"/>
      <w:r>
        <w:t xml:space="preserve">, </w:t>
      </w:r>
      <w:proofErr w:type="spellStart"/>
      <w:r>
        <w:t>mangák</w:t>
      </w:r>
      <w:proofErr w:type="spellEnd"/>
      <w:r>
        <w:t xml:space="preserve">, és </w:t>
      </w:r>
      <w:proofErr w:type="spellStart"/>
      <w:r>
        <w:t>manga</w:t>
      </w:r>
      <w:proofErr w:type="spellEnd"/>
      <w:r>
        <w:t xml:space="preserve"> fejezetek alá. A beviteli komment mező és a kommentek a fő tartalom alatt helyezkednek el. </w:t>
      </w:r>
      <w:proofErr w:type="spellStart"/>
      <w:r>
        <w:t>Kommentelés</w:t>
      </w:r>
      <w:proofErr w:type="spellEnd"/>
      <w:r>
        <w:t xml:space="preserve"> a beviteli mezőbe való írás, majd a „Post comment” gombra kattintva történik. Más kommenteket lehet lájkolni, vagy </w:t>
      </w:r>
      <w:proofErr w:type="spellStart"/>
      <w:r>
        <w:t>dislájkolni</w:t>
      </w:r>
      <w:proofErr w:type="spellEnd"/>
      <w:r>
        <w:t>.</w:t>
      </w:r>
    </w:p>
    <w:p w14:paraId="29B99ED9" w14:textId="60AA386B" w:rsidR="00773102" w:rsidRPr="00773102" w:rsidRDefault="00773102" w:rsidP="00773102">
      <w:r w:rsidRPr="00773102">
        <w:rPr>
          <w:noProof/>
        </w:rPr>
        <w:drawing>
          <wp:inline distT="0" distB="0" distL="0" distR="0" wp14:anchorId="7D435947" wp14:editId="1F7A89C4">
            <wp:extent cx="5399405" cy="25095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B83B" w14:textId="6DA53FFC" w:rsidR="00A538E1" w:rsidRDefault="00A538E1" w:rsidP="00A538E1">
      <w:pPr>
        <w:pStyle w:val="Heading1"/>
      </w:pPr>
      <w:bookmarkStart w:id="126" w:name="_Toc101779906"/>
      <w:r>
        <w:lastRenderedPageBreak/>
        <w:t xml:space="preserve">Telepítési </w:t>
      </w:r>
      <w:r w:rsidR="005E1933">
        <w:t>ú</w:t>
      </w:r>
      <w:r>
        <w:t>tmutató</w:t>
      </w:r>
      <w:bookmarkEnd w:id="112"/>
      <w:bookmarkEnd w:id="126"/>
    </w:p>
    <w:p w14:paraId="1DB95D5F" w14:textId="77777777" w:rsidR="00663BB9" w:rsidRDefault="00663BB9" w:rsidP="00663BB9">
      <w:pPr>
        <w:pStyle w:val="ListParagraph"/>
      </w:pPr>
      <w:proofErr w:type="spellStart"/>
      <w:r>
        <w:t>Node.Js</w:t>
      </w:r>
      <w:proofErr w:type="spellEnd"/>
      <w:r>
        <w:t xml:space="preserve"> telepítése</w:t>
      </w:r>
    </w:p>
    <w:p w14:paraId="16C4056F" w14:textId="753CA1F3" w:rsidR="00663BB9" w:rsidRDefault="00663BB9" w:rsidP="00663BB9">
      <w:pPr>
        <w:pStyle w:val="ListParagraph"/>
      </w:pPr>
      <w:proofErr w:type="spellStart"/>
      <w:r>
        <w:t>MariaDB</w:t>
      </w:r>
      <w:proofErr w:type="spellEnd"/>
      <w:r>
        <w:t xml:space="preserve">(vagy </w:t>
      </w:r>
      <w:proofErr w:type="spellStart"/>
      <w:r>
        <w:t>MySQL</w:t>
      </w:r>
      <w:proofErr w:type="spellEnd"/>
      <w:r>
        <w:t>) adatbázis szerver telepítése</w:t>
      </w:r>
    </w:p>
    <w:p w14:paraId="54092E2D" w14:textId="659B6EBD" w:rsidR="00321217" w:rsidRDefault="00321217" w:rsidP="00663BB9">
      <w:pPr>
        <w:pStyle w:val="ListParagraph"/>
      </w:pPr>
      <w:proofErr w:type="spellStart"/>
      <w:r>
        <w:t>Github</w:t>
      </w:r>
      <w:proofErr w:type="spellEnd"/>
      <w:r>
        <w:t xml:space="preserve"> </w:t>
      </w:r>
      <w:proofErr w:type="spellStart"/>
      <w:r>
        <w:t>repó</w:t>
      </w:r>
      <w:proofErr w:type="spellEnd"/>
      <w:r>
        <w:t xml:space="preserve"> letöltése</w:t>
      </w:r>
    </w:p>
    <w:p w14:paraId="0E7D8B9B" w14:textId="0C046863" w:rsidR="00321217" w:rsidRDefault="00321217" w:rsidP="00321217">
      <w:pPr>
        <w:pStyle w:val="ListParagraph"/>
      </w:pPr>
      <w:proofErr w:type="spellStart"/>
      <w:r>
        <w:t>MariaDB</w:t>
      </w:r>
      <w:proofErr w:type="spellEnd"/>
      <w:r>
        <w:t>-n egy adatbázis létrehozása</w:t>
      </w:r>
    </w:p>
    <w:p w14:paraId="20256706" w14:textId="7D79BB47" w:rsidR="00321217" w:rsidRDefault="00321217" w:rsidP="00321217">
      <w:pPr>
        <w:pStyle w:val="ListParagraph"/>
      </w:pPr>
      <w:r>
        <w:t>A backend szerver mappájában(</w:t>
      </w:r>
      <w:proofErr w:type="spellStart"/>
      <w:r>
        <w:t>api</w:t>
      </w:r>
      <w:proofErr w:type="spellEnd"/>
      <w:r>
        <w:t>) a .</w:t>
      </w:r>
      <w:proofErr w:type="spellStart"/>
      <w:r>
        <w:t>env</w:t>
      </w:r>
      <w:proofErr w:type="spellEnd"/>
      <w:r>
        <w:t xml:space="preserve"> fájlban állítsuk be a</w:t>
      </w:r>
      <w:r w:rsidR="00532058">
        <w:t xml:space="preserve"> frontend szerver címét</w:t>
      </w:r>
      <w:r w:rsidR="00766880">
        <w:t>(http://frontend-címe)</w:t>
      </w:r>
      <w:r w:rsidR="00532058">
        <w:t>, a</w:t>
      </w:r>
      <w:r>
        <w:t xml:space="preserve"> szerver port-ot, az adatbázis csatlakozásához szükséges adatokat(</w:t>
      </w:r>
      <w:r w:rsidR="00663BB9">
        <w:t>adatbázis szerver címe, felhasználó, jelszó és az adatbázis neve</w:t>
      </w:r>
      <w:r>
        <w:t>)</w:t>
      </w:r>
      <w:r w:rsidR="00663BB9">
        <w:t xml:space="preserve">, titkos kulcsot, az email szolgáltató szerverét, </w:t>
      </w:r>
      <w:proofErr w:type="spellStart"/>
      <w:r w:rsidR="00663BB9">
        <w:t>portját</w:t>
      </w:r>
      <w:proofErr w:type="spellEnd"/>
      <w:r w:rsidR="00663BB9">
        <w:t xml:space="preserve"> és az ott használt fiók </w:t>
      </w:r>
      <w:proofErr w:type="spellStart"/>
      <w:r w:rsidR="00663BB9">
        <w:t>jelszava</w:t>
      </w:r>
      <w:proofErr w:type="spellEnd"/>
      <w:r w:rsidR="00663BB9">
        <w:t>, email címe</w:t>
      </w:r>
    </w:p>
    <w:p w14:paraId="3F15E2FD" w14:textId="18E90049" w:rsidR="00663BB9" w:rsidRDefault="00663BB9" w:rsidP="00321217">
      <w:pPr>
        <w:pStyle w:val="ListParagraph"/>
      </w:pPr>
      <w:r>
        <w:t xml:space="preserve">Futtassuk le az </w:t>
      </w:r>
      <w:proofErr w:type="spellStart"/>
      <w:r>
        <w:t>api</w:t>
      </w:r>
      <w:proofErr w:type="spellEnd"/>
      <w:r>
        <w:t xml:space="preserve"> mappában lévő </w:t>
      </w:r>
      <w:proofErr w:type="spellStart"/>
      <w:r>
        <w:t>db_tables.sql</w:t>
      </w:r>
      <w:proofErr w:type="spellEnd"/>
      <w:r>
        <w:t>-t az adatbázis szerveren hogy létrehozzuk a szükséges táblákat, tárolj eljárásokat, adatokat</w:t>
      </w:r>
    </w:p>
    <w:p w14:paraId="3DBCBA53" w14:textId="75FC60C2" w:rsidR="00B979F0" w:rsidRDefault="00B979F0" w:rsidP="00321217">
      <w:pPr>
        <w:pStyle w:val="ListParagraph"/>
      </w:pPr>
      <w:r>
        <w:t>A kliens mappájában(</w:t>
      </w:r>
      <w:proofErr w:type="spellStart"/>
      <w:r>
        <w:t>client</w:t>
      </w:r>
      <w:proofErr w:type="spellEnd"/>
      <w:r>
        <w:t>) a .</w:t>
      </w:r>
      <w:proofErr w:type="spellStart"/>
      <w:r>
        <w:t>env</w:t>
      </w:r>
      <w:proofErr w:type="spellEnd"/>
      <w:r>
        <w:t xml:space="preserve"> fájlban adjuk meg a kliens </w:t>
      </w:r>
      <w:proofErr w:type="spellStart"/>
      <w:r>
        <w:t>portját</w:t>
      </w:r>
      <w:proofErr w:type="spellEnd"/>
      <w:r>
        <w:t>, a weboldal címét, a backend szerver címét,</w:t>
      </w:r>
      <w:r w:rsidR="008D2C54">
        <w:t xml:space="preserve"> a proxy szerver címét,</w:t>
      </w:r>
      <w:r>
        <w:t xml:space="preserve"> a proxy címét /</w:t>
      </w:r>
      <w:proofErr w:type="spellStart"/>
      <w:r>
        <w:t>endpoint</w:t>
      </w:r>
      <w:proofErr w:type="spellEnd"/>
      <w:r>
        <w:t xml:space="preserve"> végződéssel és a proxy szerver címét /image végződéssel</w:t>
      </w:r>
    </w:p>
    <w:p w14:paraId="6E18F0A7" w14:textId="019C5FBD" w:rsidR="008D2C54" w:rsidRDefault="008D2C54" w:rsidP="00321217">
      <w:pPr>
        <w:pStyle w:val="ListParagraph"/>
      </w:pPr>
      <w:r>
        <w:t xml:space="preserve">A proxy mappában az index.js fájlban a </w:t>
      </w:r>
      <w:r w:rsidRPr="008D2C54">
        <w:t>PUBLIC_ADDRESS</w:t>
      </w:r>
      <w:r>
        <w:t xml:space="preserve"> változót állítsuk be a megfelelő </w:t>
      </w:r>
      <w:r w:rsidR="00BB7D84">
        <w:t>címre</w:t>
      </w:r>
    </w:p>
    <w:p w14:paraId="2C9DE6CA" w14:textId="3FD6EE8D" w:rsidR="0049159B" w:rsidRDefault="00BB7D84" w:rsidP="0049159B">
      <w:pPr>
        <w:pStyle w:val="ListParagraph"/>
      </w:pPr>
      <w:r>
        <w:t xml:space="preserve">Ha ezek megvannak egy </w:t>
      </w:r>
      <w:r w:rsidR="0049159B">
        <w:t>parancssorral</w:t>
      </w:r>
      <w:r>
        <w:t xml:space="preserve"> navigáljunk egyesével az </w:t>
      </w:r>
      <w:proofErr w:type="spellStart"/>
      <w:r>
        <w:t>api</w:t>
      </w:r>
      <w:proofErr w:type="spellEnd"/>
      <w:r>
        <w:t xml:space="preserve">, </w:t>
      </w:r>
      <w:proofErr w:type="spellStart"/>
      <w:r>
        <w:t>client</w:t>
      </w:r>
      <w:proofErr w:type="spellEnd"/>
      <w:r>
        <w:t xml:space="preserve"> és proxy mappába, és mindegyiknél írjuk be ezt a parancsot „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” ez letölti az összes használt csomagot amik szükségesek a futtatáshoz.</w:t>
      </w:r>
    </w:p>
    <w:p w14:paraId="71753799" w14:textId="65D35B7D" w:rsidR="00BB7D84" w:rsidRDefault="00BB7D84" w:rsidP="00321217">
      <w:pPr>
        <w:pStyle w:val="ListParagraph"/>
      </w:pPr>
      <w:r>
        <w:t xml:space="preserve">Ha mindegyik mappánál megvan az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, </w:t>
      </w:r>
      <w:r w:rsidR="0049159B">
        <w:t xml:space="preserve">indítsuk el az adatbázis szervert és 3 Parancssor segítségével bemegyünk ugyan úgy a proxy, </w:t>
      </w:r>
      <w:proofErr w:type="spellStart"/>
      <w:r w:rsidR="0049159B">
        <w:t>api</w:t>
      </w:r>
      <w:proofErr w:type="spellEnd"/>
      <w:r w:rsidR="0049159B">
        <w:t xml:space="preserve"> és </w:t>
      </w:r>
      <w:proofErr w:type="spellStart"/>
      <w:r w:rsidR="0049159B">
        <w:t>client</w:t>
      </w:r>
      <w:proofErr w:type="spellEnd"/>
      <w:r w:rsidR="0049159B">
        <w:t xml:space="preserve"> mappákba(1 parancssor 1 mappa) és beírjuk hogy „</w:t>
      </w:r>
      <w:proofErr w:type="spellStart"/>
      <w:r w:rsidR="0049159B">
        <w:t>npm</w:t>
      </w:r>
      <w:proofErr w:type="spellEnd"/>
      <w:r w:rsidR="0049159B">
        <w:t xml:space="preserve"> start” mindegyik parancssorba és ilyenkor elkéne indulniuk a szervereknek, az </w:t>
      </w:r>
      <w:proofErr w:type="spellStart"/>
      <w:r w:rsidR="0049159B">
        <w:t>api</w:t>
      </w:r>
      <w:proofErr w:type="spellEnd"/>
      <w:r w:rsidR="0049159B">
        <w:t xml:space="preserve"> szerver ha elsőre nem indul próbáljuk meg még egyszer elindítani mert néha az adatbázishoz a csatlakozás túl sok időbe telik</w:t>
      </w:r>
    </w:p>
    <w:p w14:paraId="087B0642" w14:textId="77777777" w:rsidR="00B64A04" w:rsidRPr="00B64A04" w:rsidRDefault="00B64A04" w:rsidP="00B64A04">
      <w:pPr>
        <w:rPr>
          <w:rFonts w:cs="Times New Roman"/>
          <w:szCs w:val="24"/>
        </w:rPr>
      </w:pPr>
    </w:p>
    <w:p w14:paraId="72ABCAD8" w14:textId="77777777" w:rsidR="00B64A04" w:rsidRPr="00B64A04" w:rsidRDefault="00B64A04" w:rsidP="00B64A04">
      <w:pPr>
        <w:sectPr w:rsidR="00B64A04" w:rsidRPr="00B64A04" w:rsidSect="009823AA">
          <w:headerReference w:type="default" r:id="rId117"/>
          <w:type w:val="continuous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</w:p>
    <w:p w14:paraId="083249FA" w14:textId="77777777" w:rsidR="00646B78" w:rsidRDefault="0050128E" w:rsidP="00646B78">
      <w:pPr>
        <w:pStyle w:val="Cmsor1-szmozatlan"/>
        <w:rPr>
          <w:rFonts w:asciiTheme="minorHAnsi" w:eastAsiaTheme="minorHAnsi" w:hAnsiTheme="minorHAnsi" w:cstheme="minorBidi"/>
          <w:b w:val="0"/>
          <w:noProof/>
          <w:color w:val="auto"/>
          <w:sz w:val="22"/>
          <w:szCs w:val="22"/>
        </w:rPr>
      </w:pPr>
      <w:bookmarkStart w:id="127" w:name="_Toc101779907"/>
      <w:r w:rsidRPr="00674F6E">
        <w:lastRenderedPageBreak/>
        <w:t>Irodalomjegyzék</w:t>
      </w:r>
      <w:bookmarkEnd w:id="127"/>
      <w:r w:rsidR="00B84CB4">
        <w:fldChar w:fldCharType="begin"/>
      </w:r>
      <w:r w:rsidR="00B84CB4" w:rsidRPr="00674F6E">
        <w:instrText xml:space="preserve"> BIBLIOGRAPHY  \l 1038 </w:instrText>
      </w:r>
      <w:r w:rsidR="00B84CB4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8148"/>
      </w:tblGrid>
      <w:tr w:rsidR="00646B78" w14:paraId="377A6391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271C3DAA" w14:textId="348C5F57" w:rsidR="00646B78" w:rsidRDefault="00646B78">
            <w:pPr>
              <w:pStyle w:val="Bibliography"/>
              <w:rPr>
                <w:noProof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01766E84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„NodeJS About Page,” [Online]. Available: https://nodejs.org/en/about/. [Hozzáférés dátuma: 21 04 2022].</w:t>
            </w:r>
          </w:p>
        </w:tc>
      </w:tr>
      <w:tr w:rsidR="00646B78" w14:paraId="596B3986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6D4A928F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60E557EE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S. Somani, „NodeJs Event Loop Architecture,” [Online]. Available: https://www.c-sharpcorner.com/article/node-js-event-loop/. [Hozzáférés dátuma: 21 04 2022].</w:t>
            </w:r>
          </w:p>
        </w:tc>
      </w:tr>
      <w:tr w:rsidR="00646B78" w14:paraId="3085A713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018AB162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40C3BF10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„Socket.IO Introduction,” [Online]. Available: https://socket.io/docs/v4/. [Hozzáférés dátuma: 21 04 2022].</w:t>
            </w:r>
          </w:p>
        </w:tc>
      </w:tr>
      <w:tr w:rsidR="00646B78" w14:paraId="3E2CA619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1267562D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2161C0C2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„MariaDB and MySQL difference,” [Online]. Available: https://mariadb.com/database-topics/mariadb-vs-mysql/. [Hozzáférés dátuma: 21 04 2022].</w:t>
            </w:r>
          </w:p>
        </w:tc>
      </w:tr>
      <w:tr w:rsidR="00646B78" w14:paraId="34B0E05B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51ECDBD5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06BA508D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M. Yumak, „How To Use React Redux,” [Online]. Available: https://itnext.io/how-to-use-redux-with-react-143de57d0bab. [Hozzáférés dátuma: 21 04 2022].</w:t>
            </w:r>
          </w:p>
        </w:tc>
      </w:tr>
    </w:tbl>
    <w:p w14:paraId="09C80A9C" w14:textId="484FD204" w:rsidR="004C4C4A" w:rsidRPr="004C4C4A" w:rsidRDefault="00B84CB4" w:rsidP="00646B78">
      <w:pPr>
        <w:pStyle w:val="Cmsor1-szmozatlan"/>
      </w:pPr>
      <w:r>
        <w:lastRenderedPageBreak/>
        <w:fldChar w:fldCharType="end"/>
      </w:r>
    </w:p>
    <w:sectPr w:rsidR="004C4C4A" w:rsidRPr="004C4C4A" w:rsidSect="008E3A41">
      <w:headerReference w:type="default" r:id="rId118"/>
      <w:pgSz w:w="11906" w:h="16838" w:code="9"/>
      <w:pgMar w:top="1418" w:right="1418" w:bottom="1418" w:left="1418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05F6CF" w14:textId="77777777" w:rsidR="00D56BE4" w:rsidRDefault="00D56BE4" w:rsidP="003101D0">
      <w:pPr>
        <w:spacing w:line="240" w:lineRule="auto"/>
      </w:pPr>
      <w:r>
        <w:separator/>
      </w:r>
    </w:p>
  </w:endnote>
  <w:endnote w:type="continuationSeparator" w:id="0">
    <w:p w14:paraId="313E4270" w14:textId="77777777" w:rsidR="00D56BE4" w:rsidRDefault="00D56BE4" w:rsidP="003101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ゴシック Light">
    <w:altName w:val="Yu Gothic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E564F" w14:textId="77777777" w:rsidR="00034CA0" w:rsidRDefault="00034CA0" w:rsidP="00FD106F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3199365"/>
      <w:docPartObj>
        <w:docPartGallery w:val="Page Numbers (Bottom of Page)"/>
        <w:docPartUnique/>
      </w:docPartObj>
    </w:sdtPr>
    <w:sdtEndPr/>
    <w:sdtContent>
      <w:p w14:paraId="7FB01F34" w14:textId="77777777" w:rsidR="00842554" w:rsidRDefault="0084255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2AA14FD" w14:textId="77777777" w:rsidR="00842554" w:rsidRDefault="00842554" w:rsidP="00095C4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3E88B3" w14:textId="77777777" w:rsidR="00D56BE4" w:rsidRDefault="00D56BE4" w:rsidP="003101D0">
      <w:pPr>
        <w:spacing w:line="240" w:lineRule="auto"/>
      </w:pPr>
      <w:r>
        <w:separator/>
      </w:r>
    </w:p>
  </w:footnote>
  <w:footnote w:type="continuationSeparator" w:id="0">
    <w:p w14:paraId="108EC414" w14:textId="77777777" w:rsidR="00D56BE4" w:rsidRDefault="00D56BE4" w:rsidP="003101D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A2A8E" w14:textId="77777777" w:rsidR="00034CA0" w:rsidRPr="004F5C1D" w:rsidRDefault="00034CA0" w:rsidP="004F5C1D">
    <w:pPr>
      <w:pStyle w:val="Header"/>
      <w:jc w:val="center"/>
      <w:rPr>
        <w:rFonts w:cs="Times New Roman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E0342" w14:textId="77777777" w:rsidR="00842554" w:rsidRDefault="00842554" w:rsidP="008E3A41">
    <w:pPr>
      <w:pStyle w:val="Header"/>
      <w:pBdr>
        <w:bottom w:val="single" w:sz="6" w:space="1" w:color="auto"/>
      </w:pBdr>
      <w:ind w:firstLine="0"/>
      <w:jc w:val="center"/>
      <w:rPr>
        <w:rFonts w:cs="Times New Roman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A4388" w14:textId="22ED0048" w:rsidR="0061744A" w:rsidRDefault="0061744A" w:rsidP="008E3A41">
    <w:pPr>
      <w:pStyle w:val="Header"/>
      <w:pBdr>
        <w:bottom w:val="single" w:sz="6" w:space="1" w:color="auto"/>
      </w:pBdr>
      <w:spacing w:line="360" w:lineRule="auto"/>
      <w:ind w:firstLine="0"/>
      <w:jc w:val="center"/>
      <w:rPr>
        <w:rFonts w:cs="Times New Roman"/>
        <w:szCs w:val="24"/>
      </w:rPr>
    </w:pPr>
    <w:r w:rsidRPr="004F5C1D">
      <w:rPr>
        <w:rFonts w:cs="Times New Roman"/>
        <w:szCs w:val="24"/>
      </w:rPr>
      <w:fldChar w:fldCharType="begin"/>
    </w:r>
    <w:r w:rsidRPr="004F5C1D">
      <w:rPr>
        <w:rFonts w:cs="Times New Roman"/>
        <w:szCs w:val="24"/>
      </w:rPr>
      <w:instrText xml:space="preserve"> STYLEREF  "Címsor 1"  \* MERGEFORMAT </w:instrText>
    </w:r>
    <w:r w:rsidRPr="004F5C1D">
      <w:rPr>
        <w:rFonts w:cs="Times New Roman"/>
        <w:szCs w:val="24"/>
      </w:rPr>
      <w:fldChar w:fldCharType="separate"/>
    </w:r>
    <w:r w:rsidR="002438AD">
      <w:rPr>
        <w:rFonts w:cs="Times New Roman"/>
        <w:b/>
        <w:bCs/>
        <w:noProof/>
        <w:szCs w:val="24"/>
        <w:lang w:val="en-US"/>
      </w:rPr>
      <w:t>Error! Use the Home tab to apply Címsor 1 to the text that you want to appear here.</w:t>
    </w:r>
    <w:r w:rsidRPr="004F5C1D">
      <w:rPr>
        <w:rFonts w:cs="Times New Roman"/>
        <w:szCs w:val="24"/>
      </w:rPr>
      <w:fldChar w:fldCharType="end"/>
    </w:r>
  </w:p>
  <w:p w14:paraId="39FD7EC4" w14:textId="77777777" w:rsidR="00846A29" w:rsidRDefault="00846A29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257C4" w14:textId="77777777" w:rsidR="00496501" w:rsidRDefault="00496501">
    <w:pPr>
      <w:pBdr>
        <w:bottom w:val="single" w:sz="6" w:space="1" w:color="auto"/>
      </w:pBdr>
    </w:pPr>
  </w:p>
  <w:p w14:paraId="36CDDA1D" w14:textId="77777777" w:rsidR="00496501" w:rsidRDefault="0049650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A328F"/>
    <w:multiLevelType w:val="hybridMultilevel"/>
    <w:tmpl w:val="30C42B28"/>
    <w:lvl w:ilvl="0" w:tplc="6C4E8D32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" w15:restartNumberingAfterBreak="0">
    <w:nsid w:val="48522291"/>
    <w:multiLevelType w:val="hybridMultilevel"/>
    <w:tmpl w:val="9A96F2E2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513178CE"/>
    <w:multiLevelType w:val="hybridMultilevel"/>
    <w:tmpl w:val="AC40A064"/>
    <w:lvl w:ilvl="0" w:tplc="3A5425F6">
      <w:start w:val="1"/>
      <w:numFmt w:val="bullet"/>
      <w:pStyle w:val="ListParagraph"/>
      <w:lvlText w:val="•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72C729E"/>
    <w:multiLevelType w:val="hybridMultilevel"/>
    <w:tmpl w:val="ADFAC132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1CB723B"/>
    <w:multiLevelType w:val="multilevel"/>
    <w:tmpl w:val="4D14690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Arial" w:hAnsi="Arial" w:hint="default"/>
        <w:b/>
        <w:i w:val="0"/>
        <w:sz w:val="24"/>
        <w:szCs w:val="24"/>
      </w:rPr>
    </w:lvl>
    <w:lvl w:ilvl="1">
      <w:start w:val="1"/>
      <w:numFmt w:val="decimal"/>
      <w:pStyle w:val="Heading2"/>
      <w:lvlText w:val="%1.%2."/>
      <w:lvlJc w:val="left"/>
      <w:pPr>
        <w:ind w:left="858" w:hanging="432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ascii="Arial" w:hAnsi="Arial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6FCB00C3"/>
    <w:multiLevelType w:val="hybridMultilevel"/>
    <w:tmpl w:val="C714FB8C"/>
    <w:lvl w:ilvl="0" w:tplc="D362D31E">
      <w:start w:val="1"/>
      <w:numFmt w:val="bullet"/>
      <w:lvlText w:val="•"/>
      <w:lvlJc w:val="left"/>
      <w:pPr>
        <w:ind w:left="10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0C0C18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5611CC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442E4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3204F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914407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6A192A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EC199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D6E2CE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75678D5"/>
    <w:multiLevelType w:val="hybridMultilevel"/>
    <w:tmpl w:val="C41E4B3E"/>
    <w:lvl w:ilvl="0" w:tplc="D362D31E">
      <w:start w:val="1"/>
      <w:numFmt w:val="bullet"/>
      <w:lvlText w:val="•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40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12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184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</w:abstractNum>
  <w:abstractNum w:abstractNumId="7" w15:restartNumberingAfterBreak="0">
    <w:nsid w:val="78A34860"/>
    <w:multiLevelType w:val="hybridMultilevel"/>
    <w:tmpl w:val="0980CF9E"/>
    <w:lvl w:ilvl="0" w:tplc="7A1030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7BF707CE"/>
    <w:multiLevelType w:val="hybridMultilevel"/>
    <w:tmpl w:val="42D66026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D3703A8"/>
    <w:multiLevelType w:val="hybridMultilevel"/>
    <w:tmpl w:val="FF8C243A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807631781">
    <w:abstractNumId w:val="4"/>
  </w:num>
  <w:num w:numId="2" w16cid:durableId="19567090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9637545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115994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76634520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3921724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7409545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18953116">
    <w:abstractNumId w:val="8"/>
  </w:num>
  <w:num w:numId="9" w16cid:durableId="185691870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92713733">
    <w:abstractNumId w:val="4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6572205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663579913">
    <w:abstractNumId w:val="5"/>
  </w:num>
  <w:num w:numId="13" w16cid:durableId="484201227">
    <w:abstractNumId w:val="3"/>
  </w:num>
  <w:num w:numId="14" w16cid:durableId="823354219">
    <w:abstractNumId w:val="6"/>
  </w:num>
  <w:num w:numId="15" w16cid:durableId="838303233">
    <w:abstractNumId w:val="2"/>
  </w:num>
  <w:num w:numId="16" w16cid:durableId="105272704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51298191">
    <w:abstractNumId w:val="1"/>
  </w:num>
  <w:num w:numId="18" w16cid:durableId="595987444">
    <w:abstractNumId w:val="9"/>
  </w:num>
  <w:num w:numId="19" w16cid:durableId="1695767858">
    <w:abstractNumId w:val="0"/>
  </w:num>
  <w:num w:numId="20" w16cid:durableId="189126243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activeWritingStyle w:appName="MSWord" w:lang="en-GB" w:vendorID="64" w:dllVersion="6" w:nlCheck="1" w:checkStyle="0"/>
  <w:activeWritingStyle w:appName="MSWord" w:lang="hu-HU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/>
  <w:attachedTemplate r:id="rId1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AwMTMxMbUwNDM1MDZW0lEKTi0uzszPAykwrQUAtm2ViCwAAAA="/>
  </w:docVars>
  <w:rsids>
    <w:rsidRoot w:val="00320651"/>
    <w:rsid w:val="00002147"/>
    <w:rsid w:val="0000314C"/>
    <w:rsid w:val="00007E45"/>
    <w:rsid w:val="00010065"/>
    <w:rsid w:val="000130CF"/>
    <w:rsid w:val="00015BCB"/>
    <w:rsid w:val="00020427"/>
    <w:rsid w:val="0002401E"/>
    <w:rsid w:val="000240C3"/>
    <w:rsid w:val="00024B56"/>
    <w:rsid w:val="00027F30"/>
    <w:rsid w:val="00032249"/>
    <w:rsid w:val="000325C8"/>
    <w:rsid w:val="00034CA0"/>
    <w:rsid w:val="00037367"/>
    <w:rsid w:val="00037D0C"/>
    <w:rsid w:val="00040044"/>
    <w:rsid w:val="000400E3"/>
    <w:rsid w:val="00042B01"/>
    <w:rsid w:val="00047387"/>
    <w:rsid w:val="00052CA3"/>
    <w:rsid w:val="0006322E"/>
    <w:rsid w:val="00066671"/>
    <w:rsid w:val="0006785B"/>
    <w:rsid w:val="00067B87"/>
    <w:rsid w:val="00070A85"/>
    <w:rsid w:val="000836AC"/>
    <w:rsid w:val="00084771"/>
    <w:rsid w:val="00086E45"/>
    <w:rsid w:val="00087915"/>
    <w:rsid w:val="00087FF8"/>
    <w:rsid w:val="00095C47"/>
    <w:rsid w:val="000A36CC"/>
    <w:rsid w:val="000A735E"/>
    <w:rsid w:val="000A798C"/>
    <w:rsid w:val="000B016E"/>
    <w:rsid w:val="000B3866"/>
    <w:rsid w:val="000B570C"/>
    <w:rsid w:val="000B5823"/>
    <w:rsid w:val="000B6B54"/>
    <w:rsid w:val="000B7B9F"/>
    <w:rsid w:val="000C2AAF"/>
    <w:rsid w:val="000C3675"/>
    <w:rsid w:val="000D09DC"/>
    <w:rsid w:val="000D2F68"/>
    <w:rsid w:val="000E0C4A"/>
    <w:rsid w:val="000E6C40"/>
    <w:rsid w:val="000E75A5"/>
    <w:rsid w:val="000F3DC9"/>
    <w:rsid w:val="000F52DE"/>
    <w:rsid w:val="000F5368"/>
    <w:rsid w:val="000F5390"/>
    <w:rsid w:val="000F7C00"/>
    <w:rsid w:val="001035A2"/>
    <w:rsid w:val="00111677"/>
    <w:rsid w:val="00111760"/>
    <w:rsid w:val="001154D3"/>
    <w:rsid w:val="00115DE0"/>
    <w:rsid w:val="0011609F"/>
    <w:rsid w:val="00124731"/>
    <w:rsid w:val="00130D03"/>
    <w:rsid w:val="00131A04"/>
    <w:rsid w:val="00140068"/>
    <w:rsid w:val="0014313F"/>
    <w:rsid w:val="00144016"/>
    <w:rsid w:val="00145993"/>
    <w:rsid w:val="00150EA8"/>
    <w:rsid w:val="00151591"/>
    <w:rsid w:val="00152E13"/>
    <w:rsid w:val="00154111"/>
    <w:rsid w:val="00155878"/>
    <w:rsid w:val="00155FEB"/>
    <w:rsid w:val="001572C0"/>
    <w:rsid w:val="00162CC9"/>
    <w:rsid w:val="00163323"/>
    <w:rsid w:val="00167166"/>
    <w:rsid w:val="00172A68"/>
    <w:rsid w:val="00173BFC"/>
    <w:rsid w:val="00174CDB"/>
    <w:rsid w:val="00181314"/>
    <w:rsid w:val="00183212"/>
    <w:rsid w:val="0019051B"/>
    <w:rsid w:val="00191D29"/>
    <w:rsid w:val="00193272"/>
    <w:rsid w:val="001A514C"/>
    <w:rsid w:val="001A611A"/>
    <w:rsid w:val="001A7988"/>
    <w:rsid w:val="001B4BF8"/>
    <w:rsid w:val="001B5117"/>
    <w:rsid w:val="001C0AA4"/>
    <w:rsid w:val="001C159C"/>
    <w:rsid w:val="001C26D6"/>
    <w:rsid w:val="001C49DA"/>
    <w:rsid w:val="001D07DD"/>
    <w:rsid w:val="001D1F22"/>
    <w:rsid w:val="001D400E"/>
    <w:rsid w:val="001D4024"/>
    <w:rsid w:val="001D79DC"/>
    <w:rsid w:val="001E02AD"/>
    <w:rsid w:val="001E1CEF"/>
    <w:rsid w:val="001E4B81"/>
    <w:rsid w:val="001E6A85"/>
    <w:rsid w:val="001E753C"/>
    <w:rsid w:val="001E7A59"/>
    <w:rsid w:val="001F1695"/>
    <w:rsid w:val="001F4070"/>
    <w:rsid w:val="001F414E"/>
    <w:rsid w:val="001F6A54"/>
    <w:rsid w:val="00202FE2"/>
    <w:rsid w:val="0020575C"/>
    <w:rsid w:val="0020745D"/>
    <w:rsid w:val="00210B59"/>
    <w:rsid w:val="00210FED"/>
    <w:rsid w:val="00214887"/>
    <w:rsid w:val="002200AE"/>
    <w:rsid w:val="002207FB"/>
    <w:rsid w:val="00222D0E"/>
    <w:rsid w:val="0022465E"/>
    <w:rsid w:val="002273BF"/>
    <w:rsid w:val="0022792F"/>
    <w:rsid w:val="00230391"/>
    <w:rsid w:val="00237A10"/>
    <w:rsid w:val="00237FAA"/>
    <w:rsid w:val="002400BB"/>
    <w:rsid w:val="002438AD"/>
    <w:rsid w:val="002457ED"/>
    <w:rsid w:val="00247D65"/>
    <w:rsid w:val="00250DAD"/>
    <w:rsid w:val="00252700"/>
    <w:rsid w:val="00252F4F"/>
    <w:rsid w:val="00253447"/>
    <w:rsid w:val="00265486"/>
    <w:rsid w:val="002671D5"/>
    <w:rsid w:val="002713F4"/>
    <w:rsid w:val="00271533"/>
    <w:rsid w:val="00273538"/>
    <w:rsid w:val="00274E32"/>
    <w:rsid w:val="00276BB3"/>
    <w:rsid w:val="002773E2"/>
    <w:rsid w:val="00280770"/>
    <w:rsid w:val="0028153A"/>
    <w:rsid w:val="00282ACF"/>
    <w:rsid w:val="002844C3"/>
    <w:rsid w:val="00287AB8"/>
    <w:rsid w:val="002905E4"/>
    <w:rsid w:val="0029098F"/>
    <w:rsid w:val="00291A15"/>
    <w:rsid w:val="002971DF"/>
    <w:rsid w:val="002A1C6A"/>
    <w:rsid w:val="002A2D2F"/>
    <w:rsid w:val="002B05BE"/>
    <w:rsid w:val="002B0F75"/>
    <w:rsid w:val="002B1A2A"/>
    <w:rsid w:val="002C00D3"/>
    <w:rsid w:val="002C0E59"/>
    <w:rsid w:val="002C145E"/>
    <w:rsid w:val="002C3117"/>
    <w:rsid w:val="002C7918"/>
    <w:rsid w:val="002C7A9F"/>
    <w:rsid w:val="002D566A"/>
    <w:rsid w:val="002E1A1B"/>
    <w:rsid w:val="002E4E38"/>
    <w:rsid w:val="002F016A"/>
    <w:rsid w:val="002F063A"/>
    <w:rsid w:val="002F1935"/>
    <w:rsid w:val="003011AD"/>
    <w:rsid w:val="003101D0"/>
    <w:rsid w:val="00314659"/>
    <w:rsid w:val="003146A9"/>
    <w:rsid w:val="003149DB"/>
    <w:rsid w:val="0031548F"/>
    <w:rsid w:val="003163FB"/>
    <w:rsid w:val="00317F72"/>
    <w:rsid w:val="00320651"/>
    <w:rsid w:val="00321217"/>
    <w:rsid w:val="0032473A"/>
    <w:rsid w:val="00324C38"/>
    <w:rsid w:val="00325220"/>
    <w:rsid w:val="00326CEF"/>
    <w:rsid w:val="003313AA"/>
    <w:rsid w:val="0033258A"/>
    <w:rsid w:val="00335A40"/>
    <w:rsid w:val="00337F97"/>
    <w:rsid w:val="00342027"/>
    <w:rsid w:val="00344A0B"/>
    <w:rsid w:val="0034555B"/>
    <w:rsid w:val="00354085"/>
    <w:rsid w:val="00354817"/>
    <w:rsid w:val="003601AC"/>
    <w:rsid w:val="0036032A"/>
    <w:rsid w:val="00360BD6"/>
    <w:rsid w:val="00362834"/>
    <w:rsid w:val="00366887"/>
    <w:rsid w:val="0036775F"/>
    <w:rsid w:val="00367924"/>
    <w:rsid w:val="00367AFA"/>
    <w:rsid w:val="00373D9A"/>
    <w:rsid w:val="00374F39"/>
    <w:rsid w:val="003818F8"/>
    <w:rsid w:val="003820B2"/>
    <w:rsid w:val="00383ABA"/>
    <w:rsid w:val="00384496"/>
    <w:rsid w:val="00384B77"/>
    <w:rsid w:val="00384D5F"/>
    <w:rsid w:val="0038751C"/>
    <w:rsid w:val="00387592"/>
    <w:rsid w:val="0039051D"/>
    <w:rsid w:val="00391F50"/>
    <w:rsid w:val="003927FB"/>
    <w:rsid w:val="0039309C"/>
    <w:rsid w:val="003936A0"/>
    <w:rsid w:val="00395857"/>
    <w:rsid w:val="00397125"/>
    <w:rsid w:val="003A47C7"/>
    <w:rsid w:val="003A5EC2"/>
    <w:rsid w:val="003A7E63"/>
    <w:rsid w:val="003B110A"/>
    <w:rsid w:val="003B2BFD"/>
    <w:rsid w:val="003B574C"/>
    <w:rsid w:val="003B5C87"/>
    <w:rsid w:val="003B6230"/>
    <w:rsid w:val="003B71D8"/>
    <w:rsid w:val="003B7FA8"/>
    <w:rsid w:val="003C269A"/>
    <w:rsid w:val="003C544B"/>
    <w:rsid w:val="003C6342"/>
    <w:rsid w:val="003C6A27"/>
    <w:rsid w:val="003D2768"/>
    <w:rsid w:val="003D3289"/>
    <w:rsid w:val="003E08DE"/>
    <w:rsid w:val="003E5356"/>
    <w:rsid w:val="003F098B"/>
    <w:rsid w:val="003F575C"/>
    <w:rsid w:val="003F6762"/>
    <w:rsid w:val="003F7CF0"/>
    <w:rsid w:val="004006C4"/>
    <w:rsid w:val="00401B01"/>
    <w:rsid w:val="004037A5"/>
    <w:rsid w:val="00403AE4"/>
    <w:rsid w:val="0040445F"/>
    <w:rsid w:val="004103E2"/>
    <w:rsid w:val="00411266"/>
    <w:rsid w:val="004157C3"/>
    <w:rsid w:val="004173CE"/>
    <w:rsid w:val="00420CF2"/>
    <w:rsid w:val="00421386"/>
    <w:rsid w:val="00421DE8"/>
    <w:rsid w:val="00421E3D"/>
    <w:rsid w:val="004236AD"/>
    <w:rsid w:val="00424889"/>
    <w:rsid w:val="00425990"/>
    <w:rsid w:val="00426AB8"/>
    <w:rsid w:val="004305A6"/>
    <w:rsid w:val="00433693"/>
    <w:rsid w:val="0043471A"/>
    <w:rsid w:val="00437B2A"/>
    <w:rsid w:val="0044736B"/>
    <w:rsid w:val="0045047B"/>
    <w:rsid w:val="004514F3"/>
    <w:rsid w:val="00456728"/>
    <w:rsid w:val="00457C1F"/>
    <w:rsid w:val="004637A0"/>
    <w:rsid w:val="00467F90"/>
    <w:rsid w:val="004828E2"/>
    <w:rsid w:val="0048745E"/>
    <w:rsid w:val="004902EA"/>
    <w:rsid w:val="0049159B"/>
    <w:rsid w:val="004955A1"/>
    <w:rsid w:val="0049620D"/>
    <w:rsid w:val="00496501"/>
    <w:rsid w:val="004A1FA9"/>
    <w:rsid w:val="004A2289"/>
    <w:rsid w:val="004A2ACF"/>
    <w:rsid w:val="004A3624"/>
    <w:rsid w:val="004B05C5"/>
    <w:rsid w:val="004B0EFB"/>
    <w:rsid w:val="004B208C"/>
    <w:rsid w:val="004B3D1C"/>
    <w:rsid w:val="004B4167"/>
    <w:rsid w:val="004B4394"/>
    <w:rsid w:val="004B43CF"/>
    <w:rsid w:val="004B61F3"/>
    <w:rsid w:val="004C0DD6"/>
    <w:rsid w:val="004C1F4A"/>
    <w:rsid w:val="004C4C4A"/>
    <w:rsid w:val="004D0748"/>
    <w:rsid w:val="004D0E6F"/>
    <w:rsid w:val="004D1486"/>
    <w:rsid w:val="004D1669"/>
    <w:rsid w:val="004D4C4C"/>
    <w:rsid w:val="004D6E56"/>
    <w:rsid w:val="004E0302"/>
    <w:rsid w:val="004E3206"/>
    <w:rsid w:val="004E4A49"/>
    <w:rsid w:val="004E66F0"/>
    <w:rsid w:val="004F0CE1"/>
    <w:rsid w:val="004F25C3"/>
    <w:rsid w:val="004F4BFD"/>
    <w:rsid w:val="004F5C1D"/>
    <w:rsid w:val="004F5F4D"/>
    <w:rsid w:val="004F6B12"/>
    <w:rsid w:val="004F7138"/>
    <w:rsid w:val="0050128E"/>
    <w:rsid w:val="00505CF8"/>
    <w:rsid w:val="00511278"/>
    <w:rsid w:val="00511E3A"/>
    <w:rsid w:val="00524338"/>
    <w:rsid w:val="005246A6"/>
    <w:rsid w:val="00527543"/>
    <w:rsid w:val="0053200E"/>
    <w:rsid w:val="00532058"/>
    <w:rsid w:val="005321E2"/>
    <w:rsid w:val="00533D73"/>
    <w:rsid w:val="0053734B"/>
    <w:rsid w:val="00541347"/>
    <w:rsid w:val="00550331"/>
    <w:rsid w:val="00550882"/>
    <w:rsid w:val="00550A2D"/>
    <w:rsid w:val="00553A07"/>
    <w:rsid w:val="00555655"/>
    <w:rsid w:val="00561F74"/>
    <w:rsid w:val="00562170"/>
    <w:rsid w:val="005629CE"/>
    <w:rsid w:val="00563DB2"/>
    <w:rsid w:val="00570665"/>
    <w:rsid w:val="00572DF2"/>
    <w:rsid w:val="0058135A"/>
    <w:rsid w:val="00583CAA"/>
    <w:rsid w:val="0058706F"/>
    <w:rsid w:val="00587BE5"/>
    <w:rsid w:val="005908B3"/>
    <w:rsid w:val="00592D5F"/>
    <w:rsid w:val="005956DE"/>
    <w:rsid w:val="005959B0"/>
    <w:rsid w:val="005A15E9"/>
    <w:rsid w:val="005A1BE2"/>
    <w:rsid w:val="005A2A99"/>
    <w:rsid w:val="005C1886"/>
    <w:rsid w:val="005C1FA9"/>
    <w:rsid w:val="005C367A"/>
    <w:rsid w:val="005C52C1"/>
    <w:rsid w:val="005C5E80"/>
    <w:rsid w:val="005C6277"/>
    <w:rsid w:val="005E1933"/>
    <w:rsid w:val="005E3250"/>
    <w:rsid w:val="005E5D69"/>
    <w:rsid w:val="005E5E64"/>
    <w:rsid w:val="005F1CD9"/>
    <w:rsid w:val="005F2FDD"/>
    <w:rsid w:val="006012E6"/>
    <w:rsid w:val="00603222"/>
    <w:rsid w:val="006050C2"/>
    <w:rsid w:val="00606210"/>
    <w:rsid w:val="0060637E"/>
    <w:rsid w:val="006069BF"/>
    <w:rsid w:val="006077A3"/>
    <w:rsid w:val="0061041C"/>
    <w:rsid w:val="00611866"/>
    <w:rsid w:val="006120CC"/>
    <w:rsid w:val="0061744A"/>
    <w:rsid w:val="006256D4"/>
    <w:rsid w:val="006258E7"/>
    <w:rsid w:val="00630CEE"/>
    <w:rsid w:val="00630EFF"/>
    <w:rsid w:val="006328E7"/>
    <w:rsid w:val="00632BC7"/>
    <w:rsid w:val="00632D14"/>
    <w:rsid w:val="00633303"/>
    <w:rsid w:val="00633B30"/>
    <w:rsid w:val="00633E0D"/>
    <w:rsid w:val="00635CB9"/>
    <w:rsid w:val="00641971"/>
    <w:rsid w:val="006446D3"/>
    <w:rsid w:val="00646B78"/>
    <w:rsid w:val="00647545"/>
    <w:rsid w:val="00650D7F"/>
    <w:rsid w:val="00651437"/>
    <w:rsid w:val="00653834"/>
    <w:rsid w:val="00655654"/>
    <w:rsid w:val="0065611E"/>
    <w:rsid w:val="00663BB9"/>
    <w:rsid w:val="00666D1F"/>
    <w:rsid w:val="0067076F"/>
    <w:rsid w:val="006728FF"/>
    <w:rsid w:val="00673F75"/>
    <w:rsid w:val="00674F6E"/>
    <w:rsid w:val="006751E1"/>
    <w:rsid w:val="00675AB8"/>
    <w:rsid w:val="00682D68"/>
    <w:rsid w:val="00682DA4"/>
    <w:rsid w:val="00687DF0"/>
    <w:rsid w:val="00690423"/>
    <w:rsid w:val="00696AB3"/>
    <w:rsid w:val="00696BE4"/>
    <w:rsid w:val="006A5863"/>
    <w:rsid w:val="006B29E6"/>
    <w:rsid w:val="006B3EC9"/>
    <w:rsid w:val="006C5558"/>
    <w:rsid w:val="006C7AE9"/>
    <w:rsid w:val="006D050F"/>
    <w:rsid w:val="006D08A0"/>
    <w:rsid w:val="006D484D"/>
    <w:rsid w:val="006D647D"/>
    <w:rsid w:val="006D68A0"/>
    <w:rsid w:val="006D6B6C"/>
    <w:rsid w:val="006D6DFA"/>
    <w:rsid w:val="006E17E0"/>
    <w:rsid w:val="006E4100"/>
    <w:rsid w:val="006F15D5"/>
    <w:rsid w:val="006F2BAB"/>
    <w:rsid w:val="006F6633"/>
    <w:rsid w:val="006F68FB"/>
    <w:rsid w:val="006F6E7C"/>
    <w:rsid w:val="00700033"/>
    <w:rsid w:val="00704029"/>
    <w:rsid w:val="00706B14"/>
    <w:rsid w:val="0070727A"/>
    <w:rsid w:val="00712E95"/>
    <w:rsid w:val="0071420A"/>
    <w:rsid w:val="00720CF6"/>
    <w:rsid w:val="00727020"/>
    <w:rsid w:val="00727754"/>
    <w:rsid w:val="00730D44"/>
    <w:rsid w:val="007335A8"/>
    <w:rsid w:val="007361BE"/>
    <w:rsid w:val="007374C7"/>
    <w:rsid w:val="007400B8"/>
    <w:rsid w:val="007411F2"/>
    <w:rsid w:val="00741B68"/>
    <w:rsid w:val="00741E9D"/>
    <w:rsid w:val="0074214C"/>
    <w:rsid w:val="00744757"/>
    <w:rsid w:val="0074795E"/>
    <w:rsid w:val="00750D1C"/>
    <w:rsid w:val="007605EE"/>
    <w:rsid w:val="00761FB3"/>
    <w:rsid w:val="00762E8C"/>
    <w:rsid w:val="00764FF6"/>
    <w:rsid w:val="00766717"/>
    <w:rsid w:val="00766880"/>
    <w:rsid w:val="00771B5F"/>
    <w:rsid w:val="00773102"/>
    <w:rsid w:val="00774708"/>
    <w:rsid w:val="00783019"/>
    <w:rsid w:val="0078604B"/>
    <w:rsid w:val="007914CC"/>
    <w:rsid w:val="00791A38"/>
    <w:rsid w:val="00791D1B"/>
    <w:rsid w:val="0079735D"/>
    <w:rsid w:val="007A2E79"/>
    <w:rsid w:val="007A3A8D"/>
    <w:rsid w:val="007A3E9A"/>
    <w:rsid w:val="007A5D64"/>
    <w:rsid w:val="007B1C3C"/>
    <w:rsid w:val="007B3D26"/>
    <w:rsid w:val="007B5519"/>
    <w:rsid w:val="007D1284"/>
    <w:rsid w:val="007D2318"/>
    <w:rsid w:val="007E0693"/>
    <w:rsid w:val="007E20C1"/>
    <w:rsid w:val="007E7C40"/>
    <w:rsid w:val="007F7534"/>
    <w:rsid w:val="008021BA"/>
    <w:rsid w:val="00804679"/>
    <w:rsid w:val="008058B6"/>
    <w:rsid w:val="00807126"/>
    <w:rsid w:val="00807CF0"/>
    <w:rsid w:val="00811ADF"/>
    <w:rsid w:val="0082090D"/>
    <w:rsid w:val="00824FEF"/>
    <w:rsid w:val="0082775C"/>
    <w:rsid w:val="0083002B"/>
    <w:rsid w:val="0083004D"/>
    <w:rsid w:val="008361E4"/>
    <w:rsid w:val="008367ED"/>
    <w:rsid w:val="00837A23"/>
    <w:rsid w:val="00842554"/>
    <w:rsid w:val="00844EBF"/>
    <w:rsid w:val="00845F19"/>
    <w:rsid w:val="00846A29"/>
    <w:rsid w:val="0085127A"/>
    <w:rsid w:val="00851FD5"/>
    <w:rsid w:val="00854825"/>
    <w:rsid w:val="008554DC"/>
    <w:rsid w:val="00855A43"/>
    <w:rsid w:val="00856A01"/>
    <w:rsid w:val="0086173E"/>
    <w:rsid w:val="00862195"/>
    <w:rsid w:val="008639CE"/>
    <w:rsid w:val="00865DBE"/>
    <w:rsid w:val="00866463"/>
    <w:rsid w:val="00877E34"/>
    <w:rsid w:val="008805BD"/>
    <w:rsid w:val="008808AD"/>
    <w:rsid w:val="00883C24"/>
    <w:rsid w:val="00892413"/>
    <w:rsid w:val="00894FE2"/>
    <w:rsid w:val="00895B09"/>
    <w:rsid w:val="008A1D10"/>
    <w:rsid w:val="008A7020"/>
    <w:rsid w:val="008B0BC1"/>
    <w:rsid w:val="008B2567"/>
    <w:rsid w:val="008B5BDC"/>
    <w:rsid w:val="008B7EA5"/>
    <w:rsid w:val="008C285C"/>
    <w:rsid w:val="008D24E0"/>
    <w:rsid w:val="008D2C54"/>
    <w:rsid w:val="008D3589"/>
    <w:rsid w:val="008D4836"/>
    <w:rsid w:val="008D7904"/>
    <w:rsid w:val="008E1524"/>
    <w:rsid w:val="008E3105"/>
    <w:rsid w:val="008E3557"/>
    <w:rsid w:val="008E3A41"/>
    <w:rsid w:val="008E5BBC"/>
    <w:rsid w:val="008F2A06"/>
    <w:rsid w:val="008F4D99"/>
    <w:rsid w:val="008F6042"/>
    <w:rsid w:val="008F621C"/>
    <w:rsid w:val="008F71AE"/>
    <w:rsid w:val="00900D80"/>
    <w:rsid w:val="00902321"/>
    <w:rsid w:val="00903116"/>
    <w:rsid w:val="009054FF"/>
    <w:rsid w:val="00906D47"/>
    <w:rsid w:val="00910A8E"/>
    <w:rsid w:val="00910F42"/>
    <w:rsid w:val="009119C3"/>
    <w:rsid w:val="00912784"/>
    <w:rsid w:val="0091475E"/>
    <w:rsid w:val="009214BA"/>
    <w:rsid w:val="00923090"/>
    <w:rsid w:val="00924292"/>
    <w:rsid w:val="00933CB3"/>
    <w:rsid w:val="009347ED"/>
    <w:rsid w:val="00934D00"/>
    <w:rsid w:val="00941164"/>
    <w:rsid w:val="00941E6B"/>
    <w:rsid w:val="00942557"/>
    <w:rsid w:val="009436A7"/>
    <w:rsid w:val="00945528"/>
    <w:rsid w:val="00951E7A"/>
    <w:rsid w:val="00954AF9"/>
    <w:rsid w:val="00955398"/>
    <w:rsid w:val="00955B9F"/>
    <w:rsid w:val="009564D5"/>
    <w:rsid w:val="00960FA5"/>
    <w:rsid w:val="009659FA"/>
    <w:rsid w:val="0097191C"/>
    <w:rsid w:val="0097638D"/>
    <w:rsid w:val="009820CE"/>
    <w:rsid w:val="009823AA"/>
    <w:rsid w:val="00991B72"/>
    <w:rsid w:val="00991BDE"/>
    <w:rsid w:val="00991C34"/>
    <w:rsid w:val="00992E2A"/>
    <w:rsid w:val="009944F1"/>
    <w:rsid w:val="009945E3"/>
    <w:rsid w:val="00997359"/>
    <w:rsid w:val="00997BED"/>
    <w:rsid w:val="009A16F1"/>
    <w:rsid w:val="009A23B0"/>
    <w:rsid w:val="009A2EEA"/>
    <w:rsid w:val="009A30DC"/>
    <w:rsid w:val="009A5EEE"/>
    <w:rsid w:val="009A7B29"/>
    <w:rsid w:val="009B3F65"/>
    <w:rsid w:val="009B5BCE"/>
    <w:rsid w:val="009C1B73"/>
    <w:rsid w:val="009C42CB"/>
    <w:rsid w:val="009C7A4F"/>
    <w:rsid w:val="009D23F0"/>
    <w:rsid w:val="009D2E35"/>
    <w:rsid w:val="009D41C2"/>
    <w:rsid w:val="009D4B20"/>
    <w:rsid w:val="009D73BC"/>
    <w:rsid w:val="009E028B"/>
    <w:rsid w:val="009E282F"/>
    <w:rsid w:val="009E5FA0"/>
    <w:rsid w:val="009E6550"/>
    <w:rsid w:val="009E6C6E"/>
    <w:rsid w:val="009F025B"/>
    <w:rsid w:val="009F084A"/>
    <w:rsid w:val="009F0CCA"/>
    <w:rsid w:val="009F2398"/>
    <w:rsid w:val="009F3C5B"/>
    <w:rsid w:val="009F4BA3"/>
    <w:rsid w:val="00A00A6A"/>
    <w:rsid w:val="00A02AD6"/>
    <w:rsid w:val="00A02FEA"/>
    <w:rsid w:val="00A05A60"/>
    <w:rsid w:val="00A0633A"/>
    <w:rsid w:val="00A0731D"/>
    <w:rsid w:val="00A12C5E"/>
    <w:rsid w:val="00A15BBD"/>
    <w:rsid w:val="00A15CAA"/>
    <w:rsid w:val="00A1645F"/>
    <w:rsid w:val="00A20A67"/>
    <w:rsid w:val="00A239CA"/>
    <w:rsid w:val="00A3234C"/>
    <w:rsid w:val="00A3331D"/>
    <w:rsid w:val="00A37746"/>
    <w:rsid w:val="00A4267D"/>
    <w:rsid w:val="00A47A51"/>
    <w:rsid w:val="00A52033"/>
    <w:rsid w:val="00A52B3F"/>
    <w:rsid w:val="00A538E1"/>
    <w:rsid w:val="00A552A4"/>
    <w:rsid w:val="00A61EAB"/>
    <w:rsid w:val="00A657FB"/>
    <w:rsid w:val="00A67179"/>
    <w:rsid w:val="00A70D45"/>
    <w:rsid w:val="00A720E8"/>
    <w:rsid w:val="00A75AB2"/>
    <w:rsid w:val="00A76AA2"/>
    <w:rsid w:val="00A778C3"/>
    <w:rsid w:val="00A812A2"/>
    <w:rsid w:val="00A869AC"/>
    <w:rsid w:val="00A93D41"/>
    <w:rsid w:val="00AA4306"/>
    <w:rsid w:val="00AA46C9"/>
    <w:rsid w:val="00AB22BA"/>
    <w:rsid w:val="00AB2AA8"/>
    <w:rsid w:val="00AC4E74"/>
    <w:rsid w:val="00AD1F13"/>
    <w:rsid w:val="00AD2E35"/>
    <w:rsid w:val="00AE1401"/>
    <w:rsid w:val="00AE14AD"/>
    <w:rsid w:val="00AF32E9"/>
    <w:rsid w:val="00AF3B2F"/>
    <w:rsid w:val="00B04326"/>
    <w:rsid w:val="00B04A67"/>
    <w:rsid w:val="00B06638"/>
    <w:rsid w:val="00B13209"/>
    <w:rsid w:val="00B1348F"/>
    <w:rsid w:val="00B13EE3"/>
    <w:rsid w:val="00B140E2"/>
    <w:rsid w:val="00B1501F"/>
    <w:rsid w:val="00B26C88"/>
    <w:rsid w:val="00B26F3B"/>
    <w:rsid w:val="00B272F6"/>
    <w:rsid w:val="00B30289"/>
    <w:rsid w:val="00B303FD"/>
    <w:rsid w:val="00B3287F"/>
    <w:rsid w:val="00B35A4D"/>
    <w:rsid w:val="00B36958"/>
    <w:rsid w:val="00B429E8"/>
    <w:rsid w:val="00B45CAE"/>
    <w:rsid w:val="00B472A7"/>
    <w:rsid w:val="00B52FFD"/>
    <w:rsid w:val="00B54CEC"/>
    <w:rsid w:val="00B559A8"/>
    <w:rsid w:val="00B57ABB"/>
    <w:rsid w:val="00B57DEF"/>
    <w:rsid w:val="00B6236B"/>
    <w:rsid w:val="00B628BD"/>
    <w:rsid w:val="00B64A04"/>
    <w:rsid w:val="00B64CCC"/>
    <w:rsid w:val="00B65105"/>
    <w:rsid w:val="00B66B8E"/>
    <w:rsid w:val="00B67836"/>
    <w:rsid w:val="00B72392"/>
    <w:rsid w:val="00B7768F"/>
    <w:rsid w:val="00B82339"/>
    <w:rsid w:val="00B83600"/>
    <w:rsid w:val="00B836D7"/>
    <w:rsid w:val="00B83979"/>
    <w:rsid w:val="00B83DDE"/>
    <w:rsid w:val="00B84CB4"/>
    <w:rsid w:val="00B85814"/>
    <w:rsid w:val="00B86C1A"/>
    <w:rsid w:val="00B878F9"/>
    <w:rsid w:val="00B91755"/>
    <w:rsid w:val="00B92FB3"/>
    <w:rsid w:val="00B93FC8"/>
    <w:rsid w:val="00B952A6"/>
    <w:rsid w:val="00B979F0"/>
    <w:rsid w:val="00BA0BCA"/>
    <w:rsid w:val="00BA4C08"/>
    <w:rsid w:val="00BA4DFB"/>
    <w:rsid w:val="00BA7D91"/>
    <w:rsid w:val="00BB17D9"/>
    <w:rsid w:val="00BB5F68"/>
    <w:rsid w:val="00BB62BD"/>
    <w:rsid w:val="00BB7D84"/>
    <w:rsid w:val="00BC27AE"/>
    <w:rsid w:val="00BC7E19"/>
    <w:rsid w:val="00BD14AC"/>
    <w:rsid w:val="00BD59E5"/>
    <w:rsid w:val="00BD79DA"/>
    <w:rsid w:val="00BE2CE8"/>
    <w:rsid w:val="00BE5F9D"/>
    <w:rsid w:val="00BE765A"/>
    <w:rsid w:val="00BF345C"/>
    <w:rsid w:val="00BF459C"/>
    <w:rsid w:val="00C023DC"/>
    <w:rsid w:val="00C02E02"/>
    <w:rsid w:val="00C0458D"/>
    <w:rsid w:val="00C118EE"/>
    <w:rsid w:val="00C11998"/>
    <w:rsid w:val="00C14806"/>
    <w:rsid w:val="00C210D4"/>
    <w:rsid w:val="00C23A3D"/>
    <w:rsid w:val="00C352CD"/>
    <w:rsid w:val="00C355CF"/>
    <w:rsid w:val="00C44D58"/>
    <w:rsid w:val="00C51804"/>
    <w:rsid w:val="00C55CD0"/>
    <w:rsid w:val="00C57EDF"/>
    <w:rsid w:val="00C656EE"/>
    <w:rsid w:val="00C7027C"/>
    <w:rsid w:val="00C741A3"/>
    <w:rsid w:val="00C77E82"/>
    <w:rsid w:val="00C77F55"/>
    <w:rsid w:val="00C84D01"/>
    <w:rsid w:val="00C8612B"/>
    <w:rsid w:val="00C8677E"/>
    <w:rsid w:val="00C86B1C"/>
    <w:rsid w:val="00C90A39"/>
    <w:rsid w:val="00C92A11"/>
    <w:rsid w:val="00C939A8"/>
    <w:rsid w:val="00C94D9B"/>
    <w:rsid w:val="00CA3046"/>
    <w:rsid w:val="00CA5F8B"/>
    <w:rsid w:val="00CB1451"/>
    <w:rsid w:val="00CB2667"/>
    <w:rsid w:val="00CB2F14"/>
    <w:rsid w:val="00CB4375"/>
    <w:rsid w:val="00CB55DA"/>
    <w:rsid w:val="00CB582A"/>
    <w:rsid w:val="00CC0568"/>
    <w:rsid w:val="00CC6366"/>
    <w:rsid w:val="00CD63FA"/>
    <w:rsid w:val="00CE1C25"/>
    <w:rsid w:val="00CE3AE0"/>
    <w:rsid w:val="00CF2C39"/>
    <w:rsid w:val="00CF499E"/>
    <w:rsid w:val="00CF5104"/>
    <w:rsid w:val="00D0099B"/>
    <w:rsid w:val="00D02435"/>
    <w:rsid w:val="00D034AE"/>
    <w:rsid w:val="00D03594"/>
    <w:rsid w:val="00D041D0"/>
    <w:rsid w:val="00D05B7E"/>
    <w:rsid w:val="00D0774B"/>
    <w:rsid w:val="00D0798F"/>
    <w:rsid w:val="00D168A3"/>
    <w:rsid w:val="00D16903"/>
    <w:rsid w:val="00D16E1F"/>
    <w:rsid w:val="00D209FE"/>
    <w:rsid w:val="00D23FAA"/>
    <w:rsid w:val="00D304D0"/>
    <w:rsid w:val="00D307A8"/>
    <w:rsid w:val="00D32D50"/>
    <w:rsid w:val="00D376B8"/>
    <w:rsid w:val="00D4014E"/>
    <w:rsid w:val="00D41BAC"/>
    <w:rsid w:val="00D43411"/>
    <w:rsid w:val="00D43418"/>
    <w:rsid w:val="00D52437"/>
    <w:rsid w:val="00D52821"/>
    <w:rsid w:val="00D542A0"/>
    <w:rsid w:val="00D56630"/>
    <w:rsid w:val="00D56BE4"/>
    <w:rsid w:val="00D6645A"/>
    <w:rsid w:val="00D8579B"/>
    <w:rsid w:val="00D952DA"/>
    <w:rsid w:val="00D95B1C"/>
    <w:rsid w:val="00DA2C20"/>
    <w:rsid w:val="00DA2C88"/>
    <w:rsid w:val="00DA3A0B"/>
    <w:rsid w:val="00DA4CFC"/>
    <w:rsid w:val="00DA5898"/>
    <w:rsid w:val="00DA5904"/>
    <w:rsid w:val="00DA74D0"/>
    <w:rsid w:val="00DB1B8E"/>
    <w:rsid w:val="00DB1F4E"/>
    <w:rsid w:val="00DB36A3"/>
    <w:rsid w:val="00DB4374"/>
    <w:rsid w:val="00DB6FAA"/>
    <w:rsid w:val="00DC2175"/>
    <w:rsid w:val="00DD35E6"/>
    <w:rsid w:val="00DD47AC"/>
    <w:rsid w:val="00DD5D06"/>
    <w:rsid w:val="00DD7B11"/>
    <w:rsid w:val="00DE0E1B"/>
    <w:rsid w:val="00DE37D0"/>
    <w:rsid w:val="00DF1ABF"/>
    <w:rsid w:val="00DF2021"/>
    <w:rsid w:val="00DF2A55"/>
    <w:rsid w:val="00DF6AE8"/>
    <w:rsid w:val="00E00105"/>
    <w:rsid w:val="00E03F42"/>
    <w:rsid w:val="00E07F37"/>
    <w:rsid w:val="00E21B53"/>
    <w:rsid w:val="00E237FB"/>
    <w:rsid w:val="00E24F03"/>
    <w:rsid w:val="00E36E0A"/>
    <w:rsid w:val="00E37E8C"/>
    <w:rsid w:val="00E44C57"/>
    <w:rsid w:val="00E452E4"/>
    <w:rsid w:val="00E45C10"/>
    <w:rsid w:val="00E465BC"/>
    <w:rsid w:val="00E468DC"/>
    <w:rsid w:val="00E46D4A"/>
    <w:rsid w:val="00E51936"/>
    <w:rsid w:val="00E52AF8"/>
    <w:rsid w:val="00E56FCE"/>
    <w:rsid w:val="00E57B8E"/>
    <w:rsid w:val="00E60961"/>
    <w:rsid w:val="00E65C38"/>
    <w:rsid w:val="00E6602D"/>
    <w:rsid w:val="00E66DE0"/>
    <w:rsid w:val="00E67F8F"/>
    <w:rsid w:val="00E76FE1"/>
    <w:rsid w:val="00E82B73"/>
    <w:rsid w:val="00E83FB4"/>
    <w:rsid w:val="00E84513"/>
    <w:rsid w:val="00E84BB2"/>
    <w:rsid w:val="00E87918"/>
    <w:rsid w:val="00E91A87"/>
    <w:rsid w:val="00E931D5"/>
    <w:rsid w:val="00E94F41"/>
    <w:rsid w:val="00E95693"/>
    <w:rsid w:val="00EA0AEE"/>
    <w:rsid w:val="00EA3319"/>
    <w:rsid w:val="00EA518F"/>
    <w:rsid w:val="00EA5C25"/>
    <w:rsid w:val="00EA67B6"/>
    <w:rsid w:val="00EB1AB1"/>
    <w:rsid w:val="00EB296C"/>
    <w:rsid w:val="00EB71D7"/>
    <w:rsid w:val="00EB7737"/>
    <w:rsid w:val="00EC0ABA"/>
    <w:rsid w:val="00EC65D0"/>
    <w:rsid w:val="00EC7547"/>
    <w:rsid w:val="00ED1AB0"/>
    <w:rsid w:val="00EE0873"/>
    <w:rsid w:val="00EE20DC"/>
    <w:rsid w:val="00EE7D99"/>
    <w:rsid w:val="00EF250F"/>
    <w:rsid w:val="00EF613D"/>
    <w:rsid w:val="00EF6CAA"/>
    <w:rsid w:val="00F0149E"/>
    <w:rsid w:val="00F02D41"/>
    <w:rsid w:val="00F070C8"/>
    <w:rsid w:val="00F10725"/>
    <w:rsid w:val="00F128D5"/>
    <w:rsid w:val="00F1411D"/>
    <w:rsid w:val="00F1552A"/>
    <w:rsid w:val="00F22239"/>
    <w:rsid w:val="00F24CE8"/>
    <w:rsid w:val="00F32BB9"/>
    <w:rsid w:val="00F3306B"/>
    <w:rsid w:val="00F37487"/>
    <w:rsid w:val="00F4059F"/>
    <w:rsid w:val="00F43180"/>
    <w:rsid w:val="00F441C4"/>
    <w:rsid w:val="00F45561"/>
    <w:rsid w:val="00F46A0B"/>
    <w:rsid w:val="00F46FD9"/>
    <w:rsid w:val="00F476F8"/>
    <w:rsid w:val="00F50670"/>
    <w:rsid w:val="00F50CAE"/>
    <w:rsid w:val="00F515D6"/>
    <w:rsid w:val="00F53608"/>
    <w:rsid w:val="00F544F9"/>
    <w:rsid w:val="00F54678"/>
    <w:rsid w:val="00F54B3F"/>
    <w:rsid w:val="00F60354"/>
    <w:rsid w:val="00F66D83"/>
    <w:rsid w:val="00F67808"/>
    <w:rsid w:val="00F72D76"/>
    <w:rsid w:val="00F74DF7"/>
    <w:rsid w:val="00F76995"/>
    <w:rsid w:val="00F819E1"/>
    <w:rsid w:val="00F82A60"/>
    <w:rsid w:val="00F83769"/>
    <w:rsid w:val="00F85208"/>
    <w:rsid w:val="00F853D5"/>
    <w:rsid w:val="00F92922"/>
    <w:rsid w:val="00F93E79"/>
    <w:rsid w:val="00FA0E8E"/>
    <w:rsid w:val="00FA1347"/>
    <w:rsid w:val="00FA2D64"/>
    <w:rsid w:val="00FA3157"/>
    <w:rsid w:val="00FA4B8E"/>
    <w:rsid w:val="00FA4F71"/>
    <w:rsid w:val="00FB0D57"/>
    <w:rsid w:val="00FB3049"/>
    <w:rsid w:val="00FC0582"/>
    <w:rsid w:val="00FC28E3"/>
    <w:rsid w:val="00FC44E7"/>
    <w:rsid w:val="00FD106F"/>
    <w:rsid w:val="00FD3037"/>
    <w:rsid w:val="00FD4A22"/>
    <w:rsid w:val="00FE2684"/>
    <w:rsid w:val="00FF0F87"/>
    <w:rsid w:val="00FF14E7"/>
    <w:rsid w:val="00FF2473"/>
    <w:rsid w:val="00FF305E"/>
    <w:rsid w:val="00FF62D5"/>
    <w:rsid w:val="00FF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72FD91"/>
  <w15:chartTrackingRefBased/>
  <w15:docId w15:val="{F69B52A8-3D63-4F95-9F5B-7F08EDDD6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CAA"/>
    <w:pPr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Firstparagraph"/>
    <w:link w:val="Heading1Char"/>
    <w:uiPriority w:val="9"/>
    <w:qFormat/>
    <w:rsid w:val="00690423"/>
    <w:pPr>
      <w:keepNext/>
      <w:keepLines/>
      <w:numPr>
        <w:numId w:val="1"/>
      </w:numPr>
      <w:spacing w:before="720" w:after="480"/>
      <w:ind w:left="357" w:hanging="357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Firstparagraph"/>
    <w:link w:val="Heading2Char"/>
    <w:uiPriority w:val="9"/>
    <w:unhideWhenUsed/>
    <w:qFormat/>
    <w:rsid w:val="00690423"/>
    <w:pPr>
      <w:keepNext/>
      <w:keepLines/>
      <w:numPr>
        <w:ilvl w:val="1"/>
        <w:numId w:val="1"/>
      </w:numPr>
      <w:spacing w:before="480" w:after="240"/>
      <w:ind w:left="431" w:hanging="431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Firstparagraph"/>
    <w:link w:val="Heading3Char"/>
    <w:uiPriority w:val="9"/>
    <w:unhideWhenUsed/>
    <w:qFormat/>
    <w:rsid w:val="00690423"/>
    <w:pPr>
      <w:keepNext/>
      <w:keepLines/>
      <w:numPr>
        <w:ilvl w:val="2"/>
        <w:numId w:val="1"/>
      </w:numPr>
      <w:spacing w:before="480" w:after="240"/>
      <w:ind w:left="505" w:hanging="505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Heading3"/>
    <w:next w:val="Firstparagraph"/>
    <w:link w:val="Heading4Char"/>
    <w:uiPriority w:val="9"/>
    <w:unhideWhenUsed/>
    <w:qFormat/>
    <w:rsid w:val="00690423"/>
    <w:pPr>
      <w:numPr>
        <w:ilvl w:val="3"/>
      </w:numPr>
      <w:spacing w:before="40"/>
      <w:ind w:left="851" w:hanging="851"/>
      <w:outlineLvl w:val="3"/>
    </w:pPr>
    <w:rPr>
      <w:iCs/>
    </w:rPr>
  </w:style>
  <w:style w:type="paragraph" w:styleId="Heading5">
    <w:name w:val="heading 5"/>
    <w:basedOn w:val="Heading4"/>
    <w:next w:val="Heading4"/>
    <w:link w:val="Heading5Char"/>
    <w:uiPriority w:val="9"/>
    <w:unhideWhenUsed/>
    <w:qFormat/>
    <w:rsid w:val="00437B2A"/>
    <w:pPr>
      <w:outlineLvl w:val="4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0423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0423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0423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3101D0"/>
    <w:pPr>
      <w:tabs>
        <w:tab w:val="center" w:pos="4536"/>
        <w:tab w:val="right" w:pos="9072"/>
      </w:tabs>
      <w:spacing w:line="240" w:lineRule="auto"/>
    </w:pPr>
    <w:rPr>
      <w:rFonts w:cstheme="minorHAnsi"/>
    </w:rPr>
  </w:style>
  <w:style w:type="character" w:customStyle="1" w:styleId="FooterChar">
    <w:name w:val="Footer Char"/>
    <w:basedOn w:val="DefaultParagraphFont"/>
    <w:link w:val="Footer"/>
    <w:uiPriority w:val="99"/>
    <w:rsid w:val="003101D0"/>
    <w:rPr>
      <w:rFonts w:cstheme="minorHAnsi"/>
    </w:rPr>
  </w:style>
  <w:style w:type="paragraph" w:styleId="Caption">
    <w:name w:val="caption"/>
    <w:basedOn w:val="Normal"/>
    <w:next w:val="Normal"/>
    <w:uiPriority w:val="35"/>
    <w:unhideWhenUsed/>
    <w:qFormat/>
    <w:rsid w:val="00883C24"/>
    <w:pPr>
      <w:spacing w:after="200" w:line="240" w:lineRule="auto"/>
      <w:jc w:val="center"/>
    </w:pPr>
    <w:rPr>
      <w:rFonts w:cstheme="minorHAnsi"/>
      <w:i/>
      <w:iCs/>
      <w:szCs w:val="24"/>
    </w:rPr>
  </w:style>
  <w:style w:type="paragraph" w:styleId="Header">
    <w:name w:val="header"/>
    <w:basedOn w:val="Normal"/>
    <w:link w:val="HeaderChar"/>
    <w:uiPriority w:val="99"/>
    <w:unhideWhenUsed/>
    <w:rsid w:val="003101D0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1D0"/>
  </w:style>
  <w:style w:type="paragraph" w:styleId="TOC1">
    <w:name w:val="toc 1"/>
    <w:basedOn w:val="Normal"/>
    <w:next w:val="Normal"/>
    <w:link w:val="TOC1Char"/>
    <w:autoRedefine/>
    <w:uiPriority w:val="39"/>
    <w:unhideWhenUsed/>
    <w:rsid w:val="00B36958"/>
    <w:pPr>
      <w:tabs>
        <w:tab w:val="left" w:pos="567"/>
        <w:tab w:val="right" w:leader="dot" w:pos="8503"/>
      </w:tabs>
      <w:spacing w:before="120" w:after="120"/>
      <w:ind w:firstLine="0"/>
    </w:pPr>
    <w:rPr>
      <w:rFonts w:cstheme="minorHAnsi"/>
      <w:b/>
      <w:bCs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B36958"/>
    <w:pPr>
      <w:tabs>
        <w:tab w:val="left" w:pos="788"/>
        <w:tab w:val="right" w:leader="dot" w:pos="9016"/>
      </w:tabs>
      <w:ind w:left="221" w:firstLine="0"/>
    </w:pPr>
    <w:rPr>
      <w:rFonts w:cstheme="minorHAnsi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37F97"/>
    <w:pPr>
      <w:tabs>
        <w:tab w:val="left" w:pos="1276"/>
        <w:tab w:val="right" w:leader="dot" w:pos="9016"/>
      </w:tabs>
      <w:ind w:left="442" w:firstLine="0"/>
    </w:pPr>
    <w:rPr>
      <w:rFonts w:cs="Times New Roman"/>
      <w:iCs/>
      <w:szCs w:val="20"/>
    </w:rPr>
  </w:style>
  <w:style w:type="character" w:styleId="Hyperlink">
    <w:name w:val="Hyperlink"/>
    <w:basedOn w:val="DefaultParagraphFont"/>
    <w:uiPriority w:val="99"/>
    <w:unhideWhenUsed/>
    <w:rsid w:val="00FD106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337F97"/>
    <w:pPr>
      <w:tabs>
        <w:tab w:val="left" w:pos="1560"/>
        <w:tab w:val="right" w:leader="dot" w:pos="9016"/>
      </w:tabs>
      <w:ind w:left="658" w:firstLine="0"/>
    </w:pPr>
    <w:rPr>
      <w:rFonts w:cstheme="minorHAnsi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2905E4"/>
    <w:pPr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2905E4"/>
    <w:pPr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2905E4"/>
    <w:pPr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2905E4"/>
    <w:pPr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2905E4"/>
    <w:pPr>
      <w:ind w:left="1760"/>
    </w:pPr>
    <w:rPr>
      <w:rFonts w:cstheme="minorHAnsi"/>
      <w:sz w:val="18"/>
      <w:szCs w:val="18"/>
    </w:rPr>
  </w:style>
  <w:style w:type="paragraph" w:styleId="Bibliography">
    <w:name w:val="Bibliography"/>
    <w:basedOn w:val="Normal"/>
    <w:next w:val="Normal"/>
    <w:autoRedefine/>
    <w:uiPriority w:val="37"/>
    <w:unhideWhenUsed/>
    <w:rsid w:val="00690423"/>
    <w:pPr>
      <w:ind w:firstLine="0"/>
    </w:pPr>
  </w:style>
  <w:style w:type="paragraph" w:styleId="ListParagraph">
    <w:name w:val="List Paragraph"/>
    <w:basedOn w:val="Normal"/>
    <w:uiPriority w:val="34"/>
    <w:qFormat/>
    <w:rsid w:val="00367924"/>
    <w:pPr>
      <w:numPr>
        <w:numId w:val="15"/>
      </w:numPr>
      <w:contextualSpacing/>
    </w:pPr>
  </w:style>
  <w:style w:type="character" w:styleId="PlaceholderText">
    <w:name w:val="Placeholder Text"/>
    <w:basedOn w:val="DefaultParagraphFont"/>
    <w:uiPriority w:val="99"/>
    <w:semiHidden/>
    <w:rsid w:val="004F5C1D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B36958"/>
    <w:pPr>
      <w:ind w:firstLine="0"/>
    </w:pPr>
  </w:style>
  <w:style w:type="paragraph" w:styleId="NoSpacing">
    <w:name w:val="No Spacing"/>
    <w:uiPriority w:val="1"/>
    <w:qFormat/>
    <w:rsid w:val="00AB2AA8"/>
    <w:pPr>
      <w:spacing w:after="0" w:line="240" w:lineRule="auto"/>
    </w:pPr>
    <w:rPr>
      <w:rFonts w:ascii="Times New Roman" w:hAnsi="Times New Roman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674F6E"/>
    <w:pPr>
      <w:pageBreakBefore/>
      <w:spacing w:after="360" w:line="240" w:lineRule="auto"/>
      <w:ind w:firstLine="0"/>
      <w:contextualSpacing/>
      <w:jc w:val="center"/>
    </w:pPr>
    <w:rPr>
      <w:rFonts w:eastAsiaTheme="majorEastAsia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4F6E"/>
    <w:rPr>
      <w:rFonts w:ascii="Times New Roman" w:eastAsiaTheme="majorEastAsia" w:hAnsi="Times New Roman" w:cstheme="majorBidi"/>
      <w:b/>
      <w:kern w:val="28"/>
      <w:sz w:val="28"/>
      <w:szCs w:val="56"/>
    </w:rPr>
  </w:style>
  <w:style w:type="paragraph" w:customStyle="1" w:styleId="Title1">
    <w:name w:val="Title1"/>
    <w:basedOn w:val="Title"/>
    <w:next w:val="Firstparagraph"/>
    <w:link w:val="Title1Char"/>
    <w:autoRedefine/>
    <w:qFormat/>
    <w:rsid w:val="009F025B"/>
    <w:pPr>
      <w:spacing w:after="480" w:line="360" w:lineRule="auto"/>
    </w:pPr>
    <w:rPr>
      <w:lang w:val="en-GB"/>
    </w:rPr>
  </w:style>
  <w:style w:type="paragraph" w:customStyle="1" w:styleId="Contents">
    <w:name w:val="Contents"/>
    <w:basedOn w:val="TOC1"/>
    <w:link w:val="ContentsChar"/>
    <w:qFormat/>
    <w:rsid w:val="00B84CB4"/>
    <w:pPr>
      <w:widowControl w:val="0"/>
      <w:tabs>
        <w:tab w:val="left" w:pos="440"/>
        <w:tab w:val="right" w:leader="dot" w:pos="9016"/>
      </w:tabs>
      <w:spacing w:line="240" w:lineRule="auto"/>
      <w:jc w:val="left"/>
    </w:pPr>
    <w:rPr>
      <w:rFonts w:cs="Times New Roman"/>
      <w:b w:val="0"/>
      <w:caps/>
      <w:szCs w:val="24"/>
    </w:rPr>
  </w:style>
  <w:style w:type="character" w:customStyle="1" w:styleId="Title1Char">
    <w:name w:val="Title1 Char"/>
    <w:basedOn w:val="DefaultParagraphFont"/>
    <w:link w:val="Title1"/>
    <w:rsid w:val="009F025B"/>
    <w:rPr>
      <w:rFonts w:ascii="Times New Roman" w:eastAsiaTheme="majorEastAsia" w:hAnsi="Times New Roman" w:cstheme="majorBidi"/>
      <w:b/>
      <w:kern w:val="28"/>
      <w:sz w:val="28"/>
      <w:szCs w:val="56"/>
      <w:lang w:val="en-GB"/>
    </w:rPr>
  </w:style>
  <w:style w:type="paragraph" w:customStyle="1" w:styleId="Firstparagraph">
    <w:name w:val="First paragraph"/>
    <w:basedOn w:val="Normal"/>
    <w:next w:val="Normal"/>
    <w:link w:val="FirstparagraphChar"/>
    <w:qFormat/>
    <w:rsid w:val="00674F6E"/>
    <w:pPr>
      <w:ind w:firstLine="0"/>
    </w:pPr>
  </w:style>
  <w:style w:type="character" w:customStyle="1" w:styleId="TOC1Char">
    <w:name w:val="TOC 1 Char"/>
    <w:basedOn w:val="DefaultParagraphFont"/>
    <w:link w:val="TOC1"/>
    <w:uiPriority w:val="39"/>
    <w:rsid w:val="00B36958"/>
    <w:rPr>
      <w:rFonts w:ascii="Times New Roman" w:hAnsi="Times New Roman" w:cstheme="minorHAnsi"/>
      <w:b/>
      <w:bCs/>
      <w:sz w:val="24"/>
      <w:szCs w:val="20"/>
    </w:rPr>
  </w:style>
  <w:style w:type="character" w:customStyle="1" w:styleId="ContentsChar">
    <w:name w:val="Contents Char"/>
    <w:basedOn w:val="TOC1Char"/>
    <w:link w:val="Contents"/>
    <w:rsid w:val="00B84CB4"/>
    <w:rPr>
      <w:rFonts w:ascii="Times New Roman" w:hAnsi="Times New Roman" w:cs="Times New Roman"/>
      <w:b w:val="0"/>
      <w:bCs/>
      <w:cap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90423"/>
    <w:rPr>
      <w:rFonts w:ascii="Times New Roman" w:eastAsiaTheme="majorEastAsia" w:hAnsi="Times New Roman" w:cstheme="majorBidi"/>
      <w:b/>
      <w:iCs/>
      <w:color w:val="000000" w:themeColor="text1"/>
      <w:sz w:val="24"/>
      <w:szCs w:val="24"/>
    </w:rPr>
  </w:style>
  <w:style w:type="character" w:customStyle="1" w:styleId="FirstparagraphChar">
    <w:name w:val="First paragraph Char"/>
    <w:basedOn w:val="DefaultParagraphFont"/>
    <w:link w:val="Firstparagraph"/>
    <w:rsid w:val="00674F6E"/>
    <w:rPr>
      <w:rFonts w:ascii="Times New Roman" w:hAnsi="Times New Roman"/>
      <w:sz w:val="24"/>
    </w:rPr>
  </w:style>
  <w:style w:type="table" w:customStyle="1" w:styleId="TableGrid">
    <w:name w:val="TableGrid"/>
    <w:rsid w:val="00912784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Title"/>
    <w:next w:val="Normal"/>
    <w:link w:val="SubtitleChar"/>
    <w:uiPriority w:val="11"/>
    <w:qFormat/>
    <w:rsid w:val="0061744A"/>
    <w:pPr>
      <w:numPr>
        <w:ilvl w:val="1"/>
      </w:numPr>
      <w:spacing w:after="160"/>
    </w:pPr>
    <w:rPr>
      <w:rFonts w:eastAsiaTheme="minorEastAsi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1744A"/>
    <w:rPr>
      <w:rFonts w:ascii="Times New Roman" w:eastAsiaTheme="minorEastAsia" w:hAnsi="Times New Roman" w:cstheme="majorBidi"/>
      <w:b/>
      <w:spacing w:val="15"/>
      <w:kern w:val="28"/>
      <w:sz w:val="28"/>
      <w:szCs w:val="56"/>
    </w:rPr>
  </w:style>
  <w:style w:type="paragraph" w:styleId="PlainText">
    <w:name w:val="Plain Text"/>
    <w:basedOn w:val="Normal"/>
    <w:link w:val="PlainTextChar"/>
    <w:uiPriority w:val="99"/>
    <w:unhideWhenUsed/>
    <w:rsid w:val="0082775C"/>
    <w:pPr>
      <w:spacing w:line="240" w:lineRule="auto"/>
      <w:ind w:firstLine="0"/>
      <w:jc w:val="left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2775C"/>
    <w:rPr>
      <w:rFonts w:ascii="Consolas" w:hAnsi="Consolas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674F6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hu-HU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90423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90423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90423"/>
    <w:rPr>
      <w:vertAlign w:val="superscript"/>
    </w:rPr>
  </w:style>
  <w:style w:type="paragraph" w:customStyle="1" w:styleId="Cmsor1-szmozatlan">
    <w:name w:val="Címsor 1 - számozatlan"/>
    <w:basedOn w:val="Heading1"/>
    <w:next w:val="Firstparagraph"/>
    <w:link w:val="Cmsor1-szmozatlanChar"/>
    <w:qFormat/>
    <w:rsid w:val="00771B5F"/>
    <w:pPr>
      <w:pageBreakBefore/>
      <w:numPr>
        <w:numId w:val="0"/>
      </w:numPr>
    </w:pPr>
  </w:style>
  <w:style w:type="character" w:customStyle="1" w:styleId="Cmsor1-szmozatlanChar">
    <w:name w:val="Címsor 1 - számozatlan Char"/>
    <w:basedOn w:val="Title1Char"/>
    <w:link w:val="Cmsor1-szmozatlan"/>
    <w:rsid w:val="00771B5F"/>
    <w:rPr>
      <w:rFonts w:ascii="Times New Roman" w:eastAsiaTheme="majorEastAsia" w:hAnsi="Times New Roman" w:cstheme="majorBidi"/>
      <w:b/>
      <w:color w:val="000000" w:themeColor="text1"/>
      <w:kern w:val="28"/>
      <w:sz w:val="28"/>
      <w:szCs w:val="32"/>
      <w:lang w:val="en-GB"/>
    </w:rPr>
  </w:style>
  <w:style w:type="table" w:styleId="TableGrid0">
    <w:name w:val="Table Grid"/>
    <w:basedOn w:val="TableNormal"/>
    <w:uiPriority w:val="39"/>
    <w:rsid w:val="00250D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16E1F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B628BD"/>
  </w:style>
  <w:style w:type="character" w:customStyle="1" w:styleId="Heading5Char">
    <w:name w:val="Heading 5 Char"/>
    <w:basedOn w:val="DefaultParagraphFont"/>
    <w:link w:val="Heading5"/>
    <w:uiPriority w:val="9"/>
    <w:rsid w:val="00437B2A"/>
    <w:rPr>
      <w:rFonts w:ascii="Times New Roman" w:eastAsiaTheme="majorEastAsia" w:hAnsi="Times New Roman" w:cstheme="majorBidi"/>
      <w:b/>
      <w:iCs/>
      <w:color w:val="000000" w:themeColor="text1"/>
      <w:sz w:val="24"/>
      <w:szCs w:val="24"/>
    </w:rPr>
  </w:style>
  <w:style w:type="paragraph" w:customStyle="1" w:styleId="FolderStructure">
    <w:name w:val="FolderStructure"/>
    <w:basedOn w:val="PlainText"/>
    <w:link w:val="FolderStructureChar"/>
    <w:qFormat/>
    <w:rsid w:val="00696AB3"/>
    <w:rPr>
      <w:rFonts w:ascii="Courier New" w:hAnsi="Courier New" w:cs="Courier New"/>
    </w:rPr>
  </w:style>
  <w:style w:type="character" w:customStyle="1" w:styleId="FolderStructureChar">
    <w:name w:val="FolderStructure Char"/>
    <w:basedOn w:val="PlainTextChar"/>
    <w:link w:val="FolderStructure"/>
    <w:rsid w:val="00696AB3"/>
    <w:rPr>
      <w:rFonts w:ascii="Courier New" w:hAnsi="Courier New" w:cs="Courier New"/>
      <w:sz w:val="21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DB43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6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3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9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2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8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4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2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8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7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46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0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4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0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5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46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eader" Target="header3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5.png"/><Relationship Id="rId84" Type="http://schemas.openxmlformats.org/officeDocument/2006/relationships/hyperlink" Target="http://proxy-address:3000/chapter/:hash/:filename" TargetMode="External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2.png"/><Relationship Id="rId102" Type="http://schemas.openxmlformats.org/officeDocument/2006/relationships/image" Target="media/image8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://server-address:3001/api/auth/login" TargetMode="External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0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4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yperlink" Target="http://proxy-address:3000/img/:id/:filename" TargetMode="External"/><Relationship Id="rId88" Type="http://schemas.openxmlformats.org/officeDocument/2006/relationships/hyperlink" Target="http://proxy-address:3000/image.jpg" TargetMode="External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://server-address:3001/api/auth/register" TargetMode="External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Download\tanev_felev_nev_neptunkod_Szakdolgozat_VP_v7.dot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NodeJS</b:Tag>
    <b:SourceType>InternetSite</b:SourceType>
    <b:Guid>{0DAFC507-F6EC-4921-BD75-1E4D59FE1B9B}</b:Guid>
    <b:Title>NodeJS About Page</b:Title>
    <b:YearAccessed>2022</b:YearAccessed>
    <b:MonthAccessed>04</b:MonthAccessed>
    <b:DayAccessed>21</b:DayAccessed>
    <b:URL>https://nodejs.org/en/about/</b:URL>
    <b:RefOrder>1</b:RefOrder>
  </b:Source>
  <b:Source>
    <b:Tag>NJSEventLoop</b:Tag>
    <b:SourceType>InternetSite</b:SourceType>
    <b:Guid>{CB47D3C1-32EC-41D3-BED4-7B7831DDF0E3}</b:Guid>
    <b:Author>
      <b:Author>
        <b:NameList>
          <b:Person>
            <b:Last>Somani</b:Last>
            <b:First>Sourabh</b:First>
          </b:Person>
        </b:NameList>
      </b:Author>
    </b:Author>
    <b:Title>NodeJs Event Loop Architecture</b:Title>
    <b:YearAccessed>2022</b:YearAccessed>
    <b:MonthAccessed>04</b:MonthAccessed>
    <b:DayAccessed>21</b:DayAccessed>
    <b:URL>https://www.c-sharpcorner.com/article/node-js-event-loop/</b:URL>
    <b:RefOrder>2</b:RefOrder>
  </b:Source>
  <b:Source>
    <b:Tag>Soc22</b:Tag>
    <b:SourceType>InternetSite</b:SourceType>
    <b:Guid>{C9FBEB00-E547-4811-AD8D-F76E333F8577}</b:Guid>
    <b:Title>Socket.IO Introduction</b:Title>
    <b:YearAccessed>2022</b:YearAccessed>
    <b:MonthAccessed>04</b:MonthAccessed>
    <b:DayAccessed>21</b:DayAccessed>
    <b:URL>https://socket.io/docs/v4/</b:URL>
    <b:RefOrder>3</b:RefOrder>
  </b:Source>
  <b:Source>
    <b:Tag>MariaDBMySQL</b:Tag>
    <b:SourceType>InternetSite</b:SourceType>
    <b:Guid>{D8005959-6C8B-497C-A8BC-5AA2F86E35C1}</b:Guid>
    <b:Title>MariaDB and MySQL difference</b:Title>
    <b:YearAccessed>2022</b:YearAccessed>
    <b:MonthAccessed>04</b:MonthAccessed>
    <b:DayAccessed>21</b:DayAccessed>
    <b:URL>https://mariadb.com/database-topics/mariadb-vs-mysql/</b:URL>
    <b:RefOrder>4</b:RefOrder>
  </b:Source>
  <b:Source>
    <b:Tag>ReduxFlow</b:Tag>
    <b:SourceType>InternetSite</b:SourceType>
    <b:Guid>{B0889604-DBD7-4B29-BB2D-2A7FB04FB926}</b:Guid>
    <b:Author>
      <b:Author>
        <b:NameList>
          <b:Person>
            <b:Last>Yumak</b:Last>
            <b:First>Melih</b:First>
          </b:Person>
        </b:NameList>
      </b:Author>
    </b:Author>
    <b:Title>How To Use React Redux</b:Title>
    <b:YearAccessed>2022</b:YearAccessed>
    <b:MonthAccessed>04</b:MonthAccessed>
    <b:DayAccessed>21</b:DayAccessed>
    <b:URL>https://itnext.io/how-to-use-redux-with-react-143de57d0bab</b:URL>
    <b:RefOrder>5</b:RefOrder>
  </b:Source>
</b:Sources>
</file>

<file path=customXml/itemProps1.xml><?xml version="1.0" encoding="utf-8"?>
<ds:datastoreItem xmlns:ds="http://schemas.openxmlformats.org/officeDocument/2006/customXml" ds:itemID="{0218123A-C9DC-4FCF-B078-0F7AF5D3D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tanev_felev_nev_neptunkod_Szakdolgozat_VP_v7.dotx</Template>
  <TotalTime>3184</TotalTime>
  <Pages>86</Pages>
  <Words>10478</Words>
  <Characters>59727</Characters>
  <Application>Microsoft Office Word</Application>
  <DocSecurity>0</DocSecurity>
  <Lines>497</Lines>
  <Paragraphs>140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Roland HP</dc:creator>
  <cp:keywords/>
  <dc:description/>
  <cp:lastModifiedBy>Dávid Staub</cp:lastModifiedBy>
  <cp:revision>62</cp:revision>
  <dcterms:created xsi:type="dcterms:W3CDTF">2022-04-04T13:03:00Z</dcterms:created>
  <dcterms:modified xsi:type="dcterms:W3CDTF">2022-04-25T10:48:00Z</dcterms:modified>
</cp:coreProperties>
</file>