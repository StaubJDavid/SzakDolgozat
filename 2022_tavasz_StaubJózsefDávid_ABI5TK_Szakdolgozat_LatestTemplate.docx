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2E0F6" w14:textId="77777777" w:rsidR="0091475E" w:rsidRPr="003D3289" w:rsidRDefault="0091475E" w:rsidP="00E83FB4">
      <w:pPr>
        <w:ind w:firstLine="0"/>
        <w:jc w:val="center"/>
        <w:rPr>
          <w:rFonts w:cs="Times New Roman"/>
          <w:sz w:val="32"/>
          <w:szCs w:val="28"/>
        </w:rPr>
      </w:pPr>
      <w:r w:rsidRPr="003D3289">
        <w:rPr>
          <w:rFonts w:cs="Times New Roman"/>
          <w:sz w:val="32"/>
          <w:szCs w:val="28"/>
        </w:rPr>
        <w:t>Pannon Egyetem</w:t>
      </w:r>
    </w:p>
    <w:p w14:paraId="1E0D3960" w14:textId="77777777" w:rsidR="0091475E" w:rsidRPr="003D3289" w:rsidRDefault="0091475E" w:rsidP="00E83FB4">
      <w:pPr>
        <w:ind w:firstLine="0"/>
        <w:jc w:val="center"/>
        <w:rPr>
          <w:rFonts w:cs="Times New Roman"/>
          <w:sz w:val="32"/>
          <w:szCs w:val="28"/>
        </w:rPr>
      </w:pPr>
      <w:r w:rsidRPr="003D3289">
        <w:rPr>
          <w:rFonts w:cs="Times New Roman"/>
          <w:sz w:val="32"/>
          <w:szCs w:val="28"/>
        </w:rPr>
        <w:t>Műszaki Informatikai Kar</w:t>
      </w:r>
    </w:p>
    <w:p w14:paraId="7C5EE306" w14:textId="77777777" w:rsidR="0091475E" w:rsidRPr="002273BF" w:rsidRDefault="00202FE2" w:rsidP="00E83FB4">
      <w:pPr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>[</w:t>
      </w:r>
      <w:r w:rsidR="0091475E" w:rsidRPr="002273BF">
        <w:rPr>
          <w:rFonts w:cs="Times New Roman"/>
          <w:color w:val="FF0000"/>
          <w:sz w:val="32"/>
          <w:szCs w:val="28"/>
        </w:rPr>
        <w:t>Tanszék</w:t>
      </w:r>
      <w:r w:rsidRPr="002273BF">
        <w:rPr>
          <w:rFonts w:cs="Times New Roman"/>
          <w:color w:val="FF0000"/>
          <w:sz w:val="32"/>
          <w:szCs w:val="28"/>
        </w:rPr>
        <w:t xml:space="preserve"> neve]</w:t>
      </w:r>
    </w:p>
    <w:p w14:paraId="5F386480" w14:textId="77777777" w:rsidR="0091475E" w:rsidRPr="002273BF" w:rsidRDefault="00202FE2" w:rsidP="00E83FB4">
      <w:pPr>
        <w:spacing w:after="1600"/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>[Szak</w:t>
      </w:r>
      <w:r w:rsidR="0091475E" w:rsidRPr="002273BF">
        <w:rPr>
          <w:rFonts w:cs="Times New Roman"/>
          <w:color w:val="FF0000"/>
          <w:sz w:val="32"/>
          <w:szCs w:val="28"/>
        </w:rPr>
        <w:t xml:space="preserve"> </w:t>
      </w:r>
      <w:r w:rsidRPr="002273BF">
        <w:rPr>
          <w:rFonts w:cs="Times New Roman"/>
          <w:color w:val="FF0000"/>
          <w:sz w:val="32"/>
          <w:szCs w:val="28"/>
        </w:rPr>
        <w:t>neve]</w:t>
      </w:r>
    </w:p>
    <w:p w14:paraId="11745E24" w14:textId="77777777" w:rsidR="0091475E" w:rsidRPr="002273BF" w:rsidRDefault="0091475E" w:rsidP="00E83FB4">
      <w:pPr>
        <w:spacing w:after="1000"/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b/>
          <w:color w:val="FF0000"/>
          <w:sz w:val="52"/>
          <w:szCs w:val="48"/>
        </w:rPr>
        <w:t>SZAK</w:t>
      </w:r>
      <w:r w:rsidR="002C00D3">
        <w:rPr>
          <w:rFonts w:cs="Times New Roman"/>
          <w:b/>
          <w:color w:val="FF0000"/>
          <w:sz w:val="52"/>
          <w:szCs w:val="48"/>
        </w:rPr>
        <w:t>-</w:t>
      </w:r>
      <w:r w:rsidR="00202FE2" w:rsidRPr="002273BF">
        <w:rPr>
          <w:rFonts w:cs="Times New Roman"/>
          <w:b/>
          <w:color w:val="FF0000"/>
          <w:sz w:val="52"/>
          <w:szCs w:val="48"/>
        </w:rPr>
        <w:t>/DIPLOMADOLGOZAT</w:t>
      </w:r>
    </w:p>
    <w:p w14:paraId="384C442D" w14:textId="77777777" w:rsidR="0091475E" w:rsidRPr="002273BF" w:rsidRDefault="00202FE2" w:rsidP="00E83FB4">
      <w:pPr>
        <w:spacing w:after="1000"/>
        <w:ind w:firstLine="0"/>
        <w:jc w:val="center"/>
        <w:rPr>
          <w:rFonts w:cs="Times New Roman"/>
          <w:b/>
          <w:color w:val="FF0000"/>
          <w:sz w:val="36"/>
          <w:szCs w:val="32"/>
        </w:rPr>
      </w:pPr>
      <w:r w:rsidRPr="002273BF">
        <w:rPr>
          <w:rFonts w:cs="Times New Roman"/>
          <w:b/>
          <w:color w:val="FF0000"/>
          <w:sz w:val="36"/>
          <w:szCs w:val="32"/>
        </w:rPr>
        <w:t>[Dolgozat címe]</w:t>
      </w:r>
    </w:p>
    <w:p w14:paraId="60E0358F" w14:textId="77777777" w:rsidR="0091475E" w:rsidRPr="002273BF" w:rsidRDefault="00202FE2" w:rsidP="00E83FB4">
      <w:pPr>
        <w:spacing w:after="2800"/>
        <w:ind w:firstLine="0"/>
        <w:jc w:val="center"/>
        <w:rPr>
          <w:rFonts w:cs="Times New Roman"/>
          <w:b/>
          <w:color w:val="FF0000"/>
          <w:sz w:val="32"/>
          <w:szCs w:val="28"/>
        </w:rPr>
      </w:pPr>
      <w:r w:rsidRPr="002273BF">
        <w:rPr>
          <w:rFonts w:cs="Times New Roman"/>
          <w:b/>
          <w:color w:val="FF0000"/>
          <w:sz w:val="36"/>
          <w:szCs w:val="32"/>
        </w:rPr>
        <w:t>[Név]</w:t>
      </w:r>
    </w:p>
    <w:p w14:paraId="1473862B" w14:textId="77777777" w:rsidR="0091475E" w:rsidRPr="002273BF" w:rsidRDefault="0091475E" w:rsidP="00E83FB4">
      <w:pPr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 xml:space="preserve">Témavezető: </w:t>
      </w:r>
      <w:r w:rsidR="00202FE2" w:rsidRPr="002273BF">
        <w:rPr>
          <w:rFonts w:cs="Times New Roman"/>
          <w:color w:val="FF0000"/>
          <w:sz w:val="32"/>
          <w:szCs w:val="28"/>
        </w:rPr>
        <w:t>[Témavezető neve]</w:t>
      </w:r>
    </w:p>
    <w:p w14:paraId="2EEEE395" w14:textId="77777777" w:rsidR="00037D0C" w:rsidRPr="002273BF" w:rsidRDefault="00037D0C" w:rsidP="00E83FB4">
      <w:pPr>
        <w:ind w:firstLine="0"/>
        <w:jc w:val="center"/>
        <w:rPr>
          <w:rFonts w:cs="Times New Roman"/>
          <w:color w:val="FF0000"/>
          <w:sz w:val="32"/>
          <w:szCs w:val="28"/>
        </w:rPr>
      </w:pPr>
      <w:r w:rsidRPr="002273BF">
        <w:rPr>
          <w:rFonts w:cs="Times New Roman"/>
          <w:color w:val="FF0000"/>
          <w:sz w:val="32"/>
          <w:szCs w:val="28"/>
        </w:rPr>
        <w:t>Külső/belső konzulens: [Konzulens neve]</w:t>
      </w:r>
    </w:p>
    <w:p w14:paraId="1D9D9B4E" w14:textId="77777777" w:rsidR="00791D1B" w:rsidRDefault="00202FE2" w:rsidP="00E83FB4">
      <w:pPr>
        <w:spacing w:after="240"/>
        <w:ind w:firstLine="0"/>
        <w:jc w:val="center"/>
        <w:rPr>
          <w:rFonts w:cs="Times New Roman"/>
          <w:sz w:val="28"/>
          <w:szCs w:val="28"/>
        </w:rPr>
        <w:sectPr w:rsidR="00791D1B" w:rsidSect="009823AA">
          <w:headerReference w:type="default" r:id="rId8"/>
          <w:footerReference w:type="default" r:id="rId9"/>
          <w:pgSz w:w="11906" w:h="16838" w:code="9"/>
          <w:pgMar w:top="1418" w:right="1418" w:bottom="1418" w:left="1418" w:header="709" w:footer="709" w:gutter="567"/>
          <w:pgNumType w:start="1"/>
          <w:cols w:space="708"/>
          <w:docGrid w:linePitch="360"/>
        </w:sectPr>
      </w:pPr>
      <w:r w:rsidRPr="002273BF">
        <w:rPr>
          <w:rFonts w:cs="Times New Roman"/>
          <w:color w:val="FF0000"/>
          <w:sz w:val="32"/>
          <w:szCs w:val="28"/>
        </w:rPr>
        <w:t>[évszám]</w:t>
      </w:r>
    </w:p>
    <w:p w14:paraId="425BC073" w14:textId="77777777" w:rsidR="00EC7547" w:rsidRPr="002273BF" w:rsidRDefault="00572DF2" w:rsidP="00674F6E">
      <w:pPr>
        <w:pStyle w:val="Title"/>
        <w:rPr>
          <w:color w:val="FF0000"/>
        </w:rPr>
      </w:pPr>
      <w:r w:rsidRPr="002273BF">
        <w:rPr>
          <w:color w:val="FF0000"/>
        </w:rPr>
        <w:lastRenderedPageBreak/>
        <w:t>Témakiírás</w:t>
      </w:r>
    </w:p>
    <w:p w14:paraId="54F2CFB2" w14:textId="77777777" w:rsidR="00572DF2" w:rsidRPr="002273BF" w:rsidRDefault="00572DF2" w:rsidP="00037D0C">
      <w:pPr>
        <w:pStyle w:val="Firstparagraph"/>
        <w:rPr>
          <w:color w:val="FF0000"/>
        </w:rPr>
      </w:pPr>
      <w:r w:rsidRPr="002273BF">
        <w:rPr>
          <w:color w:val="FF0000"/>
        </w:rPr>
        <w:t>A szkennelt formában megkapott témakiírás beillesztése a dolgozatba.</w:t>
      </w:r>
    </w:p>
    <w:p w14:paraId="0216CA4B" w14:textId="77777777" w:rsidR="00037D0C" w:rsidRPr="00037D0C" w:rsidRDefault="00037D0C" w:rsidP="00037D0C">
      <w:r>
        <w:rPr>
          <w:noProof/>
        </w:rPr>
        <w:drawing>
          <wp:inline distT="0" distB="0" distL="0" distR="0" wp14:anchorId="5A4BA6F0" wp14:editId="23501BBB">
            <wp:extent cx="5399405" cy="76422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3E91" w14:textId="77777777" w:rsidR="00572DF2" w:rsidRPr="00632D14" w:rsidRDefault="00572DF2" w:rsidP="00A869AC">
      <w:pPr>
        <w:ind w:firstLine="0"/>
        <w:rPr>
          <w:rFonts w:cs="Times New Roman"/>
          <w:sz w:val="28"/>
          <w:szCs w:val="28"/>
        </w:rPr>
      </w:pPr>
    </w:p>
    <w:p w14:paraId="2A7C17AC" w14:textId="77777777" w:rsidR="00791D1B" w:rsidRDefault="00791D1B" w:rsidP="00FD106F">
      <w:pPr>
        <w:pageBreakBefore/>
        <w:spacing w:before="720" w:after="480"/>
        <w:rPr>
          <w:rFonts w:cs="Times New Roman"/>
          <w:b/>
          <w:sz w:val="28"/>
          <w:szCs w:val="28"/>
        </w:rPr>
        <w:sectPr w:rsidR="00791D1B" w:rsidSect="009823AA">
          <w:type w:val="oddPage"/>
          <w:pgSz w:w="11906" w:h="16838" w:code="9"/>
          <w:pgMar w:top="1418" w:right="1418" w:bottom="1418" w:left="1418" w:header="709" w:footer="709" w:gutter="567"/>
          <w:pgNumType w:start="1"/>
          <w:cols w:space="708"/>
          <w:docGrid w:linePitch="360"/>
        </w:sectPr>
      </w:pPr>
      <w:bookmarkStart w:id="0" w:name="_Toc68948682"/>
    </w:p>
    <w:p w14:paraId="75A4E78A" w14:textId="77777777" w:rsidR="000B3866" w:rsidRDefault="00EF6CAA" w:rsidP="009F025B">
      <w:pPr>
        <w:pStyle w:val="Title"/>
        <w:spacing w:after="480" w:line="360" w:lineRule="auto"/>
      </w:pPr>
      <w:bookmarkStart w:id="1" w:name="_Toc68948683"/>
      <w:bookmarkEnd w:id="0"/>
      <w:r>
        <w:lastRenderedPageBreak/>
        <w:t xml:space="preserve">Hallgatói nyilatkozat </w:t>
      </w:r>
    </w:p>
    <w:p w14:paraId="525392F7" w14:textId="5F12B30B" w:rsidR="0033258A" w:rsidRPr="00037D0C" w:rsidRDefault="0033258A" w:rsidP="00037D0C">
      <w:pPr>
        <w:pStyle w:val="Firstparagraph"/>
      </w:pPr>
      <w:r w:rsidRPr="00037D0C">
        <w:t xml:space="preserve">Alulírott </w:t>
      </w:r>
      <w:r w:rsidRPr="002273BF">
        <w:rPr>
          <w:color w:val="FF0000"/>
        </w:rPr>
        <w:t>&lt;&lt;hallgató neve&gt;&gt;</w:t>
      </w:r>
      <w:r w:rsidRPr="00037D0C">
        <w:t xml:space="preserve"> hallgató kijelentem, hogy a dolgozatot a Pannon Egyetem </w:t>
      </w:r>
      <w:r w:rsidRPr="002273BF">
        <w:rPr>
          <w:color w:val="FF0000"/>
        </w:rPr>
        <w:t>&lt;&lt;tanszék neve&gt;&gt;</w:t>
      </w:r>
      <w:r w:rsidR="00CF499E">
        <w:rPr>
          <w:color w:val="FF0000"/>
        </w:rPr>
        <w:t>én</w:t>
      </w:r>
      <w:r w:rsidRPr="00037D0C">
        <w:t xml:space="preserve"> készítettem a </w:t>
      </w:r>
      <w:r w:rsidRPr="002273BF">
        <w:rPr>
          <w:color w:val="FF0000"/>
        </w:rPr>
        <w:t>&lt;&lt;végzettség&gt;&gt;</w:t>
      </w:r>
      <w:r w:rsidRPr="00037D0C">
        <w:t xml:space="preserve"> végzettség megszerzése érdekében.</w:t>
      </w:r>
    </w:p>
    <w:p w14:paraId="6B39F50E" w14:textId="77777777" w:rsidR="0033258A" w:rsidRPr="00572DF2" w:rsidRDefault="0033258A" w:rsidP="008B7EA5">
      <w:r w:rsidRPr="00572DF2">
        <w:t xml:space="preserve">Kijelentem, hogy a dolgozatban lévő érdemi rész saját munkám eredménye, az érdemi részen kívül csak a hivatkozott forrásokat (szakirodalom, </w:t>
      </w:r>
      <w:r w:rsidR="00572DF2" w:rsidRPr="00572DF2">
        <w:t>eszközök</w:t>
      </w:r>
      <w:r w:rsidRPr="00572DF2">
        <w:t xml:space="preserve"> stb.) használtam fel.</w:t>
      </w:r>
    </w:p>
    <w:p w14:paraId="297B066F" w14:textId="77777777" w:rsidR="0033258A" w:rsidRPr="00572DF2" w:rsidRDefault="0033258A" w:rsidP="008B7EA5">
      <w:r w:rsidRPr="00572DF2">
        <w:t xml:space="preserve">Tudomásul veszem, hogy a dolgozatban foglalt eredményeket a Pannon Egyetem, </w:t>
      </w:r>
      <w:r w:rsidR="008B7EA5">
        <w:t>v</w:t>
      </w:r>
      <w:r w:rsidRPr="00572DF2">
        <w:t>alamint a feladatot kiíró szervezeti egység saját céljaira szabadon felhasználhatja.</w:t>
      </w:r>
    </w:p>
    <w:p w14:paraId="6FB29CF9" w14:textId="77777777" w:rsidR="0033258A" w:rsidRPr="002273BF" w:rsidRDefault="00B35A4D" w:rsidP="00B35A4D">
      <w:pPr>
        <w:spacing w:before="600" w:after="720"/>
        <w:rPr>
          <w:rFonts w:cs="Times New Roman"/>
          <w:color w:val="FF0000"/>
          <w:szCs w:val="24"/>
        </w:rPr>
      </w:pPr>
      <w:r w:rsidRPr="00B35A4D">
        <w:rPr>
          <w:rFonts w:cs="Times New Roman"/>
          <w:szCs w:val="24"/>
        </w:rPr>
        <w:t>Dátum:</w:t>
      </w:r>
      <w:r>
        <w:rPr>
          <w:rFonts w:cs="Times New Roman"/>
          <w:color w:val="FF0000"/>
          <w:szCs w:val="24"/>
        </w:rPr>
        <w:t xml:space="preserve"> </w:t>
      </w:r>
      <w:r w:rsidR="0033258A" w:rsidRPr="002273BF">
        <w:rPr>
          <w:rFonts w:cs="Times New Roman"/>
          <w:color w:val="FF0000"/>
          <w:szCs w:val="24"/>
        </w:rPr>
        <w:t xml:space="preserve">Veszprém, </w:t>
      </w:r>
      <w:r w:rsidR="000B3866" w:rsidRPr="002273BF">
        <w:rPr>
          <w:rFonts w:cs="Times New Roman"/>
          <w:color w:val="FF0000"/>
          <w:szCs w:val="24"/>
        </w:rPr>
        <w:t>[</w:t>
      </w:r>
      <w:r w:rsidR="0033258A" w:rsidRPr="002273BF">
        <w:rPr>
          <w:rFonts w:cs="Times New Roman"/>
          <w:color w:val="FF0000"/>
          <w:szCs w:val="24"/>
        </w:rPr>
        <w:t>év hónap nap</w:t>
      </w:r>
      <w:r w:rsidR="000B3866" w:rsidRPr="002273BF">
        <w:rPr>
          <w:rFonts w:cs="Times New Roman"/>
          <w:color w:val="FF0000"/>
          <w:szCs w:val="24"/>
        </w:rPr>
        <w:t>]</w:t>
      </w:r>
    </w:p>
    <w:p w14:paraId="323CF5B1" w14:textId="77777777" w:rsidR="00037D0C" w:rsidRPr="00572DF2" w:rsidRDefault="00037D0C" w:rsidP="00037D0C">
      <w:pPr>
        <w:tabs>
          <w:tab w:val="left" w:pos="5103"/>
          <w:tab w:val="left" w:leader="dot" w:pos="7938"/>
        </w:tabs>
        <w:ind w:left="312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14:paraId="67AA5D3E" w14:textId="77777777" w:rsidR="0033258A" w:rsidRDefault="00037D0C" w:rsidP="00674F6E">
      <w:pPr>
        <w:tabs>
          <w:tab w:val="center" w:pos="6521"/>
        </w:tabs>
        <w:spacing w:line="264" w:lineRule="auto"/>
        <w:ind w:left="11" w:right="-2"/>
        <w:rPr>
          <w:rFonts w:cs="Times New Roman"/>
          <w:szCs w:val="24"/>
        </w:rPr>
      </w:pPr>
      <w:r>
        <w:rPr>
          <w:rFonts w:eastAsia="Times New Roman"/>
          <w:i/>
        </w:rPr>
        <w:tab/>
      </w:r>
      <w:r w:rsidRPr="002273BF">
        <w:rPr>
          <w:rFonts w:eastAsia="Times New Roman"/>
          <w:i/>
          <w:color w:val="FF0000"/>
        </w:rPr>
        <w:t>&lt;&lt;</w:t>
      </w:r>
      <w:r w:rsidR="00674F6E" w:rsidRPr="002273BF">
        <w:rPr>
          <w:rFonts w:eastAsia="Times New Roman"/>
          <w:i/>
          <w:color w:val="FF0000"/>
        </w:rPr>
        <w:t>h</w:t>
      </w:r>
      <w:r w:rsidRPr="002273BF">
        <w:rPr>
          <w:rFonts w:eastAsia="Times New Roman"/>
          <w:i/>
          <w:color w:val="FF0000"/>
        </w:rPr>
        <w:t>allgató neve&gt;&gt;</w:t>
      </w:r>
    </w:p>
    <w:p w14:paraId="0DC7FA7A" w14:textId="77777777" w:rsidR="003601AC" w:rsidRPr="00572DF2" w:rsidRDefault="003601AC" w:rsidP="009F025B">
      <w:pPr>
        <w:pStyle w:val="Title"/>
        <w:spacing w:after="480" w:line="360" w:lineRule="auto"/>
      </w:pPr>
      <w:r w:rsidRPr="00674F6E">
        <w:lastRenderedPageBreak/>
        <w:t>Témavezetői</w:t>
      </w:r>
      <w:r>
        <w:t xml:space="preserve"> nyilatkozat</w:t>
      </w:r>
    </w:p>
    <w:p w14:paraId="4BE0E3D3" w14:textId="6848F36C" w:rsidR="0033258A" w:rsidRPr="00572DF2" w:rsidRDefault="0033258A" w:rsidP="00037D0C">
      <w:pPr>
        <w:pStyle w:val="Firstparagraph"/>
      </w:pPr>
      <w:r w:rsidRPr="00572DF2">
        <w:t xml:space="preserve">Alulírott </w:t>
      </w:r>
      <w:r w:rsidRPr="00CF499E">
        <w:rPr>
          <w:rFonts w:eastAsia="Times New Roman"/>
          <w:iCs/>
          <w:color w:val="FF0000"/>
        </w:rPr>
        <w:t>&lt;&lt;témavezető neve&gt;&gt;</w:t>
      </w:r>
      <w:r w:rsidRPr="002273BF">
        <w:rPr>
          <w:color w:val="FF0000"/>
        </w:rPr>
        <w:t xml:space="preserve"> </w:t>
      </w:r>
      <w:r w:rsidRPr="00572DF2">
        <w:t xml:space="preserve">témavezető kijelentem, hogy a dolgozatot </w:t>
      </w:r>
      <w:r w:rsidRPr="002273BF">
        <w:rPr>
          <w:rFonts w:eastAsia="Times New Roman"/>
          <w:i/>
          <w:color w:val="FF0000"/>
        </w:rPr>
        <w:t>&lt;&lt;</w:t>
      </w:r>
      <w:r w:rsidR="00037D0C" w:rsidRPr="002273BF">
        <w:rPr>
          <w:color w:val="FF0000"/>
        </w:rPr>
        <w:t>hallgató neve</w:t>
      </w:r>
      <w:r w:rsidRPr="002273BF">
        <w:rPr>
          <w:rFonts w:eastAsia="Times New Roman"/>
          <w:i/>
          <w:color w:val="FF0000"/>
        </w:rPr>
        <w:t>&gt;&gt;</w:t>
      </w:r>
      <w:r w:rsidRPr="00572DF2">
        <w:rPr>
          <w:rFonts w:eastAsia="Times New Roman"/>
          <w:i/>
        </w:rPr>
        <w:t xml:space="preserve"> </w:t>
      </w:r>
      <w:r w:rsidRPr="00572DF2">
        <w:t xml:space="preserve">a Pannon Egyetem </w:t>
      </w:r>
      <w:r w:rsidRPr="00CF499E">
        <w:rPr>
          <w:rFonts w:eastAsia="Times New Roman"/>
          <w:iCs/>
          <w:color w:val="FF0000"/>
        </w:rPr>
        <w:t>&lt;&lt;tanszék neve&gt;&gt;</w:t>
      </w:r>
      <w:r w:rsidR="00CF499E" w:rsidRPr="00CF499E">
        <w:rPr>
          <w:rFonts w:eastAsia="Times New Roman"/>
          <w:iCs/>
          <w:color w:val="FF0000"/>
        </w:rPr>
        <w:t>én</w:t>
      </w:r>
      <w:r w:rsidRPr="00572DF2">
        <w:t xml:space="preserve"> készítette </w:t>
      </w:r>
      <w:r w:rsidRPr="002273BF">
        <w:rPr>
          <w:color w:val="FF0000"/>
        </w:rPr>
        <w:t xml:space="preserve">&lt;&lt;végzettség&gt;&gt; </w:t>
      </w:r>
      <w:r w:rsidRPr="00572DF2">
        <w:t>végzettség megszerzése érdekében.</w:t>
      </w:r>
    </w:p>
    <w:p w14:paraId="0D90F6C3" w14:textId="77777777" w:rsidR="0033258A" w:rsidRPr="00572DF2" w:rsidRDefault="0033258A" w:rsidP="003601AC">
      <w:r w:rsidRPr="00572DF2">
        <w:t>Kijelentem, hogy a dolgozat védésre bocsátását engedélyezem.</w:t>
      </w:r>
    </w:p>
    <w:p w14:paraId="0D5759E7" w14:textId="77777777" w:rsidR="0033258A" w:rsidRPr="002273BF" w:rsidRDefault="00B35A4D" w:rsidP="00B35A4D">
      <w:pPr>
        <w:spacing w:before="600" w:after="720"/>
        <w:rPr>
          <w:rFonts w:cs="Times New Roman"/>
          <w:color w:val="FF0000"/>
          <w:szCs w:val="24"/>
        </w:rPr>
      </w:pPr>
      <w:r w:rsidRPr="00B35A4D">
        <w:rPr>
          <w:rFonts w:cs="Times New Roman"/>
          <w:szCs w:val="24"/>
        </w:rPr>
        <w:t xml:space="preserve">Dátum: </w:t>
      </w:r>
      <w:r w:rsidR="0033258A" w:rsidRPr="002273BF">
        <w:rPr>
          <w:rFonts w:cs="Times New Roman"/>
          <w:color w:val="FF0000"/>
          <w:szCs w:val="24"/>
        </w:rPr>
        <w:t xml:space="preserve">Veszprém, </w:t>
      </w:r>
      <w:r w:rsidR="000B3866" w:rsidRPr="002273BF">
        <w:rPr>
          <w:rFonts w:cs="Times New Roman"/>
          <w:color w:val="FF0000"/>
          <w:szCs w:val="24"/>
        </w:rPr>
        <w:t>[</w:t>
      </w:r>
      <w:r w:rsidR="0033258A" w:rsidRPr="002273BF">
        <w:rPr>
          <w:rFonts w:cs="Times New Roman"/>
          <w:color w:val="FF0000"/>
          <w:szCs w:val="24"/>
        </w:rPr>
        <w:t>év hónap nap</w:t>
      </w:r>
      <w:r w:rsidR="000B3866" w:rsidRPr="002273BF">
        <w:rPr>
          <w:rFonts w:cs="Times New Roman"/>
          <w:color w:val="FF0000"/>
          <w:szCs w:val="24"/>
        </w:rPr>
        <w:t>]</w:t>
      </w:r>
    </w:p>
    <w:p w14:paraId="6B20BC32" w14:textId="77777777" w:rsidR="00674F6E" w:rsidRPr="00572DF2" w:rsidRDefault="00674F6E" w:rsidP="00674F6E">
      <w:pPr>
        <w:tabs>
          <w:tab w:val="left" w:pos="5103"/>
          <w:tab w:val="left" w:leader="dot" w:pos="7938"/>
        </w:tabs>
        <w:ind w:left="312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</w:p>
    <w:p w14:paraId="61E0BCBA" w14:textId="77777777" w:rsidR="00674F6E" w:rsidRDefault="00674F6E" w:rsidP="00674F6E">
      <w:pPr>
        <w:tabs>
          <w:tab w:val="center" w:pos="6521"/>
        </w:tabs>
        <w:spacing w:line="264" w:lineRule="auto"/>
        <w:ind w:left="11" w:right="-2"/>
        <w:rPr>
          <w:rFonts w:cs="Times New Roman"/>
          <w:szCs w:val="24"/>
        </w:rPr>
      </w:pPr>
      <w:r>
        <w:rPr>
          <w:rFonts w:eastAsia="Times New Roman"/>
          <w:i/>
        </w:rPr>
        <w:tab/>
      </w:r>
      <w:r w:rsidRPr="002273BF">
        <w:rPr>
          <w:rFonts w:eastAsia="Times New Roman"/>
          <w:i/>
          <w:color w:val="FF0000"/>
        </w:rPr>
        <w:t>&lt;&lt;témavezető neve&gt;&gt;</w:t>
      </w:r>
    </w:p>
    <w:p w14:paraId="05B52170" w14:textId="77777777" w:rsidR="0091475E" w:rsidRPr="009F025B" w:rsidRDefault="0091475E" w:rsidP="009F025B">
      <w:pPr>
        <w:pStyle w:val="Title1"/>
      </w:pPr>
      <w:proofErr w:type="spellStart"/>
      <w:r w:rsidRPr="009F025B">
        <w:lastRenderedPageBreak/>
        <w:t>Köszönetnyilvánítás</w:t>
      </w:r>
      <w:bookmarkEnd w:id="1"/>
      <w:proofErr w:type="spellEnd"/>
    </w:p>
    <w:p w14:paraId="10D06E74" w14:textId="77777777" w:rsidR="005E3250" w:rsidRDefault="000E0C4A" w:rsidP="00037D0C">
      <w:pPr>
        <w:pStyle w:val="Firstparagraph"/>
      </w:pPr>
      <w:r w:rsidRPr="000E0C4A">
        <w:t>A hallgató köszönetet nyilvánít mindazoknak, akiktől (elméleti, gyakorlati, erkölcsi stb.) segítséget kapott.</w:t>
      </w:r>
    </w:p>
    <w:p w14:paraId="272A046D" w14:textId="77777777" w:rsidR="0091475E" w:rsidRPr="009F025B" w:rsidRDefault="0091475E" w:rsidP="009F025B">
      <w:pPr>
        <w:pStyle w:val="Title1"/>
      </w:pPr>
      <w:bookmarkStart w:id="2" w:name="_Toc68948684"/>
      <w:proofErr w:type="spellStart"/>
      <w:r w:rsidRPr="009F025B">
        <w:lastRenderedPageBreak/>
        <w:t>Tartalmi</w:t>
      </w:r>
      <w:proofErr w:type="spellEnd"/>
      <w:r w:rsidRPr="009F025B">
        <w:t xml:space="preserve"> </w:t>
      </w:r>
      <w:proofErr w:type="spellStart"/>
      <w:r w:rsidRPr="009F025B">
        <w:t>összefoglaló</w:t>
      </w:r>
      <w:bookmarkEnd w:id="2"/>
      <w:proofErr w:type="spellEnd"/>
    </w:p>
    <w:p w14:paraId="11F88A7D" w14:textId="77777777" w:rsidR="00D41BAC" w:rsidRDefault="004B05C5" w:rsidP="00037D0C">
      <w:pPr>
        <w:pStyle w:val="Firstparagraph"/>
      </w:pPr>
      <w:r>
        <w:t>Tartalmi összefoglaló magyarul</w:t>
      </w:r>
      <w:r w:rsidR="001A7988">
        <w:t>.</w:t>
      </w:r>
      <w:r w:rsidR="00D41BAC">
        <w:t xml:space="preserve"> Az összefoglalónak tartalmaznia kell (rövid, velős és összefüggő megfogalmazásban) a következőket:</w:t>
      </w:r>
    </w:p>
    <w:p w14:paraId="06E59C6E" w14:textId="77777777" w:rsidR="00D41BAC" w:rsidRDefault="00D41BAC" w:rsidP="00D41BAC">
      <w:pPr>
        <w:numPr>
          <w:ilvl w:val="0"/>
          <w:numId w:val="12"/>
        </w:numPr>
        <w:spacing w:after="3" w:line="264" w:lineRule="auto"/>
        <w:ind w:hanging="360"/>
        <w:jc w:val="left"/>
      </w:pPr>
      <w:r>
        <w:t xml:space="preserve">téma megnevezése, </w:t>
      </w:r>
    </w:p>
    <w:p w14:paraId="31AED239" w14:textId="77777777" w:rsidR="00D41BAC" w:rsidRDefault="00D41BAC" w:rsidP="00D41BAC">
      <w:pPr>
        <w:numPr>
          <w:ilvl w:val="0"/>
          <w:numId w:val="12"/>
        </w:numPr>
        <w:spacing w:after="3" w:line="264" w:lineRule="auto"/>
        <w:ind w:hanging="360"/>
        <w:jc w:val="left"/>
      </w:pPr>
      <w:r>
        <w:t xml:space="preserve">megoldott feladat megfogalmazása, </w:t>
      </w:r>
    </w:p>
    <w:p w14:paraId="1AC39945" w14:textId="77777777" w:rsidR="00D41BAC" w:rsidRDefault="00D41BAC" w:rsidP="00D41BAC">
      <w:pPr>
        <w:numPr>
          <w:ilvl w:val="0"/>
          <w:numId w:val="12"/>
        </w:numPr>
        <w:spacing w:after="3" w:line="264" w:lineRule="auto"/>
        <w:ind w:hanging="360"/>
        <w:jc w:val="left"/>
      </w:pPr>
      <w:r>
        <w:t xml:space="preserve">megoldási mód, </w:t>
      </w:r>
    </w:p>
    <w:p w14:paraId="5CDBA742" w14:textId="77777777" w:rsidR="00D41BAC" w:rsidRDefault="00D41BAC" w:rsidP="00D41BAC">
      <w:pPr>
        <w:numPr>
          <w:ilvl w:val="0"/>
          <w:numId w:val="12"/>
        </w:numPr>
        <w:spacing w:after="3" w:line="264" w:lineRule="auto"/>
        <w:ind w:hanging="360"/>
        <w:jc w:val="left"/>
      </w:pPr>
      <w:r>
        <w:t xml:space="preserve">elért eredmények, </w:t>
      </w:r>
    </w:p>
    <w:p w14:paraId="71AC7BD8" w14:textId="77777777" w:rsidR="00D41BAC" w:rsidRDefault="00D41BAC" w:rsidP="00D41BAC">
      <w:pPr>
        <w:numPr>
          <w:ilvl w:val="0"/>
          <w:numId w:val="12"/>
        </w:numPr>
        <w:spacing w:after="3" w:line="264" w:lineRule="auto"/>
        <w:ind w:hanging="360"/>
        <w:jc w:val="left"/>
      </w:pPr>
      <w:r>
        <w:t xml:space="preserve">kulcsszavak (4-6 darab) </w:t>
      </w:r>
    </w:p>
    <w:p w14:paraId="01180AC1" w14:textId="77777777" w:rsidR="00D41BAC" w:rsidRDefault="00D41BAC" w:rsidP="00D41BAC">
      <w:pPr>
        <w:numPr>
          <w:ilvl w:val="0"/>
          <w:numId w:val="12"/>
        </w:numPr>
        <w:spacing w:after="3" w:line="264" w:lineRule="auto"/>
        <w:ind w:hanging="360"/>
        <w:jc w:val="left"/>
      </w:pPr>
      <w:r>
        <w:t xml:space="preserve">terjedelme nem lehet több 1 A4-es oldalnál. </w:t>
      </w:r>
    </w:p>
    <w:p w14:paraId="12613634" w14:textId="77777777" w:rsidR="00933CB3" w:rsidRDefault="00D41BAC" w:rsidP="00CA5F8B">
      <w:r>
        <w:t>Az összefoglalót magyar és angol nyelven kell készíteni. Sorrendben a dolgozat nyelvével megegyező kerül előrébb.</w:t>
      </w:r>
      <w:r w:rsidR="00933CB3">
        <w:t xml:space="preserve"> </w:t>
      </w:r>
      <w:r w:rsidR="00CA5F8B">
        <w:t xml:space="preserve">A cím </w:t>
      </w:r>
      <w:proofErr w:type="spellStart"/>
      <w:r w:rsidR="00CA5F8B">
        <w:t>Title</w:t>
      </w:r>
      <w:proofErr w:type="spellEnd"/>
      <w:r w:rsidR="00CA5F8B">
        <w:t xml:space="preserve"> stílusú</w:t>
      </w:r>
      <w:r w:rsidR="000F5390">
        <w:t>, formázása</w:t>
      </w:r>
      <w:r w:rsidR="00CA5F8B">
        <w:t xml:space="preserve">: </w:t>
      </w:r>
      <w:r w:rsidR="00933CB3">
        <w:t xml:space="preserve">Times New Roman, nagybetű, 14 </w:t>
      </w:r>
      <w:proofErr w:type="spellStart"/>
      <w:r w:rsidR="00933CB3">
        <w:t>pt</w:t>
      </w:r>
      <w:proofErr w:type="spellEnd"/>
      <w:r w:rsidR="00933CB3">
        <w:t xml:space="preserve">, </w:t>
      </w:r>
      <w:r w:rsidR="009823AA">
        <w:t>félkövér</w:t>
      </w:r>
      <w:r w:rsidR="00933CB3">
        <w:t xml:space="preserve">, </w:t>
      </w:r>
      <w:r w:rsidR="009823AA">
        <w:t>középre igazított</w:t>
      </w:r>
      <w:r w:rsidR="00CA5F8B">
        <w:t>; a</w:t>
      </w:r>
      <w:r w:rsidR="00933CB3">
        <w:t xml:space="preserve">z összefoglaló </w:t>
      </w:r>
      <w:r w:rsidR="00191D29">
        <w:t>Normál stílusú</w:t>
      </w:r>
      <w:r w:rsidR="000F5390">
        <w:t>, formázása</w:t>
      </w:r>
      <w:r w:rsidR="00933CB3">
        <w:t xml:space="preserve">: Times New Roman, 12 </w:t>
      </w:r>
      <w:proofErr w:type="spellStart"/>
      <w:r w:rsidR="00933CB3">
        <w:t>pt</w:t>
      </w:r>
      <w:proofErr w:type="spellEnd"/>
      <w:r w:rsidR="00933CB3">
        <w:t xml:space="preserve">, </w:t>
      </w:r>
      <w:r w:rsidR="00761FB3">
        <w:t>sorkizárt</w:t>
      </w:r>
      <w:r w:rsidR="00933CB3">
        <w:t>, 1</w:t>
      </w:r>
      <w:r w:rsidR="00761FB3">
        <w:t>.</w:t>
      </w:r>
      <w:r w:rsidR="00933CB3">
        <w:t>5</w:t>
      </w:r>
      <w:r w:rsidR="00761FB3">
        <w:t>-ös</w:t>
      </w:r>
      <w:r w:rsidR="00933CB3">
        <w:t xml:space="preserve"> </w:t>
      </w:r>
      <w:r w:rsidR="00761FB3">
        <w:t>sortávolság</w:t>
      </w:r>
      <w:r w:rsidR="00933CB3">
        <w:t xml:space="preserve">. </w:t>
      </w:r>
    </w:p>
    <w:p w14:paraId="36692330" w14:textId="77777777" w:rsidR="006E17E0" w:rsidRPr="008D24E0" w:rsidRDefault="006E17E0" w:rsidP="00124731">
      <w:pPr>
        <w:spacing w:before="600"/>
        <w:rPr>
          <w:rFonts w:cs="Times New Roman"/>
          <w:szCs w:val="24"/>
        </w:rPr>
      </w:pPr>
      <w:r w:rsidRPr="00124731">
        <w:rPr>
          <w:rFonts w:cs="Times New Roman"/>
          <w:b/>
          <w:szCs w:val="24"/>
        </w:rPr>
        <w:t>Kulcsszavak:</w:t>
      </w:r>
      <w:r>
        <w:rPr>
          <w:rFonts w:cs="Times New Roman"/>
          <w:szCs w:val="24"/>
        </w:rPr>
        <w:t xml:space="preserve"> </w:t>
      </w:r>
      <w:r w:rsidR="000E0C4A">
        <w:rPr>
          <w:rFonts w:cs="Times New Roman"/>
          <w:szCs w:val="24"/>
        </w:rPr>
        <w:t>[4-</w:t>
      </w:r>
      <w:r w:rsidR="00042B01">
        <w:rPr>
          <w:rFonts w:cs="Times New Roman"/>
          <w:szCs w:val="24"/>
        </w:rPr>
        <w:t>6</w:t>
      </w:r>
      <w:r w:rsidR="000E0C4A">
        <w:rPr>
          <w:rFonts w:cs="Times New Roman"/>
          <w:szCs w:val="24"/>
        </w:rPr>
        <w:t xml:space="preserve"> kulcsszó felsorolása</w:t>
      </w:r>
      <w:r w:rsidR="00761FB3">
        <w:rPr>
          <w:rFonts w:cs="Times New Roman"/>
          <w:szCs w:val="24"/>
        </w:rPr>
        <w:t>, vesszővel elválasztva</w:t>
      </w:r>
      <w:r w:rsidR="000E0C4A">
        <w:rPr>
          <w:rFonts w:cs="Times New Roman"/>
          <w:szCs w:val="24"/>
        </w:rPr>
        <w:t>]</w:t>
      </w:r>
    </w:p>
    <w:p w14:paraId="7A77B38D" w14:textId="77777777" w:rsidR="00632D14" w:rsidRPr="00674F6E" w:rsidRDefault="00632D14" w:rsidP="009F025B">
      <w:pPr>
        <w:pStyle w:val="Title1"/>
      </w:pPr>
      <w:r w:rsidRPr="00674F6E">
        <w:lastRenderedPageBreak/>
        <w:t>Abstract</w:t>
      </w:r>
    </w:p>
    <w:p w14:paraId="5D3018EA" w14:textId="77777777" w:rsidR="003B71D8" w:rsidRPr="00B66B8E" w:rsidRDefault="00BF459C" w:rsidP="00037D0C">
      <w:pPr>
        <w:pStyle w:val="Firstparagraph"/>
        <w:rPr>
          <w:lang w:val="en-GB"/>
        </w:rPr>
      </w:pPr>
      <w:r>
        <w:rPr>
          <w:lang w:val="en-GB"/>
        </w:rPr>
        <w:t>Abstract in English</w:t>
      </w:r>
    </w:p>
    <w:p w14:paraId="1938AA0B" w14:textId="77777777" w:rsidR="00DF2021" w:rsidRDefault="00DF2021" w:rsidP="00DF2021">
      <w:pPr>
        <w:spacing w:before="600"/>
        <w:rPr>
          <w:rFonts w:cs="Times New Roman"/>
          <w:szCs w:val="24"/>
          <w:lang w:val="en-GB"/>
        </w:rPr>
      </w:pPr>
      <w:r w:rsidRPr="00B66B8E">
        <w:rPr>
          <w:rFonts w:cs="Times New Roman"/>
          <w:b/>
          <w:szCs w:val="24"/>
          <w:lang w:val="en-GB"/>
        </w:rPr>
        <w:t>Keywords:</w:t>
      </w:r>
      <w:r w:rsidRPr="00B66B8E">
        <w:rPr>
          <w:rFonts w:cs="Times New Roman"/>
          <w:szCs w:val="24"/>
          <w:lang w:val="en-GB"/>
        </w:rPr>
        <w:t xml:space="preserve"> </w:t>
      </w:r>
      <w:r w:rsidR="001F1695">
        <w:rPr>
          <w:rFonts w:cs="Times New Roman"/>
          <w:szCs w:val="24"/>
          <w:lang w:val="en-GB"/>
        </w:rPr>
        <w:t>[list 4-</w:t>
      </w:r>
      <w:r w:rsidR="00933CB3">
        <w:rPr>
          <w:rFonts w:cs="Times New Roman"/>
          <w:szCs w:val="24"/>
          <w:lang w:val="en-GB"/>
        </w:rPr>
        <w:t>6</w:t>
      </w:r>
      <w:r w:rsidR="001F1695">
        <w:rPr>
          <w:rFonts w:cs="Times New Roman"/>
          <w:szCs w:val="24"/>
          <w:lang w:val="en-GB"/>
        </w:rPr>
        <w:t xml:space="preserve"> keywords]</w:t>
      </w:r>
    </w:p>
    <w:p w14:paraId="2DE02417" w14:textId="77777777" w:rsidR="00674F6E" w:rsidRDefault="00674F6E">
      <w:pPr>
        <w:spacing w:after="160" w:line="259" w:lineRule="auto"/>
        <w:ind w:firstLine="0"/>
        <w:jc w:val="left"/>
        <w:rPr>
          <w:rFonts w:cs="Times New Roman"/>
          <w:szCs w:val="24"/>
          <w:lang w:val="en-GB"/>
        </w:rPr>
      </w:pPr>
      <w:r>
        <w:rPr>
          <w:rFonts w:cs="Times New Roman"/>
          <w:szCs w:val="24"/>
          <w:lang w:val="en-GB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8709175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D553C3" w14:textId="77777777" w:rsidR="00674F6E" w:rsidRPr="00674F6E" w:rsidRDefault="00674F6E" w:rsidP="00674F6E">
          <w:pPr>
            <w:pStyle w:val="TOCHeading"/>
            <w:spacing w:after="480"/>
            <w:rPr>
              <w:rStyle w:val="Title1Char"/>
              <w:color w:val="auto"/>
            </w:rPr>
          </w:pPr>
          <w:proofErr w:type="spellStart"/>
          <w:r w:rsidRPr="00674F6E">
            <w:rPr>
              <w:rStyle w:val="Title1Char"/>
              <w:color w:val="auto"/>
            </w:rPr>
            <w:t>Tartalomjegyzék</w:t>
          </w:r>
          <w:proofErr w:type="spellEnd"/>
        </w:p>
        <w:p w14:paraId="7C92A307" w14:textId="429390D6" w:rsidR="00902321" w:rsidRDefault="00674F6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41443" w:history="1">
            <w:r w:rsidR="00902321" w:rsidRPr="004C0622">
              <w:rPr>
                <w:rStyle w:val="Hyperlink"/>
                <w:noProof/>
              </w:rPr>
              <w:t>Jelölésjegyzék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_Toc101441443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2085374F" w14:textId="133A0F5F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44" w:history="1">
            <w:r w:rsidR="00902321" w:rsidRPr="004C0622">
              <w:rPr>
                <w:rStyle w:val="Hyperlink"/>
                <w:rFonts w:ascii="Arial" w:hAnsi="Arial"/>
                <w:noProof/>
              </w:rPr>
              <w:t>1.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Bevezetés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_Toc101441444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10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31A79D9A" w14:textId="3B52EFB8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45" w:history="1">
            <w:r w:rsidR="00902321" w:rsidRPr="004C0622">
              <w:rPr>
                <w:rStyle w:val="Hyperlink"/>
                <w:rFonts w:ascii="Arial" w:hAnsi="Arial"/>
                <w:noProof/>
              </w:rPr>
              <w:t>2.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Versenytárs elemzés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_Toc101441445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11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655F6DD" w14:textId="3BABA109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46" w:history="1">
            <w:r w:rsidR="00902321" w:rsidRPr="004C0622">
              <w:rPr>
                <w:rStyle w:val="Hyperlink"/>
                <w:rFonts w:ascii="Arial" w:hAnsi="Arial"/>
                <w:noProof/>
              </w:rPr>
              <w:t>3.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Saját megoldás ismertetése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_Toc101441446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2AEC2E90" w14:textId="7320C63F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47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Backend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_Toc101441447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41C31F95" w14:textId="12487936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48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Adatbázis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_Toc101441448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59F65BA" w14:textId="326142FB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49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Frontend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_Toc101441449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F0E7F29" w14:textId="7CC9C902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50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Proxy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_Toc101441450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A314BFE" w14:textId="23292074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51" w:history="1">
            <w:r w:rsidR="00902321" w:rsidRPr="004C0622">
              <w:rPr>
                <w:rStyle w:val="Hyperlink"/>
                <w:rFonts w:ascii="Arial" w:hAnsi="Arial"/>
                <w:noProof/>
              </w:rPr>
              <w:t>4.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Felhasznált technológiák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_Toc101441451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14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03D321C" w14:textId="075674DB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52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MangaDex API(Külső API)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_Toc101441452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14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46B7FFB0" w14:textId="0278B9F2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53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Backend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_Toc101441453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14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1BD8E087" w14:textId="70762A20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54" w:history="1">
            <w:r w:rsidR="00902321" w:rsidRPr="004C0622">
              <w:rPr>
                <w:rStyle w:val="Hyperlink"/>
                <w:rFonts w:ascii="Arial" w:hAnsi="Arial"/>
                <w:noProof/>
              </w:rPr>
              <w:t>4.2.1.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Node.JS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_Toc101441454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14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A2A57E2" w14:textId="7266542B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55" w:history="1">
            <w:r w:rsidR="00902321" w:rsidRPr="004C0622">
              <w:rPr>
                <w:rStyle w:val="Hyperlink"/>
                <w:rFonts w:ascii="Arial" w:hAnsi="Arial"/>
                <w:noProof/>
              </w:rPr>
              <w:t>4.2.2.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Express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_Toc101441455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15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57A65D2" w14:textId="2EA5EAE5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56" w:history="1">
            <w:r w:rsidR="00902321" w:rsidRPr="004C0622">
              <w:rPr>
                <w:rStyle w:val="Hyperlink"/>
                <w:rFonts w:ascii="Arial" w:hAnsi="Arial"/>
                <w:noProof/>
              </w:rPr>
              <w:t>4.2.3.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MySQL(Node package)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_Toc101441456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15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3A118A1" w14:textId="5E4E8195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57" w:history="1">
            <w:r w:rsidR="00902321" w:rsidRPr="004C0622">
              <w:rPr>
                <w:rStyle w:val="Hyperlink"/>
                <w:rFonts w:ascii="Arial" w:hAnsi="Arial"/>
                <w:noProof/>
              </w:rPr>
              <w:t>4.2.4.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JSON Web Token (JWT)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_Toc101441457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16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63AD5B3" w14:textId="03A4F73A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58" w:history="1">
            <w:r w:rsidR="00902321" w:rsidRPr="004C0622">
              <w:rPr>
                <w:rStyle w:val="Hyperlink"/>
                <w:rFonts w:ascii="Arial" w:hAnsi="Arial"/>
                <w:noProof/>
              </w:rPr>
              <w:t>4.2.5.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Socket Io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_Toc101441458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17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1A24D539" w14:textId="1675D0F0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59" w:history="1">
            <w:r w:rsidR="00902321" w:rsidRPr="004C0622">
              <w:rPr>
                <w:rStyle w:val="Hyperlink"/>
                <w:rFonts w:ascii="Arial" w:hAnsi="Arial"/>
                <w:noProof/>
              </w:rPr>
              <w:t>4.2.6.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Nodemailer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_Toc101441459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17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1214B118" w14:textId="0365CCE9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0" w:history="1">
            <w:r w:rsidR="00902321" w:rsidRPr="004C0622">
              <w:rPr>
                <w:rStyle w:val="Hyperlink"/>
                <w:rFonts w:ascii="Arial" w:hAnsi="Arial"/>
                <w:noProof/>
              </w:rPr>
              <w:t>4.2.7.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Bcrypt(Node Package)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_Toc101441460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18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3EDAA0D6" w14:textId="59ACF886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1" w:history="1">
            <w:r w:rsidR="00902321" w:rsidRPr="004C0622">
              <w:rPr>
                <w:rStyle w:val="Hyperlink"/>
                <w:rFonts w:ascii="Arial" w:hAnsi="Arial"/>
                <w:noProof/>
              </w:rPr>
              <w:t>4.2.8.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Node Cron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_Toc101441461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45917A5" w14:textId="148D9633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2" w:history="1">
            <w:r w:rsidR="00902321" w:rsidRPr="004C0622">
              <w:rPr>
                <w:rStyle w:val="Hyperlink"/>
                <w:rFonts w:ascii="Arial" w:hAnsi="Arial"/>
                <w:noProof/>
              </w:rPr>
              <w:t>4.2.9.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Uuid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_Toc101441462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48ECEFFB" w14:textId="59AF7041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3" w:history="1">
            <w:r w:rsidR="00902321" w:rsidRPr="004C0622">
              <w:rPr>
                <w:rStyle w:val="Hyperlink"/>
                <w:rFonts w:ascii="Arial" w:hAnsi="Arial"/>
                <w:noProof/>
              </w:rPr>
              <w:t>4.2.10.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Joi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_Toc101441463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19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44BF3E42" w14:textId="6425EC2E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64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Adatbázis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_Toc101441464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21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7C44E27" w14:textId="64DC2084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5" w:history="1">
            <w:r w:rsidR="00902321" w:rsidRPr="004C0622">
              <w:rPr>
                <w:rStyle w:val="Hyperlink"/>
                <w:rFonts w:ascii="Arial" w:hAnsi="Arial"/>
                <w:noProof/>
              </w:rPr>
              <w:t>4.3.1.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MariaDB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_Toc101441465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21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40F728C0" w14:textId="4449C71D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66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Frontend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_Toc101441466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4E32DE2" w14:textId="4775117C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7" w:history="1">
            <w:r w:rsidR="00902321" w:rsidRPr="004C0622">
              <w:rPr>
                <w:rStyle w:val="Hyperlink"/>
                <w:rFonts w:ascii="Arial" w:hAnsi="Arial"/>
                <w:noProof/>
              </w:rPr>
              <w:t>4.4.1.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React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_Toc101441467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A6412A9" w14:textId="455DE0F0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8" w:history="1">
            <w:r w:rsidR="00902321" w:rsidRPr="004C0622">
              <w:rPr>
                <w:rStyle w:val="Hyperlink"/>
                <w:rFonts w:ascii="Arial" w:hAnsi="Arial"/>
                <w:noProof/>
              </w:rPr>
              <w:t>4.4.2.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Redux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_Toc101441468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24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C2CDC3F" w14:textId="573898E5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69" w:history="1">
            <w:r w:rsidR="00902321" w:rsidRPr="004C0622">
              <w:rPr>
                <w:rStyle w:val="Hyperlink"/>
                <w:rFonts w:ascii="Arial" w:hAnsi="Arial"/>
                <w:noProof/>
              </w:rPr>
              <w:t>4.4.3.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Axios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_Toc101441469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26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100A4AA9" w14:textId="2560488B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70" w:history="1">
            <w:r w:rsidR="00902321" w:rsidRPr="004C0622">
              <w:rPr>
                <w:rStyle w:val="Hyperlink"/>
                <w:rFonts w:ascii="Arial" w:hAnsi="Arial"/>
                <w:noProof/>
              </w:rPr>
              <w:t>4.4.4.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Socket Io Client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_Toc101441470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26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5DEECEA" w14:textId="430EA383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71" w:history="1">
            <w:r w:rsidR="00902321" w:rsidRPr="004C0622">
              <w:rPr>
                <w:rStyle w:val="Hyperlink"/>
                <w:rFonts w:ascii="Arial" w:hAnsi="Arial"/>
                <w:noProof/>
              </w:rPr>
              <w:t>4.4.5.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Typescript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_Toc101441471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27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433BDB4" w14:textId="0F56ADED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72" w:history="1">
            <w:r w:rsidR="00902321" w:rsidRPr="004C0622">
              <w:rPr>
                <w:rStyle w:val="Hyperlink"/>
                <w:rFonts w:ascii="Arial" w:hAnsi="Arial"/>
                <w:noProof/>
              </w:rPr>
              <w:t>4.4.6.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Classnames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_Toc101441472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27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50015D0F" w14:textId="03161521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73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4.5.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Proxy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_Toc101441473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28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5F5BEAE7" w14:textId="5B7CD196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74" w:history="1">
            <w:r w:rsidR="00902321" w:rsidRPr="004C0622">
              <w:rPr>
                <w:rStyle w:val="Hyperlink"/>
                <w:rFonts w:ascii="Arial" w:hAnsi="Arial"/>
                <w:noProof/>
              </w:rPr>
              <w:t>4.5.1.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http-proxy-middleware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_Toc101441474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28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44F93AE" w14:textId="2E6A5B33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75" w:history="1">
            <w:r w:rsidR="00902321" w:rsidRPr="004C0622">
              <w:rPr>
                <w:rStyle w:val="Hyperlink"/>
                <w:rFonts w:ascii="Arial" w:hAnsi="Arial"/>
                <w:noProof/>
              </w:rPr>
              <w:t>5.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Specifikáció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_Toc101441475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28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5BE16C66" w14:textId="2EAD8D72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76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Funkcionális követelmények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_Toc101441476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28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2087E5C" w14:textId="482398EB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77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Nem funkcionális követelmények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_Toc101441477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4AE4928C" w14:textId="7DCD53EB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78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Rendszer architektúra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_Toc101441478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29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3DD6D9E7" w14:textId="3D0C8384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79" w:history="1">
            <w:r w:rsidR="00902321" w:rsidRPr="004C0622">
              <w:rPr>
                <w:rStyle w:val="Hyperlink"/>
                <w:rFonts w:ascii="Arial" w:hAnsi="Arial"/>
                <w:noProof/>
              </w:rPr>
              <w:t>5.3.1.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Kommunikációk rétegek között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_Toc101441479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30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67252F9" w14:textId="5DAB44BE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80" w:history="1">
            <w:r w:rsidR="00902321" w:rsidRPr="004C0622">
              <w:rPr>
                <w:rStyle w:val="Hyperlink"/>
                <w:rFonts w:ascii="Arial" w:hAnsi="Arial"/>
                <w:noProof/>
              </w:rPr>
              <w:t>5.3.2.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Frontend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_Toc101441480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32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1AE6156B" w14:textId="53DC832F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81" w:history="1">
            <w:r w:rsidR="00902321" w:rsidRPr="004C0622">
              <w:rPr>
                <w:rStyle w:val="Hyperlink"/>
                <w:rFonts w:ascii="Arial" w:hAnsi="Arial"/>
                <w:noProof/>
              </w:rPr>
              <w:t>5.3.3.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Backend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_Toc101441481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43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7D06033" w14:textId="24BE1465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82" w:history="1">
            <w:r w:rsidR="00902321" w:rsidRPr="004C0622">
              <w:rPr>
                <w:rStyle w:val="Hyperlink"/>
                <w:rFonts w:ascii="Arial" w:hAnsi="Arial"/>
                <w:noProof/>
              </w:rPr>
              <w:t>5.3.4.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Adatbázis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_Toc101441482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56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0072C16" w14:textId="334269D7" w:rsidR="00902321" w:rsidRDefault="00F43180">
          <w:pPr>
            <w:pStyle w:val="TOC3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  <w:lang w:val="en-GB" w:eastAsia="ja-JP"/>
            </w:rPr>
          </w:pPr>
          <w:hyperlink w:anchor="_Toc101441483" w:history="1">
            <w:r w:rsidR="00902321" w:rsidRPr="004C0622">
              <w:rPr>
                <w:rStyle w:val="Hyperlink"/>
                <w:rFonts w:ascii="Arial" w:hAnsi="Arial"/>
                <w:noProof/>
              </w:rPr>
              <w:t>5.3.5.</w:t>
            </w:r>
            <w:r w:rsidR="00902321">
              <w:rPr>
                <w:rFonts w:asciiTheme="minorHAnsi" w:eastAsiaTheme="minorEastAsia" w:hAnsiTheme="minorHAnsi" w:cstheme="minorBidi"/>
                <w:i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Proxy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_Toc101441483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59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E33449A" w14:textId="3F673E7E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84" w:history="1">
            <w:r w:rsidR="00902321" w:rsidRPr="004C0622">
              <w:rPr>
                <w:rStyle w:val="Hyperlink"/>
                <w:rFonts w:ascii="Arial" w:hAnsi="Arial"/>
                <w:noProof/>
              </w:rPr>
              <w:t>6.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Tesztek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_Toc101441484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63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5FDB7E0B" w14:textId="77C7BDA8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85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Backend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_Toc101441485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63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027F4B62" w14:textId="5226EDA0" w:rsidR="00902321" w:rsidRDefault="00F4318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ja-JP"/>
            </w:rPr>
          </w:pPr>
          <w:hyperlink w:anchor="_Toc101441486" w:history="1">
            <w:r w:rsidR="00902321" w:rsidRPr="004C0622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6.2.</w:t>
            </w:r>
            <w:r w:rsidR="0090232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Frontend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_Toc101441486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63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87BAAD7" w14:textId="4D0155C4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87" w:history="1">
            <w:r w:rsidR="00902321" w:rsidRPr="004C0622">
              <w:rPr>
                <w:rStyle w:val="Hyperlink"/>
                <w:rFonts w:ascii="Arial" w:hAnsi="Arial"/>
                <w:noProof/>
              </w:rPr>
              <w:t>7.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Továbbfejlesztési lehetőségek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_Toc101441487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63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6B55FBCE" w14:textId="0B0CCB12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88" w:history="1">
            <w:r w:rsidR="00902321" w:rsidRPr="004C0622">
              <w:rPr>
                <w:rStyle w:val="Hyperlink"/>
                <w:rFonts w:ascii="Arial" w:hAnsi="Arial"/>
                <w:noProof/>
              </w:rPr>
              <w:t>8.</w:t>
            </w:r>
            <w:r w:rsidR="0090232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n-GB" w:eastAsia="ja-JP"/>
              </w:rPr>
              <w:tab/>
            </w:r>
            <w:r w:rsidR="00902321" w:rsidRPr="004C0622">
              <w:rPr>
                <w:rStyle w:val="Hyperlink"/>
                <w:noProof/>
              </w:rPr>
              <w:t>Telepítési útmutató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_Toc101441488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63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5CAA0EC9" w14:textId="6FB82F6C" w:rsidR="00902321" w:rsidRDefault="00F4318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n-GB" w:eastAsia="ja-JP"/>
            </w:rPr>
          </w:pPr>
          <w:hyperlink w:anchor="_Toc101441489" w:history="1">
            <w:r w:rsidR="00902321" w:rsidRPr="004C0622">
              <w:rPr>
                <w:rStyle w:val="Hyperlink"/>
                <w:noProof/>
              </w:rPr>
              <w:t>Irodalomjegyzék</w:t>
            </w:r>
            <w:r w:rsidR="00902321">
              <w:rPr>
                <w:noProof/>
                <w:webHidden/>
              </w:rPr>
              <w:tab/>
            </w:r>
            <w:r w:rsidR="00902321">
              <w:rPr>
                <w:noProof/>
                <w:webHidden/>
              </w:rPr>
              <w:fldChar w:fldCharType="begin"/>
            </w:r>
            <w:r w:rsidR="00902321">
              <w:rPr>
                <w:noProof/>
                <w:webHidden/>
              </w:rPr>
              <w:instrText xml:space="preserve"> PAGEREF _Toc101441489 \h </w:instrText>
            </w:r>
            <w:r w:rsidR="00902321">
              <w:rPr>
                <w:noProof/>
                <w:webHidden/>
              </w:rPr>
            </w:r>
            <w:r w:rsidR="00902321">
              <w:rPr>
                <w:noProof/>
                <w:webHidden/>
              </w:rPr>
              <w:fldChar w:fldCharType="separate"/>
            </w:r>
            <w:r w:rsidR="00902321">
              <w:rPr>
                <w:noProof/>
                <w:webHidden/>
              </w:rPr>
              <w:t>65</w:t>
            </w:r>
            <w:r w:rsidR="00902321">
              <w:rPr>
                <w:noProof/>
                <w:webHidden/>
              </w:rPr>
              <w:fldChar w:fldCharType="end"/>
            </w:r>
          </w:hyperlink>
        </w:p>
        <w:p w14:paraId="77776ABA" w14:textId="03062617" w:rsidR="00674F6E" w:rsidRDefault="00674F6E">
          <w:r>
            <w:rPr>
              <w:b/>
              <w:bCs/>
            </w:rPr>
            <w:fldChar w:fldCharType="end"/>
          </w:r>
        </w:p>
      </w:sdtContent>
    </w:sdt>
    <w:p w14:paraId="3B464EAB" w14:textId="77777777" w:rsidR="00842554" w:rsidRDefault="00842554" w:rsidP="00842554">
      <w:pPr>
        <w:tabs>
          <w:tab w:val="left" w:pos="1220"/>
        </w:tabs>
        <w:sectPr w:rsidR="00842554" w:rsidSect="00906D47">
          <w:headerReference w:type="default" r:id="rId11"/>
          <w:footerReference w:type="default" r:id="rId12"/>
          <w:type w:val="continuous"/>
          <w:pgSz w:w="11906" w:h="16838" w:code="9"/>
          <w:pgMar w:top="1418" w:right="1418" w:bottom="1418" w:left="1418" w:header="709" w:footer="709" w:gutter="567"/>
          <w:pgNumType w:start="2"/>
          <w:cols w:space="708"/>
          <w:docGrid w:linePitch="360"/>
        </w:sectPr>
      </w:pPr>
    </w:p>
    <w:p w14:paraId="1344BB95" w14:textId="77777777" w:rsidR="00842554" w:rsidRDefault="00842554">
      <w:pPr>
        <w:spacing w:after="160" w:line="259" w:lineRule="auto"/>
        <w:ind w:firstLine="0"/>
        <w:jc w:val="left"/>
        <w:rPr>
          <w:rFonts w:cs="Times New Roman"/>
          <w:bCs/>
          <w:caps/>
          <w:szCs w:val="24"/>
        </w:rPr>
      </w:pPr>
      <w:r>
        <w:br w:type="page"/>
      </w:r>
    </w:p>
    <w:p w14:paraId="4EDD0537" w14:textId="77777777" w:rsidR="00842554" w:rsidRDefault="00842554" w:rsidP="00842554">
      <w:pPr>
        <w:pStyle w:val="Cmsor1-szmozatlan"/>
      </w:pPr>
      <w:bookmarkStart w:id="3" w:name="_Toc101441443"/>
      <w:r>
        <w:lastRenderedPageBreak/>
        <w:t>Jelölésjegyzék</w:t>
      </w:r>
      <w:bookmarkEnd w:id="3"/>
    </w:p>
    <w:tbl>
      <w:tblPr>
        <w:tblStyle w:val="TableGrid0"/>
        <w:tblW w:w="86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513"/>
      </w:tblGrid>
      <w:tr w:rsidR="00F441C4" w14:paraId="0A093C2C" w14:textId="77777777" w:rsidTr="00250DAD">
        <w:tc>
          <w:tcPr>
            <w:tcW w:w="1129" w:type="dxa"/>
          </w:tcPr>
          <w:p w14:paraId="101DF0C4" w14:textId="35F658A2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SQL:</w:t>
            </w:r>
          </w:p>
        </w:tc>
        <w:tc>
          <w:tcPr>
            <w:tcW w:w="7513" w:type="dxa"/>
          </w:tcPr>
          <w:p w14:paraId="67AA4440" w14:textId="2961E838" w:rsidR="00F441C4" w:rsidRDefault="00F441C4">
            <w:pPr>
              <w:spacing w:after="160" w:line="259" w:lineRule="auto"/>
              <w:ind w:firstLine="0"/>
              <w:jc w:val="left"/>
            </w:pPr>
            <w:proofErr w:type="spellStart"/>
            <w:r w:rsidRPr="00F441C4">
              <w:t>Structured</w:t>
            </w:r>
            <w:proofErr w:type="spellEnd"/>
            <w:r w:rsidRPr="00F441C4">
              <w:t xml:space="preserve"> </w:t>
            </w:r>
            <w:proofErr w:type="spellStart"/>
            <w:r w:rsidRPr="00F441C4">
              <w:t>Query</w:t>
            </w:r>
            <w:proofErr w:type="spellEnd"/>
            <w:r w:rsidRPr="00F441C4">
              <w:t xml:space="preserve"> </w:t>
            </w:r>
            <w:proofErr w:type="spellStart"/>
            <w:r w:rsidRPr="00F441C4">
              <w:t>Language</w:t>
            </w:r>
            <w:proofErr w:type="spellEnd"/>
            <w:r>
              <w:t xml:space="preserve"> (</w:t>
            </w:r>
            <w:proofErr w:type="spellStart"/>
            <w:r w:rsidR="00374F39">
              <w:t>Struktúrált</w:t>
            </w:r>
            <w:proofErr w:type="spellEnd"/>
            <w:r w:rsidR="00374F39">
              <w:t xml:space="preserve"> lekérdezőnyelv</w:t>
            </w:r>
            <w:r>
              <w:t>)</w:t>
            </w:r>
          </w:p>
        </w:tc>
      </w:tr>
      <w:tr w:rsidR="00F441C4" w14:paraId="4B1A6B80" w14:textId="77777777" w:rsidTr="00250DAD">
        <w:tc>
          <w:tcPr>
            <w:tcW w:w="1129" w:type="dxa"/>
          </w:tcPr>
          <w:p w14:paraId="1F560D32" w14:textId="6E8D19C4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API:</w:t>
            </w:r>
          </w:p>
        </w:tc>
        <w:tc>
          <w:tcPr>
            <w:tcW w:w="7513" w:type="dxa"/>
          </w:tcPr>
          <w:p w14:paraId="43450D42" w14:textId="5EA85BD7" w:rsidR="00F441C4" w:rsidRDefault="00F441C4">
            <w:pPr>
              <w:spacing w:after="160" w:line="259" w:lineRule="auto"/>
              <w:ind w:firstLine="0"/>
              <w:jc w:val="left"/>
            </w:pPr>
            <w:proofErr w:type="spellStart"/>
            <w:r w:rsidRPr="00764FF6">
              <w:t>Application</w:t>
            </w:r>
            <w:proofErr w:type="spellEnd"/>
            <w:r w:rsidRPr="00764FF6">
              <w:t xml:space="preserve"> </w:t>
            </w:r>
            <w:proofErr w:type="spellStart"/>
            <w:r w:rsidRPr="00764FF6">
              <w:t>Programming</w:t>
            </w:r>
            <w:proofErr w:type="spellEnd"/>
            <w:r w:rsidRPr="00764FF6">
              <w:t xml:space="preserve"> </w:t>
            </w:r>
            <w:proofErr w:type="spellStart"/>
            <w:r w:rsidRPr="00764FF6">
              <w:t>Interface</w:t>
            </w:r>
            <w:proofErr w:type="spellEnd"/>
            <w:r w:rsidRPr="00764FF6">
              <w:t xml:space="preserve"> (Alkalmazásprogramozási Felület)</w:t>
            </w:r>
          </w:p>
        </w:tc>
      </w:tr>
      <w:tr w:rsidR="00F441C4" w14:paraId="42C48711" w14:textId="77777777" w:rsidTr="00250DAD">
        <w:tc>
          <w:tcPr>
            <w:tcW w:w="1129" w:type="dxa"/>
          </w:tcPr>
          <w:p w14:paraId="4F9AF520" w14:textId="2F6990AD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JWT:</w:t>
            </w:r>
          </w:p>
        </w:tc>
        <w:tc>
          <w:tcPr>
            <w:tcW w:w="7513" w:type="dxa"/>
          </w:tcPr>
          <w:p w14:paraId="06BAAE7C" w14:textId="58AC331D" w:rsidR="00F441C4" w:rsidRPr="00374F39" w:rsidRDefault="00374F39">
            <w:pPr>
              <w:spacing w:after="160" w:line="259" w:lineRule="auto"/>
              <w:ind w:firstLine="0"/>
              <w:jc w:val="left"/>
              <w:rPr>
                <w:lang w:val="en-GB"/>
              </w:rPr>
            </w:pPr>
            <w:r>
              <w:t xml:space="preserve">JSON Web </w:t>
            </w:r>
            <w:proofErr w:type="spellStart"/>
            <w:r>
              <w:t>Token</w:t>
            </w:r>
            <w:proofErr w:type="spellEnd"/>
          </w:p>
        </w:tc>
      </w:tr>
      <w:tr w:rsidR="00F441C4" w14:paraId="2F4A1B56" w14:textId="77777777" w:rsidTr="00250DAD">
        <w:tc>
          <w:tcPr>
            <w:tcW w:w="1129" w:type="dxa"/>
          </w:tcPr>
          <w:p w14:paraId="087E5D9D" w14:textId="4C27404E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IRC:</w:t>
            </w:r>
          </w:p>
        </w:tc>
        <w:tc>
          <w:tcPr>
            <w:tcW w:w="7513" w:type="dxa"/>
          </w:tcPr>
          <w:p w14:paraId="72D9F99E" w14:textId="546C482A" w:rsidR="00F441C4" w:rsidRDefault="00374F39">
            <w:pPr>
              <w:spacing w:after="160" w:line="259" w:lineRule="auto"/>
              <w:ind w:firstLine="0"/>
              <w:jc w:val="left"/>
            </w:pPr>
            <w:r w:rsidRPr="00374F39">
              <w:t xml:space="preserve">Internet </w:t>
            </w:r>
            <w:proofErr w:type="spellStart"/>
            <w:r w:rsidRPr="00374F39">
              <w:t>Relay</w:t>
            </w:r>
            <w:proofErr w:type="spellEnd"/>
            <w:r w:rsidRPr="00374F39">
              <w:t xml:space="preserve"> Chat</w:t>
            </w:r>
          </w:p>
        </w:tc>
      </w:tr>
      <w:tr w:rsidR="00F441C4" w14:paraId="0738A8BA" w14:textId="77777777" w:rsidTr="00250DAD">
        <w:tc>
          <w:tcPr>
            <w:tcW w:w="1129" w:type="dxa"/>
          </w:tcPr>
          <w:p w14:paraId="49076C50" w14:textId="54356151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SMTP:</w:t>
            </w:r>
          </w:p>
        </w:tc>
        <w:tc>
          <w:tcPr>
            <w:tcW w:w="7513" w:type="dxa"/>
          </w:tcPr>
          <w:p w14:paraId="3CD30A23" w14:textId="4457BD6C" w:rsidR="00F441C4" w:rsidRDefault="00374F39">
            <w:pPr>
              <w:spacing w:after="160" w:line="259" w:lineRule="auto"/>
              <w:ind w:firstLine="0"/>
              <w:jc w:val="left"/>
            </w:pPr>
            <w:proofErr w:type="spellStart"/>
            <w:r w:rsidRPr="00374F39">
              <w:t>Simple</w:t>
            </w:r>
            <w:proofErr w:type="spellEnd"/>
            <w:r w:rsidRPr="00374F39">
              <w:t xml:space="preserve"> Mail </w:t>
            </w:r>
            <w:proofErr w:type="spellStart"/>
            <w:r w:rsidRPr="00374F39">
              <w:t>Transfer</w:t>
            </w:r>
            <w:proofErr w:type="spellEnd"/>
            <w:r w:rsidRPr="00374F39">
              <w:t xml:space="preserve"> </w:t>
            </w:r>
            <w:proofErr w:type="spellStart"/>
            <w:r w:rsidRPr="00374F39">
              <w:t>Protocol</w:t>
            </w:r>
            <w:proofErr w:type="spellEnd"/>
            <w:r w:rsidRPr="00374F39">
              <w:t xml:space="preserve"> </w:t>
            </w:r>
            <w:r w:rsidR="00F441C4">
              <w:t>(</w:t>
            </w:r>
            <w:r>
              <w:t xml:space="preserve">Egyszerű Levél </w:t>
            </w:r>
            <w:r w:rsidR="00951E7A">
              <w:t>Szállítás Protokoll</w:t>
            </w:r>
            <w:r w:rsidR="00F441C4">
              <w:t>)</w:t>
            </w:r>
          </w:p>
        </w:tc>
      </w:tr>
      <w:tr w:rsidR="00F441C4" w14:paraId="261F401E" w14:textId="77777777" w:rsidTr="00250DAD">
        <w:tc>
          <w:tcPr>
            <w:tcW w:w="1129" w:type="dxa"/>
          </w:tcPr>
          <w:p w14:paraId="23AD8A0A" w14:textId="1586DD91" w:rsidR="00F441C4" w:rsidRDefault="00F441C4" w:rsidP="00764FF6">
            <w:pPr>
              <w:spacing w:after="160" w:line="259" w:lineRule="auto"/>
              <w:ind w:firstLine="0"/>
              <w:jc w:val="right"/>
            </w:pPr>
            <w:r>
              <w:t>UUID:</w:t>
            </w:r>
          </w:p>
        </w:tc>
        <w:tc>
          <w:tcPr>
            <w:tcW w:w="7513" w:type="dxa"/>
          </w:tcPr>
          <w:p w14:paraId="53956A63" w14:textId="550E6A5A" w:rsidR="00F441C4" w:rsidRDefault="00951E7A">
            <w:pPr>
              <w:spacing w:after="160" w:line="259" w:lineRule="auto"/>
              <w:ind w:firstLine="0"/>
              <w:jc w:val="left"/>
            </w:pPr>
            <w:proofErr w:type="spellStart"/>
            <w:r>
              <w:rPr>
                <w:rStyle w:val="hgkelc"/>
              </w:rPr>
              <w:t>Universal</w:t>
            </w:r>
            <w:proofErr w:type="spellEnd"/>
            <w:r>
              <w:rPr>
                <w:rStyle w:val="hgkelc"/>
              </w:rPr>
              <w:t xml:space="preserve"> </w:t>
            </w:r>
            <w:proofErr w:type="spellStart"/>
            <w:r>
              <w:rPr>
                <w:rStyle w:val="hgkelc"/>
              </w:rPr>
              <w:t>Unique</w:t>
            </w:r>
            <w:proofErr w:type="spellEnd"/>
            <w:r>
              <w:rPr>
                <w:rStyle w:val="hgkelc"/>
              </w:rPr>
              <w:t xml:space="preserve"> </w:t>
            </w:r>
            <w:proofErr w:type="spellStart"/>
            <w:r>
              <w:rPr>
                <w:rStyle w:val="hgkelc"/>
              </w:rPr>
              <w:t>Identifier</w:t>
            </w:r>
            <w:proofErr w:type="spellEnd"/>
            <w:r>
              <w:t xml:space="preserve"> </w:t>
            </w:r>
            <w:r w:rsidR="00F441C4">
              <w:t>(</w:t>
            </w:r>
            <w:proofErr w:type="spellStart"/>
            <w:r>
              <w:t>Univezrálisan</w:t>
            </w:r>
            <w:proofErr w:type="spellEnd"/>
            <w:r>
              <w:t xml:space="preserve"> Egyedi Azonosító</w:t>
            </w:r>
            <w:r w:rsidR="00F441C4">
              <w:t>)</w:t>
            </w:r>
          </w:p>
        </w:tc>
      </w:tr>
      <w:tr w:rsidR="00F441C4" w14:paraId="1E6BFB5B" w14:textId="77777777" w:rsidTr="00250DAD">
        <w:tc>
          <w:tcPr>
            <w:tcW w:w="1129" w:type="dxa"/>
          </w:tcPr>
          <w:p w14:paraId="17EB84CF" w14:textId="3174568C" w:rsidR="00F441C4" w:rsidRDefault="00F441C4" w:rsidP="00764FF6">
            <w:pPr>
              <w:spacing w:after="160" w:line="259" w:lineRule="auto"/>
              <w:ind w:firstLine="0"/>
              <w:jc w:val="right"/>
            </w:pPr>
          </w:p>
        </w:tc>
        <w:tc>
          <w:tcPr>
            <w:tcW w:w="7513" w:type="dxa"/>
          </w:tcPr>
          <w:p w14:paraId="4152BEBC" w14:textId="130B3EC9" w:rsidR="00F441C4" w:rsidRDefault="00F441C4">
            <w:pPr>
              <w:spacing w:after="160" w:line="259" w:lineRule="auto"/>
              <w:ind w:firstLine="0"/>
              <w:jc w:val="left"/>
            </w:pPr>
          </w:p>
        </w:tc>
      </w:tr>
    </w:tbl>
    <w:p w14:paraId="5EC69C67" w14:textId="6AA48576" w:rsidR="00D0798F" w:rsidRDefault="00D0798F">
      <w:pPr>
        <w:spacing w:after="160" w:line="259" w:lineRule="auto"/>
        <w:ind w:firstLine="0"/>
        <w:jc w:val="left"/>
      </w:pPr>
    </w:p>
    <w:p w14:paraId="44A0F37B" w14:textId="77777777" w:rsidR="00D0798F" w:rsidRDefault="00D0798F">
      <w:pPr>
        <w:spacing w:after="160" w:line="259" w:lineRule="auto"/>
        <w:ind w:firstLine="0"/>
        <w:jc w:val="left"/>
      </w:pPr>
      <w:r>
        <w:br w:type="page"/>
      </w:r>
    </w:p>
    <w:p w14:paraId="7D3707EE" w14:textId="1D0DA795" w:rsidR="00A538E1" w:rsidRDefault="00A538E1" w:rsidP="00D6645A">
      <w:pPr>
        <w:pStyle w:val="Heading1"/>
      </w:pPr>
      <w:bookmarkStart w:id="4" w:name="_Toc99974847"/>
      <w:bookmarkStart w:id="5" w:name="_Toc101441444"/>
      <w:r>
        <w:lastRenderedPageBreak/>
        <w:t>Bevezetés</w:t>
      </w:r>
      <w:bookmarkEnd w:id="4"/>
      <w:bookmarkEnd w:id="5"/>
    </w:p>
    <w:p w14:paraId="2FE2AFD5" w14:textId="00AAB19C" w:rsidR="007D1284" w:rsidRDefault="007D1284" w:rsidP="007D1284">
      <w:pPr>
        <w:pStyle w:val="Firstparagraph"/>
      </w:pPr>
      <w:r>
        <w:t xml:space="preserve">Azért választottam ezt a témát mert </w:t>
      </w:r>
      <w:r w:rsidR="002F063A">
        <w:t xml:space="preserve">szakdolgozat téma választás idejében találtam rá a </w:t>
      </w:r>
      <w:proofErr w:type="spellStart"/>
      <w:r w:rsidR="002F063A">
        <w:t>MangaDex</w:t>
      </w:r>
      <w:proofErr w:type="spellEnd"/>
      <w:r w:rsidR="002F063A">
        <w:t xml:space="preserve"> API-</w:t>
      </w:r>
      <w:proofErr w:type="spellStart"/>
      <w:r w:rsidR="002F063A">
        <w:t>ra</w:t>
      </w:r>
      <w:proofErr w:type="spellEnd"/>
      <w:r w:rsidR="002F063A">
        <w:t xml:space="preserve"> ami lehetővé teszi hogy saját </w:t>
      </w:r>
      <w:proofErr w:type="spellStart"/>
      <w:r w:rsidR="002F063A">
        <w:t>manga</w:t>
      </w:r>
      <w:proofErr w:type="spellEnd"/>
      <w:r w:rsidR="002F063A">
        <w:t xml:space="preserve"> olvasó programot/weboldalt hozhassunk létre, és mivel </w:t>
      </w:r>
      <w:r w:rsidR="00024B56">
        <w:t xml:space="preserve">szeretem a </w:t>
      </w:r>
      <w:proofErr w:type="spellStart"/>
      <w:r w:rsidR="00024B56">
        <w:t>mangákat</w:t>
      </w:r>
      <w:proofErr w:type="spellEnd"/>
      <w:r w:rsidR="00024B56">
        <w:t xml:space="preserve"> meg a webfejlesztés témaköre is érdekelt, úgy gondoltam hogy tökéletes szakdolgozat téma lenne egy saját közösségi weboldalt készíteni ami a </w:t>
      </w:r>
      <w:proofErr w:type="spellStart"/>
      <w:r w:rsidR="00024B56">
        <w:t>mangák</w:t>
      </w:r>
      <w:proofErr w:type="spellEnd"/>
      <w:r w:rsidR="00024B56">
        <w:t xml:space="preserve"> körül forog.</w:t>
      </w:r>
    </w:p>
    <w:p w14:paraId="2F6C4BF2" w14:textId="1DD3D45E" w:rsidR="006D6B6C" w:rsidRDefault="00A52033" w:rsidP="00024B56">
      <w:r>
        <w:t xml:space="preserve">A weboldal főleg olyan embereknek készült akik nem csak </w:t>
      </w:r>
      <w:proofErr w:type="spellStart"/>
      <w:r>
        <w:t>mangákat</w:t>
      </w:r>
      <w:proofErr w:type="spellEnd"/>
      <w:r>
        <w:t xml:space="preserve"> szeretnének olvasni, hanem más, </w:t>
      </w:r>
      <w:proofErr w:type="spellStart"/>
      <w:r>
        <w:t>manga</w:t>
      </w:r>
      <w:proofErr w:type="spellEnd"/>
      <w:r>
        <w:t xml:space="preserve"> iránt érdeklődő emberekkel szeretnének találkozni, beszélgetni</w:t>
      </w:r>
      <w:r w:rsidR="00D0798F">
        <w:t>.</w:t>
      </w:r>
    </w:p>
    <w:p w14:paraId="6286D544" w14:textId="77777777" w:rsidR="006D6B6C" w:rsidRDefault="006D6B6C">
      <w:pPr>
        <w:spacing w:after="160" w:line="259" w:lineRule="auto"/>
        <w:ind w:firstLine="0"/>
        <w:jc w:val="left"/>
      </w:pPr>
      <w:r>
        <w:br w:type="page"/>
      </w:r>
    </w:p>
    <w:p w14:paraId="43382747" w14:textId="63E99216" w:rsidR="00A538E1" w:rsidRDefault="00A538E1" w:rsidP="00A538E1">
      <w:pPr>
        <w:pStyle w:val="Heading1"/>
      </w:pPr>
      <w:bookmarkStart w:id="6" w:name="_Toc99974848"/>
      <w:bookmarkStart w:id="7" w:name="_Toc101441445"/>
      <w:r>
        <w:lastRenderedPageBreak/>
        <w:t>Versenytárs elemzés</w:t>
      </w:r>
      <w:bookmarkEnd w:id="6"/>
      <w:bookmarkEnd w:id="7"/>
    </w:p>
    <w:p w14:paraId="129637A0" w14:textId="7B01EB55" w:rsidR="007605EE" w:rsidRDefault="007605EE" w:rsidP="007605EE">
      <w:pPr>
        <w:pStyle w:val="Firstparagraph"/>
      </w:pPr>
      <w:r>
        <w:t xml:space="preserve">Nagyjából 3 fajta </w:t>
      </w:r>
      <w:proofErr w:type="spellStart"/>
      <w:r>
        <w:t>manga</w:t>
      </w:r>
      <w:proofErr w:type="spellEnd"/>
      <w:r>
        <w:t xml:space="preserve"> olvasó weboldal létezik az interneten</w:t>
      </w:r>
    </w:p>
    <w:p w14:paraId="3B24ED34" w14:textId="646C5CF1" w:rsidR="007605EE" w:rsidRDefault="007605EE" w:rsidP="007605EE">
      <w:pPr>
        <w:pStyle w:val="ListParagraph"/>
      </w:pPr>
      <w:r>
        <w:t>Kiadó által üzemeltetett oldalak</w:t>
      </w:r>
    </w:p>
    <w:p w14:paraId="3819C3BA" w14:textId="5423EDCF" w:rsidR="007605EE" w:rsidRDefault="007605EE" w:rsidP="007605EE">
      <w:pPr>
        <w:pStyle w:val="ListParagraph"/>
      </w:pPr>
      <w:r>
        <w:t>Fordító oldalak</w:t>
      </w:r>
    </w:p>
    <w:p w14:paraId="01670801" w14:textId="43ED1091" w:rsidR="007605EE" w:rsidRDefault="007605EE" w:rsidP="007605EE">
      <w:pPr>
        <w:pStyle w:val="ListParagraph"/>
      </w:pPr>
      <w:r>
        <w:t>Gyűjtő oldalak</w:t>
      </w:r>
    </w:p>
    <w:p w14:paraId="78A15813" w14:textId="134E6552" w:rsidR="007605EE" w:rsidRDefault="007605EE" w:rsidP="007605EE">
      <w:r>
        <w:t xml:space="preserve">A kiadó által működtetett, és a fordító oldalakkal nem fogunk most foglalkozni mert bár lehet rajtuk </w:t>
      </w:r>
      <w:proofErr w:type="spellStart"/>
      <w:r>
        <w:t>mangákat</w:t>
      </w:r>
      <w:proofErr w:type="spellEnd"/>
      <w:r>
        <w:t xml:space="preserve"> olvasni, </w:t>
      </w:r>
      <w:r w:rsidR="003146A9">
        <w:t xml:space="preserve">vannak hátrányaik mint például a hiányzó közösségi funkciók(Ez egy univerzális hiányosság a </w:t>
      </w:r>
      <w:proofErr w:type="spellStart"/>
      <w:r w:rsidR="003146A9">
        <w:t>manga</w:t>
      </w:r>
      <w:proofErr w:type="spellEnd"/>
      <w:r w:rsidR="003146A9">
        <w:t xml:space="preserve"> olvasó oldalak többségénél), a fordítói oldalaknál a kevés kínálat, a kiadói oldalaknál az előfizetés és néhány esetben a kevés kínálat.</w:t>
      </w:r>
    </w:p>
    <w:p w14:paraId="4191C92A" w14:textId="40CCB765" w:rsidR="003146A9" w:rsidRDefault="003146A9" w:rsidP="007605EE">
      <w:r>
        <w:t xml:space="preserve">A gyűjtő oldalak </w:t>
      </w:r>
      <w:r w:rsidR="00955B9F">
        <w:t>többsége nagy kínálatot biztosít és legtöbbször reklámokkal/adományokkal biztosítják fennmaradásukat. Ezek az oldalak</w:t>
      </w:r>
      <w:r w:rsidR="003B110A">
        <w:t xml:space="preserve"> az esetek túlnyomó részében</w:t>
      </w:r>
      <w:r w:rsidR="00955B9F">
        <w:t xml:space="preserve"> web </w:t>
      </w:r>
      <w:proofErr w:type="spellStart"/>
      <w:r w:rsidR="00955B9F">
        <w:t>scraper</w:t>
      </w:r>
      <w:proofErr w:type="spellEnd"/>
      <w:r w:rsidR="00955B9F">
        <w:t xml:space="preserve"> megoldással különböző oldalakról(Fordító oldalakról, más </w:t>
      </w:r>
      <w:proofErr w:type="spellStart"/>
      <w:r w:rsidR="00955B9F">
        <w:t>manga</w:t>
      </w:r>
      <w:proofErr w:type="spellEnd"/>
      <w:r w:rsidR="00955B9F">
        <w:t xml:space="preserve"> kiszolgáló oldalakról) szedik össze a </w:t>
      </w:r>
      <w:proofErr w:type="spellStart"/>
      <w:r w:rsidR="00955B9F">
        <w:t>mangákat</w:t>
      </w:r>
      <w:proofErr w:type="spellEnd"/>
      <w:r w:rsidR="00955B9F">
        <w:t xml:space="preserve"> és adják át az olvasóknak</w:t>
      </w:r>
      <w:r w:rsidR="003B110A">
        <w:t>.</w:t>
      </w:r>
    </w:p>
    <w:p w14:paraId="6063A40B" w14:textId="5834B739" w:rsidR="003B110A" w:rsidRDefault="003B110A" w:rsidP="007605EE">
      <w:r>
        <w:t xml:space="preserve">A </w:t>
      </w:r>
      <w:proofErr w:type="spellStart"/>
      <w:r>
        <w:t>MangaDex</w:t>
      </w:r>
      <w:proofErr w:type="spellEnd"/>
      <w:r>
        <w:t xml:space="preserve">(az az oldal ami a szakdolgozatban elkészített weboldalhoz biztosítja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-t) is gyűjtő oldalnak mondható de ők a </w:t>
      </w:r>
      <w:proofErr w:type="spellStart"/>
      <w:r>
        <w:t>manga</w:t>
      </w:r>
      <w:proofErr w:type="spellEnd"/>
      <w:r>
        <w:t xml:space="preserve"> szolgáltatáshoz nem web </w:t>
      </w:r>
      <w:proofErr w:type="spellStart"/>
      <w:r>
        <w:t>scraper</w:t>
      </w:r>
      <w:proofErr w:type="spellEnd"/>
      <w:r>
        <w:t xml:space="preserve"> megoldással szerzik a </w:t>
      </w:r>
      <w:proofErr w:type="spellStart"/>
      <w:r>
        <w:t>mangákat</w:t>
      </w:r>
      <w:proofErr w:type="spellEnd"/>
      <w:r>
        <w:t>, hanem</w:t>
      </w:r>
      <w:r w:rsidR="00EF613D">
        <w:t xml:space="preserve"> saját szerverükre töltik fel a </w:t>
      </w:r>
      <w:proofErr w:type="spellStart"/>
      <w:r w:rsidR="00EF613D">
        <w:t>mangákat</w:t>
      </w:r>
      <w:proofErr w:type="spellEnd"/>
      <w:r w:rsidR="00EF613D">
        <w:t xml:space="preserve"> amiket a fordítók nyújtanak így is k</w:t>
      </w:r>
      <w:r w:rsidR="00B140E2">
        <w:t>í</w:t>
      </w:r>
      <w:r w:rsidR="00EF613D">
        <w:t xml:space="preserve">mélik a fordító oldalakat a fölösleges </w:t>
      </w:r>
      <w:proofErr w:type="spellStart"/>
      <w:r w:rsidR="00EF613D">
        <w:t>hotlinkingtől</w:t>
      </w:r>
      <w:proofErr w:type="spellEnd"/>
      <w:r w:rsidR="00774708">
        <w:t>.</w:t>
      </w:r>
    </w:p>
    <w:p w14:paraId="56A23B09" w14:textId="7CDDCDCD" w:rsidR="00910F42" w:rsidRDefault="0067076F" w:rsidP="007605EE">
      <w:r>
        <w:t xml:space="preserve">A </w:t>
      </w:r>
      <w:proofErr w:type="spellStart"/>
      <w:r>
        <w:t>manga</w:t>
      </w:r>
      <w:proofErr w:type="spellEnd"/>
      <w:r>
        <w:t xml:space="preserve"> olvasó weboldalak többsége a fejezetek alá való </w:t>
      </w:r>
      <w:proofErr w:type="spellStart"/>
      <w:r>
        <w:t>kommentelésen</w:t>
      </w:r>
      <w:proofErr w:type="spellEnd"/>
      <w:r w:rsidR="00183212">
        <w:t>(gyakoribb), fórumokon(ritkább)</w:t>
      </w:r>
      <w:r>
        <w:t xml:space="preserve"> kívül nem rendelkezik közösségi funkciókkal</w:t>
      </w:r>
      <w:r w:rsidR="00183212">
        <w:t xml:space="preserve"> és inkább más platformokon(</w:t>
      </w:r>
      <w:proofErr w:type="spellStart"/>
      <w:r w:rsidR="00183212">
        <w:t>Discord</w:t>
      </w:r>
      <w:proofErr w:type="spellEnd"/>
      <w:r w:rsidR="00183212">
        <w:t xml:space="preserve"> vagy IRC-ken) folytatnak aktív beszélgetéseket. De a közösségi funkciókon kívül szinte az összes </w:t>
      </w:r>
      <w:proofErr w:type="spellStart"/>
      <w:r w:rsidR="00183212">
        <w:t>manga</w:t>
      </w:r>
      <w:proofErr w:type="spellEnd"/>
      <w:r w:rsidR="00183212">
        <w:t xml:space="preserve"> olvasó weboldalon lehet ugye </w:t>
      </w:r>
      <w:proofErr w:type="spellStart"/>
      <w:r w:rsidR="00183212">
        <w:t>mangákat</w:t>
      </w:r>
      <w:proofErr w:type="spellEnd"/>
      <w:r w:rsidR="00183212">
        <w:t xml:space="preserve"> olvasni, saját listákat létrehozni aho</w:t>
      </w:r>
      <w:r w:rsidR="00B303FD">
        <w:t xml:space="preserve">vá gyűjthetünk például olyan </w:t>
      </w:r>
      <w:proofErr w:type="spellStart"/>
      <w:r w:rsidR="00B303FD">
        <w:t>mangákat</w:t>
      </w:r>
      <w:proofErr w:type="spellEnd"/>
      <w:r w:rsidR="00B303FD">
        <w:t xml:space="preserve"> amik érdekelnek minket, így könnyebben lehet emlékezni hogy miket olvasunk.</w:t>
      </w:r>
    </w:p>
    <w:p w14:paraId="642D3EA3" w14:textId="77777777" w:rsidR="00910F42" w:rsidRDefault="00910F42">
      <w:pPr>
        <w:spacing w:after="160" w:line="259" w:lineRule="auto"/>
        <w:ind w:firstLine="0"/>
        <w:jc w:val="left"/>
      </w:pPr>
      <w:r>
        <w:br w:type="page"/>
      </w:r>
    </w:p>
    <w:p w14:paraId="5551ABEE" w14:textId="2A5629E9" w:rsidR="00910F42" w:rsidRPr="00910F42" w:rsidRDefault="00A538E1" w:rsidP="00910F42">
      <w:pPr>
        <w:pStyle w:val="Heading1"/>
      </w:pPr>
      <w:bookmarkStart w:id="8" w:name="_Toc99974849"/>
      <w:bookmarkStart w:id="9" w:name="_Toc101441446"/>
      <w:r>
        <w:lastRenderedPageBreak/>
        <w:t>Saját megoldás ismertetése</w:t>
      </w:r>
      <w:bookmarkEnd w:id="8"/>
      <w:bookmarkEnd w:id="9"/>
    </w:p>
    <w:p w14:paraId="439EA637" w14:textId="460C58DE" w:rsidR="00A538E1" w:rsidRDefault="00A538E1" w:rsidP="00A538E1">
      <w:pPr>
        <w:pStyle w:val="Heading2"/>
      </w:pPr>
      <w:bookmarkStart w:id="10" w:name="_Toc99974850"/>
      <w:bookmarkStart w:id="11" w:name="_Toc101441447"/>
      <w:r>
        <w:t>Backend</w:t>
      </w:r>
      <w:bookmarkEnd w:id="10"/>
      <w:bookmarkEnd w:id="11"/>
    </w:p>
    <w:p w14:paraId="62BA10B7" w14:textId="4DEF5B31" w:rsidR="00FC44E7" w:rsidRDefault="00B57ABB" w:rsidP="00FC44E7">
      <w:pPr>
        <w:pStyle w:val="Firstparagraph"/>
      </w:pPr>
      <w:r>
        <w:t xml:space="preserve">Backend szerverhez Node.js-t használom ami egy </w:t>
      </w:r>
      <w:proofErr w:type="spellStart"/>
      <w:r>
        <w:t>javascript</w:t>
      </w:r>
      <w:proofErr w:type="spellEnd"/>
      <w:r>
        <w:t xml:space="preserve"> futási  környezetet biztosít</w:t>
      </w:r>
      <w:r w:rsidR="001E753C">
        <w:t xml:space="preserve">, szóval lehet </w:t>
      </w:r>
      <w:proofErr w:type="spellStart"/>
      <w:r w:rsidR="001E753C">
        <w:t>javascript</w:t>
      </w:r>
      <w:proofErr w:type="spellEnd"/>
      <w:r w:rsidR="001E753C">
        <w:t xml:space="preserve"> kódokat lefuttatni a böngészőn kívül is</w:t>
      </w:r>
      <w:sdt>
        <w:sdtPr>
          <w:id w:val="-1616985306"/>
          <w:citation/>
        </w:sdtPr>
        <w:sdtEndPr/>
        <w:sdtContent>
          <w:r w:rsidR="00B140E2">
            <w:fldChar w:fldCharType="begin"/>
          </w:r>
          <w:r w:rsidR="00B140E2">
            <w:instrText xml:space="preserve">CITATION NodeJS \l 1038 </w:instrText>
          </w:r>
          <w:r w:rsidR="00B140E2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[1]</w:t>
          </w:r>
          <w:r w:rsidR="00B140E2">
            <w:fldChar w:fldCharType="end"/>
          </w:r>
        </w:sdtContent>
      </w:sdt>
      <w:r w:rsidR="001E753C">
        <w:t>.</w:t>
      </w:r>
    </w:p>
    <w:p w14:paraId="276F501E" w14:textId="5C4ECA8D" w:rsidR="009A16F1" w:rsidRDefault="008367ED" w:rsidP="009A16F1">
      <w:r>
        <w:t xml:space="preserve">A </w:t>
      </w:r>
      <w:proofErr w:type="spellStart"/>
      <w:r>
        <w:t>projetkhez</w:t>
      </w:r>
      <w:proofErr w:type="spellEnd"/>
      <w:r>
        <w:t xml:space="preserve"> használt backendnek</w:t>
      </w:r>
      <w:r w:rsidR="009A16F1">
        <w:t xml:space="preserve"> fő feladata a közösségi funkciók szolgáltatása a frontendnek</w:t>
      </w:r>
      <w:r w:rsidR="00D52437">
        <w:t>, d</w:t>
      </w:r>
      <w:r w:rsidR="009A16F1">
        <w:t>e 2 fajta módon szolgálja ki a klienst:</w:t>
      </w:r>
    </w:p>
    <w:p w14:paraId="2619C938" w14:textId="0593CE90" w:rsidR="009A16F1" w:rsidRDefault="009A16F1" w:rsidP="009A16F1">
      <w:pPr>
        <w:pStyle w:val="ListParagraph"/>
      </w:pPr>
      <w:r>
        <w:t>REST API</w:t>
      </w:r>
    </w:p>
    <w:p w14:paraId="1A574EC3" w14:textId="1051DE6B" w:rsidR="009A16F1" w:rsidRDefault="009A16F1" w:rsidP="009A16F1">
      <w:pPr>
        <w:pStyle w:val="ListParagraph"/>
      </w:pPr>
      <w:r>
        <w:t>Valós idejű szerver-kliens kommunikációval</w:t>
      </w:r>
    </w:p>
    <w:p w14:paraId="583B6705" w14:textId="1571BF5E" w:rsidR="003B2BFD" w:rsidRDefault="00D52437" w:rsidP="00C55CD0">
      <w:r>
        <w:t>A valós idejű szerver-kliens kommunikáció biztosítja a barátok közötti beszélgetés lehetőségét, míg a REST API</w:t>
      </w:r>
      <w:r w:rsidR="003B2BFD">
        <w:t xml:space="preserve"> http végpontokkal</w:t>
      </w:r>
      <w:r>
        <w:t xml:space="preserve"> biztosítja az adatok szolgáltatását és változtatásának a lehetőségét</w:t>
      </w:r>
      <w:r w:rsidR="00C55CD0">
        <w:t>.</w:t>
      </w:r>
    </w:p>
    <w:p w14:paraId="47C74640" w14:textId="29A07926" w:rsidR="00335A40" w:rsidRPr="001E753C" w:rsidRDefault="00335A40" w:rsidP="00C55CD0">
      <w:r>
        <w:t xml:space="preserve">Az </w:t>
      </w:r>
      <w:proofErr w:type="spellStart"/>
      <w:r>
        <w:t>api</w:t>
      </w:r>
      <w:proofErr w:type="spellEnd"/>
      <w:r>
        <w:t xml:space="preserve"> végpontjainak kezelésére Express.js-t használok, </w:t>
      </w:r>
      <w:r w:rsidR="00B82339">
        <w:t>a szerver-kliens valós kommunikációhoz pedig socket.io-t.</w:t>
      </w:r>
    </w:p>
    <w:p w14:paraId="31754DBE" w14:textId="149FEE4F" w:rsidR="00C55CD0" w:rsidRDefault="00C55CD0" w:rsidP="00C55CD0">
      <w:pPr>
        <w:pStyle w:val="Heading2"/>
      </w:pPr>
      <w:bookmarkStart w:id="12" w:name="_Toc101441448"/>
      <w:bookmarkStart w:id="13" w:name="_Toc99974851"/>
      <w:r>
        <w:t>Adatbázis</w:t>
      </w:r>
      <w:bookmarkEnd w:id="12"/>
    </w:p>
    <w:p w14:paraId="56860618" w14:textId="525F6041" w:rsidR="00C55CD0" w:rsidRPr="00C55CD0" w:rsidRDefault="00C55CD0" w:rsidP="00C55CD0">
      <w:pPr>
        <w:pStyle w:val="Firstparagraph"/>
      </w:pPr>
      <w:r>
        <w:t xml:space="preserve">Az adatok tárolására </w:t>
      </w:r>
      <w:proofErr w:type="spellStart"/>
      <w:r>
        <w:t>MariaDB</w:t>
      </w:r>
      <w:proofErr w:type="spellEnd"/>
      <w:r>
        <w:t>-t használok ami egy relációs adatbázis</w:t>
      </w:r>
      <w:r w:rsidR="007361BE">
        <w:t>.</w:t>
      </w:r>
      <w:r w:rsidR="00335A40">
        <w:t xml:space="preserve"> A backend és az adatbázis egy Node.js </w:t>
      </w:r>
      <w:proofErr w:type="spellStart"/>
      <w:r w:rsidR="00335A40">
        <w:t>package</w:t>
      </w:r>
      <w:proofErr w:type="spellEnd"/>
      <w:r w:rsidR="00335A40">
        <w:t>(</w:t>
      </w:r>
      <w:proofErr w:type="spellStart"/>
      <w:r w:rsidR="00335A40" w:rsidRPr="00335A40">
        <w:t>mysql</w:t>
      </w:r>
      <w:proofErr w:type="spellEnd"/>
      <w:r w:rsidR="00335A40">
        <w:t>) segítségével kommunikál</w:t>
      </w:r>
      <w:r w:rsidR="00B82339">
        <w:t>.</w:t>
      </w:r>
    </w:p>
    <w:p w14:paraId="385B5AE1" w14:textId="54377DFA" w:rsidR="00A538E1" w:rsidRDefault="00A538E1" w:rsidP="00A538E1">
      <w:pPr>
        <w:pStyle w:val="Heading2"/>
      </w:pPr>
      <w:bookmarkStart w:id="14" w:name="_Toc101441449"/>
      <w:r>
        <w:t>Frontend</w:t>
      </w:r>
      <w:bookmarkEnd w:id="13"/>
      <w:bookmarkEnd w:id="14"/>
    </w:p>
    <w:p w14:paraId="6FE8C725" w14:textId="209B4EB5" w:rsidR="00B82339" w:rsidRDefault="00B82339" w:rsidP="00B82339">
      <w:pPr>
        <w:pStyle w:val="Firstparagraph"/>
      </w:pPr>
      <w:r>
        <w:t xml:space="preserve">A weboldalhoz </w:t>
      </w:r>
      <w:proofErr w:type="spellStart"/>
      <w:r>
        <w:t>React</w:t>
      </w:r>
      <w:proofErr w:type="spellEnd"/>
      <w:r>
        <w:t>-ot használok</w:t>
      </w:r>
      <w:r w:rsidR="00D32D50">
        <w:t xml:space="preserve"> mert a</w:t>
      </w:r>
      <w:r w:rsidR="00603222">
        <w:t xml:space="preserve">z a fajta modularitás amit a </w:t>
      </w:r>
      <w:proofErr w:type="spellStart"/>
      <w:r w:rsidR="00603222">
        <w:t>React</w:t>
      </w:r>
      <w:proofErr w:type="spellEnd"/>
      <w:r w:rsidR="00603222">
        <w:t xml:space="preserve"> nyújt, átlátható és könnyen kezelhető kódot biztosít</w:t>
      </w:r>
      <w:r w:rsidR="004D1669">
        <w:t xml:space="preserve"> komponensek formájában.</w:t>
      </w:r>
    </w:p>
    <w:p w14:paraId="3EFC9554" w14:textId="35591883" w:rsidR="00037367" w:rsidRDefault="00F819E1" w:rsidP="00F819E1">
      <w:r>
        <w:t xml:space="preserve">A frontenden adatok tárolására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 w:rsidR="00273538">
        <w:t>-</w:t>
      </w:r>
      <w:r>
        <w:t>ot használok, ami egy globális állapotban</w:t>
      </w:r>
      <w:r w:rsidR="00037367">
        <w:t>(</w:t>
      </w:r>
      <w:proofErr w:type="spellStart"/>
      <w:r w:rsidR="00037367">
        <w:t>Store</w:t>
      </w:r>
      <w:proofErr w:type="spellEnd"/>
      <w:r w:rsidR="00037367">
        <w:t>)</w:t>
      </w:r>
      <w:r>
        <w:t xml:space="preserve"> tud tárolni adatokat, amiket a program bármelyik komponenséből elérhetünk, és könnyen lehet </w:t>
      </w:r>
      <w:r w:rsidR="00037367">
        <w:t xml:space="preserve">követni a </w:t>
      </w:r>
      <w:proofErr w:type="spellStart"/>
      <w:r w:rsidR="00037367">
        <w:t>Store</w:t>
      </w:r>
      <w:proofErr w:type="spellEnd"/>
      <w:r w:rsidR="00037367">
        <w:t xml:space="preserve">-ban történő változásokat, ami elősegíti az </w:t>
      </w:r>
      <w:r w:rsidR="00273538">
        <w:t>hibakeresést</w:t>
      </w:r>
      <w:r w:rsidR="00037367">
        <w:t>.</w:t>
      </w:r>
    </w:p>
    <w:p w14:paraId="2A020D47" w14:textId="77777777" w:rsidR="00037367" w:rsidRDefault="00037367">
      <w:pPr>
        <w:spacing w:after="160" w:line="259" w:lineRule="auto"/>
        <w:ind w:firstLine="0"/>
        <w:jc w:val="left"/>
      </w:pPr>
      <w:r>
        <w:br w:type="page"/>
      </w:r>
    </w:p>
    <w:p w14:paraId="23BA4DD8" w14:textId="6DD8076E" w:rsidR="00A538E1" w:rsidRDefault="00A538E1" w:rsidP="00A538E1">
      <w:pPr>
        <w:pStyle w:val="Heading2"/>
      </w:pPr>
      <w:bookmarkStart w:id="15" w:name="_Toc99974852"/>
      <w:bookmarkStart w:id="16" w:name="_Toc101441450"/>
      <w:r>
        <w:lastRenderedPageBreak/>
        <w:t>Proxy</w:t>
      </w:r>
      <w:bookmarkEnd w:id="15"/>
      <w:bookmarkEnd w:id="16"/>
    </w:p>
    <w:p w14:paraId="13A1FEC6" w14:textId="6DCFEFCD" w:rsidR="00037367" w:rsidRDefault="009820CE" w:rsidP="00037367">
      <w:pPr>
        <w:pStyle w:val="Firstparagraph"/>
      </w:pPr>
      <w:r>
        <w:t>Magához a weboldalhoz még használok egy proxy szervert is ami ugyan úgy Node.js-ben fut</w:t>
      </w:r>
      <w:r w:rsidR="00865DBE">
        <w:t xml:space="preserve"> Express</w:t>
      </w:r>
      <w:r w:rsidR="00273538">
        <w:t>.</w:t>
      </w:r>
      <w:r w:rsidR="00865DBE">
        <w:t xml:space="preserve">js és egy Node.js </w:t>
      </w:r>
      <w:r w:rsidR="00273538">
        <w:t>csomag</w:t>
      </w:r>
      <w:r w:rsidR="00865DBE">
        <w:t>(</w:t>
      </w:r>
      <w:r w:rsidR="00865DBE" w:rsidRPr="00865DBE">
        <w:t>http-proxy-</w:t>
      </w:r>
      <w:proofErr w:type="spellStart"/>
      <w:r w:rsidR="00865DBE" w:rsidRPr="00865DBE">
        <w:t>middleware</w:t>
      </w:r>
      <w:proofErr w:type="spellEnd"/>
      <w:r w:rsidR="00865DBE">
        <w:t xml:space="preserve">) segítségével. Ez a proxy a frontendről érkező azon kéréseket kapja, amik a külső </w:t>
      </w:r>
      <w:r w:rsidR="00273538">
        <w:t>API felé mennek</w:t>
      </w:r>
      <w:r w:rsidR="00865DBE">
        <w:t>.</w:t>
      </w:r>
    </w:p>
    <w:p w14:paraId="7BFFA9D3" w14:textId="29B3FEEE" w:rsidR="006B29E6" w:rsidRDefault="00865DBE" w:rsidP="00865DBE">
      <w:r>
        <w:t xml:space="preserve">Hogy miért használok proxyt? Elsősorban azért hogy a </w:t>
      </w:r>
      <w:proofErr w:type="spellStart"/>
      <w:r>
        <w:t>MangaDex</w:t>
      </w:r>
      <w:proofErr w:type="spellEnd"/>
      <w:r>
        <w:t xml:space="preserve">-en lévő képeket legyen az Manga borítókép vagy a </w:t>
      </w:r>
      <w:proofErr w:type="spellStart"/>
      <w:r>
        <w:t>manga</w:t>
      </w:r>
      <w:proofErr w:type="spellEnd"/>
      <w:r>
        <w:t xml:space="preserve"> fejezetek paneljeit, letöltse saját tárhelyre </w:t>
      </w:r>
      <w:r w:rsidR="001D400E">
        <w:t xml:space="preserve">hogy elkerüljük a </w:t>
      </w:r>
      <w:proofErr w:type="spellStart"/>
      <w:r w:rsidR="001D400E">
        <w:t>hotlinkelést</w:t>
      </w:r>
      <w:proofErr w:type="spellEnd"/>
      <w:r w:rsidR="001D400E">
        <w:t xml:space="preserve">, szóval ha valaki </w:t>
      </w:r>
      <w:proofErr w:type="spellStart"/>
      <w:r w:rsidR="001D400E">
        <w:t>mangát</w:t>
      </w:r>
      <w:proofErr w:type="spellEnd"/>
      <w:r w:rsidR="001D400E">
        <w:t xml:space="preserve"> olvas a mi oldalunkon, akkor a képeket nem a </w:t>
      </w:r>
      <w:proofErr w:type="spellStart"/>
      <w:r w:rsidR="001D400E">
        <w:t>MangaDex</w:t>
      </w:r>
      <w:proofErr w:type="spellEnd"/>
      <w:r w:rsidR="001D400E">
        <w:t xml:space="preserve"> szerveréről fogja megkapni, hanem saját szerverről így csökkentjük a </w:t>
      </w:r>
      <w:proofErr w:type="spellStart"/>
      <w:r w:rsidR="001D400E">
        <w:t>MangaDex</w:t>
      </w:r>
      <w:proofErr w:type="spellEnd"/>
      <w:r w:rsidR="001D400E">
        <w:t xml:space="preserve"> szerverén a terhelést. A másik indok amiért proxyt használok, hogy elrejtsem az </w:t>
      </w:r>
      <w:r w:rsidR="00273538">
        <w:t>API</w:t>
      </w:r>
      <w:r w:rsidR="001D400E">
        <w:t xml:space="preserve"> útvonalát.</w:t>
      </w:r>
      <w:r w:rsidR="00F32BB9">
        <w:t xml:space="preserve"> Míg én most csak útvonal elrejtésre</w:t>
      </w:r>
      <w:r w:rsidR="00273538">
        <w:t xml:space="preserve">, és </w:t>
      </w:r>
      <w:proofErr w:type="spellStart"/>
      <w:r w:rsidR="00273538">
        <w:t>hotlinking</w:t>
      </w:r>
      <w:proofErr w:type="spellEnd"/>
      <w:r w:rsidR="00273538">
        <w:t xml:space="preserve"> elkerülésére</w:t>
      </w:r>
      <w:r w:rsidR="00F32BB9">
        <w:t xml:space="preserve"> használom, a proxy használata tökéletes arra hogy biztonságos helyen(saját szerveren) tároljuk külső </w:t>
      </w:r>
      <w:r w:rsidR="00273538">
        <w:t xml:space="preserve">API-hoz </w:t>
      </w:r>
      <w:r w:rsidR="00F32BB9">
        <w:t>szükséges hitelesítő kulcsokat, így nem áll fenn annak a veszélye hogy kikerül a nagyvilágba.</w:t>
      </w:r>
    </w:p>
    <w:p w14:paraId="641A16E2" w14:textId="77777777" w:rsidR="006B29E6" w:rsidRDefault="006B29E6">
      <w:pPr>
        <w:spacing w:after="160" w:line="259" w:lineRule="auto"/>
        <w:ind w:firstLine="0"/>
        <w:jc w:val="left"/>
      </w:pPr>
      <w:r>
        <w:br w:type="page"/>
      </w:r>
    </w:p>
    <w:p w14:paraId="3D4924B8" w14:textId="77777777" w:rsidR="00A538E1" w:rsidRDefault="00A538E1" w:rsidP="00A538E1">
      <w:pPr>
        <w:pStyle w:val="Heading1"/>
      </w:pPr>
      <w:bookmarkStart w:id="17" w:name="_Toc99974853"/>
      <w:bookmarkStart w:id="18" w:name="_Toc101441451"/>
      <w:r>
        <w:lastRenderedPageBreak/>
        <w:t>Felhasznált technológiák</w:t>
      </w:r>
      <w:bookmarkEnd w:id="17"/>
      <w:bookmarkEnd w:id="18"/>
    </w:p>
    <w:p w14:paraId="3A128B19" w14:textId="2DFA2406" w:rsidR="00A538E1" w:rsidRDefault="00A538E1" w:rsidP="00A538E1">
      <w:pPr>
        <w:pStyle w:val="Heading2"/>
      </w:pPr>
      <w:bookmarkStart w:id="19" w:name="_Toc99974854"/>
      <w:bookmarkStart w:id="20" w:name="_Toc101441452"/>
      <w:proofErr w:type="spellStart"/>
      <w:r>
        <w:t>Manga</w:t>
      </w:r>
      <w:r w:rsidR="00273538">
        <w:t>D</w:t>
      </w:r>
      <w:r>
        <w:t>ex</w:t>
      </w:r>
      <w:proofErr w:type="spellEnd"/>
      <w:r>
        <w:t xml:space="preserve"> API(Külső API)</w:t>
      </w:r>
      <w:bookmarkEnd w:id="19"/>
      <w:bookmarkEnd w:id="20"/>
    </w:p>
    <w:p w14:paraId="2B568933" w14:textId="65F317E2" w:rsidR="00704029" w:rsidRPr="00704029" w:rsidRDefault="004D6E56" w:rsidP="006B29E6">
      <w:pPr>
        <w:pStyle w:val="Firstparagraph"/>
      </w:pPr>
      <w:r>
        <w:t xml:space="preserve">A </w:t>
      </w:r>
      <w:proofErr w:type="spellStart"/>
      <w:r>
        <w:t>MangaDex</w:t>
      </w:r>
      <w:proofErr w:type="spellEnd"/>
      <w:r>
        <w:t xml:space="preserve"> API lehetőséget biztosít arra, hogy a </w:t>
      </w:r>
      <w:proofErr w:type="spellStart"/>
      <w:r>
        <w:t>MangaDex</w:t>
      </w:r>
      <w:proofErr w:type="spellEnd"/>
      <w:r>
        <w:t xml:space="preserve"> hatalmas </w:t>
      </w:r>
      <w:proofErr w:type="spellStart"/>
      <w:r>
        <w:t>manga</w:t>
      </w:r>
      <w:proofErr w:type="spellEnd"/>
      <w:r>
        <w:t xml:space="preserve"> tárházával </w:t>
      </w:r>
      <w:proofErr w:type="spellStart"/>
      <w:r>
        <w:t>interaktálni</w:t>
      </w:r>
      <w:proofErr w:type="spellEnd"/>
      <w:r>
        <w:t xml:space="preserve"> tudjunk, legyen az </w:t>
      </w:r>
      <w:proofErr w:type="spellStart"/>
      <w:r>
        <w:t>manga</w:t>
      </w:r>
      <w:proofErr w:type="spellEnd"/>
      <w:r>
        <w:t xml:space="preserve"> információk lekérdezése, új </w:t>
      </w:r>
      <w:proofErr w:type="spellStart"/>
      <w:r>
        <w:t>manga</w:t>
      </w:r>
      <w:proofErr w:type="spellEnd"/>
      <w:r>
        <w:t xml:space="preserve"> feltöltése, fordító csapatok létrehozása és még sok más.</w:t>
      </w:r>
      <w:r w:rsidR="00704029">
        <w:t xml:space="preserve"> Az adatokat </w:t>
      </w:r>
      <w:r w:rsidR="00AC4E74">
        <w:t>HTTP</w:t>
      </w:r>
      <w:r w:rsidR="00704029">
        <w:t xml:space="preserve"> API módon szolgáltatják, tehát URL címekre történő http </w:t>
      </w:r>
      <w:r w:rsidR="00273538">
        <w:t>kérésekkel</w:t>
      </w:r>
      <w:r w:rsidR="00704029">
        <w:t xml:space="preserve"> lehet lekérni, módosítani, feltölteni és törölni a kívánt adatokat.</w:t>
      </w:r>
    </w:p>
    <w:p w14:paraId="746F1944" w14:textId="77777777" w:rsidR="00A538E1" w:rsidRDefault="00A538E1" w:rsidP="00A538E1">
      <w:pPr>
        <w:pStyle w:val="Heading2"/>
      </w:pPr>
      <w:bookmarkStart w:id="21" w:name="_Toc99974855"/>
      <w:bookmarkStart w:id="22" w:name="_Toc101441453"/>
      <w:r>
        <w:t>Backend</w:t>
      </w:r>
      <w:bookmarkEnd w:id="21"/>
      <w:bookmarkEnd w:id="22"/>
    </w:p>
    <w:p w14:paraId="65294814" w14:textId="2B346BFA" w:rsidR="00A538E1" w:rsidRDefault="00A538E1" w:rsidP="00A538E1">
      <w:pPr>
        <w:pStyle w:val="Heading3"/>
      </w:pPr>
      <w:bookmarkStart w:id="23" w:name="_Toc99974856"/>
      <w:bookmarkStart w:id="24" w:name="_Toc101441454"/>
      <w:r>
        <w:t>Node</w:t>
      </w:r>
      <w:r w:rsidR="00273538">
        <w:t>.</w:t>
      </w:r>
      <w:r>
        <w:t>JS</w:t>
      </w:r>
      <w:bookmarkEnd w:id="23"/>
      <w:bookmarkEnd w:id="24"/>
    </w:p>
    <w:p w14:paraId="6D238891" w14:textId="742E1545" w:rsidR="002971DF" w:rsidRDefault="005321E2" w:rsidP="002971DF">
      <w:pPr>
        <w:pStyle w:val="Firstparagraph"/>
      </w:pPr>
      <w:r>
        <w:t xml:space="preserve">A Node.js egy </w:t>
      </w:r>
      <w:proofErr w:type="spellStart"/>
      <w:r>
        <w:t>cross</w:t>
      </w:r>
      <w:proofErr w:type="spellEnd"/>
      <w:r>
        <w:t>-platform futási környezetet biztosít ami lehetővé teszi a jól skálázható</w:t>
      </w:r>
      <w:r w:rsidR="00172A68">
        <w:t xml:space="preserve"> szerverek építését </w:t>
      </w:r>
      <w:proofErr w:type="spellStart"/>
      <w:r w:rsidR="00172A68">
        <w:t>Javascript</w:t>
      </w:r>
      <w:proofErr w:type="spellEnd"/>
      <w:r w:rsidR="00172A68">
        <w:t xml:space="preserve"> nyelvben. </w:t>
      </w:r>
      <w:proofErr w:type="spellStart"/>
      <w:r w:rsidR="00E37E8C">
        <w:t>Node</w:t>
      </w:r>
      <w:proofErr w:type="spellEnd"/>
      <w:r w:rsidR="00E37E8C">
        <w:t xml:space="preserve"> a </w:t>
      </w:r>
      <w:r w:rsidR="006F6E7C">
        <w:t>kapcsolatokat</w:t>
      </w:r>
      <w:r w:rsidR="00D0774B">
        <w:t xml:space="preserve"> „elméletben”</w:t>
      </w:r>
      <w:r w:rsidR="00E37E8C">
        <w:t xml:space="preserve"> 1 szálon dolgozza fel aszinkron módon</w:t>
      </w:r>
      <w:r w:rsidR="00D0774B">
        <w:t>, gyakorlatban a fő szál(</w:t>
      </w:r>
      <w:proofErr w:type="spellStart"/>
      <w:r w:rsidR="00D0774B">
        <w:t>Event</w:t>
      </w:r>
      <w:proofErr w:type="spellEnd"/>
      <w:r w:rsidR="00D0774B">
        <w:t xml:space="preserve"> </w:t>
      </w:r>
      <w:proofErr w:type="spellStart"/>
      <w:r w:rsidR="00D0774B">
        <w:t>Loop</w:t>
      </w:r>
      <w:proofErr w:type="spellEnd"/>
      <w:r w:rsidR="00D0774B">
        <w:t>) más szálaknak(</w:t>
      </w:r>
      <w:proofErr w:type="spellStart"/>
      <w:r w:rsidR="00D0774B">
        <w:t>Workers</w:t>
      </w:r>
      <w:proofErr w:type="spellEnd"/>
      <w:r w:rsidR="00D0774B">
        <w:t>) osztja ki a feladatokat</w:t>
      </w:r>
      <w:r w:rsidR="006F6E7C">
        <w:t xml:space="preserve"> egy </w:t>
      </w:r>
      <w:proofErr w:type="spellStart"/>
      <w:r w:rsidR="006F6E7C">
        <w:t>event</w:t>
      </w:r>
      <w:proofErr w:type="spellEnd"/>
      <w:r w:rsidR="006F6E7C">
        <w:t xml:space="preserve"> sorból</w:t>
      </w:r>
      <w:r w:rsidR="00D0774B">
        <w:t xml:space="preserve"> amiket ők elvégeznek a megfelelő C++ megvalósítással párhuzamosan</w:t>
      </w:r>
      <w:r w:rsidR="006F6E7C">
        <w:t xml:space="preserve"> vagy aszinkron módon</w:t>
      </w:r>
      <w:r w:rsidR="00D0774B">
        <w:t xml:space="preserve"> és vissza küldik az eredményt a fő szálnak, </w:t>
      </w:r>
      <w:r w:rsidR="006F6E7C">
        <w:t>amit vissza adhat a kérést kezdeményezett kapcsolatnak</w:t>
      </w:r>
    </w:p>
    <w:p w14:paraId="26F2F054" w14:textId="40503C8C" w:rsidR="006F6E7C" w:rsidRDefault="00D16E1F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712683EF" wp14:editId="2B7E89A1">
            <wp:extent cx="5391150" cy="2466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95D5" w14:textId="45324A80" w:rsidR="00B140E2" w:rsidRPr="00E07F37" w:rsidRDefault="00E07F37" w:rsidP="00E07F37">
      <w:pPr>
        <w:pStyle w:val="Caption"/>
      </w:pPr>
      <w:r w:rsidRPr="00E07F37">
        <w:t>1. á</w:t>
      </w:r>
      <w:r w:rsidR="00DB4374" w:rsidRPr="00E07F37">
        <w:t>bra: Node.js által használt kérés feldolgozás architektúrája</w:t>
      </w:r>
      <w:sdt>
        <w:sdtPr>
          <w:id w:val="-1751498107"/>
          <w:citation/>
        </w:sdtPr>
        <w:sdtEndPr/>
        <w:sdtContent>
          <w:r w:rsidR="00DB4374" w:rsidRPr="00E07F37">
            <w:fldChar w:fldCharType="begin"/>
          </w:r>
          <w:r w:rsidR="00DB4374" w:rsidRPr="00E07F37">
            <w:instrText xml:space="preserve"> CITATION NJSEventLoop \l 1038 </w:instrText>
          </w:r>
          <w:r w:rsidR="00DB4374" w:rsidRPr="00E07F37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[2]</w:t>
          </w:r>
          <w:r w:rsidR="00DB4374" w:rsidRPr="00E07F37">
            <w:fldChar w:fldCharType="end"/>
          </w:r>
        </w:sdtContent>
      </w:sdt>
    </w:p>
    <w:p w14:paraId="521512BA" w14:textId="28F74C06" w:rsidR="009D4B20" w:rsidRDefault="00E468DC" w:rsidP="009D4B20">
      <w:r>
        <w:t xml:space="preserve">A Node.js legnagyobb előnye a hatékony Input/Output kezelés mint például a fájlrendszerre való írás/olvasás vagy a </w:t>
      </w:r>
      <w:proofErr w:type="spellStart"/>
      <w:r>
        <w:t>hálozatról</w:t>
      </w:r>
      <w:proofErr w:type="spellEnd"/>
      <w:r>
        <w:t xml:space="preserve"> érkező adatok olvasása, a </w:t>
      </w:r>
      <w:r w:rsidR="00D4014E">
        <w:t xml:space="preserve">nehézkes </w:t>
      </w:r>
      <w:r w:rsidR="00D4014E">
        <w:lastRenderedPageBreak/>
        <w:t xml:space="preserve">szálak kezelésével. De mivel már elég népszerű lett ez a futási környezet ezért az interneten megtalálható nagyon sok segítség, és mivel </w:t>
      </w:r>
      <w:proofErr w:type="spellStart"/>
      <w:r w:rsidR="00D4014E">
        <w:t>javascriptet</w:t>
      </w:r>
      <w:proofErr w:type="spellEnd"/>
      <w:r w:rsidR="00D4014E">
        <w:t xml:space="preserve"> használ, ezért </w:t>
      </w:r>
      <w:r w:rsidR="009D4B20">
        <w:t>a frontend fejlesztők is könnyen beléphetnek a backend világába</w:t>
      </w:r>
      <w:r w:rsidR="00D4014E">
        <w:t>.</w:t>
      </w:r>
      <w:r w:rsidR="009D4B20">
        <w:t xml:space="preserve"> </w:t>
      </w:r>
      <w:proofErr w:type="spellStart"/>
      <w:r w:rsidR="009D4B20">
        <w:t>Előnyhőz</w:t>
      </w:r>
      <w:proofErr w:type="spellEnd"/>
      <w:r w:rsidR="009D4B20">
        <w:t xml:space="preserve"> lehetne sorolni a Node.js csomagkezelőjét(</w:t>
      </w:r>
      <w:proofErr w:type="spellStart"/>
      <w:r w:rsidR="009D4B20">
        <w:t>Package</w:t>
      </w:r>
      <w:proofErr w:type="spellEnd"/>
      <w:r w:rsidR="009D4B20">
        <w:t xml:space="preserve"> </w:t>
      </w:r>
      <w:proofErr w:type="spellStart"/>
      <w:r w:rsidR="009D4B20">
        <w:t>manager</w:t>
      </w:r>
      <w:proofErr w:type="spellEnd"/>
      <w:r w:rsidR="009D4B20">
        <w:t xml:space="preserve">) a </w:t>
      </w:r>
      <w:proofErr w:type="spellStart"/>
      <w:r w:rsidR="009D4B20">
        <w:t>Node</w:t>
      </w:r>
      <w:proofErr w:type="spellEnd"/>
      <w:r w:rsidR="009D4B20">
        <w:t xml:space="preserve"> </w:t>
      </w:r>
      <w:proofErr w:type="spellStart"/>
      <w:r w:rsidR="009D4B20">
        <w:t>Package</w:t>
      </w:r>
      <w:proofErr w:type="spellEnd"/>
      <w:r w:rsidR="009D4B20">
        <w:t xml:space="preserve"> Managert(</w:t>
      </w:r>
      <w:proofErr w:type="spellStart"/>
      <w:r w:rsidR="009D4B20">
        <w:t>npm</w:t>
      </w:r>
      <w:proofErr w:type="spellEnd"/>
      <w:r w:rsidR="009D4B20">
        <w:t xml:space="preserve">), mert ennek segítségével nagyon hamar adhatunk hozzá a programunkhoz </w:t>
      </w:r>
      <w:r w:rsidR="00DD47AC">
        <w:t>olyan kódokat amik megkönnyítik munkákat mert nem kell saját kódot írnunk hanem más, az esetek 99%-ban jobban megírt megvalósítását használhatjuk.</w:t>
      </w:r>
    </w:p>
    <w:p w14:paraId="322C3C2D" w14:textId="3EE35733" w:rsidR="00DD47AC" w:rsidRPr="00D16E1F" w:rsidRDefault="00DD47AC" w:rsidP="009D4B20">
      <w:r>
        <w:t xml:space="preserve">Viszont egyik hátránya a Node.js </w:t>
      </w:r>
      <w:proofErr w:type="spellStart"/>
      <w:r>
        <w:t>nek</w:t>
      </w:r>
      <w:proofErr w:type="spellEnd"/>
      <w:r>
        <w:t xml:space="preserve"> hogy a CPU intenzív feladato</w:t>
      </w:r>
      <w:r w:rsidR="00C11998">
        <w:t xml:space="preserve">kkal nem tud olyan jól </w:t>
      </w:r>
      <w:proofErr w:type="spellStart"/>
      <w:r w:rsidR="00C11998">
        <w:t>megbírkózni</w:t>
      </w:r>
      <w:proofErr w:type="spellEnd"/>
      <w:r w:rsidR="00C11998">
        <w:t xml:space="preserve">, mint a </w:t>
      </w:r>
      <w:proofErr w:type="spellStart"/>
      <w:r w:rsidR="00C11998">
        <w:t>fennt</w:t>
      </w:r>
      <w:proofErr w:type="spellEnd"/>
      <w:r w:rsidR="00C11998">
        <w:t xml:space="preserve"> említett I/O feladatokkal</w:t>
      </w:r>
      <w:r w:rsidR="00D56630">
        <w:t>, mert azokat a műveleteket amik a CPU-t veszik igénybe szinkron módon futnak, míg az I/O műveletek aszinkron módon.</w:t>
      </w:r>
      <w:sdt>
        <w:sdtPr>
          <w:id w:val="1187409085"/>
          <w:citation/>
        </w:sdtPr>
        <w:sdtEndPr/>
        <w:sdtContent>
          <w:r w:rsidR="00273538">
            <w:fldChar w:fldCharType="begin"/>
          </w:r>
          <w:r w:rsidR="00273538">
            <w:instrText xml:space="preserve"> CITATION NodeJS \l 1038 </w:instrText>
          </w:r>
          <w:r w:rsidR="00273538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[1]</w:t>
          </w:r>
          <w:r w:rsidR="00273538">
            <w:fldChar w:fldCharType="end"/>
          </w:r>
        </w:sdtContent>
      </w:sdt>
    </w:p>
    <w:p w14:paraId="7BBF0333" w14:textId="28620405" w:rsidR="00A538E1" w:rsidRDefault="00A538E1" w:rsidP="00A538E1">
      <w:pPr>
        <w:pStyle w:val="Heading3"/>
      </w:pPr>
      <w:bookmarkStart w:id="25" w:name="_Toc99974857"/>
      <w:bookmarkStart w:id="26" w:name="_Toc101441455"/>
      <w:r>
        <w:t>Express</w:t>
      </w:r>
      <w:bookmarkEnd w:id="25"/>
      <w:bookmarkEnd w:id="26"/>
    </w:p>
    <w:p w14:paraId="4402AC92" w14:textId="7EA6EF73" w:rsidR="003F7CF0" w:rsidRPr="003F7CF0" w:rsidRDefault="00BF345C" w:rsidP="003F7CF0">
      <w:pPr>
        <w:pStyle w:val="Firstparagraph"/>
      </w:pPr>
      <w:r>
        <w:t xml:space="preserve">Express.js egy </w:t>
      </w:r>
      <w:proofErr w:type="spellStart"/>
      <w:r>
        <w:t>framework</w:t>
      </w:r>
      <w:proofErr w:type="spellEnd"/>
      <w:r w:rsidR="003F7CF0">
        <w:t>(</w:t>
      </w:r>
      <w:proofErr w:type="spellStart"/>
      <w:r w:rsidR="003F7CF0">
        <w:t>Nodejs</w:t>
      </w:r>
      <w:proofErr w:type="spellEnd"/>
      <w:r w:rsidR="003F7CF0">
        <w:t xml:space="preserve"> </w:t>
      </w:r>
      <w:proofErr w:type="spellStart"/>
      <w:r w:rsidR="003F7CF0">
        <w:t>package</w:t>
      </w:r>
      <w:proofErr w:type="spellEnd"/>
      <w:r w:rsidR="003F7CF0">
        <w:t>)</w:t>
      </w:r>
      <w:r>
        <w:t xml:space="preserve"> amivel könnyen és gyorsan lehet </w:t>
      </w:r>
      <w:proofErr w:type="spellStart"/>
      <w:r>
        <w:t>NodeJS</w:t>
      </w:r>
      <w:proofErr w:type="spellEnd"/>
      <w:r>
        <w:t xml:space="preserve"> web applikációt</w:t>
      </w:r>
      <w:r w:rsidR="004037A5">
        <w:t>, API-t létrehozni</w:t>
      </w:r>
      <w:r w:rsidR="003F7CF0">
        <w:t xml:space="preserve">. A </w:t>
      </w:r>
      <w:proofErr w:type="spellStart"/>
      <w:r w:rsidR="003F7CF0">
        <w:t>NodeJS</w:t>
      </w:r>
      <w:proofErr w:type="spellEnd"/>
      <w:r w:rsidR="003F7CF0">
        <w:t xml:space="preserve"> alap http/https moduljait használja fel</w:t>
      </w:r>
      <w:r w:rsidR="004037A5">
        <w:t xml:space="preserve">. </w:t>
      </w:r>
      <w:r w:rsidR="0053200E">
        <w:t xml:space="preserve">Maga az Express sok „opcionális” </w:t>
      </w:r>
      <w:proofErr w:type="spellStart"/>
      <w:r w:rsidR="0053200E">
        <w:t>middlewarel</w:t>
      </w:r>
      <w:proofErr w:type="spellEnd"/>
      <w:r w:rsidR="0053200E">
        <w:t xml:space="preserve"> rendelkezik amiket külön lehet telepíteni, vagy saját </w:t>
      </w:r>
      <w:proofErr w:type="spellStart"/>
      <w:r w:rsidR="0053200E">
        <w:t>middlewaret</w:t>
      </w:r>
      <w:proofErr w:type="spellEnd"/>
      <w:r w:rsidR="0053200E">
        <w:t xml:space="preserve"> is írhatunk amik kibővítik az API vagy web applikációnak a funkcióit,</w:t>
      </w:r>
      <w:r w:rsidR="00271533">
        <w:t xml:space="preserve"> </w:t>
      </w:r>
      <w:r w:rsidR="0053200E">
        <w:t xml:space="preserve">és mivel ezeket a </w:t>
      </w:r>
      <w:proofErr w:type="spellStart"/>
      <w:r w:rsidR="0053200E">
        <w:t>middlewareket</w:t>
      </w:r>
      <w:proofErr w:type="spellEnd"/>
      <w:r w:rsidR="0053200E">
        <w:t xml:space="preserve"> </w:t>
      </w:r>
      <w:r w:rsidR="00271533">
        <w:t xml:space="preserve">külön lehet megszerezni és nem az Express alap csomagjában jönnek elég </w:t>
      </w:r>
      <w:proofErr w:type="spellStart"/>
      <w:r w:rsidR="00271533">
        <w:t>lightweight</w:t>
      </w:r>
      <w:proofErr w:type="spellEnd"/>
      <w:r w:rsidR="00271533">
        <w:t xml:space="preserve"> és könnyen </w:t>
      </w:r>
      <w:proofErr w:type="spellStart"/>
      <w:r w:rsidR="00271533">
        <w:t>testreszabható</w:t>
      </w:r>
      <w:proofErr w:type="spellEnd"/>
      <w:r w:rsidR="00271533">
        <w:t xml:space="preserve"> a web applikációnk vagy API-</w:t>
      </w:r>
      <w:proofErr w:type="spellStart"/>
      <w:r w:rsidR="00271533">
        <w:t>unk</w:t>
      </w:r>
      <w:proofErr w:type="spellEnd"/>
      <w:r w:rsidR="00271533">
        <w:t>.</w:t>
      </w:r>
    </w:p>
    <w:p w14:paraId="69EAB6DB" w14:textId="68F97D8F" w:rsidR="00A538E1" w:rsidRDefault="00FC44E7" w:rsidP="00A538E1">
      <w:pPr>
        <w:pStyle w:val="Heading3"/>
      </w:pPr>
      <w:bookmarkStart w:id="27" w:name="_Toc101441456"/>
      <w:proofErr w:type="spellStart"/>
      <w:r>
        <w:t>MySQL</w:t>
      </w:r>
      <w:proofErr w:type="spellEnd"/>
      <w:r w:rsidR="00BF345C">
        <w:t>(</w:t>
      </w:r>
      <w:proofErr w:type="spellStart"/>
      <w:r w:rsidR="00BF345C">
        <w:t>Node</w:t>
      </w:r>
      <w:proofErr w:type="spellEnd"/>
      <w:r w:rsidR="00BF345C">
        <w:t xml:space="preserve"> </w:t>
      </w:r>
      <w:proofErr w:type="spellStart"/>
      <w:r w:rsidR="00BF345C">
        <w:t>package</w:t>
      </w:r>
      <w:proofErr w:type="spellEnd"/>
      <w:r w:rsidR="00BF345C">
        <w:t>)</w:t>
      </w:r>
      <w:bookmarkEnd w:id="27"/>
    </w:p>
    <w:p w14:paraId="4652C937" w14:textId="07A27AB4" w:rsidR="00131A04" w:rsidRDefault="00131A04" w:rsidP="00131A04">
      <w:pPr>
        <w:pStyle w:val="Firstparagraph"/>
      </w:pPr>
      <w:r>
        <w:t xml:space="preserve">Ez a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egy driver-t biztosít amivel lehet csatlakozni egy </w:t>
      </w:r>
      <w:proofErr w:type="spellStart"/>
      <w:r>
        <w:t>MySQL</w:t>
      </w:r>
      <w:proofErr w:type="spellEnd"/>
      <w:r>
        <w:t xml:space="preserve"> adatbázishoz(Mi esetünkben egy </w:t>
      </w:r>
      <w:proofErr w:type="spellStart"/>
      <w:r>
        <w:t>MariaDB-hez</w:t>
      </w:r>
      <w:proofErr w:type="spellEnd"/>
      <w:r>
        <w:t xml:space="preserve"> de a </w:t>
      </w:r>
      <w:proofErr w:type="spellStart"/>
      <w:r>
        <w:t>MariaDB</w:t>
      </w:r>
      <w:proofErr w:type="spellEnd"/>
      <w:r>
        <w:t xml:space="preserve"> és a </w:t>
      </w:r>
      <w:proofErr w:type="spellStart"/>
      <w:r>
        <w:t>MySQL</w:t>
      </w:r>
      <w:proofErr w:type="spellEnd"/>
      <w:r>
        <w:t xml:space="preserve"> szinte azonosak)</w:t>
      </w:r>
      <w:r w:rsidR="00FF7519">
        <w:t xml:space="preserve">, és egy olyan </w:t>
      </w:r>
      <w:proofErr w:type="spellStart"/>
      <w:r w:rsidR="00FF7519">
        <w:t>interfacet</w:t>
      </w:r>
      <w:proofErr w:type="spellEnd"/>
      <w:r w:rsidR="00FF7519">
        <w:t xml:space="preserve"> biztosít amivel könnyen lehet az adatbázis felé lekérdezéseket indítani. Ez nem egy ORM, vagyis az SQL utasításokat nekünk kell teljes egészében megírni és lefuttatni.</w:t>
      </w:r>
    </w:p>
    <w:p w14:paraId="7F4A0528" w14:textId="26D67A03" w:rsidR="00FF7519" w:rsidRPr="00FF7519" w:rsidRDefault="00FF7519" w:rsidP="00FF7519">
      <w:r>
        <w:t xml:space="preserve">Ez a Driver lehetőséget ad több egy idejű csatlakozás biztosítására, hiba kezelésre, adat </w:t>
      </w:r>
      <w:proofErr w:type="spellStart"/>
      <w:r>
        <w:t>escapelésre</w:t>
      </w:r>
      <w:proofErr w:type="spellEnd"/>
      <w:r>
        <w:t xml:space="preserve"> hogy megvédjük szerverünket SQL </w:t>
      </w:r>
      <w:proofErr w:type="spellStart"/>
      <w:r>
        <w:t>injectionöktől</w:t>
      </w:r>
      <w:proofErr w:type="spellEnd"/>
      <w:r>
        <w:t>, és az adatbázis</w:t>
      </w:r>
      <w:r w:rsidR="00633303">
        <w:t xml:space="preserve">ban felmerülő típusokat SELECT </w:t>
      </w:r>
      <w:proofErr w:type="spellStart"/>
      <w:r w:rsidR="00633303">
        <w:t>query</w:t>
      </w:r>
      <w:proofErr w:type="spellEnd"/>
      <w:r w:rsidR="00633303">
        <w:t xml:space="preserve"> esetén </w:t>
      </w:r>
      <w:proofErr w:type="spellStart"/>
      <w:r w:rsidR="00633303">
        <w:t>Javascript</w:t>
      </w:r>
      <w:proofErr w:type="spellEnd"/>
      <w:r w:rsidR="00633303">
        <w:t xml:space="preserve"> típusokba </w:t>
      </w:r>
      <w:proofErr w:type="spellStart"/>
      <w:r w:rsidR="00633303">
        <w:t>kasztolja</w:t>
      </w:r>
      <w:proofErr w:type="spellEnd"/>
      <w:r w:rsidR="00633303">
        <w:t xml:space="preserve"> és egyéni </w:t>
      </w:r>
      <w:proofErr w:type="spellStart"/>
      <w:r w:rsidR="00633303">
        <w:t>kasztolásra</w:t>
      </w:r>
      <w:proofErr w:type="spellEnd"/>
      <w:r w:rsidR="00633303">
        <w:t xml:space="preserve"> is van lehetőség</w:t>
      </w:r>
    </w:p>
    <w:p w14:paraId="6C75EF29" w14:textId="7B479A53" w:rsidR="00A538E1" w:rsidRDefault="00A538E1" w:rsidP="00A538E1">
      <w:pPr>
        <w:pStyle w:val="Heading3"/>
      </w:pPr>
      <w:bookmarkStart w:id="28" w:name="_Toc99974859"/>
      <w:bookmarkStart w:id="29" w:name="_Toc101441457"/>
      <w:r>
        <w:lastRenderedPageBreak/>
        <w:t>J</w:t>
      </w:r>
      <w:r w:rsidR="005A1BE2">
        <w:t>SON</w:t>
      </w:r>
      <w:r>
        <w:t xml:space="preserve"> Web </w:t>
      </w:r>
      <w:proofErr w:type="spellStart"/>
      <w:r>
        <w:t>Token</w:t>
      </w:r>
      <w:proofErr w:type="spellEnd"/>
      <w:r>
        <w:t xml:space="preserve"> (JWT)</w:t>
      </w:r>
      <w:bookmarkEnd w:id="28"/>
      <w:bookmarkEnd w:id="29"/>
    </w:p>
    <w:p w14:paraId="66FA2AB8" w14:textId="17F17D91" w:rsidR="00633303" w:rsidRDefault="005A1BE2" w:rsidP="005A1BE2">
      <w:pPr>
        <w:pStyle w:val="Heading4"/>
      </w:pPr>
      <w:r>
        <w:t xml:space="preserve">JSON Web </w:t>
      </w:r>
      <w:proofErr w:type="spellStart"/>
      <w:r>
        <w:t>Token</w:t>
      </w:r>
      <w:proofErr w:type="spellEnd"/>
    </w:p>
    <w:p w14:paraId="566A7332" w14:textId="12E97607" w:rsidR="005A1BE2" w:rsidRDefault="005A1BE2" w:rsidP="005A1BE2">
      <w:pPr>
        <w:pStyle w:val="Firstparagraph"/>
      </w:pPr>
      <w:r>
        <w:t xml:space="preserve">A JWT módot biztosít arra hogy kettő vagy több fél között biztonságosan tudjon adatokat küldeni. </w:t>
      </w:r>
      <w:r w:rsidR="00FA0E8E">
        <w:t xml:space="preserve">Ez a JWT egy hosszú </w:t>
      </w:r>
      <w:proofErr w:type="spellStart"/>
      <w:r w:rsidR="00FA0E8E">
        <w:t>string</w:t>
      </w:r>
      <w:proofErr w:type="spellEnd"/>
      <w:r w:rsidR="00FA0E8E">
        <w:t xml:space="preserve"> ami egy JSON-t tartalmaz amibe bármi féle adat lehet, és lelehet ellenőrizni ennek a </w:t>
      </w:r>
      <w:proofErr w:type="spellStart"/>
      <w:r w:rsidR="00FA0E8E">
        <w:t>tokennek</w:t>
      </w:r>
      <w:proofErr w:type="spellEnd"/>
      <w:r w:rsidR="00FA0E8E">
        <w:t xml:space="preserve"> a sértetlenségét, valóságát. Ezt a </w:t>
      </w:r>
      <w:proofErr w:type="spellStart"/>
      <w:r w:rsidR="00FA0E8E">
        <w:t>tokent</w:t>
      </w:r>
      <w:proofErr w:type="spellEnd"/>
      <w:r w:rsidR="00FA0E8E">
        <w:t xml:space="preserve"> tovább lehet </w:t>
      </w:r>
      <w:proofErr w:type="spellStart"/>
      <w:r w:rsidR="00FA0E8E">
        <w:t>titkosítani</w:t>
      </w:r>
      <w:proofErr w:type="spellEnd"/>
      <w:r w:rsidR="00FA0E8E">
        <w:t xml:space="preserve"> hogy a tartalmát is teljesen biztonságba tudjuk szállítani</w:t>
      </w:r>
      <w:r w:rsidR="00173BFC">
        <w:t xml:space="preserve">, mert alapból a JWT csak azt tudja biztosítani hogy ha a </w:t>
      </w:r>
      <w:proofErr w:type="spellStart"/>
      <w:r w:rsidR="00173BFC">
        <w:t>tokent</w:t>
      </w:r>
      <w:proofErr w:type="spellEnd"/>
      <w:r w:rsidR="00173BFC">
        <w:t xml:space="preserve"> megváltoztatták, akkor érvénytelen legyen, de attól még ha valaki megszerzi a </w:t>
      </w:r>
      <w:proofErr w:type="spellStart"/>
      <w:r w:rsidR="00173BFC">
        <w:t>tokent</w:t>
      </w:r>
      <w:proofErr w:type="spellEnd"/>
      <w:r w:rsidR="00173BFC">
        <w:t>, dekódolhatja és a benne lévő adatokat megszerezheti, ezért ha nem használunk további titkosítást csak olyan adatokat küldjünk amikkel a támadó nem tud mit kezdeni.</w:t>
      </w:r>
    </w:p>
    <w:p w14:paraId="388A976A" w14:textId="75CE49CB" w:rsidR="00173BFC" w:rsidRPr="00173BFC" w:rsidRDefault="00173BFC" w:rsidP="00173BFC">
      <w:r>
        <w:t xml:space="preserve">Nagyon </w:t>
      </w:r>
      <w:r w:rsidR="00B878F9">
        <w:t xml:space="preserve">jól </w:t>
      </w:r>
      <w:r>
        <w:t xml:space="preserve"> lehet használni </w:t>
      </w:r>
      <w:r w:rsidR="00B878F9">
        <w:t xml:space="preserve">hitelesítéshez a JWT-t, például ha a felhasználó bejelentkezik, átadunk neki egy ilyen </w:t>
      </w:r>
      <w:proofErr w:type="spellStart"/>
      <w:r w:rsidR="00B878F9">
        <w:t>tokent</w:t>
      </w:r>
      <w:proofErr w:type="spellEnd"/>
      <w:r w:rsidR="00B878F9">
        <w:t xml:space="preserve"> amit a kliens eltárol, és az elkövetkezendő </w:t>
      </w:r>
      <w:proofErr w:type="spellStart"/>
      <w:r w:rsidR="00B878F9">
        <w:t>requestekhez</w:t>
      </w:r>
      <w:proofErr w:type="spellEnd"/>
      <w:r w:rsidR="00B878F9">
        <w:t xml:space="preserve"> hozzá teszi ezt a </w:t>
      </w:r>
      <w:proofErr w:type="spellStart"/>
      <w:r w:rsidR="00B878F9">
        <w:t>tokent</w:t>
      </w:r>
      <w:proofErr w:type="spellEnd"/>
      <w:r w:rsidR="00B878F9">
        <w:t xml:space="preserve"> és a szerveren megvizsgáljuk a </w:t>
      </w:r>
      <w:proofErr w:type="spellStart"/>
      <w:r w:rsidR="00B878F9">
        <w:t>tokent</w:t>
      </w:r>
      <w:proofErr w:type="spellEnd"/>
      <w:r w:rsidR="00B878F9">
        <w:t xml:space="preserve"> hogy érvényes-e, és ha az, akkor a szerver végrehajtja a </w:t>
      </w:r>
      <w:proofErr w:type="spellStart"/>
      <w:r w:rsidR="00B878F9">
        <w:t>requestet</w:t>
      </w:r>
      <w:proofErr w:type="spellEnd"/>
      <w:r w:rsidR="00B878F9">
        <w:t>.</w:t>
      </w:r>
    </w:p>
    <w:p w14:paraId="24E92E2A" w14:textId="49AEEAF4" w:rsidR="005A1BE2" w:rsidRDefault="005A1BE2" w:rsidP="005A1BE2">
      <w:pPr>
        <w:pStyle w:val="Heading4"/>
      </w:pPr>
      <w:proofErr w:type="spellStart"/>
      <w:r>
        <w:t>Jsonwebtoken</w:t>
      </w:r>
      <w:proofErr w:type="spellEnd"/>
      <w:r>
        <w:t>(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>)</w:t>
      </w:r>
    </w:p>
    <w:p w14:paraId="56787EB0" w14:textId="327BA749" w:rsidR="008B0BC1" w:rsidRDefault="008B0BC1" w:rsidP="008B0BC1">
      <w:pPr>
        <w:pStyle w:val="Firstparagraph"/>
      </w:pPr>
      <w:r>
        <w:t xml:space="preserve">Ez a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implementálja ezt a JWT technológiát, szóval lehet </w:t>
      </w:r>
      <w:proofErr w:type="spellStart"/>
      <w:r>
        <w:t>Javascriptben</w:t>
      </w:r>
      <w:proofErr w:type="spellEnd"/>
      <w:r>
        <w:t xml:space="preserve"> JWT-ket létrehozni, ellenőrizni, dekódolni. Könnyen belehet állítani a </w:t>
      </w:r>
      <w:r w:rsidR="00682DA4">
        <w:t>létrehozásnál hogy milyen algoritmust használjon a titkosításra, mikor járjon le az érvényessége, ki állította ki és még mást is.</w:t>
      </w:r>
    </w:p>
    <w:p w14:paraId="4CCD63E6" w14:textId="77777777" w:rsidR="00541347" w:rsidRDefault="00541347" w:rsidP="00CC6366">
      <w:pPr>
        <w:pStyle w:val="Firstparagraph"/>
        <w:jc w:val="center"/>
      </w:pPr>
      <w:r w:rsidRPr="00541347">
        <w:rPr>
          <w:noProof/>
        </w:rPr>
        <w:drawing>
          <wp:inline distT="0" distB="0" distL="0" distR="0" wp14:anchorId="47B45E39" wp14:editId="4C80325C">
            <wp:extent cx="3943350" cy="208784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3880" cy="21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B5E3" w14:textId="0205D91B" w:rsidR="00E07F37" w:rsidRPr="00E07F37" w:rsidRDefault="00E07F37" w:rsidP="00E07F37">
      <w:pPr>
        <w:pStyle w:val="Caption"/>
      </w:pPr>
      <w:r w:rsidRPr="00E07F37">
        <w:t xml:space="preserve">2. ábra: JWT létrehozása </w:t>
      </w:r>
      <w:proofErr w:type="spellStart"/>
      <w:r w:rsidRPr="00E07F37">
        <w:t>jsonwebtoken</w:t>
      </w:r>
      <w:proofErr w:type="spellEnd"/>
      <w:r w:rsidRPr="00E07F37">
        <w:t xml:space="preserve"> csomaggal</w:t>
      </w:r>
    </w:p>
    <w:p w14:paraId="0364DE8D" w14:textId="36F2416B" w:rsidR="00A538E1" w:rsidRDefault="00A538E1" w:rsidP="00A538E1">
      <w:pPr>
        <w:pStyle w:val="Heading3"/>
      </w:pPr>
      <w:bookmarkStart w:id="30" w:name="_Toc99974860"/>
      <w:bookmarkStart w:id="31" w:name="_Toc101441458"/>
      <w:proofErr w:type="spellStart"/>
      <w:r>
        <w:lastRenderedPageBreak/>
        <w:t>Socket</w:t>
      </w:r>
      <w:proofErr w:type="spellEnd"/>
      <w:r>
        <w:t xml:space="preserve"> Io</w:t>
      </w:r>
      <w:bookmarkEnd w:id="30"/>
      <w:bookmarkEnd w:id="31"/>
    </w:p>
    <w:p w14:paraId="06C470A7" w14:textId="1CF632F3" w:rsidR="00541347" w:rsidRDefault="001D1F22" w:rsidP="00541347">
      <w:pPr>
        <w:pStyle w:val="Firstparagraph"/>
      </w:pPr>
      <w:r>
        <w:t xml:space="preserve">Socket.IO egy </w:t>
      </w:r>
      <w:r w:rsidR="004B61F3">
        <w:t xml:space="preserve">alacsony </w:t>
      </w:r>
      <w:proofErr w:type="spellStart"/>
      <w:r w:rsidR="004B61F3">
        <w:t>késleltetésű</w:t>
      </w:r>
      <w:proofErr w:type="spellEnd"/>
      <w:r w:rsidR="004B61F3">
        <w:t xml:space="preserve">, </w:t>
      </w:r>
      <w:proofErr w:type="spellStart"/>
      <w:r w:rsidR="004B61F3">
        <w:t>kétirányú</w:t>
      </w:r>
      <w:proofErr w:type="spellEnd"/>
      <w:r w:rsidR="004B61F3">
        <w:t xml:space="preserve"> esemény alapú</w:t>
      </w:r>
      <w:r w:rsidR="00BD59E5">
        <w:t xml:space="preserve"> kommunikációs</w:t>
      </w:r>
      <w:r w:rsidR="004B61F3">
        <w:t xml:space="preserve"> könyvtár ami lehetővé teszi a kliens és szerver közötti valós idejű kommunikációt.</w:t>
      </w:r>
      <w:sdt>
        <w:sdtPr>
          <w:id w:val="1629363170"/>
          <w:citation/>
        </w:sdtPr>
        <w:sdtEndPr/>
        <w:sdtContent>
          <w:r w:rsidR="00E07F37">
            <w:fldChar w:fldCharType="begin"/>
          </w:r>
          <w:r w:rsidR="00E07F37">
            <w:instrText xml:space="preserve"> CITATION Soc22 \l 1038 </w:instrText>
          </w:r>
          <w:r w:rsidR="00E07F37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[3]</w:t>
          </w:r>
          <w:r w:rsidR="00E07F37">
            <w:fldChar w:fldCharType="end"/>
          </w:r>
        </w:sdtContent>
      </w:sdt>
    </w:p>
    <w:p w14:paraId="6B237A23" w14:textId="73D10DA3" w:rsidR="004B61F3" w:rsidRDefault="004B61F3" w:rsidP="004B61F3">
      <w:r>
        <w:t xml:space="preserve">A Socket.IO esemény alapú amit annyit jelent, hogy a szerver és a kliens </w:t>
      </w:r>
      <w:r w:rsidR="00741E9D">
        <w:t>létrehozott eseményekre figyel, vagy eseményeket bocsájt ki</w:t>
      </w:r>
    </w:p>
    <w:p w14:paraId="19E5BD0F" w14:textId="7F2AE84D" w:rsidR="00D6645A" w:rsidRDefault="00BD59E5" w:rsidP="00E07F37">
      <w:pPr>
        <w:pStyle w:val="Firstparagraph"/>
        <w:jc w:val="center"/>
      </w:pPr>
      <w:r>
        <w:rPr>
          <w:noProof/>
        </w:rPr>
        <w:drawing>
          <wp:inline distT="0" distB="0" distL="0" distR="0" wp14:anchorId="7E1FA446" wp14:editId="525F28D2">
            <wp:extent cx="5399405" cy="2661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EF4" w14:textId="10EB9DE8" w:rsidR="00E07F37" w:rsidRPr="00E07F37" w:rsidRDefault="00E07F37" w:rsidP="00E07F37">
      <w:pPr>
        <w:pStyle w:val="Caption"/>
      </w:pPr>
      <w:r>
        <w:t>3</w:t>
      </w:r>
      <w:r w:rsidRPr="00E07F37">
        <w:t xml:space="preserve">. ábra: </w:t>
      </w:r>
      <w:r>
        <w:t>egyszerű szerver felállítása Socket.IO csomaggal</w:t>
      </w:r>
    </w:p>
    <w:p w14:paraId="4FBA7501" w14:textId="4137F26C" w:rsidR="00A538E1" w:rsidRDefault="00A538E1" w:rsidP="00A538E1">
      <w:pPr>
        <w:pStyle w:val="Heading3"/>
      </w:pPr>
      <w:bookmarkStart w:id="32" w:name="_Toc99974861"/>
      <w:bookmarkStart w:id="33" w:name="_Toc101441459"/>
      <w:proofErr w:type="spellStart"/>
      <w:r>
        <w:t>Nodemailer</w:t>
      </w:r>
      <w:bookmarkEnd w:id="32"/>
      <w:bookmarkEnd w:id="33"/>
      <w:proofErr w:type="spellEnd"/>
    </w:p>
    <w:p w14:paraId="1A5C01E9" w14:textId="233D6565" w:rsidR="00421DE8" w:rsidRDefault="00421DE8" w:rsidP="00421DE8">
      <w:pPr>
        <w:pStyle w:val="Firstparagraph"/>
      </w:pPr>
      <w:r>
        <w:t xml:space="preserve">A </w:t>
      </w:r>
      <w:proofErr w:type="spellStart"/>
      <w:r>
        <w:t>Nodemailer</w:t>
      </w:r>
      <w:proofErr w:type="spellEnd"/>
      <w:r>
        <w:t xml:space="preserve"> egy olyan modul ami lehetővé teszi </w:t>
      </w:r>
      <w:r w:rsidR="00A812A2">
        <w:t>az e-mail-ek küldését a szerverről. Lehet saját email szerverről(</w:t>
      </w:r>
      <w:proofErr w:type="spellStart"/>
      <w:r w:rsidR="00A812A2">
        <w:t>Simple</w:t>
      </w:r>
      <w:proofErr w:type="spellEnd"/>
      <w:r w:rsidR="00A812A2">
        <w:t xml:space="preserve"> Mail </w:t>
      </w:r>
      <w:proofErr w:type="spellStart"/>
      <w:r w:rsidR="00A812A2">
        <w:t>Transfer</w:t>
      </w:r>
      <w:proofErr w:type="spellEnd"/>
      <w:r w:rsidR="00A812A2">
        <w:t xml:space="preserve"> </w:t>
      </w:r>
      <w:proofErr w:type="spellStart"/>
      <w:r w:rsidR="00A812A2">
        <w:t>Procotol</w:t>
      </w:r>
      <w:proofErr w:type="spellEnd"/>
      <w:r w:rsidR="00A812A2">
        <w:t xml:space="preserve"> – SMTP-vel) és más email szolgáltatásokkal(például: </w:t>
      </w:r>
      <w:proofErr w:type="spellStart"/>
      <w:r w:rsidR="00A812A2">
        <w:t>Gmail</w:t>
      </w:r>
      <w:proofErr w:type="spellEnd"/>
      <w:r w:rsidR="00A812A2">
        <w:t>) emailt küldeni.</w:t>
      </w:r>
    </w:p>
    <w:p w14:paraId="0567909D" w14:textId="330BFC5D" w:rsidR="00D6645A" w:rsidRDefault="00D6645A" w:rsidP="00CC636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249B131" wp14:editId="799EED63">
            <wp:extent cx="5399405" cy="3723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5D6A" w14:textId="4DB495EC" w:rsidR="00E07F37" w:rsidRPr="00E07F37" w:rsidRDefault="00E07F37" w:rsidP="00E07F37">
      <w:pPr>
        <w:pStyle w:val="Caption"/>
      </w:pPr>
      <w:r>
        <w:t>4</w:t>
      </w:r>
      <w:r w:rsidRPr="00E07F37">
        <w:t xml:space="preserve">. ábra: </w:t>
      </w:r>
      <w:r w:rsidR="003818F8">
        <w:t xml:space="preserve">E-mail küldése </w:t>
      </w:r>
      <w:proofErr w:type="spellStart"/>
      <w:r w:rsidR="003818F8">
        <w:t>nodemailer</w:t>
      </w:r>
      <w:proofErr w:type="spellEnd"/>
      <w:r w:rsidR="003818F8">
        <w:t xml:space="preserve"> </w:t>
      </w:r>
      <w:proofErr w:type="spellStart"/>
      <w:r w:rsidR="003818F8">
        <w:t>segítségébel</w:t>
      </w:r>
      <w:proofErr w:type="spellEnd"/>
    </w:p>
    <w:p w14:paraId="3F278087" w14:textId="61303EB5" w:rsidR="00A538E1" w:rsidRDefault="00A538E1" w:rsidP="00A538E1">
      <w:pPr>
        <w:pStyle w:val="Heading3"/>
      </w:pPr>
      <w:bookmarkStart w:id="34" w:name="_Toc99974862"/>
      <w:bookmarkStart w:id="35" w:name="_Toc101441460"/>
      <w:proofErr w:type="spellStart"/>
      <w:r>
        <w:t>Bcrypt</w:t>
      </w:r>
      <w:bookmarkEnd w:id="34"/>
      <w:proofErr w:type="spellEnd"/>
      <w:r w:rsidR="00BB62BD">
        <w:t>(</w:t>
      </w:r>
      <w:proofErr w:type="spellStart"/>
      <w:r w:rsidR="00BB62BD">
        <w:t>Node</w:t>
      </w:r>
      <w:proofErr w:type="spellEnd"/>
      <w:r w:rsidR="00BB62BD">
        <w:t xml:space="preserve"> </w:t>
      </w:r>
      <w:proofErr w:type="spellStart"/>
      <w:r w:rsidR="00BB62BD">
        <w:t>Package</w:t>
      </w:r>
      <w:proofErr w:type="spellEnd"/>
      <w:r w:rsidR="00BB62BD">
        <w:t>)</w:t>
      </w:r>
      <w:bookmarkEnd w:id="35"/>
    </w:p>
    <w:p w14:paraId="26A43382" w14:textId="0C72BE34" w:rsidR="00174CDB" w:rsidRDefault="00BB62BD" w:rsidP="00174CDB">
      <w:pPr>
        <w:pStyle w:val="Firstparagraph"/>
      </w:pPr>
      <w:r>
        <w:t xml:space="preserve">Maga a </w:t>
      </w:r>
      <w:proofErr w:type="spellStart"/>
      <w:r>
        <w:t>Bcrypt</w:t>
      </w:r>
      <w:proofErr w:type="spellEnd"/>
      <w:r>
        <w:t xml:space="preserve"> az egy jelszó </w:t>
      </w:r>
      <w:proofErr w:type="spellStart"/>
      <w:r>
        <w:t>hashing</w:t>
      </w:r>
      <w:proofErr w:type="spellEnd"/>
      <w:r>
        <w:t xml:space="preserve"> funkció ami egy elég megbízható titkosítást biztosít a jelszavaknak</w:t>
      </w:r>
      <w:r w:rsidR="002A1C6A">
        <w:t xml:space="preserve">. Én a </w:t>
      </w:r>
      <w:proofErr w:type="spellStart"/>
      <w:r w:rsidR="002A1C6A">
        <w:t>bcrypt</w:t>
      </w:r>
      <w:proofErr w:type="spellEnd"/>
      <w:r w:rsidR="002A1C6A">
        <w:t xml:space="preserve"> </w:t>
      </w:r>
      <w:proofErr w:type="spellStart"/>
      <w:r w:rsidR="002A1C6A">
        <w:t>Javascript</w:t>
      </w:r>
      <w:proofErr w:type="spellEnd"/>
      <w:r w:rsidR="002A1C6A">
        <w:t xml:space="preserve"> implementálását használom.</w:t>
      </w:r>
    </w:p>
    <w:p w14:paraId="28F796F3" w14:textId="1ED3CDBC" w:rsidR="00630EFF" w:rsidRDefault="00630EFF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CB52730" wp14:editId="2CAD55BF">
            <wp:extent cx="529590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5C72" w14:textId="57389A36" w:rsidR="003818F8" w:rsidRPr="003818F8" w:rsidRDefault="003818F8" w:rsidP="003818F8">
      <w:pPr>
        <w:pStyle w:val="Caption"/>
      </w:pPr>
      <w:r>
        <w:t>5</w:t>
      </w:r>
      <w:r w:rsidRPr="00E07F37">
        <w:t xml:space="preserve">. ábra: </w:t>
      </w:r>
      <w:r>
        <w:t xml:space="preserve">jelszó titkosítása </w:t>
      </w:r>
      <w:proofErr w:type="spellStart"/>
      <w:r>
        <w:t>bcrypt</w:t>
      </w:r>
      <w:proofErr w:type="spellEnd"/>
      <w:r>
        <w:t>-el</w:t>
      </w:r>
    </w:p>
    <w:p w14:paraId="697A9AB9" w14:textId="55FC3A79" w:rsidR="00A538E1" w:rsidRDefault="00A538E1" w:rsidP="00A538E1">
      <w:pPr>
        <w:pStyle w:val="Heading3"/>
      </w:pPr>
      <w:bookmarkStart w:id="36" w:name="_Toc99974863"/>
      <w:bookmarkStart w:id="37" w:name="_Toc101441461"/>
      <w:proofErr w:type="spellStart"/>
      <w:r>
        <w:lastRenderedPageBreak/>
        <w:t>Node</w:t>
      </w:r>
      <w:proofErr w:type="spellEnd"/>
      <w:r w:rsidR="00630EFF">
        <w:t xml:space="preserve"> </w:t>
      </w:r>
      <w:proofErr w:type="spellStart"/>
      <w:r w:rsidR="00630EFF">
        <w:t>C</w:t>
      </w:r>
      <w:r>
        <w:t>ron</w:t>
      </w:r>
      <w:bookmarkEnd w:id="36"/>
      <w:bookmarkEnd w:id="37"/>
      <w:proofErr w:type="spellEnd"/>
    </w:p>
    <w:p w14:paraId="485C166A" w14:textId="2FF6A240" w:rsidR="00630EFF" w:rsidRDefault="00630EFF" w:rsidP="00630EFF">
      <w:pPr>
        <w:pStyle w:val="Firstparagraph"/>
      </w:pPr>
      <w:proofErr w:type="spellStart"/>
      <w:r>
        <w:t>Node</w:t>
      </w:r>
      <w:proofErr w:type="spellEnd"/>
      <w:r>
        <w:t xml:space="preserve"> </w:t>
      </w:r>
      <w:proofErr w:type="spellStart"/>
      <w:r>
        <w:t>Cron</w:t>
      </w:r>
      <w:proofErr w:type="spellEnd"/>
      <w:r>
        <w:t xml:space="preserve"> lehetővé teszi hogy bizonyos időpontokban lefuttassunk aut</w:t>
      </w:r>
      <w:r w:rsidR="00555655">
        <w:t>o</w:t>
      </w:r>
      <w:r>
        <w:t xml:space="preserve">matikusan funkciókat. A modul szintaktikája a GNU </w:t>
      </w:r>
      <w:r w:rsidR="006D647D">
        <w:t xml:space="preserve">operációs rendszer </w:t>
      </w:r>
      <w:proofErr w:type="spellStart"/>
      <w:r w:rsidR="006D647D">
        <w:t>crontabján</w:t>
      </w:r>
      <w:proofErr w:type="spellEnd"/>
      <w:r w:rsidR="006D647D">
        <w:t xml:space="preserve"> alapszik, ami mint a </w:t>
      </w:r>
      <w:proofErr w:type="spellStart"/>
      <w:r w:rsidR="006D647D">
        <w:t>Node</w:t>
      </w:r>
      <w:proofErr w:type="spellEnd"/>
      <w:r w:rsidR="006D647D">
        <w:t xml:space="preserve"> </w:t>
      </w:r>
      <w:proofErr w:type="spellStart"/>
      <w:r w:rsidR="006D647D">
        <w:t>Cron</w:t>
      </w:r>
      <w:proofErr w:type="spellEnd"/>
      <w:r w:rsidR="006D647D">
        <w:t>, lehetővé teszi hogy bizonyos időpontban parancsok, fájlok fussanak le.</w:t>
      </w:r>
    </w:p>
    <w:p w14:paraId="7A802342" w14:textId="34DDC5DE" w:rsidR="00230391" w:rsidRDefault="00230391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10B4355E" wp14:editId="021442DB">
            <wp:extent cx="5399405" cy="1875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9304" w14:textId="69425FD5" w:rsidR="003818F8" w:rsidRPr="003818F8" w:rsidRDefault="003818F8" w:rsidP="003818F8">
      <w:pPr>
        <w:pStyle w:val="Caption"/>
      </w:pPr>
      <w:r>
        <w:t>6</w:t>
      </w:r>
      <w:r w:rsidRPr="00E07F37">
        <w:t xml:space="preserve">. ábra: </w:t>
      </w:r>
      <w:r>
        <w:t xml:space="preserve">ütemezett funkció megadása </w:t>
      </w:r>
      <w:proofErr w:type="spellStart"/>
      <w:r>
        <w:t>node-cron</w:t>
      </w:r>
      <w:proofErr w:type="spellEnd"/>
      <w:r>
        <w:t xml:space="preserve"> </w:t>
      </w:r>
      <w:proofErr w:type="spellStart"/>
      <w:r>
        <w:t>al</w:t>
      </w:r>
      <w:proofErr w:type="spellEnd"/>
    </w:p>
    <w:p w14:paraId="61A1FB0E" w14:textId="3774AB2F" w:rsidR="00A0633A" w:rsidRPr="00A0633A" w:rsidRDefault="00A538E1" w:rsidP="00A0633A">
      <w:pPr>
        <w:pStyle w:val="Heading3"/>
      </w:pPr>
      <w:bookmarkStart w:id="38" w:name="_Toc99974864"/>
      <w:bookmarkStart w:id="39" w:name="_Toc101441462"/>
      <w:proofErr w:type="spellStart"/>
      <w:r>
        <w:t>Uuid</w:t>
      </w:r>
      <w:bookmarkEnd w:id="38"/>
      <w:bookmarkEnd w:id="39"/>
      <w:proofErr w:type="spellEnd"/>
    </w:p>
    <w:p w14:paraId="78BA408A" w14:textId="58E103F5" w:rsidR="00B628BD" w:rsidRDefault="00B628BD" w:rsidP="00B628BD">
      <w:pPr>
        <w:pStyle w:val="Firstparagraph"/>
        <w:rPr>
          <w:rStyle w:val="hgkelc"/>
        </w:rPr>
      </w:pPr>
      <w:r>
        <w:t xml:space="preserve">A </w:t>
      </w:r>
      <w:proofErr w:type="spellStart"/>
      <w:r>
        <w:rPr>
          <w:rStyle w:val="hgkelc"/>
        </w:rPr>
        <w:t>Universal</w:t>
      </w:r>
      <w:proofErr w:type="spellEnd"/>
      <w:r>
        <w:rPr>
          <w:rStyle w:val="hgkelc"/>
        </w:rPr>
        <w:t xml:space="preserve"> </w:t>
      </w:r>
      <w:proofErr w:type="spellStart"/>
      <w:r>
        <w:rPr>
          <w:rStyle w:val="hgkelc"/>
        </w:rPr>
        <w:t>Unique</w:t>
      </w:r>
      <w:proofErr w:type="spellEnd"/>
      <w:r>
        <w:rPr>
          <w:rStyle w:val="hgkelc"/>
        </w:rPr>
        <w:t xml:space="preserve"> </w:t>
      </w:r>
      <w:proofErr w:type="spellStart"/>
      <w:r>
        <w:rPr>
          <w:rStyle w:val="hgkelc"/>
        </w:rPr>
        <w:t>Identifier</w:t>
      </w:r>
      <w:proofErr w:type="spellEnd"/>
      <w:r>
        <w:rPr>
          <w:rStyle w:val="hgkelc"/>
        </w:rPr>
        <w:t xml:space="preserve">(UUID) egy nagy valószínűséggel teljesen egyedi azonosító kódot jelent, amit sok különböző tényezőből például a létrehozásnál lévő időpont, hálózati cím segítségével hoz létre egy algoritmus. Én ennek az algoritmusnak a </w:t>
      </w:r>
      <w:proofErr w:type="spellStart"/>
      <w:r>
        <w:rPr>
          <w:rStyle w:val="hgkelc"/>
        </w:rPr>
        <w:t>Node.Js</w:t>
      </w:r>
      <w:proofErr w:type="spellEnd"/>
      <w:r>
        <w:rPr>
          <w:rStyle w:val="hgkelc"/>
        </w:rPr>
        <w:t xml:space="preserve"> </w:t>
      </w:r>
      <w:proofErr w:type="spellStart"/>
      <w:r>
        <w:rPr>
          <w:rStyle w:val="hgkelc"/>
        </w:rPr>
        <w:t>beli</w:t>
      </w:r>
      <w:proofErr w:type="spellEnd"/>
      <w:r>
        <w:rPr>
          <w:rStyle w:val="hgkelc"/>
        </w:rPr>
        <w:t xml:space="preserve"> implementációját használom</w:t>
      </w:r>
      <w:r w:rsidR="00F45561">
        <w:rPr>
          <w:rStyle w:val="hgkelc"/>
        </w:rPr>
        <w:t>(</w:t>
      </w:r>
      <w:proofErr w:type="spellStart"/>
      <w:r w:rsidR="00F45561">
        <w:rPr>
          <w:rStyle w:val="hgkelc"/>
        </w:rPr>
        <w:t>uuid</w:t>
      </w:r>
      <w:proofErr w:type="spellEnd"/>
      <w:r w:rsidR="00F45561">
        <w:rPr>
          <w:rStyle w:val="hgkelc"/>
        </w:rPr>
        <w:t xml:space="preserve"> Ami a </w:t>
      </w:r>
      <w:proofErr w:type="spellStart"/>
      <w:r w:rsidR="00F45561">
        <w:rPr>
          <w:rStyle w:val="hgkelc"/>
        </w:rPr>
        <w:t>node</w:t>
      </w:r>
      <w:proofErr w:type="spellEnd"/>
      <w:r w:rsidR="00F45561">
        <w:rPr>
          <w:rStyle w:val="hgkelc"/>
        </w:rPr>
        <w:t xml:space="preserve"> </w:t>
      </w:r>
      <w:proofErr w:type="spellStart"/>
      <w:r w:rsidR="00F45561">
        <w:rPr>
          <w:rStyle w:val="hgkelc"/>
        </w:rPr>
        <w:t>package</w:t>
      </w:r>
      <w:proofErr w:type="spellEnd"/>
      <w:r w:rsidR="00F45561">
        <w:rPr>
          <w:rStyle w:val="hgkelc"/>
        </w:rPr>
        <w:t xml:space="preserve"> </w:t>
      </w:r>
      <w:proofErr w:type="spellStart"/>
      <w:r w:rsidR="00F45561">
        <w:rPr>
          <w:rStyle w:val="hgkelc"/>
        </w:rPr>
        <w:t>nek</w:t>
      </w:r>
      <w:proofErr w:type="spellEnd"/>
      <w:r w:rsidR="00F45561">
        <w:rPr>
          <w:rStyle w:val="hgkelc"/>
        </w:rPr>
        <w:t xml:space="preserve"> a neve) az adatbázisban tárolt pár adatnak az azonosításához.</w:t>
      </w:r>
    </w:p>
    <w:p w14:paraId="6C61A298" w14:textId="3B065258" w:rsidR="00A0633A" w:rsidRDefault="00F45561" w:rsidP="00A0633A">
      <w:pPr>
        <w:pStyle w:val="Firstparagraph"/>
        <w:jc w:val="center"/>
      </w:pPr>
      <w:r>
        <w:rPr>
          <w:noProof/>
        </w:rPr>
        <w:drawing>
          <wp:inline distT="0" distB="0" distL="0" distR="0" wp14:anchorId="084B8010" wp14:editId="10EEAC17">
            <wp:extent cx="5399405" cy="12357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CE8F" w14:textId="4DAF2D9D" w:rsidR="003818F8" w:rsidRPr="003818F8" w:rsidRDefault="003818F8" w:rsidP="003818F8">
      <w:pPr>
        <w:pStyle w:val="Caption"/>
      </w:pPr>
      <w:r>
        <w:t>7</w:t>
      </w:r>
      <w:r w:rsidRPr="00E07F37">
        <w:t xml:space="preserve">. ábra: </w:t>
      </w:r>
      <w:r>
        <w:t>UUID létrehozása</w:t>
      </w:r>
    </w:p>
    <w:p w14:paraId="2C5258C9" w14:textId="3513E144" w:rsidR="00A0633A" w:rsidRDefault="00A0633A" w:rsidP="00A0633A">
      <w:pPr>
        <w:pStyle w:val="Heading3"/>
      </w:pPr>
      <w:bookmarkStart w:id="40" w:name="_Toc101441463"/>
      <w:proofErr w:type="spellStart"/>
      <w:r>
        <w:t>Joi</w:t>
      </w:r>
      <w:bookmarkEnd w:id="40"/>
      <w:proofErr w:type="spellEnd"/>
    </w:p>
    <w:p w14:paraId="56B5AE97" w14:textId="4416C7BA" w:rsidR="00A0633A" w:rsidRDefault="00A0633A" w:rsidP="00A0633A">
      <w:pPr>
        <w:pStyle w:val="Firstparagraph"/>
      </w:pPr>
      <w:r>
        <w:t xml:space="preserve">A </w:t>
      </w:r>
      <w:proofErr w:type="spellStart"/>
      <w:r>
        <w:t>Joi</w:t>
      </w:r>
      <w:proofErr w:type="spellEnd"/>
      <w:r>
        <w:t xml:space="preserve"> az egy olyan modul amivel lehet adatsémákat létrehozni, és adatokat ellenőrizni hogy megfelelnek-e a várt formának, legyen az egy szám 1-</w:t>
      </w:r>
      <w:r w:rsidR="00FA4F71">
        <w:t xml:space="preserve">től </w:t>
      </w:r>
      <w:r>
        <w:t>10</w:t>
      </w:r>
      <w:r w:rsidR="00FA4F71">
        <w:t xml:space="preserve">-ig vagy egy minimum </w:t>
      </w:r>
      <w:r w:rsidR="00FA4F71">
        <w:lastRenderedPageBreak/>
        <w:t xml:space="preserve">8 karakter hosszú, minimum egy nagybetűvel, minimum 2 számmal és minimum 1 speciális karakterrel rendelkező </w:t>
      </w:r>
      <w:proofErr w:type="spellStart"/>
      <w:r w:rsidR="00FA4F71">
        <w:t>string</w:t>
      </w:r>
      <w:proofErr w:type="spellEnd"/>
      <w:r w:rsidR="00FA4F71">
        <w:t xml:space="preserve">. Ezeknek a sémáknak a létrehozására vannak beépített metódusok </w:t>
      </w:r>
      <w:r w:rsidR="00032249">
        <w:t xml:space="preserve">amik megkötik hogy milyen adat legyen, szám, szöveg, mi a minimum, maximum érték, hossz stb. De lehet reguláris kifejezéseket is használni, hogy komplexebb eseteket értékeljünk ki. </w:t>
      </w:r>
    </w:p>
    <w:p w14:paraId="38F9144B" w14:textId="2300FBF5" w:rsidR="001F6A54" w:rsidRDefault="001F6A54" w:rsidP="001F6A54">
      <w:pPr>
        <w:pStyle w:val="Firstparagraph"/>
        <w:jc w:val="center"/>
      </w:pPr>
      <w:r>
        <w:rPr>
          <w:noProof/>
        </w:rPr>
        <w:drawing>
          <wp:inline distT="0" distB="0" distL="0" distR="0" wp14:anchorId="7B1DFF8F" wp14:editId="7035F2A4">
            <wp:extent cx="5399405" cy="33280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B187" w14:textId="0DA6A28E" w:rsidR="003818F8" w:rsidRPr="003818F8" w:rsidRDefault="003818F8" w:rsidP="003818F8">
      <w:pPr>
        <w:pStyle w:val="Caption"/>
      </w:pPr>
      <w:r>
        <w:t>8</w:t>
      </w:r>
      <w:r w:rsidRPr="00E07F37">
        <w:t xml:space="preserve">. ábra: </w:t>
      </w:r>
      <w:r>
        <w:t>Skaláris adatellenőrzés JOI csomaggal</w:t>
      </w:r>
    </w:p>
    <w:p w14:paraId="7EE0DF43" w14:textId="5EBBFD1F" w:rsidR="001F6A54" w:rsidRDefault="001F6A54" w:rsidP="001F6A54">
      <w:r>
        <w:t xml:space="preserve">De egyesével vizsgálni például egy objektumnak a sok értékét időigényes, ezért az ajánlott módszer igazából egy objektum sémát ellenőrizni. </w:t>
      </w:r>
    </w:p>
    <w:p w14:paraId="6A0E79C8" w14:textId="618F13D5" w:rsidR="00866463" w:rsidRDefault="00866463" w:rsidP="003818F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691893F" wp14:editId="2EB5C1E5">
            <wp:extent cx="5399405" cy="379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C3AC" w14:textId="2F35AD4E" w:rsidR="003818F8" w:rsidRPr="003818F8" w:rsidRDefault="003818F8" w:rsidP="003818F8">
      <w:pPr>
        <w:pStyle w:val="Caption"/>
      </w:pPr>
      <w:r>
        <w:t>9</w:t>
      </w:r>
      <w:r w:rsidRPr="00E07F37">
        <w:t xml:space="preserve">. ábra: </w:t>
      </w:r>
      <w:r w:rsidR="0032473A">
        <w:t>Komplexebb adatszerkezet ellenőrzése</w:t>
      </w:r>
    </w:p>
    <w:p w14:paraId="124BCC5B" w14:textId="1AC20110" w:rsidR="00FC44E7" w:rsidRDefault="00FC44E7" w:rsidP="00A538E1">
      <w:pPr>
        <w:pStyle w:val="Heading2"/>
      </w:pPr>
      <w:bookmarkStart w:id="41" w:name="_Toc101441464"/>
      <w:bookmarkStart w:id="42" w:name="_Toc99974865"/>
      <w:r>
        <w:t>Adatbázis</w:t>
      </w:r>
      <w:bookmarkEnd w:id="41"/>
    </w:p>
    <w:p w14:paraId="1FAF7BFC" w14:textId="6E254F88" w:rsidR="00FC44E7" w:rsidRDefault="00FC44E7" w:rsidP="00FC44E7">
      <w:pPr>
        <w:pStyle w:val="Heading3"/>
      </w:pPr>
      <w:bookmarkStart w:id="43" w:name="_Toc99974858"/>
      <w:bookmarkStart w:id="44" w:name="_Toc101441465"/>
      <w:proofErr w:type="spellStart"/>
      <w:r>
        <w:t>MariaDB</w:t>
      </w:r>
      <w:bookmarkEnd w:id="43"/>
      <w:bookmarkEnd w:id="44"/>
      <w:proofErr w:type="spellEnd"/>
    </w:p>
    <w:p w14:paraId="2F9CAF1A" w14:textId="00E232AB" w:rsidR="00DD35E6" w:rsidRPr="00DD35E6" w:rsidRDefault="00FB3049" w:rsidP="00EE0873">
      <w:pPr>
        <w:pStyle w:val="Firstparagraph"/>
      </w:pPr>
      <w:proofErr w:type="spellStart"/>
      <w:r>
        <w:t>MariaDB</w:t>
      </w:r>
      <w:proofErr w:type="spellEnd"/>
      <w:r>
        <w:t xml:space="preserve"> egy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relációs adatbázis</w:t>
      </w:r>
      <w:r w:rsidR="00DD35E6">
        <w:t xml:space="preserve">, eredetileg a </w:t>
      </w:r>
      <w:proofErr w:type="spellStart"/>
      <w:r w:rsidR="00DD35E6">
        <w:t>MySQL</w:t>
      </w:r>
      <w:proofErr w:type="spellEnd"/>
      <w:r w:rsidR="00DD35E6">
        <w:t xml:space="preserve"> egy továbbfejlesztett változata. Nagyon magas a </w:t>
      </w:r>
      <w:proofErr w:type="spellStart"/>
      <w:r w:rsidR="00DD35E6">
        <w:t>MySQL</w:t>
      </w:r>
      <w:proofErr w:type="spellEnd"/>
      <w:r w:rsidR="00DD35E6">
        <w:t xml:space="preserve">-el a kompatibilitása, ez látható abban is hogy a backend szerveren én igazából egy </w:t>
      </w:r>
      <w:proofErr w:type="spellStart"/>
      <w:r w:rsidR="00DD35E6">
        <w:t>MySQL</w:t>
      </w:r>
      <w:proofErr w:type="spellEnd"/>
      <w:r w:rsidR="00DD35E6">
        <w:t xml:space="preserve"> drivert használok a </w:t>
      </w:r>
      <w:proofErr w:type="spellStart"/>
      <w:r w:rsidR="00DD35E6">
        <w:t>MariaDB</w:t>
      </w:r>
      <w:proofErr w:type="spellEnd"/>
      <w:r w:rsidR="00DD35E6">
        <w:t xml:space="preserve"> eléréséhez és minden jól működik</w:t>
      </w:r>
      <w:r w:rsidR="00EE0873">
        <w:t xml:space="preserve"> és általában</w:t>
      </w:r>
      <w:r w:rsidR="00DD35E6">
        <w:t xml:space="preserve"> jobban skálázhatóbb</w:t>
      </w:r>
      <w:r w:rsidR="00EE0873">
        <w:t xml:space="preserve"> és gyorsabb mint mondjuk a </w:t>
      </w:r>
      <w:proofErr w:type="spellStart"/>
      <w:r w:rsidR="00EE0873">
        <w:t>MySQL</w:t>
      </w:r>
      <w:proofErr w:type="spellEnd"/>
      <w:r w:rsidR="00EE0873">
        <w:t>.</w:t>
      </w:r>
      <w:sdt>
        <w:sdtPr>
          <w:id w:val="1417442709"/>
          <w:citation/>
        </w:sdtPr>
        <w:sdtEndPr/>
        <w:sdtContent>
          <w:r w:rsidR="0032473A">
            <w:fldChar w:fldCharType="begin"/>
          </w:r>
          <w:r w:rsidR="0032473A">
            <w:instrText xml:space="preserve"> CITATION MariaDBMySQL \l 1038 </w:instrText>
          </w:r>
          <w:r w:rsidR="0032473A"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[4]</w:t>
          </w:r>
          <w:r w:rsidR="0032473A">
            <w:fldChar w:fldCharType="end"/>
          </w:r>
        </w:sdtContent>
      </w:sdt>
    </w:p>
    <w:p w14:paraId="3F108FCB" w14:textId="48B63CEB" w:rsidR="00A538E1" w:rsidRDefault="00A538E1" w:rsidP="00A538E1">
      <w:pPr>
        <w:pStyle w:val="Heading2"/>
      </w:pPr>
      <w:bookmarkStart w:id="45" w:name="_Toc101441466"/>
      <w:r>
        <w:lastRenderedPageBreak/>
        <w:t>Frontend</w:t>
      </w:r>
      <w:bookmarkEnd w:id="42"/>
      <w:bookmarkEnd w:id="45"/>
    </w:p>
    <w:p w14:paraId="796923D4" w14:textId="2AE403C6" w:rsidR="00A538E1" w:rsidRDefault="00A538E1" w:rsidP="00A538E1">
      <w:pPr>
        <w:pStyle w:val="Heading3"/>
      </w:pPr>
      <w:bookmarkStart w:id="46" w:name="_Toc99974866"/>
      <w:bookmarkStart w:id="47" w:name="_Toc101441467"/>
      <w:proofErr w:type="spellStart"/>
      <w:r>
        <w:t>React</w:t>
      </w:r>
      <w:bookmarkEnd w:id="46"/>
      <w:bookmarkEnd w:id="47"/>
      <w:proofErr w:type="spellEnd"/>
    </w:p>
    <w:p w14:paraId="08718F83" w14:textId="097BE92A" w:rsidR="00287AB8" w:rsidRDefault="002C0E59" w:rsidP="00287AB8">
      <w:pPr>
        <w:pStyle w:val="Firstparagraph"/>
      </w:pPr>
      <w:proofErr w:type="spellStart"/>
      <w:r>
        <w:t>React</w:t>
      </w:r>
      <w:proofErr w:type="spellEnd"/>
      <w:r>
        <w:t xml:space="preserve"> az egy </w:t>
      </w:r>
      <w:proofErr w:type="spellStart"/>
      <w:r>
        <w:t>javascript</w:t>
      </w:r>
      <w:proofErr w:type="spellEnd"/>
      <w:r>
        <w:t xml:space="preserve"> könyvtár felhasználói </w:t>
      </w:r>
      <w:proofErr w:type="spellStart"/>
      <w:r>
        <w:t>interfacek</w:t>
      </w:r>
      <w:proofErr w:type="spellEnd"/>
      <w:r>
        <w:t xml:space="preserve"> létrehozásához. Komponens alapú ami annyit jelent hogy valamilyen logikát, </w:t>
      </w:r>
      <w:proofErr w:type="spellStart"/>
      <w:r w:rsidR="00D43418">
        <w:t>html</w:t>
      </w:r>
      <w:proofErr w:type="spellEnd"/>
      <w:r w:rsidR="00D43418">
        <w:t>-elemeket</w:t>
      </w:r>
      <w:r>
        <w:t xml:space="preserve"> </w:t>
      </w:r>
      <w:r w:rsidR="00D43418">
        <w:t>egy komponensbe összegyűjt, és lehet meghívni/felhasználni a kívánt helyen.</w:t>
      </w:r>
    </w:p>
    <w:p w14:paraId="4471804D" w14:textId="3851B726" w:rsidR="00237A10" w:rsidRDefault="00D43418" w:rsidP="00237A10">
      <w:r>
        <w:t xml:space="preserve">Ezeknek a komponenseknek van saját állapota is, vagyis a komponensen belül lehet azokat az adatokat tárolni, </w:t>
      </w:r>
      <w:r w:rsidR="00606210">
        <w:t xml:space="preserve">amiket felhasznál, de nem csak adatokat tárolhat hanem funkciókat is, amik </w:t>
      </w:r>
      <w:proofErr w:type="spellStart"/>
      <w:r w:rsidR="00606210">
        <w:t>megváltoztathajták</w:t>
      </w:r>
      <w:proofErr w:type="spellEnd"/>
      <w:r w:rsidR="00606210">
        <w:t xml:space="preserve"> a komponens állapotát, kinézetét.</w:t>
      </w:r>
    </w:p>
    <w:p w14:paraId="31EBFC61" w14:textId="0C7F4F0A" w:rsidR="00A657FB" w:rsidRDefault="00A657FB" w:rsidP="00237A10">
      <w:r>
        <w:t>Ezek a komponensek mindig valamilyen más komponensnek a gyermekei és minden egy fő komponensből indul ki(gyökér komponens) és fa struktúrában helyezkednek el.</w:t>
      </w:r>
    </w:p>
    <w:p w14:paraId="0B07E5AA" w14:textId="4AE700B5" w:rsidR="00A657FB" w:rsidRDefault="00A657FB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E8E526F" wp14:editId="2958A6AE">
            <wp:extent cx="5399405" cy="42468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F41" w14:textId="6D91FABD" w:rsidR="0032473A" w:rsidRPr="0032473A" w:rsidRDefault="0032473A" w:rsidP="0032473A">
      <w:pPr>
        <w:pStyle w:val="Caption"/>
      </w:pPr>
      <w:r>
        <w:t>10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alkalmazás komponens struktúrája</w:t>
      </w:r>
    </w:p>
    <w:p w14:paraId="0B2CBFF7" w14:textId="21D98B01" w:rsidR="00237A10" w:rsidRDefault="00237A10" w:rsidP="00237A10">
      <w:r>
        <w:t xml:space="preserve">Egy gyors példa a </w:t>
      </w:r>
      <w:proofErr w:type="spellStart"/>
      <w:r>
        <w:t>React</w:t>
      </w:r>
      <w:proofErr w:type="spellEnd"/>
      <w:r>
        <w:t xml:space="preserve"> komponens rendszerére</w:t>
      </w:r>
    </w:p>
    <w:p w14:paraId="31B67B88" w14:textId="61C3FC4C" w:rsidR="00237A10" w:rsidRDefault="00237A10" w:rsidP="00CC636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12BC8C7" wp14:editId="1201833C">
            <wp:extent cx="5399405" cy="1891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D91C" w14:textId="4EF57CAC" w:rsidR="0032473A" w:rsidRPr="0032473A" w:rsidRDefault="0032473A" w:rsidP="0032473A">
      <w:pPr>
        <w:pStyle w:val="Caption"/>
      </w:pPr>
      <w:r>
        <w:t>11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funkcionális komponens létrehozása</w:t>
      </w:r>
    </w:p>
    <w:p w14:paraId="3EEC3E0C" w14:textId="0175548A" w:rsidR="00237A10" w:rsidRDefault="00237A10" w:rsidP="00237A10">
      <w:r>
        <w:t>A fenti kód létrehoz egy komponenst aminek saját állapota van és azt kezeli(</w:t>
      </w:r>
      <w:proofErr w:type="spellStart"/>
      <w:r>
        <w:t>count</w:t>
      </w:r>
      <w:proofErr w:type="spellEnd"/>
      <w:r>
        <w:t xml:space="preserve"> változó).</w:t>
      </w:r>
    </w:p>
    <w:p w14:paraId="0D38DB7F" w14:textId="71E3EE08" w:rsidR="00237A10" w:rsidRDefault="00237A10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411B3816" wp14:editId="7B9E9F9A">
            <wp:extent cx="5399405" cy="1948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8A3D" w14:textId="3933DDAE" w:rsidR="0032473A" w:rsidRPr="0032473A" w:rsidRDefault="0032473A" w:rsidP="0032473A">
      <w:pPr>
        <w:pStyle w:val="Caption"/>
      </w:pPr>
      <w:r>
        <w:t>12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alkalmazásban komponens használata</w:t>
      </w:r>
    </w:p>
    <w:p w14:paraId="057F79CD" w14:textId="03D06A41" w:rsidR="00237A10" w:rsidRDefault="00237A10" w:rsidP="00237A10">
      <w:r>
        <w:t>Itt pedig az elkészített komponenst importáljuk az App komponensbe, ami az applikációnak a gyökér eleme.</w:t>
      </w:r>
    </w:p>
    <w:p w14:paraId="6D88E467" w14:textId="47601B61" w:rsidR="00AE1401" w:rsidRDefault="00AE1401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1184D4F8" wp14:editId="2FEAF474">
            <wp:extent cx="4067175" cy="1638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35AC" w14:textId="2892B9EA" w:rsidR="0032473A" w:rsidRPr="0032473A" w:rsidRDefault="0032473A" w:rsidP="0032473A">
      <w:pPr>
        <w:pStyle w:val="Caption"/>
      </w:pPr>
      <w:r>
        <w:t>13</w:t>
      </w:r>
      <w:r w:rsidRPr="00E07F37">
        <w:t xml:space="preserve">. ábra: </w:t>
      </w:r>
      <w:r>
        <w:t>3 komponens bemutatása a böngészőben</w:t>
      </w:r>
    </w:p>
    <w:p w14:paraId="14A193CD" w14:textId="182932E4" w:rsidR="00AE1401" w:rsidRDefault="00AE1401" w:rsidP="00237A10">
      <w:r>
        <w:t>És ha elindítjuk a kliens szervert, lehet látni a 3 komponenst amit a gyökér komponensbe beletettünk és ha rákattintunk az egyik klikk gombra, akkor a mellette lévő számláló növekedni fog.</w:t>
      </w:r>
    </w:p>
    <w:p w14:paraId="7F920501" w14:textId="25D9819C" w:rsidR="00AE1401" w:rsidRPr="00D43418" w:rsidRDefault="00AE1401" w:rsidP="00237A10">
      <w:r>
        <w:lastRenderedPageBreak/>
        <w:t xml:space="preserve">Ez csak egy bevezetés volt a </w:t>
      </w:r>
      <w:proofErr w:type="spellStart"/>
      <w:r>
        <w:t>React</w:t>
      </w:r>
      <w:proofErr w:type="spellEnd"/>
      <w:r>
        <w:t xml:space="preserve"> komponens rendszerébe, de sokkal több funkciót is ellehet vele végezni, mint például feltételes megjelenítést, ami annyit jelent hogy valamilyen feltételek hatására, a komponens mást fog megjeleníteni.</w:t>
      </w:r>
    </w:p>
    <w:p w14:paraId="519067FD" w14:textId="52A8B7F8" w:rsidR="00A538E1" w:rsidRDefault="00A538E1" w:rsidP="00A538E1">
      <w:pPr>
        <w:pStyle w:val="Heading3"/>
      </w:pPr>
      <w:bookmarkStart w:id="48" w:name="_Toc99974867"/>
      <w:bookmarkStart w:id="49" w:name="_Toc101441468"/>
      <w:proofErr w:type="spellStart"/>
      <w:r>
        <w:t>Redux</w:t>
      </w:r>
      <w:bookmarkEnd w:id="48"/>
      <w:bookmarkEnd w:id="49"/>
      <w:proofErr w:type="spellEnd"/>
    </w:p>
    <w:p w14:paraId="2DA6927E" w14:textId="59CE1863" w:rsidR="00CC0568" w:rsidRDefault="00CC0568" w:rsidP="00CC0568">
      <w:pPr>
        <w:pStyle w:val="Firstparagraph"/>
      </w:pPr>
      <w:r>
        <w:t xml:space="preserve">Maga a </w:t>
      </w:r>
      <w:proofErr w:type="spellStart"/>
      <w:r>
        <w:t>Redux</w:t>
      </w:r>
      <w:proofErr w:type="spellEnd"/>
      <w:r>
        <w:t xml:space="preserve"> globális állapot tárolásra használható, amivel könnyen lehet úton követni a programnak a változásait és </w:t>
      </w:r>
      <w:proofErr w:type="spellStart"/>
      <w:r>
        <w:t>debuggolni</w:t>
      </w:r>
      <w:proofErr w:type="spellEnd"/>
      <w:r>
        <w:t xml:space="preserve">. Ez bármilyen </w:t>
      </w:r>
      <w:proofErr w:type="spellStart"/>
      <w:r>
        <w:t>Javascript</w:t>
      </w:r>
      <w:proofErr w:type="spellEnd"/>
      <w:r>
        <w:t xml:space="preserve"> applikációhoz használható, de a </w:t>
      </w:r>
      <w:proofErr w:type="spellStart"/>
      <w:r>
        <w:t>React</w:t>
      </w:r>
      <w:proofErr w:type="spellEnd"/>
      <w:r>
        <w:t xml:space="preserve">-hoz van </w:t>
      </w:r>
      <w:r w:rsidR="002E4E38">
        <w:t xml:space="preserve">egy hivatalos </w:t>
      </w:r>
      <w:proofErr w:type="spellStart"/>
      <w:r w:rsidR="002E4E38">
        <w:t>React</w:t>
      </w:r>
      <w:proofErr w:type="spellEnd"/>
      <w:r w:rsidR="002E4E38">
        <w:t xml:space="preserve"> </w:t>
      </w:r>
      <w:proofErr w:type="spellStart"/>
      <w:r w:rsidR="002E4E38">
        <w:t>Redux</w:t>
      </w:r>
      <w:proofErr w:type="spellEnd"/>
      <w:r w:rsidR="002E4E38">
        <w:t xml:space="preserve"> változat is, ami lehetővé teszi a komponenseknek a </w:t>
      </w:r>
      <w:proofErr w:type="spellStart"/>
      <w:r w:rsidR="002E4E38">
        <w:t>store-al</w:t>
      </w:r>
      <w:proofErr w:type="spellEnd"/>
      <w:r w:rsidR="002E4E38">
        <w:t>(Az a hely ahol tároljuk az applikációnak az adatait, állapotát) való kommunikációt.</w:t>
      </w:r>
    </w:p>
    <w:p w14:paraId="528A7CA2" w14:textId="26B8BD7D" w:rsidR="003F6762" w:rsidRPr="003F6762" w:rsidRDefault="003F6762" w:rsidP="003F6762">
      <w:proofErr w:type="spellStart"/>
      <w:r>
        <w:t>Redux</w:t>
      </w:r>
      <w:proofErr w:type="spellEnd"/>
      <w:r>
        <w:t xml:space="preserve"> alapból </w:t>
      </w:r>
      <w:proofErr w:type="spellStart"/>
      <w:r>
        <w:t>immutable</w:t>
      </w:r>
      <w:proofErr w:type="spellEnd"/>
      <w:r>
        <w:t xml:space="preserve">(változhatatlan) vagyis nem direkt változtatjuk az adatok állapotát, hanem egy másolatot készítünk az adott állapotról amit változtathatunk és </w:t>
      </w:r>
      <w:r w:rsidR="00162CC9">
        <w:t>utána a másolattal felülírjuk az eredeti állapotot</w:t>
      </w:r>
    </w:p>
    <w:p w14:paraId="008BF6EB" w14:textId="15720C9E" w:rsidR="002E4E38" w:rsidRDefault="002E4E38" w:rsidP="002E4E38">
      <w:r>
        <w:t xml:space="preserve">Hogy miért kell egy globális állapot </w:t>
      </w:r>
      <w:proofErr w:type="spellStart"/>
      <w:r>
        <w:t>manager</w:t>
      </w:r>
      <w:proofErr w:type="spellEnd"/>
      <w:r>
        <w:t xml:space="preserve">? Azért, mert a </w:t>
      </w:r>
      <w:proofErr w:type="spellStart"/>
      <w:r>
        <w:t>React</w:t>
      </w:r>
      <w:proofErr w:type="spellEnd"/>
      <w:r w:rsidR="009E6C6E">
        <w:t>-ban a komponensek fa struktúrában helyezkednek el</w:t>
      </w:r>
      <w:r w:rsidR="00A657FB">
        <w:t xml:space="preserve"> és ha egy komponensből átakarunk vinni egy másik komponensbe egy adatot, akkor azt felkell terjeszteni a szülőbe, ami majd a másik komponensnek átadja az adatot, ez a megoldás kicsi utakon, kicsi projektben még használható, de ha nagy a projekt, vagy az út amit megkell tennie az adatnak, akkor jobban járunk használjuk ezt a globális állapot megoldást.</w:t>
      </w:r>
    </w:p>
    <w:p w14:paraId="535ACE2F" w14:textId="271ACCE5" w:rsidR="00A657FB" w:rsidRDefault="00505CF8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1FA0C9C" wp14:editId="00447AB4">
            <wp:extent cx="5399405" cy="3090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2610" w14:textId="3AE9E3D3" w:rsidR="0032473A" w:rsidRPr="0032473A" w:rsidRDefault="0032473A" w:rsidP="0032473A">
      <w:pPr>
        <w:pStyle w:val="Caption"/>
      </w:pPr>
      <w:r>
        <w:lastRenderedPageBreak/>
        <w:t>14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fa struktúrájában adat megosztás más komponensekkel</w:t>
      </w:r>
    </w:p>
    <w:p w14:paraId="6A098EC2" w14:textId="229FC2B7" w:rsidR="00505CF8" w:rsidRDefault="00505CF8" w:rsidP="002E4E38">
      <w:r>
        <w:t>Ahogy a példán látható a gyerek komponens(</w:t>
      </w:r>
      <w:proofErr w:type="spellStart"/>
      <w:r>
        <w:t>gyk</w:t>
      </w:r>
      <w:proofErr w:type="spellEnd"/>
      <w:r>
        <w:t xml:space="preserve">) 11 </w:t>
      </w:r>
      <w:proofErr w:type="spellStart"/>
      <w:r>
        <w:t>ben</w:t>
      </w:r>
      <w:proofErr w:type="spellEnd"/>
      <w:r>
        <w:t xml:space="preserve"> változtatjuk a változó értékét, de hogy elérje egy másik komponens, felkell terjesztenünk a szülőbe ezt a változót, ami igazából annyi jelent hogy a szülő komponens </w:t>
      </w:r>
      <w:proofErr w:type="spellStart"/>
      <w:r>
        <w:t>ben</w:t>
      </w:r>
      <w:proofErr w:type="spellEnd"/>
      <w:r>
        <w:t xml:space="preserve"> is létezik ez a változó, de a </w:t>
      </w:r>
      <w:proofErr w:type="spellStart"/>
      <w:r>
        <w:t>gyk-nak</w:t>
      </w:r>
      <w:proofErr w:type="spellEnd"/>
      <w:r>
        <w:t xml:space="preserve"> továbbadjuk ezt a változót, és a változtatáshoz szükséges metódusokat. Ez a megoldás az érintett komponenseken végig viszi a változót</w:t>
      </w:r>
      <w:r w:rsidR="003E08DE">
        <w:t xml:space="preserve">, míg a </w:t>
      </w:r>
      <w:proofErr w:type="spellStart"/>
      <w:r w:rsidR="003E08DE">
        <w:t>Redux</w:t>
      </w:r>
      <w:proofErr w:type="spellEnd"/>
      <w:r w:rsidR="003E08DE">
        <w:t xml:space="preserve"> segítségével egy közös, globális helyen kezelhetjük azokat az adatokat, amiket 1 vagy több komponens is használni akar.</w:t>
      </w:r>
    </w:p>
    <w:p w14:paraId="65FDB169" w14:textId="62FB622A" w:rsidR="003E08DE" w:rsidRDefault="00B26F3B" w:rsidP="002E4E38">
      <w:proofErr w:type="spellStart"/>
      <w:r>
        <w:t>Redux</w:t>
      </w:r>
      <w:proofErr w:type="spellEnd"/>
      <w:r>
        <w:t xml:space="preserve"> 3 fő elemből áll</w:t>
      </w:r>
    </w:p>
    <w:p w14:paraId="60F1D56C" w14:textId="583F45CB" w:rsidR="00B26F3B" w:rsidRDefault="00B26F3B" w:rsidP="00B26F3B">
      <w:pPr>
        <w:pStyle w:val="ListParagraph"/>
      </w:pPr>
      <w:proofErr w:type="spellStart"/>
      <w:r>
        <w:t>Store</w:t>
      </w:r>
      <w:proofErr w:type="spellEnd"/>
    </w:p>
    <w:p w14:paraId="0E655098" w14:textId="3AED86C3" w:rsidR="00B26F3B" w:rsidRDefault="00B26F3B" w:rsidP="00B26F3B">
      <w:pPr>
        <w:pStyle w:val="ListParagraph"/>
      </w:pPr>
      <w:r>
        <w:t>Action</w:t>
      </w:r>
    </w:p>
    <w:p w14:paraId="4557B5D0" w14:textId="301F7C3E" w:rsidR="00B26F3B" w:rsidRDefault="00B26F3B" w:rsidP="00B26F3B">
      <w:pPr>
        <w:pStyle w:val="ListParagraph"/>
      </w:pPr>
      <w:proofErr w:type="spellStart"/>
      <w:r>
        <w:t>Reducer</w:t>
      </w:r>
      <w:proofErr w:type="spellEnd"/>
    </w:p>
    <w:p w14:paraId="42EE1876" w14:textId="68574444" w:rsidR="00B26F3B" w:rsidRDefault="00B26F3B" w:rsidP="00B26F3B">
      <w:r>
        <w:t xml:space="preserve">A </w:t>
      </w:r>
      <w:proofErr w:type="spellStart"/>
      <w:r>
        <w:t>store</w:t>
      </w:r>
      <w:proofErr w:type="spellEnd"/>
      <w:r>
        <w:t xml:space="preserve"> tartalmazza az adatokat, és a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innen szerzi az adatokat amiket megjeleníthet vagy feldolgozhatja. Az </w:t>
      </w:r>
      <w:proofErr w:type="spellStart"/>
      <w:r>
        <w:t>action</w:t>
      </w:r>
      <w:proofErr w:type="spellEnd"/>
      <w:r>
        <w:t xml:space="preserve"> az igazából egy funkció amit meghívhatunk</w:t>
      </w:r>
      <w:r w:rsidR="007D2318">
        <w:t xml:space="preserve">, adhatunk neki adatot amit feldolgoz és a legfontosabb része az hogy a </w:t>
      </w:r>
      <w:proofErr w:type="spellStart"/>
      <w:r w:rsidR="007D2318">
        <w:t>reducer-nek</w:t>
      </w:r>
      <w:proofErr w:type="spellEnd"/>
      <w:r w:rsidR="007D2318">
        <w:t xml:space="preserve"> átadja ezt az adatot. A </w:t>
      </w:r>
      <w:proofErr w:type="spellStart"/>
      <w:r w:rsidR="007D2318">
        <w:t>reducer</w:t>
      </w:r>
      <w:proofErr w:type="spellEnd"/>
      <w:r w:rsidR="007D2318">
        <w:t xml:space="preserve"> meg a </w:t>
      </w:r>
      <w:proofErr w:type="spellStart"/>
      <w:r w:rsidR="007D2318">
        <w:t>storeban</w:t>
      </w:r>
      <w:proofErr w:type="spellEnd"/>
      <w:r w:rsidR="007D2318">
        <w:t xml:space="preserve"> lévő adatokat változtatja meg legtöbbször az </w:t>
      </w:r>
      <w:proofErr w:type="spellStart"/>
      <w:r w:rsidR="007D2318">
        <w:t>action-től</w:t>
      </w:r>
      <w:proofErr w:type="spellEnd"/>
      <w:r w:rsidR="007D2318">
        <w:t xml:space="preserve"> kapott adatra.</w:t>
      </w:r>
    </w:p>
    <w:p w14:paraId="76E2E62D" w14:textId="6157F5E9" w:rsidR="007D2318" w:rsidRDefault="0074795E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C5BD38F" wp14:editId="23219272">
            <wp:extent cx="5391150" cy="2886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E867" w14:textId="00FBB2DC" w:rsidR="00F476F8" w:rsidRPr="00F476F8" w:rsidRDefault="00F476F8" w:rsidP="00F476F8">
      <w:pPr>
        <w:pStyle w:val="Caption"/>
      </w:pPr>
      <w:r>
        <w:t>15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folyamat ábrája</w:t>
      </w:r>
      <w:sdt>
        <w:sdtPr>
          <w:id w:val="1778051600"/>
          <w:citation/>
        </w:sdtPr>
        <w:sdtEndPr/>
        <w:sdtContent>
          <w:r>
            <w:fldChar w:fldCharType="begin"/>
          </w:r>
          <w:r>
            <w:instrText xml:space="preserve"> CITATION ReduxFlow \l 1038 </w:instrText>
          </w:r>
          <w:r>
            <w:fldChar w:fldCharType="separate"/>
          </w:r>
          <w:r w:rsidR="00646B78">
            <w:rPr>
              <w:noProof/>
            </w:rPr>
            <w:t xml:space="preserve"> </w:t>
          </w:r>
          <w:r w:rsidR="00646B78" w:rsidRPr="00646B78">
            <w:rPr>
              <w:noProof/>
            </w:rPr>
            <w:t>[5]</w:t>
          </w:r>
          <w:r>
            <w:fldChar w:fldCharType="end"/>
          </w:r>
        </w:sdtContent>
      </w:sdt>
    </w:p>
    <w:p w14:paraId="6EE49657" w14:textId="5D194523" w:rsidR="0074795E" w:rsidRPr="002E4E38" w:rsidRDefault="0074795E" w:rsidP="00B26F3B">
      <w:r>
        <w:t xml:space="preserve">A </w:t>
      </w:r>
      <w:proofErr w:type="spellStart"/>
      <w:r>
        <w:t>Redux</w:t>
      </w:r>
      <w:proofErr w:type="spellEnd"/>
      <w:r>
        <w:t xml:space="preserve"> adat </w:t>
      </w:r>
      <w:proofErr w:type="spellStart"/>
      <w:r>
        <w:t>folyama</w:t>
      </w:r>
      <w:proofErr w:type="spellEnd"/>
      <w:r>
        <w:t xml:space="preserve"> a fönti ábrán látható módon működik. A felhasználói felületen aut</w:t>
      </w:r>
      <w:r w:rsidR="00555655">
        <w:t>o</w:t>
      </w:r>
      <w:r>
        <w:t xml:space="preserve">matikusan vagy valamilyen esemény hatására, meghívunk egy </w:t>
      </w:r>
      <w:proofErr w:type="spellStart"/>
      <w:r>
        <w:t>actiont</w:t>
      </w:r>
      <w:proofErr w:type="spellEnd"/>
      <w:r>
        <w:t xml:space="preserve">, ami valamilyen adat feldolgozást csinálhat(pl.: kapott adat + 1) és utána az </w:t>
      </w:r>
      <w:proofErr w:type="spellStart"/>
      <w:r>
        <w:t>action</w:t>
      </w:r>
      <w:proofErr w:type="spellEnd"/>
      <w:r>
        <w:t xml:space="preserve"> akár több </w:t>
      </w:r>
      <w:proofErr w:type="spellStart"/>
      <w:r>
        <w:lastRenderedPageBreak/>
        <w:t>reducert</w:t>
      </w:r>
      <w:proofErr w:type="spellEnd"/>
      <w:r>
        <w:t xml:space="preserve"> is meghívhat amik megváltoztatják a </w:t>
      </w:r>
      <w:proofErr w:type="spellStart"/>
      <w:r>
        <w:t>storeban</w:t>
      </w:r>
      <w:proofErr w:type="spellEnd"/>
      <w:r>
        <w:t xml:space="preserve"> lévő értékeket, amiknek a változása megjelenik a felhasználói felületen, ha éppen megjele</w:t>
      </w:r>
      <w:r w:rsidR="00555655">
        <w:t>n</w:t>
      </w:r>
      <w:r>
        <w:t>íti azt.</w:t>
      </w:r>
    </w:p>
    <w:p w14:paraId="2BF22503" w14:textId="42BE72CA" w:rsidR="00A538E1" w:rsidRDefault="00A538E1" w:rsidP="00A538E1">
      <w:pPr>
        <w:pStyle w:val="Heading3"/>
      </w:pPr>
      <w:bookmarkStart w:id="50" w:name="_Toc99974868"/>
      <w:bookmarkStart w:id="51" w:name="_Toc101441469"/>
      <w:proofErr w:type="spellStart"/>
      <w:r>
        <w:t>Axios</w:t>
      </w:r>
      <w:bookmarkEnd w:id="50"/>
      <w:bookmarkEnd w:id="51"/>
      <w:proofErr w:type="spellEnd"/>
    </w:p>
    <w:p w14:paraId="1F46925E" w14:textId="0C0D0DA2" w:rsidR="005C5E80" w:rsidRDefault="005C5E80" w:rsidP="005C5E80">
      <w:pPr>
        <w:pStyle w:val="Firstparagraph"/>
      </w:pPr>
      <w:proofErr w:type="spellStart"/>
      <w:r>
        <w:t>Axios</w:t>
      </w:r>
      <w:proofErr w:type="spellEnd"/>
      <w:r>
        <w:t xml:space="preserve"> az egy </w:t>
      </w:r>
      <w:proofErr w:type="spellStart"/>
      <w:r>
        <w:t>promise</w:t>
      </w:r>
      <w:proofErr w:type="spellEnd"/>
      <w:r>
        <w:t xml:space="preserve">(ígéret) alapú http kliens amivel lehet http kéréseket küldeni böngészőből és </w:t>
      </w:r>
      <w:proofErr w:type="spellStart"/>
      <w:r>
        <w:t>nodejs</w:t>
      </w:r>
      <w:proofErr w:type="spellEnd"/>
      <w:r>
        <w:t xml:space="preserve"> alkalmazásból. </w:t>
      </w:r>
      <w:proofErr w:type="spellStart"/>
      <w:r>
        <w:t>Javascriptnek</w:t>
      </w:r>
      <w:proofErr w:type="spellEnd"/>
      <w:r>
        <w:t xml:space="preserve"> a </w:t>
      </w:r>
      <w:proofErr w:type="spellStart"/>
      <w:r>
        <w:t>Promise</w:t>
      </w:r>
      <w:proofErr w:type="spellEnd"/>
      <w:r>
        <w:t xml:space="preserve"> API-ját használja ezért az aszinkron kéréseket lehet kezelni .</w:t>
      </w:r>
      <w:proofErr w:type="spellStart"/>
      <w:r>
        <w:t>then</w:t>
      </w:r>
      <w:proofErr w:type="spellEnd"/>
      <w:r>
        <w:t xml:space="preserve"> és .</w:t>
      </w:r>
      <w:proofErr w:type="spellStart"/>
      <w:r>
        <w:t>catch</w:t>
      </w:r>
      <w:proofErr w:type="spellEnd"/>
      <w:r>
        <w:t xml:space="preserve"> megoldással, vagy az </w:t>
      </w:r>
      <w:proofErr w:type="spellStart"/>
      <w:r>
        <w:t>await</w:t>
      </w:r>
      <w:proofErr w:type="spellEnd"/>
      <w:r>
        <w:t xml:space="preserve"> operátorral hogy csak akkor történjen adat felhasználás, ha a kérésre érkezett válasz.</w:t>
      </w:r>
    </w:p>
    <w:p w14:paraId="6BD0BC8B" w14:textId="132742C0" w:rsidR="005C5E80" w:rsidRPr="005C5E80" w:rsidRDefault="005C5E80" w:rsidP="005C5E80">
      <w:r>
        <w:t xml:space="preserve">Van még több funkciója is a http kérések indításán kívül például </w:t>
      </w:r>
      <w:r w:rsidR="004B3D1C">
        <w:t xml:space="preserve">a kimenő kéréseket </w:t>
      </w:r>
      <w:proofErr w:type="spellStart"/>
      <w:r w:rsidR="004B3D1C">
        <w:t>interceptálja</w:t>
      </w:r>
      <w:proofErr w:type="spellEnd"/>
      <w:r w:rsidR="004B3D1C">
        <w:t xml:space="preserve"> és új adatokat ad hozzá a kéréshez pl.: Minden kéréshez hozzáadja a </w:t>
      </w:r>
      <w:proofErr w:type="spellStart"/>
      <w:r w:rsidR="004B3D1C">
        <w:t>Header</w:t>
      </w:r>
      <w:proofErr w:type="spellEnd"/>
      <w:r w:rsidR="004B3D1C">
        <w:t xml:space="preserve">-be az </w:t>
      </w:r>
      <w:proofErr w:type="spellStart"/>
      <w:r w:rsidR="004B3D1C">
        <w:t>authentikációhoz</w:t>
      </w:r>
      <w:proofErr w:type="spellEnd"/>
      <w:r w:rsidR="004B3D1C">
        <w:t xml:space="preserve"> szükséges </w:t>
      </w:r>
      <w:proofErr w:type="spellStart"/>
      <w:r w:rsidR="004B3D1C">
        <w:t>tokent</w:t>
      </w:r>
      <w:proofErr w:type="spellEnd"/>
      <w:r w:rsidR="004B3D1C">
        <w:t>.</w:t>
      </w:r>
    </w:p>
    <w:p w14:paraId="03829E3D" w14:textId="7027A61C" w:rsidR="00A538E1" w:rsidRDefault="00A538E1" w:rsidP="00A538E1">
      <w:pPr>
        <w:pStyle w:val="Heading3"/>
      </w:pPr>
      <w:bookmarkStart w:id="52" w:name="_Toc99974869"/>
      <w:bookmarkStart w:id="53" w:name="_Toc101441470"/>
      <w:proofErr w:type="spellStart"/>
      <w:r>
        <w:t>Socket</w:t>
      </w:r>
      <w:proofErr w:type="spellEnd"/>
      <w:r>
        <w:t xml:space="preserve"> Io </w:t>
      </w:r>
      <w:proofErr w:type="spellStart"/>
      <w:r>
        <w:t>Client</w:t>
      </w:r>
      <w:bookmarkEnd w:id="52"/>
      <w:bookmarkEnd w:id="53"/>
      <w:proofErr w:type="spellEnd"/>
    </w:p>
    <w:p w14:paraId="3C1C71C4" w14:textId="4B0D3B48" w:rsidR="00B72392" w:rsidRDefault="00B72392" w:rsidP="00B72392">
      <w:pPr>
        <w:pStyle w:val="Firstparagraph"/>
      </w:pPr>
      <w:r>
        <w:t xml:space="preserve">Ez a szerveren használt </w:t>
      </w:r>
      <w:proofErr w:type="spellStart"/>
      <w:r>
        <w:t>socket</w:t>
      </w:r>
      <w:proofErr w:type="spellEnd"/>
      <w:r>
        <w:t xml:space="preserve"> es kommunikációnak a kliens oldali fele, itt is egy </w:t>
      </w:r>
      <w:proofErr w:type="spellStart"/>
      <w:r>
        <w:t>socketen</w:t>
      </w:r>
      <w:proofErr w:type="spellEnd"/>
      <w:r>
        <w:t xml:space="preserve"> lehet létrehozni eseményeket amire figyel és lefutnak azok a funkciók amiket akarunk ha a szerverről érkezik egy olyan esemény vagy lehet eseményeket küldeni a szerver felé.</w:t>
      </w:r>
    </w:p>
    <w:p w14:paraId="55A81504" w14:textId="7AF6D805" w:rsidR="00B72392" w:rsidRDefault="00B72392" w:rsidP="00B72392">
      <w:r>
        <w:t xml:space="preserve">Ahhoz hogy ezt a </w:t>
      </w:r>
      <w:proofErr w:type="spellStart"/>
      <w:r>
        <w:t>socket-et</w:t>
      </w:r>
      <w:proofErr w:type="spellEnd"/>
      <w:r>
        <w:t xml:space="preserve"> megszerezzük ami tartalmazza az információkat ahhoz hogy a szerverrel kommunikáljunk csatlakozni kell a szerverhez és a visszakapott </w:t>
      </w:r>
      <w:proofErr w:type="spellStart"/>
      <w:r>
        <w:t>socket-et</w:t>
      </w:r>
      <w:proofErr w:type="spellEnd"/>
      <w:r>
        <w:t xml:space="preserve"> tároljuk.</w:t>
      </w:r>
    </w:p>
    <w:p w14:paraId="4E504E17" w14:textId="28E85DB5" w:rsidR="00F476F8" w:rsidRPr="00F476F8" w:rsidRDefault="004B4394" w:rsidP="00F476F8">
      <w:pPr>
        <w:pStyle w:val="Firstparagraph"/>
        <w:jc w:val="center"/>
      </w:pPr>
      <w:r>
        <w:rPr>
          <w:noProof/>
        </w:rPr>
        <w:drawing>
          <wp:inline distT="0" distB="0" distL="0" distR="0" wp14:anchorId="2B45C436" wp14:editId="5409B6C2">
            <wp:extent cx="5399405" cy="2677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F17" w14:textId="2F2E03AB" w:rsidR="00F476F8" w:rsidRPr="00F476F8" w:rsidRDefault="00F476F8" w:rsidP="00F476F8">
      <w:pPr>
        <w:pStyle w:val="Caption"/>
      </w:pPr>
      <w:r>
        <w:t>16</w:t>
      </w:r>
      <w:r w:rsidRPr="00E07F37">
        <w:t xml:space="preserve">. ábra: </w:t>
      </w:r>
      <w:r>
        <w:t>Socket.IO esemény kibocsájtás és figyelés példa</w:t>
      </w:r>
    </w:p>
    <w:p w14:paraId="44FD3BD6" w14:textId="7387C12D" w:rsidR="00A538E1" w:rsidRDefault="00A538E1" w:rsidP="00A538E1">
      <w:pPr>
        <w:pStyle w:val="Heading3"/>
      </w:pPr>
      <w:bookmarkStart w:id="54" w:name="_Toc99974870"/>
      <w:bookmarkStart w:id="55" w:name="_Toc101441471"/>
      <w:proofErr w:type="spellStart"/>
      <w:r>
        <w:lastRenderedPageBreak/>
        <w:t>Typescript</w:t>
      </w:r>
      <w:bookmarkEnd w:id="54"/>
      <w:bookmarkEnd w:id="55"/>
      <w:proofErr w:type="spellEnd"/>
    </w:p>
    <w:p w14:paraId="1C791AE4" w14:textId="77777777" w:rsidR="00B13EE3" w:rsidRDefault="00342027" w:rsidP="00B13EE3">
      <w:pPr>
        <w:pStyle w:val="Firstparagraph"/>
      </w:pPr>
      <w:proofErr w:type="spellStart"/>
      <w:r>
        <w:t>TypeScript</w:t>
      </w:r>
      <w:proofErr w:type="spellEnd"/>
      <w:r>
        <w:t xml:space="preserve"> az egy programozási nyelv, </w:t>
      </w:r>
      <w:proofErr w:type="spellStart"/>
      <w:r>
        <w:t>igazábol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csak lehetővé teszi hogy típusokat használjunk amik csökkenthetik a </w:t>
      </w:r>
      <w:proofErr w:type="spellStart"/>
      <w:r>
        <w:t>javascript</w:t>
      </w:r>
      <w:proofErr w:type="spellEnd"/>
      <w:r>
        <w:t xml:space="preserve"> gyengén típusos szerkezetéből adandó hibákat.</w:t>
      </w:r>
    </w:p>
    <w:p w14:paraId="5B97709F" w14:textId="5CB46264" w:rsidR="00B13EE3" w:rsidRDefault="004902EA" w:rsidP="00900D80">
      <w:r>
        <w:t>Lehetővé teszi még hogy a funkcióknak megadjuk milyen típusú paramétereket várjon</w:t>
      </w:r>
      <w:r w:rsidR="002457ED">
        <w:t xml:space="preserve"> és</w:t>
      </w:r>
      <w:r>
        <w:t xml:space="preserve"> milyen típ</w:t>
      </w:r>
      <w:r w:rsidR="008361E4">
        <w:t>u</w:t>
      </w:r>
      <w:r>
        <w:t>sú értéket adjon vissza</w:t>
      </w:r>
      <w:r w:rsidR="008361E4">
        <w:t>. Lehet névtereket(</w:t>
      </w:r>
      <w:proofErr w:type="spellStart"/>
      <w:r w:rsidR="008361E4">
        <w:t>namespace</w:t>
      </w:r>
      <w:proofErr w:type="spellEnd"/>
      <w:r w:rsidR="008361E4">
        <w:t>), enumerátorokat</w:t>
      </w:r>
      <w:r w:rsidR="004D1486">
        <w:t xml:space="preserve"> és saját objektum sablonokat is könnyen létrehozni. A saját </w:t>
      </w:r>
      <w:proofErr w:type="spellStart"/>
      <w:r w:rsidR="004D1486">
        <w:t>készítésű</w:t>
      </w:r>
      <w:proofErr w:type="spellEnd"/>
      <w:r w:rsidR="004D1486">
        <w:t xml:space="preserve"> típusokat például enumerátorok, objektum sablonokat is lehet hozzárendelni változókhoz, függvényekhez</w:t>
      </w:r>
      <w:r w:rsidR="00B13EE3">
        <w:t>.</w:t>
      </w:r>
    </w:p>
    <w:p w14:paraId="02103233" w14:textId="26069D71" w:rsidR="004A2ACF" w:rsidRPr="004A2ACF" w:rsidRDefault="004A2ACF" w:rsidP="004A2ACF">
      <w:r>
        <w:t xml:space="preserve">A </w:t>
      </w:r>
      <w:proofErr w:type="spellStart"/>
      <w:r>
        <w:t>TypeScript</w:t>
      </w:r>
      <w:proofErr w:type="spellEnd"/>
      <w:r>
        <w:t xml:space="preserve"> azért is jó mert </w:t>
      </w:r>
      <w:proofErr w:type="spellStart"/>
      <w:r>
        <w:t>compileolásnál</w:t>
      </w:r>
      <w:proofErr w:type="spellEnd"/>
      <w:r>
        <w:t xml:space="preserve"> ellenőrzi hogy az adott típusok jó fajta adatot kapnak, és ha érzékeli hogy valamilyen változó rossz fajta értéket kap, vagy olyan funkciót akarunk elvégezni rajta amit a típusán nem lehetne, azt jelzi a </w:t>
      </w:r>
      <w:proofErr w:type="spellStart"/>
      <w:r>
        <w:t>TypeScript</w:t>
      </w:r>
      <w:proofErr w:type="spellEnd"/>
    </w:p>
    <w:p w14:paraId="41ED6AFE" w14:textId="3135343E" w:rsidR="00A538E1" w:rsidRDefault="00A538E1" w:rsidP="00A538E1">
      <w:pPr>
        <w:pStyle w:val="Heading3"/>
      </w:pPr>
      <w:bookmarkStart w:id="56" w:name="_Toc99974871"/>
      <w:bookmarkStart w:id="57" w:name="_Toc101441472"/>
      <w:proofErr w:type="spellStart"/>
      <w:r>
        <w:t>Classnames</w:t>
      </w:r>
      <w:bookmarkEnd w:id="56"/>
      <w:bookmarkEnd w:id="57"/>
      <w:proofErr w:type="spellEnd"/>
    </w:p>
    <w:p w14:paraId="6121E944" w14:textId="3929B9D0" w:rsidR="00C8612B" w:rsidRDefault="00C8612B" w:rsidP="00C8612B">
      <w:pPr>
        <w:pStyle w:val="Firstparagraph"/>
      </w:pPr>
      <w:r>
        <w:t xml:space="preserve">Ez egy </w:t>
      </w:r>
      <w:proofErr w:type="spellStart"/>
      <w:r>
        <w:t>Javascript</w:t>
      </w:r>
      <w:proofErr w:type="spellEnd"/>
      <w:r>
        <w:t xml:space="preserve"> modul amit </w:t>
      </w:r>
      <w:proofErr w:type="spellStart"/>
      <w:r>
        <w:t>html</w:t>
      </w:r>
      <w:proofErr w:type="spellEnd"/>
      <w:r>
        <w:t xml:space="preserve"> elemek osztályneveinek feltételes összekapcsolás</w:t>
      </w:r>
      <w:r w:rsidR="00E21B53">
        <w:t xml:space="preserve"> könnyítésére hozták létre</w:t>
      </w:r>
      <w:r w:rsidR="00A4267D">
        <w:t>. Igazából ez</w:t>
      </w:r>
      <w:r w:rsidR="00E21B53">
        <w:t xml:space="preserve"> a modul</w:t>
      </w:r>
      <w:r w:rsidR="00A4267D">
        <w:t xml:space="preserve"> csak annyit csinál, hogy a megadott </w:t>
      </w:r>
      <w:proofErr w:type="spellStart"/>
      <w:r w:rsidR="00A4267D">
        <w:t>stringek</w:t>
      </w:r>
      <w:r w:rsidR="00E21B53">
        <w:t>ből</w:t>
      </w:r>
      <w:proofErr w:type="spellEnd"/>
      <w:r w:rsidR="00A4267D">
        <w:t xml:space="preserve"> </w:t>
      </w:r>
      <w:r w:rsidR="00E21B53">
        <w:t xml:space="preserve">létrehoz egy új </w:t>
      </w:r>
      <w:proofErr w:type="spellStart"/>
      <w:r w:rsidR="00E21B53">
        <w:t>stringet</w:t>
      </w:r>
      <w:proofErr w:type="spellEnd"/>
      <w:r w:rsidR="00E21B53">
        <w:t xml:space="preserve"> amivel a </w:t>
      </w:r>
      <w:proofErr w:type="spellStart"/>
      <w:r w:rsidR="00E21B53">
        <w:t>html</w:t>
      </w:r>
      <w:proofErr w:type="spellEnd"/>
      <w:r w:rsidR="00E21B53">
        <w:t xml:space="preserve"> </w:t>
      </w:r>
      <w:proofErr w:type="spellStart"/>
      <w:r w:rsidR="00E21B53">
        <w:t>css</w:t>
      </w:r>
      <w:proofErr w:type="spellEnd"/>
      <w:r w:rsidR="00E21B53">
        <w:t xml:space="preserve"> osztályokat lehet hozzárendelni egy </w:t>
      </w:r>
      <w:proofErr w:type="spellStart"/>
      <w:r w:rsidR="00E21B53">
        <w:t>html</w:t>
      </w:r>
      <w:proofErr w:type="spellEnd"/>
      <w:r w:rsidR="00E21B53">
        <w:t xml:space="preserve"> elemhez. A feltételes összekapcsolást a </w:t>
      </w:r>
      <w:proofErr w:type="spellStart"/>
      <w:r w:rsidR="00E21B53">
        <w:t>stringekhez</w:t>
      </w:r>
      <w:proofErr w:type="spellEnd"/>
      <w:r w:rsidR="00E21B53">
        <w:t xml:space="preserve"> tartozó feltétel típus kiértékelésével végzi el, vagyis ha egy </w:t>
      </w:r>
      <w:proofErr w:type="spellStart"/>
      <w:r w:rsidR="00E21B53">
        <w:t>stringhez</w:t>
      </w:r>
      <w:proofErr w:type="spellEnd"/>
      <w:r w:rsidR="00E21B53">
        <w:t xml:space="preserve"> tartozik egy feltétel akkor az akkor fog megjelenni a végső </w:t>
      </w:r>
      <w:proofErr w:type="spellStart"/>
      <w:r w:rsidR="00E21B53">
        <w:t>stringbe</w:t>
      </w:r>
      <w:proofErr w:type="spellEnd"/>
      <w:r w:rsidR="00E21B53">
        <w:t xml:space="preserve"> ha a feltétele igaz.</w:t>
      </w:r>
    </w:p>
    <w:p w14:paraId="348B9667" w14:textId="036DE33E" w:rsidR="00E21B53" w:rsidRDefault="00E21B53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061ABCFC" wp14:editId="29E65BC5">
            <wp:extent cx="5399405" cy="821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729A" w14:textId="5675BCAC" w:rsidR="00F476F8" w:rsidRPr="00F476F8" w:rsidRDefault="00F476F8" w:rsidP="00F476F8">
      <w:pPr>
        <w:pStyle w:val="Caption"/>
      </w:pPr>
      <w:r>
        <w:t>17</w:t>
      </w:r>
      <w:r w:rsidRPr="00E07F37">
        <w:t xml:space="preserve">. ábra: </w:t>
      </w:r>
      <w:proofErr w:type="spellStart"/>
      <w:r w:rsidR="006328E7">
        <w:t>classnames</w:t>
      </w:r>
      <w:proofErr w:type="spellEnd"/>
      <w:r w:rsidR="006328E7">
        <w:t xml:space="preserve"> csomag használatára példa</w:t>
      </w:r>
    </w:p>
    <w:p w14:paraId="4C2E5B7A" w14:textId="77777777" w:rsidR="00A538E1" w:rsidRDefault="00A538E1" w:rsidP="00A538E1">
      <w:pPr>
        <w:pStyle w:val="Heading2"/>
      </w:pPr>
      <w:bookmarkStart w:id="58" w:name="_Toc99974872"/>
      <w:bookmarkStart w:id="59" w:name="_Toc101441473"/>
      <w:r>
        <w:lastRenderedPageBreak/>
        <w:t>Proxy</w:t>
      </w:r>
      <w:bookmarkEnd w:id="58"/>
      <w:bookmarkEnd w:id="59"/>
    </w:p>
    <w:p w14:paraId="297842EB" w14:textId="0EEBA715" w:rsidR="00A538E1" w:rsidRDefault="00A538E1" w:rsidP="00A538E1">
      <w:pPr>
        <w:pStyle w:val="Heading3"/>
      </w:pPr>
      <w:bookmarkStart w:id="60" w:name="_Toc99974873"/>
      <w:bookmarkStart w:id="61" w:name="_Toc101441474"/>
      <w:r>
        <w:t>http-proxy-</w:t>
      </w:r>
      <w:proofErr w:type="spellStart"/>
      <w:r>
        <w:t>middleware</w:t>
      </w:r>
      <w:bookmarkEnd w:id="60"/>
      <w:bookmarkEnd w:id="61"/>
      <w:proofErr w:type="spellEnd"/>
    </w:p>
    <w:p w14:paraId="3EEB1D22" w14:textId="77777777" w:rsidR="00682D68" w:rsidRDefault="003313AA" w:rsidP="003313AA">
      <w:pPr>
        <w:pStyle w:val="Firstparagraph"/>
      </w:pPr>
      <w:r>
        <w:t xml:space="preserve">Ezzel a Node.JS modullal létre lehet hozni egy proxy </w:t>
      </w:r>
      <w:proofErr w:type="spellStart"/>
      <w:r>
        <w:t>middleware</w:t>
      </w:r>
      <w:proofErr w:type="spellEnd"/>
      <w:r>
        <w:t>-t amit egy http proxy működtetésére lehet felhasználni. Egy http proxy kettő vagy több szolgáltatás között létezik, és rajta keresztül kommunikálnak ezek a résztvevők.</w:t>
      </w:r>
    </w:p>
    <w:p w14:paraId="4604BF1C" w14:textId="77777777" w:rsidR="00682D68" w:rsidRDefault="00682D68" w:rsidP="00900D80">
      <w:r>
        <w:t>Főként a kliens és a szerver között helyezkedik el, ami annyit jelent hogy a kliensről érkező kéréseket továbbítja a megfelelő szolgáltatásnak, ami lehet saját szerver vagy külső szolgáltatás is(Valamilyen API).</w:t>
      </w:r>
    </w:p>
    <w:p w14:paraId="2B940898" w14:textId="7A084BB1" w:rsidR="00900D80" w:rsidRDefault="00682D68" w:rsidP="00900D80">
      <w:r>
        <w:t xml:space="preserve">De a proxy végezhet valamilyen műveletet is ezekkel a kérésekkel </w:t>
      </w:r>
      <w:proofErr w:type="spellStart"/>
      <w:r>
        <w:t>mielött</w:t>
      </w:r>
      <w:proofErr w:type="spellEnd"/>
      <w:r>
        <w:t xml:space="preserve"> továbbadja, lehet az </w:t>
      </w:r>
      <w:proofErr w:type="spellStart"/>
      <w:r>
        <w:t>logolás</w:t>
      </w:r>
      <w:proofErr w:type="spellEnd"/>
      <w:r>
        <w:t xml:space="preserve">, érvényesség ellenőrzése, </w:t>
      </w:r>
      <w:proofErr w:type="spellStart"/>
      <w:r>
        <w:t>header</w:t>
      </w:r>
      <w:proofErr w:type="spellEnd"/>
      <w:r>
        <w:t xml:space="preserve"> vagy body módosítása.</w:t>
      </w:r>
      <w:r w:rsidR="00900D80">
        <w:t xml:space="preserve"> De fellehet használni akár arra is, hogy megfelelő módon elossza a terhet a különböző szerverek között, hogy ne terhelődjenek aránytalanul.</w:t>
      </w:r>
    </w:p>
    <w:p w14:paraId="2B4CBDF9" w14:textId="4A9E2280" w:rsidR="004305A6" w:rsidRDefault="00900D80" w:rsidP="00900D80">
      <w:r>
        <w:t>Az applikációnkat biztonságosabbá is lehet tenni azzal hogy elrejtjük azokat az erőforrásokat amiket felhasználunk, így nem fog kikerülni a nagyvilágba hogy milyen szolgáltatásokat használunk, azokat hol lehet elérni és a legfontosabb, hogy a szolgáltatáshoz használt kulcsokat</w:t>
      </w:r>
      <w:r w:rsidR="00C90A39">
        <w:t xml:space="preserve">, </w:t>
      </w:r>
      <w:proofErr w:type="spellStart"/>
      <w:r w:rsidR="00C90A39">
        <w:t>authentikációhoz</w:t>
      </w:r>
      <w:proofErr w:type="spellEnd"/>
      <w:r w:rsidR="00C90A39">
        <w:t xml:space="preserve"> adatokat</w:t>
      </w:r>
      <w:r>
        <w:t xml:space="preserve"> nem a kliensen tároljuk hanem a proxy-n ami</w:t>
      </w:r>
      <w:r w:rsidR="00C90A39">
        <w:t>hez a kliens nem fér hozzá.</w:t>
      </w:r>
    </w:p>
    <w:p w14:paraId="2F9E5ED2" w14:textId="77777777" w:rsidR="004305A6" w:rsidRDefault="004305A6">
      <w:pPr>
        <w:spacing w:after="160" w:line="259" w:lineRule="auto"/>
        <w:ind w:firstLine="0"/>
        <w:jc w:val="left"/>
      </w:pPr>
      <w:r>
        <w:br w:type="page"/>
      </w:r>
    </w:p>
    <w:p w14:paraId="05AC04EC" w14:textId="390E91C2" w:rsidR="00A538E1" w:rsidRDefault="00A538E1" w:rsidP="00A538E1">
      <w:pPr>
        <w:pStyle w:val="Heading1"/>
      </w:pPr>
      <w:bookmarkStart w:id="62" w:name="_Toc99974874"/>
      <w:bookmarkStart w:id="63" w:name="_Toc101441475"/>
      <w:r>
        <w:lastRenderedPageBreak/>
        <w:t>Specifikáció</w:t>
      </w:r>
      <w:bookmarkEnd w:id="62"/>
      <w:bookmarkEnd w:id="63"/>
    </w:p>
    <w:p w14:paraId="7EFAA3CD" w14:textId="662BC7D8" w:rsidR="0028153A" w:rsidRDefault="0028153A" w:rsidP="0028153A">
      <w:pPr>
        <w:pStyle w:val="Heading2"/>
      </w:pP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diagram</w:t>
      </w:r>
    </w:p>
    <w:p w14:paraId="389E8B7A" w14:textId="5019BAD8" w:rsidR="0028153A" w:rsidRPr="0028153A" w:rsidRDefault="0028153A" w:rsidP="0028153A">
      <w:pPr>
        <w:pStyle w:val="Firstparagraph"/>
        <w:jc w:val="center"/>
      </w:pPr>
      <w:r>
        <w:rPr>
          <w:noProof/>
        </w:rPr>
        <w:drawing>
          <wp:inline distT="0" distB="0" distL="0" distR="0" wp14:anchorId="1DD47B45" wp14:editId="79CD3290">
            <wp:extent cx="5398770" cy="49415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7327" w14:textId="4601D32C" w:rsidR="00A538E1" w:rsidRDefault="00A538E1" w:rsidP="00A538E1">
      <w:pPr>
        <w:pStyle w:val="Heading2"/>
      </w:pPr>
      <w:bookmarkStart w:id="64" w:name="_Toc99974875"/>
      <w:bookmarkStart w:id="65" w:name="_Toc101441476"/>
      <w:r>
        <w:t>Funkcionális követelmények</w:t>
      </w:r>
      <w:bookmarkEnd w:id="64"/>
      <w:bookmarkEnd w:id="65"/>
    </w:p>
    <w:p w14:paraId="4F0F2449" w14:textId="1F969C94" w:rsidR="00EC0ABA" w:rsidRDefault="00EC0ABA" w:rsidP="00EC0ABA">
      <w:pPr>
        <w:pStyle w:val="ListParagraph"/>
      </w:pPr>
      <w:r>
        <w:t>Mangák keresése</w:t>
      </w:r>
    </w:p>
    <w:p w14:paraId="70018B4A" w14:textId="672A5A31" w:rsidR="00EC0ABA" w:rsidRDefault="00EC0ABA" w:rsidP="00EC0ABA">
      <w:pPr>
        <w:pStyle w:val="ListParagraph"/>
      </w:pPr>
      <w:r>
        <w:t>Mangák olvasása</w:t>
      </w:r>
    </w:p>
    <w:p w14:paraId="5ED3092D" w14:textId="2A95E288" w:rsidR="00EC0ABA" w:rsidRDefault="00EC0ABA" w:rsidP="00EC0ABA">
      <w:pPr>
        <w:pStyle w:val="ListParagraph"/>
      </w:pPr>
      <w:r>
        <w:t>Mangák értékelése</w:t>
      </w:r>
    </w:p>
    <w:p w14:paraId="53204AD4" w14:textId="4530FB5C" w:rsidR="0019051B" w:rsidRDefault="0019051B" w:rsidP="00EC0ABA">
      <w:pPr>
        <w:pStyle w:val="ListParagraph"/>
      </w:pPr>
      <w:r>
        <w:t>Manga írók, fordítók megjelenítése</w:t>
      </w:r>
    </w:p>
    <w:p w14:paraId="4A59652A" w14:textId="4883D24B" w:rsidR="00EC0ABA" w:rsidRDefault="00EC0ABA" w:rsidP="00EC0ABA">
      <w:pPr>
        <w:pStyle w:val="ListParagraph"/>
      </w:pPr>
      <w:r>
        <w:t xml:space="preserve">Mangák </w:t>
      </w:r>
      <w:r w:rsidR="0019051B">
        <w:t>gyűjteményekbe gyűjtése</w:t>
      </w:r>
    </w:p>
    <w:p w14:paraId="0795BE44" w14:textId="6E35E07A" w:rsidR="00EC0ABA" w:rsidRDefault="00EC0ABA" w:rsidP="00EC0ABA">
      <w:pPr>
        <w:pStyle w:val="ListParagraph"/>
      </w:pPr>
      <w:r>
        <w:t xml:space="preserve">Manga alá </w:t>
      </w:r>
      <w:proofErr w:type="spellStart"/>
      <w:r>
        <w:t>kommentelés</w:t>
      </w:r>
      <w:proofErr w:type="spellEnd"/>
    </w:p>
    <w:p w14:paraId="23F19EC9" w14:textId="768F8EA3" w:rsidR="00EC0ABA" w:rsidRDefault="00EC0ABA" w:rsidP="00EC0ABA">
      <w:pPr>
        <w:pStyle w:val="ListParagraph"/>
      </w:pPr>
      <w:r>
        <w:t xml:space="preserve">Manga fejezet alá </w:t>
      </w:r>
      <w:proofErr w:type="spellStart"/>
      <w:r>
        <w:t>kommentelés</w:t>
      </w:r>
      <w:proofErr w:type="spellEnd"/>
    </w:p>
    <w:p w14:paraId="4C29C4E0" w14:textId="587D9A73" w:rsidR="00EC0ABA" w:rsidRDefault="00EC0ABA" w:rsidP="00EC0ABA">
      <w:pPr>
        <w:pStyle w:val="ListParagraph"/>
      </w:pPr>
      <w:r>
        <w:lastRenderedPageBreak/>
        <w:t xml:space="preserve">Fórum </w:t>
      </w:r>
      <w:proofErr w:type="spellStart"/>
      <w:r>
        <w:t>thread</w:t>
      </w:r>
      <w:proofErr w:type="spellEnd"/>
      <w:r>
        <w:t xml:space="preserve"> létrehozása</w:t>
      </w:r>
    </w:p>
    <w:p w14:paraId="659B0657" w14:textId="02A04B97" w:rsidR="00EC0ABA" w:rsidRDefault="00EC0ABA" w:rsidP="00EC0ABA">
      <w:pPr>
        <w:pStyle w:val="ListParagraph"/>
      </w:pPr>
      <w:r>
        <w:t xml:space="preserve">Fórum </w:t>
      </w:r>
      <w:proofErr w:type="spellStart"/>
      <w:r>
        <w:t>thread</w:t>
      </w:r>
      <w:proofErr w:type="spellEnd"/>
      <w:r>
        <w:t xml:space="preserve"> alá </w:t>
      </w:r>
      <w:proofErr w:type="spellStart"/>
      <w:r>
        <w:t>kommentelni</w:t>
      </w:r>
      <w:proofErr w:type="spellEnd"/>
    </w:p>
    <w:p w14:paraId="03C308D0" w14:textId="700D4F3F" w:rsidR="0020575C" w:rsidRDefault="00EC0ABA" w:rsidP="0020575C">
      <w:pPr>
        <w:pStyle w:val="ListParagraph"/>
      </w:pPr>
      <w:r>
        <w:t>Kommentek értékelése</w:t>
      </w:r>
    </w:p>
    <w:p w14:paraId="49A60DD6" w14:textId="757D20E4" w:rsidR="0020575C" w:rsidRDefault="0020575C" w:rsidP="0020575C">
      <w:pPr>
        <w:pStyle w:val="ListParagraph"/>
      </w:pPr>
      <w:r>
        <w:t>Bejelentkezés</w:t>
      </w:r>
    </w:p>
    <w:p w14:paraId="5C63CC28" w14:textId="6A63E22A" w:rsidR="0020575C" w:rsidRDefault="0020575C" w:rsidP="0020575C">
      <w:pPr>
        <w:pStyle w:val="ListParagraph"/>
      </w:pPr>
      <w:r>
        <w:t>Regisztráció</w:t>
      </w:r>
    </w:p>
    <w:p w14:paraId="5A80865E" w14:textId="26F86AD8" w:rsidR="00EC0ABA" w:rsidRDefault="0020575C" w:rsidP="0020575C">
      <w:pPr>
        <w:pStyle w:val="ListParagraph"/>
      </w:pPr>
      <w:r>
        <w:t>Profil adatok változtatása</w:t>
      </w:r>
    </w:p>
    <w:p w14:paraId="37E1CE46" w14:textId="04DEDAB7" w:rsidR="00EC0ABA" w:rsidRDefault="00EC0ABA" w:rsidP="0020575C">
      <w:pPr>
        <w:pStyle w:val="ListParagraph"/>
      </w:pPr>
      <w:r>
        <w:t>Barátok felvétele</w:t>
      </w:r>
    </w:p>
    <w:p w14:paraId="02298189" w14:textId="30A18D49" w:rsidR="00EC0ABA" w:rsidRDefault="0019051B" w:rsidP="00EC0ABA">
      <w:pPr>
        <w:pStyle w:val="ListParagraph"/>
      </w:pPr>
      <w:r>
        <w:t xml:space="preserve">Barátokkal </w:t>
      </w:r>
      <w:proofErr w:type="spellStart"/>
      <w:r>
        <w:t>chatelés</w:t>
      </w:r>
      <w:proofErr w:type="spellEnd"/>
    </w:p>
    <w:p w14:paraId="40B5EF34" w14:textId="158A5921" w:rsidR="0020575C" w:rsidRPr="00EC0ABA" w:rsidRDefault="0020575C" w:rsidP="00EC0ABA">
      <w:pPr>
        <w:pStyle w:val="ListParagraph"/>
      </w:pPr>
      <w:proofErr w:type="spellStart"/>
      <w:r>
        <w:t>MangaDex-ről</w:t>
      </w:r>
      <w:proofErr w:type="spellEnd"/>
      <w:r>
        <w:t xml:space="preserve"> </w:t>
      </w:r>
      <w:proofErr w:type="spellStart"/>
      <w:r>
        <w:t>hotlinkelés</w:t>
      </w:r>
      <w:proofErr w:type="spellEnd"/>
      <w:r>
        <w:t xml:space="preserve"> elkerülése</w:t>
      </w:r>
    </w:p>
    <w:p w14:paraId="0A5F7976" w14:textId="5B90025A" w:rsidR="00A538E1" w:rsidRDefault="00A538E1" w:rsidP="00A538E1">
      <w:pPr>
        <w:pStyle w:val="Heading2"/>
      </w:pPr>
      <w:bookmarkStart w:id="66" w:name="_Toc99974876"/>
      <w:bookmarkStart w:id="67" w:name="_Toc101441477"/>
      <w:r>
        <w:t>Nem funkcionális követelmények</w:t>
      </w:r>
      <w:bookmarkEnd w:id="66"/>
      <w:bookmarkEnd w:id="67"/>
    </w:p>
    <w:p w14:paraId="528B6E96" w14:textId="2157A517" w:rsidR="0019051B" w:rsidRDefault="0019051B" w:rsidP="0019051B">
      <w:pPr>
        <w:pStyle w:val="ListParagraph"/>
      </w:pPr>
      <w:r>
        <w:t xml:space="preserve">Backend szerver </w:t>
      </w:r>
      <w:proofErr w:type="spellStart"/>
      <w:r>
        <w:t>Node.Js</w:t>
      </w:r>
      <w:proofErr w:type="spellEnd"/>
      <w:r>
        <w:t xml:space="preserve"> API szerver</w:t>
      </w:r>
    </w:p>
    <w:p w14:paraId="3A65182E" w14:textId="402D8141" w:rsidR="0019051B" w:rsidRDefault="0019051B" w:rsidP="0019051B">
      <w:pPr>
        <w:pStyle w:val="ListParagraph"/>
      </w:pPr>
      <w:r>
        <w:t xml:space="preserve">Adatbázis </w:t>
      </w:r>
      <w:proofErr w:type="spellStart"/>
      <w:r>
        <w:t>MySQL</w:t>
      </w:r>
      <w:proofErr w:type="spellEnd"/>
      <w:r>
        <w:t>(</w:t>
      </w:r>
      <w:proofErr w:type="spellStart"/>
      <w:r>
        <w:t>MariaDB</w:t>
      </w:r>
      <w:proofErr w:type="spellEnd"/>
      <w:r>
        <w:t>)</w:t>
      </w:r>
    </w:p>
    <w:p w14:paraId="2CC466E4" w14:textId="3E6B6026" w:rsidR="0019051B" w:rsidRPr="0019051B" w:rsidRDefault="0020575C" w:rsidP="0019051B">
      <w:pPr>
        <w:pStyle w:val="ListParagraph"/>
      </w:pPr>
      <w:r>
        <w:t xml:space="preserve">Frontend </w:t>
      </w:r>
      <w:proofErr w:type="spellStart"/>
      <w:r>
        <w:t>React</w:t>
      </w:r>
      <w:proofErr w:type="spellEnd"/>
      <w:r>
        <w:t>-ban íródjon</w:t>
      </w:r>
    </w:p>
    <w:p w14:paraId="0BC352A0" w14:textId="7BE32C75" w:rsidR="00A538E1" w:rsidRDefault="00A538E1" w:rsidP="00433693">
      <w:pPr>
        <w:pStyle w:val="Heading1"/>
      </w:pPr>
      <w:bookmarkStart w:id="68" w:name="_Toc99974877"/>
      <w:bookmarkStart w:id="69" w:name="_Toc101441478"/>
      <w:r>
        <w:t>Rendszer architektúra</w:t>
      </w:r>
      <w:bookmarkEnd w:id="68"/>
      <w:bookmarkEnd w:id="69"/>
    </w:p>
    <w:p w14:paraId="552D8EBF" w14:textId="5D0730A9" w:rsidR="00F74DF7" w:rsidRDefault="00F74DF7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57948FA9" wp14:editId="581446DA">
            <wp:extent cx="5391150" cy="3476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998F" w14:textId="2DABA94B" w:rsidR="006328E7" w:rsidRPr="006328E7" w:rsidRDefault="006328E7" w:rsidP="006328E7">
      <w:pPr>
        <w:pStyle w:val="Caption"/>
      </w:pPr>
      <w:r>
        <w:lastRenderedPageBreak/>
        <w:t>18</w:t>
      </w:r>
      <w:r w:rsidRPr="00E07F37">
        <w:t xml:space="preserve">. ábra: </w:t>
      </w:r>
      <w:r>
        <w:t>Szakdolgozat programjának az architektúrája</w:t>
      </w:r>
    </w:p>
    <w:p w14:paraId="350520EA" w14:textId="6355F5E2" w:rsidR="00F74DF7" w:rsidRPr="00F74DF7" w:rsidRDefault="00F74DF7" w:rsidP="00F74DF7">
      <w:pPr>
        <w:pStyle w:val="Firstparagraph"/>
      </w:pPr>
      <w:r>
        <w:t>A weboldalról két f</w:t>
      </w:r>
      <w:r w:rsidR="002457ED">
        <w:t>éle kérést</w:t>
      </w:r>
      <w:r>
        <w:t xml:space="preserve"> lehet indítani, a </w:t>
      </w:r>
      <w:proofErr w:type="spellStart"/>
      <w:r>
        <w:t>MangaDex</w:t>
      </w:r>
      <w:proofErr w:type="spellEnd"/>
      <w:r>
        <w:t xml:space="preserve"> felé és a saját API felé. A </w:t>
      </w:r>
      <w:proofErr w:type="spellStart"/>
      <w:r>
        <w:t>MangaDex</w:t>
      </w:r>
      <w:proofErr w:type="spellEnd"/>
      <w:r>
        <w:t xml:space="preserve"> felé olyan kérések mennek amik a </w:t>
      </w:r>
      <w:proofErr w:type="spellStart"/>
      <w:r>
        <w:t>mangákkal</w:t>
      </w:r>
      <w:proofErr w:type="spellEnd"/>
      <w:r>
        <w:t xml:space="preserve"> kapcsolatos például keresés, olvasás, míg a saját API felé főként a szociális funkciókért indít kéréseket az oldal például bejelentkezés, </w:t>
      </w:r>
      <w:proofErr w:type="spellStart"/>
      <w:r>
        <w:t>kommentelés</w:t>
      </w:r>
      <w:proofErr w:type="spellEnd"/>
      <w:r>
        <w:t>, chat barátokkal.</w:t>
      </w:r>
    </w:p>
    <w:p w14:paraId="5F4584C9" w14:textId="781F019E" w:rsidR="00A538E1" w:rsidRDefault="00A538E1" w:rsidP="00E24F03">
      <w:pPr>
        <w:pStyle w:val="Heading2"/>
      </w:pPr>
      <w:bookmarkStart w:id="70" w:name="_Toc99974879"/>
      <w:bookmarkStart w:id="71" w:name="_Toc101441479"/>
      <w:r>
        <w:t>Kommunikációk rétegek között</w:t>
      </w:r>
      <w:bookmarkEnd w:id="70"/>
      <w:bookmarkEnd w:id="71"/>
    </w:p>
    <w:p w14:paraId="588E1517" w14:textId="2C348F4B" w:rsidR="0083002B" w:rsidRDefault="0083002B" w:rsidP="0083002B">
      <w:pPr>
        <w:pStyle w:val="Firstparagraph"/>
      </w:pPr>
      <w:r>
        <w:t>Legtöbbször a rétegek közötti kommunikációt a kliens kezdeményezi</w:t>
      </w:r>
      <w:r w:rsidR="00894FE2">
        <w:t>, ez lehet felhasználó által indított esemény miatt, vagy aut</w:t>
      </w:r>
      <w:r w:rsidR="00555655">
        <w:t>o</w:t>
      </w:r>
      <w:r w:rsidR="00894FE2">
        <w:t xml:space="preserve">matikus, például Manga keresésnél a felhasználó beír egy címet amire keresni akar, vagy maga az oldal a betöltésnél http kéréseket küld a </w:t>
      </w:r>
      <w:proofErr w:type="spellStart"/>
      <w:r w:rsidR="00894FE2">
        <w:t>MangaDex</w:t>
      </w:r>
      <w:proofErr w:type="spellEnd"/>
      <w:r w:rsidR="00894FE2">
        <w:t xml:space="preserve"> API felé hogy kapjon Manga részleteket, borítóképet amit megjelenít a felhasználói felületen.</w:t>
      </w:r>
    </w:p>
    <w:p w14:paraId="52E6F2F1" w14:textId="51FB464A" w:rsidR="00384D5F" w:rsidRDefault="0020745D" w:rsidP="00384D5F">
      <w:r>
        <w:t>/*</w:t>
      </w:r>
      <w:r w:rsidR="00384D5F">
        <w:t>Azért legtöbbször a kliens kezdeményezi a kommunikációt, mert a chat esetében a beérkező üzenet a szervertől jön, igaz, hogy ahhoz hogy beérkező üzenet jöjjön, egy másik kliensnek ezt kezdeményeznie kell, de a vizsgált architektúrában nincs jelen más felhasználó</w:t>
      </w:r>
      <w:r>
        <w:t>.*/</w:t>
      </w:r>
    </w:p>
    <w:p w14:paraId="30236B17" w14:textId="28323D7A" w:rsidR="0020745D" w:rsidRDefault="0020745D" w:rsidP="00E24F03">
      <w:pPr>
        <w:pStyle w:val="Heading3"/>
      </w:pPr>
      <w:r>
        <w:t xml:space="preserve">Frontend és </w:t>
      </w:r>
      <w:proofErr w:type="spellStart"/>
      <w:r>
        <w:t>MangaDex</w:t>
      </w:r>
      <w:proofErr w:type="spellEnd"/>
      <w:r>
        <w:t xml:space="preserve"> API között</w:t>
      </w:r>
    </w:p>
    <w:p w14:paraId="2A6D3AFA" w14:textId="5E1A8715" w:rsidR="001E4B81" w:rsidRDefault="001E4B81" w:rsidP="001E4B81">
      <w:pPr>
        <w:pStyle w:val="Firstparagraph"/>
      </w:pPr>
      <w:r>
        <w:t xml:space="preserve">A frontend és a külső API között a kommunikáció általában úgy halad, hogy a proxy szerverre </w:t>
      </w:r>
      <w:r w:rsidR="002457ED">
        <w:t>küldök</w:t>
      </w:r>
      <w:r>
        <w:t xml:space="preserve"> egy http </w:t>
      </w:r>
      <w:proofErr w:type="spellStart"/>
      <w:r>
        <w:t>requestet</w:t>
      </w:r>
      <w:proofErr w:type="spellEnd"/>
      <w:r>
        <w:t xml:space="preserve"> az </w:t>
      </w:r>
      <w:proofErr w:type="spellStart"/>
      <w:r>
        <w:t>Axios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csomag segítségével</w:t>
      </w:r>
      <w:r w:rsidR="002457ED">
        <w:t>,</w:t>
      </w:r>
      <w:r>
        <w:t xml:space="preserve"> úgy hogy a proxy URL után a megfelelő </w:t>
      </w:r>
      <w:proofErr w:type="spellStart"/>
      <w:r>
        <w:t>MangaDex</w:t>
      </w:r>
      <w:proofErr w:type="spellEnd"/>
      <w:r>
        <w:t xml:space="preserve"> API végpon</w:t>
      </w:r>
      <w:r w:rsidR="002457ED">
        <w:t>tot</w:t>
      </w:r>
      <w:r>
        <w:t xml:space="preserve">, és megfelelő paramétereket </w:t>
      </w:r>
      <w:r w:rsidR="002457ED">
        <w:t>megadom</w:t>
      </w:r>
      <w:r w:rsidR="00992E2A">
        <w:t>.</w:t>
      </w:r>
    </w:p>
    <w:p w14:paraId="588BD2A1" w14:textId="7BA665BE" w:rsidR="00992E2A" w:rsidRDefault="001E02AD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7C0C93DF" wp14:editId="271D8582">
            <wp:extent cx="5399405" cy="559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20EF" w14:textId="185A45F4" w:rsidR="006328E7" w:rsidRPr="006328E7" w:rsidRDefault="006328E7" w:rsidP="006328E7">
      <w:pPr>
        <w:pStyle w:val="Caption"/>
      </w:pPr>
      <w:r>
        <w:t>19</w:t>
      </w:r>
      <w:r w:rsidRPr="00E07F37">
        <w:t xml:space="preserve">. ábra: </w:t>
      </w:r>
      <w:r>
        <w:t>Frontend hogyan, milyen kérést küld a Manga szolgáltató felé</w:t>
      </w:r>
    </w:p>
    <w:p w14:paraId="21CB8B9D" w14:textId="7186DEA2" w:rsidR="00992E2A" w:rsidRDefault="00992E2A" w:rsidP="00992E2A">
      <w:r>
        <w:t>Miután elküld</w:t>
      </w:r>
      <w:r w:rsidR="002457ED">
        <w:t>öm</w:t>
      </w:r>
      <w:r>
        <w:t xml:space="preserve"> a kérést a proxynak, a proxy a beérkező URL-nek a proxy címét lecseréli a megfelelő </w:t>
      </w:r>
      <w:proofErr w:type="spellStart"/>
      <w:r>
        <w:t>MangaDex</w:t>
      </w:r>
      <w:proofErr w:type="spellEnd"/>
      <w:r>
        <w:t xml:space="preserve"> API szerver címére</w:t>
      </w:r>
      <w:r w:rsidR="00F82A60">
        <w:t>.</w:t>
      </w:r>
    </w:p>
    <w:p w14:paraId="3DD86914" w14:textId="7EFA5548" w:rsidR="00F82A60" w:rsidRDefault="00F82A60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30C12B4B" wp14:editId="0F7FE271">
            <wp:extent cx="5399405" cy="6146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AECE" w14:textId="46B82DE4" w:rsidR="006328E7" w:rsidRPr="006328E7" w:rsidRDefault="006328E7" w:rsidP="006328E7">
      <w:pPr>
        <w:pStyle w:val="Caption"/>
      </w:pPr>
      <w:r>
        <w:t>20</w:t>
      </w:r>
      <w:r w:rsidRPr="00E07F37">
        <w:t xml:space="preserve">. ábra: </w:t>
      </w:r>
      <w:r>
        <w:t>proxy által továbbított URL cím</w:t>
      </w:r>
    </w:p>
    <w:p w14:paraId="3E469353" w14:textId="4EDFBF2C" w:rsidR="00F82A60" w:rsidRPr="00992E2A" w:rsidRDefault="00F82A60" w:rsidP="00992E2A">
      <w:r>
        <w:lastRenderedPageBreak/>
        <w:t>Majd a továbbított URL címről visszakapott választ visszaadja a kliensnek, ami megfelelően feldolgozza azt.</w:t>
      </w:r>
    </w:p>
    <w:p w14:paraId="7CD4C3EE" w14:textId="46E4C3EF" w:rsidR="0020745D" w:rsidRDefault="0020745D" w:rsidP="00E24F03">
      <w:pPr>
        <w:pStyle w:val="Heading3"/>
      </w:pPr>
      <w:r>
        <w:t>Frontend és Backend API között</w:t>
      </w:r>
    </w:p>
    <w:p w14:paraId="513D8901" w14:textId="4D6705C6" w:rsidR="003149DB" w:rsidRDefault="003149DB" w:rsidP="003149DB">
      <w:pPr>
        <w:pStyle w:val="Firstparagraph"/>
      </w:pPr>
      <w:r>
        <w:t xml:space="preserve">A frontend és a saját backend API közötti kommunikáció </w:t>
      </w:r>
      <w:r w:rsidR="00706B14">
        <w:t>annyiban</w:t>
      </w:r>
      <w:r>
        <w:t xml:space="preserve"> egyszerűsödik, hogy nem megy keresztül egy proxyn az egész folyamat, hanem egyből a szerverre küldi a kéréseket.</w:t>
      </w:r>
    </w:p>
    <w:p w14:paraId="4B7E5949" w14:textId="12738B46" w:rsidR="00706B14" w:rsidRDefault="00706B14" w:rsidP="00CC6366">
      <w:pPr>
        <w:pStyle w:val="Firstparagraph"/>
        <w:jc w:val="center"/>
      </w:pPr>
      <w:r>
        <w:rPr>
          <w:noProof/>
        </w:rPr>
        <w:drawing>
          <wp:inline distT="0" distB="0" distL="0" distR="0" wp14:anchorId="2FD4774D" wp14:editId="04F18B7C">
            <wp:extent cx="4562475" cy="17621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B226" w14:textId="196B61C1" w:rsidR="006328E7" w:rsidRPr="006328E7" w:rsidRDefault="006328E7" w:rsidP="006328E7">
      <w:pPr>
        <w:pStyle w:val="Caption"/>
      </w:pPr>
      <w:r>
        <w:t>21</w:t>
      </w:r>
      <w:r w:rsidRPr="00E07F37">
        <w:t xml:space="preserve">. ábra: </w:t>
      </w:r>
      <w:r>
        <w:t>Backend szerver felé küldött kérés</w:t>
      </w:r>
    </w:p>
    <w:p w14:paraId="6A589693" w14:textId="6ABBFF1D" w:rsidR="00706B14" w:rsidRPr="00706B14" w:rsidRDefault="00706B14" w:rsidP="00706B14">
      <w:r>
        <w:t>És miután megkapja a kliens a kérés eredményét, megfelelően feldolgozza azt.</w:t>
      </w:r>
    </w:p>
    <w:p w14:paraId="1BBF13CD" w14:textId="3EA5DB53" w:rsidR="0020745D" w:rsidRDefault="0020745D" w:rsidP="00E24F03">
      <w:pPr>
        <w:pStyle w:val="Heading3"/>
      </w:pPr>
      <w:r>
        <w:t xml:space="preserve">Frontend és Backend </w:t>
      </w:r>
      <w:proofErr w:type="spellStart"/>
      <w:r>
        <w:t>Socket</w:t>
      </w:r>
      <w:proofErr w:type="spellEnd"/>
      <w:r>
        <w:t xml:space="preserve"> között</w:t>
      </w:r>
    </w:p>
    <w:p w14:paraId="7BDBE281" w14:textId="3DE116A0" w:rsidR="00706B14" w:rsidRDefault="00706B14" w:rsidP="00706B14">
      <w:pPr>
        <w:pStyle w:val="Firstparagraph"/>
      </w:pPr>
      <w:r>
        <w:t xml:space="preserve">A kliens és backend nem csak http </w:t>
      </w:r>
      <w:r w:rsidR="00555655">
        <w:t>kérésekkel</w:t>
      </w:r>
      <w:r>
        <w:t xml:space="preserve"> kommunikál hanem egy kétfolyamú valós idejű </w:t>
      </w:r>
      <w:proofErr w:type="spellStart"/>
      <w:r>
        <w:t>socket</w:t>
      </w:r>
      <w:proofErr w:type="spellEnd"/>
      <w:r>
        <w:t xml:space="preserve"> </w:t>
      </w:r>
      <w:r w:rsidR="00D95B1C">
        <w:t>kommunikáció</w:t>
      </w:r>
      <w:r w:rsidR="00555655">
        <w:t>s megoldás is történik</w:t>
      </w:r>
      <w:r>
        <w:t xml:space="preserve">. Ezt a fajta kommunikációt a Socket.IO </w:t>
      </w:r>
      <w:proofErr w:type="spellStart"/>
      <w:r>
        <w:t>node</w:t>
      </w:r>
      <w:proofErr w:type="spellEnd"/>
      <w:r>
        <w:t xml:space="preserve"> csomag biztosítja</w:t>
      </w:r>
      <w:r w:rsidR="00D95B1C">
        <w:t>.</w:t>
      </w:r>
    </w:p>
    <w:p w14:paraId="449CFF86" w14:textId="506E78BE" w:rsidR="00D95B1C" w:rsidRDefault="00555655" w:rsidP="00D95B1C">
      <w:r>
        <w:t>Az alkalmazásban</w:t>
      </w:r>
      <w:r w:rsidR="00D95B1C">
        <w:t xml:space="preserve"> akkor történik kommunikáció a szerverrel amikor a felhasználó bejelentkezik és csatlakozik a szerverhez, amikor a kliens üzenetet kap</w:t>
      </w:r>
      <w:r>
        <w:t xml:space="preserve"> </w:t>
      </w:r>
      <w:r w:rsidR="00D95B1C">
        <w:t>és amikor a kliens üzenetet küld.</w:t>
      </w:r>
    </w:p>
    <w:p w14:paraId="72898507" w14:textId="77777777" w:rsidR="004514F3" w:rsidRDefault="00D95B1C" w:rsidP="004514F3">
      <w:r>
        <w:t>Csatlakozás során a kliens küld egy „add-</w:t>
      </w:r>
      <w:proofErr w:type="spellStart"/>
      <w:r>
        <w:t>user</w:t>
      </w:r>
      <w:proofErr w:type="spellEnd"/>
      <w:r>
        <w:t xml:space="preserve">” eseményt a szerver irányába, amit az lekezel és hozzáadja a kapcsolatot egy globális listához ami az aktív felhasználókat tartja </w:t>
      </w:r>
      <w:proofErr w:type="spellStart"/>
      <w:r>
        <w:t>nyílván</w:t>
      </w:r>
      <w:proofErr w:type="spellEnd"/>
      <w:r>
        <w:t>.</w:t>
      </w:r>
    </w:p>
    <w:p w14:paraId="288A8C79" w14:textId="3312C7D8" w:rsidR="004514F3" w:rsidRPr="00D95B1C" w:rsidRDefault="004514F3" w:rsidP="004514F3">
      <w:r>
        <w:t>Amikor üzenetet küld a kliens, akkor a szervernek küld egy „</w:t>
      </w:r>
      <w:proofErr w:type="spellStart"/>
      <w:r>
        <w:t>send-msg</w:t>
      </w:r>
      <w:proofErr w:type="spellEnd"/>
      <w:r>
        <w:t>” eseményt, amit a szerver feldolgoz és továbbítja a megfelelő kliensnek.</w:t>
      </w:r>
    </w:p>
    <w:p w14:paraId="2BF484CE" w14:textId="03B7B03D" w:rsidR="00D95B1C" w:rsidRDefault="004514F3" w:rsidP="00D95B1C">
      <w:r>
        <w:t xml:space="preserve">Üzenetet akkor kap egy kliens, ha egy másik kliens küld neki egy üzenetet. A másik kliens küldött üzenetét a szerver feldolgozza, és továbbítja a megfelelő kliensnek az </w:t>
      </w:r>
      <w:r>
        <w:lastRenderedPageBreak/>
        <w:t>üzenetet egy „</w:t>
      </w:r>
      <w:proofErr w:type="spellStart"/>
      <w:r>
        <w:t>msg-recieve</w:t>
      </w:r>
      <w:proofErr w:type="spellEnd"/>
      <w:r>
        <w:t>”</w:t>
      </w:r>
      <w:r w:rsidR="007400B8">
        <w:t xml:space="preserve"> esemény kibocsátásával, amit a fogadó kliens megkap, és feldolgozza az üzenetet</w:t>
      </w:r>
    </w:p>
    <w:p w14:paraId="38F0C324" w14:textId="23D13BA5" w:rsidR="0097191C" w:rsidRDefault="0097191C" w:rsidP="00D95B1C">
      <w:r>
        <w:rPr>
          <w:noProof/>
        </w:rPr>
        <w:drawing>
          <wp:inline distT="0" distB="0" distL="0" distR="0" wp14:anchorId="43995ECA" wp14:editId="01AE7F31">
            <wp:extent cx="5391150" cy="2476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EC14" w14:textId="3CFE17C5" w:rsidR="006328E7" w:rsidRDefault="006328E7" w:rsidP="006328E7">
      <w:pPr>
        <w:pStyle w:val="Caption"/>
      </w:pPr>
      <w:r>
        <w:t>22</w:t>
      </w:r>
      <w:r w:rsidRPr="00E07F37">
        <w:t xml:space="preserve">. ábra: </w:t>
      </w:r>
      <w:proofErr w:type="spellStart"/>
      <w:r>
        <w:t>socketes</w:t>
      </w:r>
      <w:proofErr w:type="spellEnd"/>
      <w:r>
        <w:t xml:space="preserve"> szerver-kliens kommunikáció ábrája</w:t>
      </w:r>
    </w:p>
    <w:p w14:paraId="7AFAF38B" w14:textId="6B4505A9" w:rsidR="00A538E1" w:rsidRDefault="00A538E1" w:rsidP="00E24F03">
      <w:pPr>
        <w:pStyle w:val="Heading2"/>
      </w:pPr>
      <w:bookmarkStart w:id="72" w:name="_Toc99974880"/>
      <w:bookmarkStart w:id="73" w:name="_Toc101441480"/>
      <w:r>
        <w:t>Frontend</w:t>
      </w:r>
      <w:bookmarkEnd w:id="72"/>
      <w:bookmarkEnd w:id="73"/>
    </w:p>
    <w:p w14:paraId="51F72306" w14:textId="0CF79BBF" w:rsidR="00052CA3" w:rsidRDefault="00B559A8" w:rsidP="00E24F03">
      <w:pPr>
        <w:pStyle w:val="Heading3"/>
      </w:pPr>
      <w:r>
        <w:t>Struktúra</w:t>
      </w:r>
    </w:p>
    <w:p w14:paraId="121EA589" w14:textId="2E9BD3CC" w:rsidR="00F72D76" w:rsidRDefault="00F72D76" w:rsidP="00F72D76">
      <w:pPr>
        <w:pStyle w:val="Firstparagraph"/>
      </w:pPr>
      <w:r>
        <w:t>Nagyon sok fájl van ahhoz hogy a str</w:t>
      </w:r>
      <w:r w:rsidR="00555655">
        <w:t>u</w:t>
      </w:r>
      <w:r>
        <w:t>ktúrát felsoroljam láthatóan</w:t>
      </w:r>
      <w:r w:rsidR="00555655">
        <w:t>,</w:t>
      </w:r>
      <w:r>
        <w:t xml:space="preserve"> ezért csak a fő fájlokat és a mappákat sorolom fel és írom le miket tartalmaznak.</w:t>
      </w:r>
    </w:p>
    <w:p w14:paraId="6FFF980A" w14:textId="25CFF5F3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</w:t>
      </w:r>
      <w:proofErr w:type="spellStart"/>
      <w:r>
        <w:rPr>
          <w:rFonts w:ascii="Courier New" w:hAnsi="Courier New" w:cs="Courier New"/>
        </w:rPr>
        <w:t>client</w:t>
      </w:r>
      <w:proofErr w:type="spellEnd"/>
    </w:p>
    <w:p w14:paraId="54F72698" w14:textId="3B547497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.</w:t>
      </w:r>
      <w:proofErr w:type="spellStart"/>
      <w:r>
        <w:rPr>
          <w:rFonts w:ascii="Courier New" w:hAnsi="Courier New" w:cs="Courier New"/>
        </w:rPr>
        <w:t>env</w:t>
      </w:r>
      <w:proofErr w:type="spellEnd"/>
    </w:p>
    <w:p w14:paraId="4829A24F" w14:textId="7B7F7251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package.json</w:t>
      </w:r>
      <w:proofErr w:type="spellEnd"/>
    </w:p>
    <w:p w14:paraId="00449D20" w14:textId="260423A9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node_modules</w:t>
      </w:r>
      <w:proofErr w:type="spellEnd"/>
    </w:p>
    <w:p w14:paraId="07D8DA7F" w14:textId="48CD2C4F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public</w:t>
      </w:r>
      <w:proofErr w:type="spellEnd"/>
    </w:p>
    <w:p w14:paraId="634C81BB" w14:textId="525AFE1C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src</w:t>
      </w:r>
      <w:proofErr w:type="spellEnd"/>
    </w:p>
    <w:p w14:paraId="07D365A5" w14:textId="2E52B0D8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|   </w:t>
      </w:r>
      <w:proofErr w:type="spellStart"/>
      <w:r>
        <w:rPr>
          <w:rFonts w:ascii="Courier New" w:hAnsi="Courier New" w:cs="Courier New"/>
        </w:rPr>
        <w:t>index.tsx</w:t>
      </w:r>
      <w:proofErr w:type="spellEnd"/>
    </w:p>
    <w:p w14:paraId="0919CA1D" w14:textId="1780D606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+---app</w:t>
      </w:r>
    </w:p>
    <w:p w14:paraId="3D6B80F8" w14:textId="24F4F00C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|   </w:t>
      </w:r>
      <w:proofErr w:type="spellStart"/>
      <w:r>
        <w:rPr>
          <w:rFonts w:ascii="Courier New" w:hAnsi="Courier New" w:cs="Courier New"/>
        </w:rPr>
        <w:t>App.tsx</w:t>
      </w:r>
      <w:proofErr w:type="spellEnd"/>
    </w:p>
    <w:p w14:paraId="63A9B860" w14:textId="70289B58" w:rsidR="00F72D76" w:rsidRDefault="00F72D76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|   </w:t>
      </w:r>
      <w:proofErr w:type="spellStart"/>
      <w:r>
        <w:rPr>
          <w:rFonts w:ascii="Courier New" w:hAnsi="Courier New" w:cs="Courier New"/>
        </w:rPr>
        <w:t>store.tsx</w:t>
      </w:r>
      <w:proofErr w:type="spellEnd"/>
    </w:p>
    <w:p w14:paraId="740558CC" w14:textId="4A5D6CFB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actions</w:t>
      </w:r>
      <w:proofErr w:type="spellEnd"/>
    </w:p>
    <w:p w14:paraId="7D2AA528" w14:textId="74B3242A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|   |   </w:t>
      </w:r>
      <w:proofErr w:type="spellStart"/>
      <w:r>
        <w:rPr>
          <w:rFonts w:ascii="Courier New" w:hAnsi="Courier New" w:cs="Courier New"/>
        </w:rPr>
        <w:t>types.tsx</w:t>
      </w:r>
      <w:proofErr w:type="spellEnd"/>
    </w:p>
    <w:p w14:paraId="0DADFBE3" w14:textId="51023377" w:rsidR="005908B3" w:rsidRDefault="005908B3" w:rsidP="00F72D76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common</w:t>
      </w:r>
      <w:proofErr w:type="spellEnd"/>
    </w:p>
    <w:p w14:paraId="0B7BB3B7" w14:textId="6A1524FD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helpers</w:t>
      </w:r>
      <w:proofErr w:type="spellEnd"/>
    </w:p>
    <w:p w14:paraId="2E5399BB" w14:textId="38ECEAF4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layout</w:t>
      </w:r>
      <w:proofErr w:type="spellEnd"/>
    </w:p>
    <w:p w14:paraId="20023659" w14:textId="074B5031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modules</w:t>
      </w:r>
      <w:proofErr w:type="spellEnd"/>
    </w:p>
    <w:p w14:paraId="576E94F3" w14:textId="0EA06CAB" w:rsidR="005908B3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    +---</w:t>
      </w:r>
      <w:proofErr w:type="spellStart"/>
      <w:r>
        <w:rPr>
          <w:rFonts w:ascii="Courier New" w:hAnsi="Courier New" w:cs="Courier New"/>
        </w:rPr>
        <w:t>reducers</w:t>
      </w:r>
      <w:proofErr w:type="spellEnd"/>
    </w:p>
    <w:p w14:paraId="17A0C325" w14:textId="000EA96C" w:rsidR="00F72D76" w:rsidRDefault="005908B3" w:rsidP="005908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        |   </w:t>
      </w:r>
      <w:proofErr w:type="spellStart"/>
      <w:r>
        <w:rPr>
          <w:rFonts w:ascii="Courier New" w:hAnsi="Courier New" w:cs="Courier New"/>
        </w:rPr>
        <w:t>index.tsx</w:t>
      </w:r>
      <w:proofErr w:type="spellEnd"/>
    </w:p>
    <w:p w14:paraId="4D86550C" w14:textId="03B5838E" w:rsidR="005908B3" w:rsidRDefault="005908B3" w:rsidP="005908B3">
      <w:pPr>
        <w:pStyle w:val="ListParagraph"/>
      </w:pPr>
      <w:r w:rsidRPr="00646B78">
        <w:rPr>
          <w:b/>
          <w:bCs/>
        </w:rPr>
        <w:t>.</w:t>
      </w:r>
      <w:proofErr w:type="spellStart"/>
      <w:r w:rsidRPr="00646B78">
        <w:rPr>
          <w:b/>
          <w:bCs/>
        </w:rPr>
        <w:t>env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C86B1C">
        <w:t xml:space="preserve">Egy olyan fájl amivel szimulálni tudjuk a környezeti változók jelenlétét, anélkül hogy a szervert futtató rendszeren ténylegesen </w:t>
      </w:r>
      <w:r w:rsidR="00C86B1C">
        <w:lastRenderedPageBreak/>
        <w:t>beállítanánk, ez segít a futtatáshoz szükséges globális változókat egy helyre összegyűjteni.</w:t>
      </w:r>
    </w:p>
    <w:p w14:paraId="018EADA3" w14:textId="784C5DFA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Package.json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C86B1C">
        <w:t xml:space="preserve">A program </w:t>
      </w:r>
      <w:proofErr w:type="spellStart"/>
      <w:r w:rsidR="00C86B1C">
        <w:t>meta</w:t>
      </w:r>
      <w:proofErr w:type="spellEnd"/>
      <w:r w:rsidR="00C86B1C">
        <w:t xml:space="preserve"> adatait tartalmazza, mi a projekt neve, verzió szám, használt csomagok listája, futtatási scriptek és még sok más beállítás</w:t>
      </w:r>
    </w:p>
    <w:p w14:paraId="00988532" w14:textId="3773C934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Node_modules</w:t>
      </w:r>
      <w:proofErr w:type="spellEnd"/>
      <w:r w:rsidRPr="00646B78">
        <w:rPr>
          <w:b/>
          <w:bCs/>
        </w:rPr>
        <w:t xml:space="preserve"> mappa:</w:t>
      </w:r>
      <w:r>
        <w:t xml:space="preserve"> </w:t>
      </w:r>
      <w:r w:rsidR="00C86B1C">
        <w:t>A felhasznált csomagok találhatók, ez a mappa aut</w:t>
      </w:r>
      <w:r w:rsidR="00555655">
        <w:t>o</w:t>
      </w:r>
      <w:r w:rsidR="00C86B1C">
        <w:t>matikusan kerül generálásra</w:t>
      </w:r>
    </w:p>
    <w:p w14:paraId="45146683" w14:textId="47393124" w:rsidR="005908B3" w:rsidRDefault="005908B3" w:rsidP="005908B3">
      <w:pPr>
        <w:pStyle w:val="ListParagraph"/>
      </w:pPr>
      <w:r w:rsidRPr="00646B78">
        <w:rPr>
          <w:b/>
          <w:bCs/>
        </w:rPr>
        <w:t>Public mappa:</w:t>
      </w:r>
      <w:r>
        <w:t xml:space="preserve"> </w:t>
      </w:r>
      <w:r w:rsidR="00C86B1C">
        <w:t xml:space="preserve">Itt tárolja a fő </w:t>
      </w:r>
      <w:proofErr w:type="spellStart"/>
      <w:r w:rsidR="00C86B1C">
        <w:t>html</w:t>
      </w:r>
      <w:proofErr w:type="spellEnd"/>
      <w:r w:rsidR="00C86B1C">
        <w:t xml:space="preserve"> fájlt, amibe a </w:t>
      </w:r>
      <w:proofErr w:type="spellStart"/>
      <w:r w:rsidR="00C86B1C">
        <w:t>React</w:t>
      </w:r>
      <w:proofErr w:type="spellEnd"/>
      <w:r w:rsidR="00C86B1C">
        <w:t xml:space="preserve"> beilleszti a megfelelő komponenseket</w:t>
      </w:r>
    </w:p>
    <w:p w14:paraId="1ACAB11D" w14:textId="45AE6FED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Index.tsx</w:t>
      </w:r>
      <w:proofErr w:type="spellEnd"/>
      <w:r w:rsidRPr="00646B78">
        <w:rPr>
          <w:b/>
          <w:bCs/>
        </w:rPr>
        <w:t>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index.tsx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Ez a fájl felelős azért hogy a fő </w:t>
      </w:r>
      <w:proofErr w:type="spellStart"/>
      <w:r w:rsidR="00C86B1C">
        <w:t>html</w:t>
      </w:r>
      <w:proofErr w:type="spellEnd"/>
      <w:r w:rsidR="00C86B1C">
        <w:t xml:space="preserve"> fájlt össze kösse a </w:t>
      </w:r>
      <w:proofErr w:type="spellStart"/>
      <w:r w:rsidR="00C86B1C">
        <w:t>React</w:t>
      </w:r>
      <w:proofErr w:type="spellEnd"/>
      <w:r w:rsidR="00C86B1C">
        <w:t xml:space="preserve"> Applikáció fő komponensével</w:t>
      </w:r>
    </w:p>
    <w:p w14:paraId="2380974A" w14:textId="2B289E91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App.tsx</w:t>
      </w:r>
      <w:proofErr w:type="spellEnd"/>
      <w:r w:rsidRPr="00646B78">
        <w:rPr>
          <w:b/>
          <w:bCs/>
        </w:rPr>
        <w:t>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App.tsx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>Ez az applikáció fő komponense, itt tárolom hogy melyik URL-re milyen komponens jelenjen meg</w:t>
      </w:r>
    </w:p>
    <w:p w14:paraId="4BBACCB0" w14:textId="65095AF7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store.tsx</w:t>
      </w:r>
      <w:proofErr w:type="spellEnd"/>
      <w:r w:rsidRPr="00646B78">
        <w:rPr>
          <w:b/>
          <w:bCs/>
        </w:rPr>
        <w:t>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store.tsx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Ez a fájl felelős a </w:t>
      </w:r>
      <w:proofErr w:type="spellStart"/>
      <w:r w:rsidR="00C86B1C">
        <w:t>React</w:t>
      </w:r>
      <w:proofErr w:type="spellEnd"/>
      <w:r w:rsidR="00C86B1C">
        <w:t xml:space="preserve"> </w:t>
      </w:r>
      <w:proofErr w:type="spellStart"/>
      <w:r w:rsidR="00C86B1C">
        <w:t>Redux</w:t>
      </w:r>
      <w:proofErr w:type="spellEnd"/>
      <w:r w:rsidR="00C86B1C">
        <w:t xml:space="preserve"> felállításáért és beállításáért.</w:t>
      </w:r>
    </w:p>
    <w:p w14:paraId="5CD132D6" w14:textId="2869A7BD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actions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actions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Ebben a mappában tárolom a </w:t>
      </w:r>
      <w:proofErr w:type="spellStart"/>
      <w:r w:rsidR="00C86B1C">
        <w:t>Redux</w:t>
      </w:r>
      <w:proofErr w:type="spellEnd"/>
      <w:r w:rsidR="00C86B1C">
        <w:t xml:space="preserve"> által használt akciókat</w:t>
      </w:r>
    </w:p>
    <w:p w14:paraId="67CCBCA7" w14:textId="7DD989C3" w:rsidR="00C86B1C" w:rsidRDefault="00C86B1C" w:rsidP="005908B3">
      <w:pPr>
        <w:pStyle w:val="ListParagraph"/>
      </w:pPr>
      <w:proofErr w:type="spellStart"/>
      <w:r w:rsidRPr="00646B78">
        <w:rPr>
          <w:b/>
          <w:bCs/>
        </w:rPr>
        <w:t>actions</w:t>
      </w:r>
      <w:proofErr w:type="spellEnd"/>
      <w:r w:rsidRPr="00646B78">
        <w:rPr>
          <w:b/>
          <w:bCs/>
        </w:rPr>
        <w:t xml:space="preserve"> mappa </w:t>
      </w:r>
      <w:proofErr w:type="spellStart"/>
      <w:r w:rsidRPr="00646B78">
        <w:rPr>
          <w:b/>
          <w:bCs/>
        </w:rPr>
        <w:t>types.tsx</w:t>
      </w:r>
      <w:proofErr w:type="spellEnd"/>
      <w:r w:rsidRPr="00646B78">
        <w:rPr>
          <w:b/>
          <w:bCs/>
        </w:rPr>
        <w:t>:</w:t>
      </w:r>
      <w:r>
        <w:t xml:space="preserve"> Ebben a fájlban vannak a lehetséges akciók gyűjteménye.</w:t>
      </w:r>
    </w:p>
    <w:p w14:paraId="3BAFC4E0" w14:textId="31F8D2C7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common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common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>Itt olyan komponensek vannak amiket sok helyen használunk</w:t>
      </w:r>
    </w:p>
    <w:p w14:paraId="5BDB6071" w14:textId="01BC1A55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C86B1C">
        <w:t xml:space="preserve">Olyan funkciókat tárol amiket </w:t>
      </w:r>
      <w:r w:rsidR="0006322E">
        <w:t>meghívok valamilyen feladat elvégzésére például idő formátum átalakítás</w:t>
      </w:r>
    </w:p>
    <w:p w14:paraId="5D962271" w14:textId="372CEB02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layout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layout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06322E">
        <w:t>Ebben a mappában az applikáció főoldala van és a navigációs bar</w:t>
      </w:r>
    </w:p>
    <w:p w14:paraId="0C0F46EF" w14:textId="4396D29B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modules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modules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06322E">
        <w:t>Itt azok a komponensek vannak amik a különböző oldalakhoz tartoznak például profil, fórum, csevegés</w:t>
      </w:r>
    </w:p>
    <w:p w14:paraId="2BA0D30C" w14:textId="79A9B880" w:rsidR="005908B3" w:rsidRDefault="005908B3" w:rsidP="005908B3">
      <w:pPr>
        <w:pStyle w:val="ListParagraph"/>
      </w:pPr>
      <w:proofErr w:type="spellStart"/>
      <w:r w:rsidRPr="00646B78">
        <w:rPr>
          <w:b/>
          <w:bCs/>
        </w:rPr>
        <w:t>reducers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/app/</w:t>
      </w:r>
      <w:proofErr w:type="spellStart"/>
      <w:r w:rsidRPr="00646B78">
        <w:rPr>
          <w:b/>
          <w:bCs/>
        </w:rPr>
        <w:t>reducers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06322E">
        <w:t xml:space="preserve">A </w:t>
      </w:r>
      <w:proofErr w:type="spellStart"/>
      <w:r w:rsidR="0006322E">
        <w:t>reduxhoz</w:t>
      </w:r>
      <w:proofErr w:type="spellEnd"/>
      <w:r w:rsidR="0006322E">
        <w:t xml:space="preserve"> tartozó </w:t>
      </w:r>
      <w:proofErr w:type="spellStart"/>
      <w:r w:rsidR="0006322E">
        <w:t>reducereket</w:t>
      </w:r>
      <w:proofErr w:type="spellEnd"/>
      <w:r w:rsidR="0006322E">
        <w:t xml:space="preserve"> tárolja, a </w:t>
      </w:r>
      <w:proofErr w:type="spellStart"/>
      <w:r w:rsidR="0006322E">
        <w:t>reducer</w:t>
      </w:r>
      <w:proofErr w:type="spellEnd"/>
      <w:r w:rsidR="0006322E">
        <w:t xml:space="preserve"> fájlok a globális állapot egy-egy fő állapotát jelenti.</w:t>
      </w:r>
    </w:p>
    <w:p w14:paraId="19A551AD" w14:textId="733232F7" w:rsidR="005908B3" w:rsidRDefault="00C86B1C" w:rsidP="005908B3">
      <w:pPr>
        <w:pStyle w:val="ListParagraph"/>
      </w:pPr>
      <w:proofErr w:type="spellStart"/>
      <w:r w:rsidRPr="00646B78">
        <w:rPr>
          <w:b/>
          <w:bCs/>
        </w:rPr>
        <w:t>reducer</w:t>
      </w:r>
      <w:proofErr w:type="spellEnd"/>
      <w:r w:rsidRPr="00646B78">
        <w:rPr>
          <w:b/>
          <w:bCs/>
        </w:rPr>
        <w:t xml:space="preserve"> mappa </w:t>
      </w:r>
      <w:proofErr w:type="spellStart"/>
      <w:r w:rsidRPr="00646B78">
        <w:rPr>
          <w:b/>
          <w:bCs/>
        </w:rPr>
        <w:t>index.tsx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06322E">
        <w:t xml:space="preserve">Ez a fájl hozza össze a </w:t>
      </w:r>
      <w:proofErr w:type="spellStart"/>
      <w:r w:rsidR="0006322E">
        <w:t>reducereket</w:t>
      </w:r>
      <w:proofErr w:type="spellEnd"/>
      <w:r w:rsidR="0006322E">
        <w:t>(állapotokat) egy fő állapottá.</w:t>
      </w:r>
    </w:p>
    <w:p w14:paraId="67DA1428" w14:textId="298B8721" w:rsidR="00B952A6" w:rsidRDefault="00B952A6" w:rsidP="00B952A6">
      <w:r>
        <w:lastRenderedPageBreak/>
        <w:t>Az applikáció különböző oldalai a fő komponens</w:t>
      </w:r>
      <w:r w:rsidR="00F441C4">
        <w:t>ben</w:t>
      </w:r>
      <w:r>
        <w:t>(</w:t>
      </w:r>
      <w:proofErr w:type="spellStart"/>
      <w:r>
        <w:t>App.tsx</w:t>
      </w:r>
      <w:proofErr w:type="spellEnd"/>
      <w:r>
        <w:t>) kerül beállításra</w:t>
      </w:r>
      <w:r w:rsidR="00D041D0">
        <w:t xml:space="preserve">. A </w:t>
      </w:r>
      <w:proofErr w:type="spellStart"/>
      <w:r w:rsidR="00D041D0">
        <w:t>react</w:t>
      </w:r>
      <w:proofErr w:type="spellEnd"/>
      <w:r w:rsidR="00D041D0">
        <w:t>-router-</w:t>
      </w:r>
      <w:proofErr w:type="spellStart"/>
      <w:r w:rsidR="00D041D0">
        <w:t>dom</w:t>
      </w:r>
      <w:proofErr w:type="spellEnd"/>
      <w:r w:rsidR="00D041D0">
        <w:t xml:space="preserve"> csomagban van egy komponens ami egy megadott URL címre egy megadott komponenst jelenít meg.</w:t>
      </w:r>
    </w:p>
    <w:p w14:paraId="14986E1E" w14:textId="1B7156B8" w:rsidR="00D041D0" w:rsidRDefault="00D041D0" w:rsidP="00D041D0">
      <w:pPr>
        <w:pStyle w:val="Firstparagraph"/>
        <w:jc w:val="center"/>
      </w:pPr>
      <w:r>
        <w:rPr>
          <w:noProof/>
        </w:rPr>
        <w:drawing>
          <wp:inline distT="0" distB="0" distL="0" distR="0" wp14:anchorId="0400D750" wp14:editId="35C8FC5F">
            <wp:extent cx="5399405" cy="44138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976D" w14:textId="2E1C16D9" w:rsidR="006328E7" w:rsidRDefault="006328E7" w:rsidP="006328E7">
      <w:pPr>
        <w:pStyle w:val="Caption"/>
      </w:pPr>
      <w:r>
        <w:t>23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alkalmazás hogyan kezeli az URL végpontokat</w:t>
      </w:r>
    </w:p>
    <w:p w14:paraId="06A543A6" w14:textId="2F0719FE" w:rsidR="00E24F03" w:rsidRDefault="00F1552A" w:rsidP="00E24F03">
      <w:pPr>
        <w:pStyle w:val="Heading3"/>
      </w:pPr>
      <w:proofErr w:type="spellStart"/>
      <w:r>
        <w:t>React</w:t>
      </w:r>
      <w:proofErr w:type="spellEnd"/>
    </w:p>
    <w:p w14:paraId="3E7CFAEB" w14:textId="3E96AAAA" w:rsidR="00F83769" w:rsidRPr="00F83769" w:rsidRDefault="00CB2F14" w:rsidP="00CB2F14">
      <w:pPr>
        <w:pStyle w:val="Heading4"/>
      </w:pPr>
      <w:r>
        <w:t>Komponens fajták</w:t>
      </w:r>
    </w:p>
    <w:p w14:paraId="15875B39" w14:textId="012F1EC6" w:rsidR="00F1552A" w:rsidRDefault="00BD79DA" w:rsidP="00F1552A">
      <w:pPr>
        <w:pStyle w:val="Firstparagraph"/>
      </w:pPr>
      <w:r>
        <w:t xml:space="preserve">Kétféle komponens van a </w:t>
      </w:r>
      <w:proofErr w:type="spellStart"/>
      <w:r>
        <w:t>React</w:t>
      </w:r>
      <w:proofErr w:type="spellEnd"/>
      <w:r>
        <w:t xml:space="preserve">-ban, </w:t>
      </w:r>
      <w:proofErr w:type="spellStart"/>
      <w:r>
        <w:t>class</w:t>
      </w:r>
      <w:proofErr w:type="spellEnd"/>
      <w:r>
        <w:t xml:space="preserve"> komponens és funkcionális komponens, a </w:t>
      </w:r>
      <w:proofErr w:type="spellStart"/>
      <w:r>
        <w:t>class</w:t>
      </w:r>
      <w:proofErr w:type="spellEnd"/>
      <w:r>
        <w:t xml:space="preserve"> komponens az a </w:t>
      </w:r>
      <w:proofErr w:type="spellStart"/>
      <w:r>
        <w:t>React</w:t>
      </w:r>
      <w:proofErr w:type="spellEnd"/>
      <w:r>
        <w:t xml:space="preserve"> osztály komponensnek az implementálása, míg a funkcionális komponens egy </w:t>
      </w:r>
      <w:proofErr w:type="spellStart"/>
      <w:r>
        <w:t>javascript</w:t>
      </w:r>
      <w:proofErr w:type="spellEnd"/>
      <w:r>
        <w:t xml:space="preserve"> funkció ami egy JSX </w:t>
      </w:r>
      <w:proofErr w:type="spellStart"/>
      <w:r>
        <w:t>elementet</w:t>
      </w:r>
      <w:proofErr w:type="spellEnd"/>
      <w:r>
        <w:t xml:space="preserve"> ad vissza. A </w:t>
      </w:r>
      <w:proofErr w:type="spellStart"/>
      <w:r>
        <w:t>class</w:t>
      </w:r>
      <w:proofErr w:type="spellEnd"/>
      <w:r>
        <w:t xml:space="preserve"> komponensben lehet életciklusokat definiálni és az osztály konstruktorában a komponens állapotát beállítani.</w:t>
      </w:r>
    </w:p>
    <w:p w14:paraId="07BC3E11" w14:textId="03865E0C" w:rsidR="00997BED" w:rsidRDefault="00997BED" w:rsidP="00997BED">
      <w:r>
        <w:rPr>
          <w:noProof/>
        </w:rPr>
        <w:lastRenderedPageBreak/>
        <w:drawing>
          <wp:inline distT="0" distB="0" distL="0" distR="0" wp14:anchorId="5ED1C332" wp14:editId="1BB8C46A">
            <wp:extent cx="5399405" cy="5704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95B9" w14:textId="4D96CEE1" w:rsidR="00997BED" w:rsidRDefault="00997BED" w:rsidP="00997BED">
      <w:r>
        <w:t xml:space="preserve">Míg a funkcionális komponensben úgynevezett </w:t>
      </w:r>
      <w:proofErr w:type="spellStart"/>
      <w:r>
        <w:t>hook</w:t>
      </w:r>
      <w:proofErr w:type="spellEnd"/>
      <w:r>
        <w:t>-okkal lehet a komponensnek életciklusokat és állapotot megadni.</w:t>
      </w:r>
    </w:p>
    <w:p w14:paraId="2D8B76DD" w14:textId="4B76929F" w:rsidR="00F83769" w:rsidRDefault="00CB2F14" w:rsidP="00F02D41">
      <w:pPr>
        <w:pStyle w:val="Firstparagraph"/>
        <w:jc w:val="center"/>
      </w:pPr>
      <w:r w:rsidRPr="00F02D41">
        <w:lastRenderedPageBreak/>
        <w:drawing>
          <wp:inline distT="0" distB="0" distL="0" distR="0" wp14:anchorId="1EE3B1C2" wp14:editId="20272AB5">
            <wp:extent cx="5362575" cy="54102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C6E6" w14:textId="5D18A9E0" w:rsidR="00F83769" w:rsidRDefault="00F83769" w:rsidP="00997BED">
      <w:r>
        <w:t xml:space="preserve">A kettő megközelítés annyiban különbözik, hogy a funkcionális komponens szintaktikája jobban olvasható, mert a </w:t>
      </w:r>
      <w:proofErr w:type="spellStart"/>
      <w:r>
        <w:t>class</w:t>
      </w:r>
      <w:proofErr w:type="spellEnd"/>
      <w:r>
        <w:t xml:space="preserve"> komponensben használni kell a </w:t>
      </w:r>
      <w:proofErr w:type="spellStart"/>
      <w:r>
        <w:t>this</w:t>
      </w:r>
      <w:proofErr w:type="spellEnd"/>
      <w:r>
        <w:t xml:space="preserve"> kulcsszót.</w:t>
      </w:r>
    </w:p>
    <w:p w14:paraId="1639E473" w14:textId="432CDC6F" w:rsidR="00F83769" w:rsidRDefault="00CB2F14" w:rsidP="00CB2F14">
      <w:pPr>
        <w:pStyle w:val="Heading4"/>
      </w:pPr>
      <w:r>
        <w:t>Design</w:t>
      </w:r>
    </w:p>
    <w:p w14:paraId="2B11658B" w14:textId="3AE23D28" w:rsidR="00CB2F14" w:rsidRDefault="00CB2F14" w:rsidP="00CB2F14">
      <w:pPr>
        <w:pStyle w:val="Firstparagraph"/>
      </w:pPr>
      <w:r>
        <w:t xml:space="preserve">A designhoz </w:t>
      </w:r>
      <w:proofErr w:type="spellStart"/>
      <w:r>
        <w:t>bootstrap</w:t>
      </w:r>
      <w:proofErr w:type="spellEnd"/>
      <w:r>
        <w:t xml:space="preserve"> 5(</w:t>
      </w:r>
      <w:proofErr w:type="spellStart"/>
      <w:r>
        <w:t>css</w:t>
      </w:r>
      <w:proofErr w:type="spellEnd"/>
      <w:r>
        <w:t xml:space="preserve">),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icons</w:t>
      </w:r>
      <w:proofErr w:type="spellEnd"/>
      <w:r>
        <w:t>(ikonok)</w:t>
      </w:r>
      <w:r>
        <w:t>,</w:t>
      </w:r>
      <w:proofErr w:type="spellStart"/>
      <w:r>
        <w:t>fontawesome</w:t>
      </w:r>
      <w:proofErr w:type="spellEnd"/>
      <w:r>
        <w:t xml:space="preserve">(ikonok), </w:t>
      </w:r>
      <w:proofErr w:type="spellStart"/>
      <w:r w:rsidRPr="00CB2F14">
        <w:t>react</w:t>
      </w:r>
      <w:proofErr w:type="spellEnd"/>
      <w:r w:rsidRPr="00CB2F14">
        <w:t>-multi-</w:t>
      </w:r>
      <w:proofErr w:type="spellStart"/>
      <w:r w:rsidRPr="00CB2F14">
        <w:t>carousel</w:t>
      </w:r>
      <w:proofErr w:type="spellEnd"/>
      <w:r>
        <w:t xml:space="preserve">(képek körhintás megjelenítése) és saját </w:t>
      </w:r>
      <w:proofErr w:type="spellStart"/>
      <w:r>
        <w:t>css</w:t>
      </w:r>
      <w:proofErr w:type="spellEnd"/>
      <w:r>
        <w:t xml:space="preserve"> fájlt használok. A saját </w:t>
      </w:r>
      <w:proofErr w:type="spellStart"/>
      <w:r>
        <w:t>css</w:t>
      </w:r>
      <w:proofErr w:type="spellEnd"/>
      <w:r>
        <w:t xml:space="preserve"> fájlban inkább csak szín osztályok vannak, mert az elemek </w:t>
      </w:r>
      <w:r w:rsidR="00F02D41">
        <w:t xml:space="preserve">alakját, elhelyezkedését a </w:t>
      </w:r>
      <w:proofErr w:type="spellStart"/>
      <w:r w:rsidR="00F02D41">
        <w:t>bootstrapel</w:t>
      </w:r>
      <w:proofErr w:type="spellEnd"/>
      <w:r w:rsidR="00F02D41">
        <w:t xml:space="preserve"> állítom be.</w:t>
      </w:r>
    </w:p>
    <w:p w14:paraId="14510CD6" w14:textId="53A309B7" w:rsidR="00F02D41" w:rsidRDefault="00F02D41" w:rsidP="00F02D41">
      <w:pPr>
        <w:pStyle w:val="Firstparagraph"/>
        <w:jc w:val="center"/>
      </w:pPr>
      <w:r>
        <w:rPr>
          <w:noProof/>
        </w:rPr>
        <w:drawing>
          <wp:inline distT="0" distB="0" distL="0" distR="0" wp14:anchorId="05BAEC77" wp14:editId="7DA8A280">
            <wp:extent cx="5399405" cy="1612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9702" w14:textId="0E065421" w:rsidR="00F02D41" w:rsidRDefault="00F02D41" w:rsidP="00F02D41">
      <w:r>
        <w:t xml:space="preserve">Szezonális </w:t>
      </w:r>
      <w:proofErr w:type="spellStart"/>
      <w:r>
        <w:t>mangák</w:t>
      </w:r>
      <w:proofErr w:type="spellEnd"/>
      <w:r>
        <w:t xml:space="preserve"> div </w:t>
      </w:r>
      <w:proofErr w:type="spellStart"/>
      <w:r>
        <w:t>css</w:t>
      </w:r>
      <w:proofErr w:type="spellEnd"/>
      <w:r>
        <w:t xml:space="preserve"> beállítása, narancssárga háttér, 3px vastag fekete szegély a div alján, lekerekített sarkú, 2px es margó </w:t>
      </w:r>
      <w:proofErr w:type="spellStart"/>
      <w:r>
        <w:t>val</w:t>
      </w:r>
      <w:proofErr w:type="spellEnd"/>
      <w:r>
        <w:t xml:space="preserve"> div alján,</w:t>
      </w:r>
      <w:r w:rsidR="00A67179">
        <w:t xml:space="preserve"> és pár pozíció </w:t>
      </w:r>
      <w:proofErr w:type="spellStart"/>
      <w:r w:rsidR="00A67179">
        <w:t>css</w:t>
      </w:r>
      <w:proofErr w:type="spellEnd"/>
    </w:p>
    <w:p w14:paraId="23D61CF4" w14:textId="05C012E0" w:rsidR="00A67179" w:rsidRDefault="00A67179" w:rsidP="00F02D41">
      <w:r>
        <w:rPr>
          <w:noProof/>
        </w:rPr>
        <w:lastRenderedPageBreak/>
        <w:drawing>
          <wp:inline distT="0" distB="0" distL="0" distR="0" wp14:anchorId="5F1F0B31" wp14:editId="06076671">
            <wp:extent cx="5391150" cy="26384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D96B" w14:textId="705B4F01" w:rsidR="00A67179" w:rsidRDefault="00A67179" w:rsidP="00A67179">
      <w:pPr>
        <w:pStyle w:val="Heading4"/>
      </w:pPr>
      <w:proofErr w:type="spellStart"/>
      <w:r>
        <w:t>Classnames</w:t>
      </w:r>
      <w:proofErr w:type="spellEnd"/>
    </w:p>
    <w:p w14:paraId="013AF671" w14:textId="43768C97" w:rsidR="00A67179" w:rsidRDefault="00A67179" w:rsidP="00A67179">
      <w:pPr>
        <w:pStyle w:val="Firstparagraph"/>
      </w:pPr>
      <w:r>
        <w:t xml:space="preserve">A </w:t>
      </w:r>
      <w:proofErr w:type="spellStart"/>
      <w:r>
        <w:t>classnames</w:t>
      </w:r>
      <w:proofErr w:type="spellEnd"/>
      <w:r>
        <w:t xml:space="preserve"> csomag ugye egy </w:t>
      </w:r>
      <w:r w:rsidRPr="00A67179">
        <w:t xml:space="preserve">modul amit </w:t>
      </w:r>
      <w:proofErr w:type="spellStart"/>
      <w:r w:rsidRPr="00A67179">
        <w:t>html</w:t>
      </w:r>
      <w:proofErr w:type="spellEnd"/>
      <w:r w:rsidRPr="00A67179">
        <w:t xml:space="preserve"> elemek osztályneveinek feltételes összekapcsolás könnyítésére hozták létre</w:t>
      </w:r>
      <w:r>
        <w:t xml:space="preserve">. Ezt a feltételes összekapcsolást és a </w:t>
      </w:r>
      <w:proofErr w:type="spellStart"/>
      <w:r>
        <w:t>html</w:t>
      </w:r>
      <w:proofErr w:type="spellEnd"/>
      <w:r>
        <w:t xml:space="preserve"> színeinek </w:t>
      </w:r>
      <w:proofErr w:type="spellStart"/>
      <w:r>
        <w:t>megváltosztatására</w:t>
      </w:r>
      <w:proofErr w:type="spellEnd"/>
      <w:r>
        <w:t xml:space="preserve"> használtam főként, mikor ráviszik az egeret, hogy vizuális jelet adjon hogy rálehet kattintani, és mutassa</w:t>
      </w:r>
      <w:r w:rsidR="0044736B">
        <w:t xml:space="preserve"> min van az egere a felhasználónak.</w:t>
      </w:r>
    </w:p>
    <w:p w14:paraId="35FC6562" w14:textId="3D266A83" w:rsidR="003C6A27" w:rsidRPr="003C6A27" w:rsidRDefault="003C6A27" w:rsidP="003C6A27">
      <w:pPr>
        <w:pStyle w:val="Firstparagraph"/>
        <w:jc w:val="center"/>
      </w:pPr>
      <w:r>
        <w:rPr>
          <w:noProof/>
        </w:rPr>
        <w:drawing>
          <wp:inline distT="0" distB="0" distL="0" distR="0" wp14:anchorId="05D0FA83" wp14:editId="49775348">
            <wp:extent cx="5399405" cy="2520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7BB4" w14:textId="6BFBC241" w:rsidR="0044736B" w:rsidRDefault="003C6A27" w:rsidP="003C6A27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8BF7DD6" wp14:editId="46595417">
            <wp:extent cx="5391150" cy="33166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0DE3" w14:textId="28AC4D14" w:rsidR="0044736B" w:rsidRPr="0044736B" w:rsidRDefault="0044736B" w:rsidP="003C6A27">
      <w:pPr>
        <w:pStyle w:val="Firstparagraph"/>
        <w:jc w:val="center"/>
      </w:pPr>
      <w:r>
        <w:rPr>
          <w:noProof/>
        </w:rPr>
        <w:drawing>
          <wp:inline distT="0" distB="0" distL="0" distR="0" wp14:anchorId="58239DC3" wp14:editId="72685C5D">
            <wp:extent cx="5391150" cy="3295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7E09" w14:textId="4FD4DCAD" w:rsidR="00B559A8" w:rsidRDefault="00B559A8" w:rsidP="00E24F03">
      <w:pPr>
        <w:pStyle w:val="Heading3"/>
      </w:pPr>
      <w:proofErr w:type="spellStart"/>
      <w:r>
        <w:t>Redux</w:t>
      </w:r>
      <w:proofErr w:type="spellEnd"/>
      <w:r w:rsidR="00C210D4">
        <w:t xml:space="preserve"> </w:t>
      </w:r>
      <w:proofErr w:type="spellStart"/>
      <w:r w:rsidR="0006322E">
        <w:t>store</w:t>
      </w:r>
      <w:proofErr w:type="spellEnd"/>
    </w:p>
    <w:p w14:paraId="3422AB7F" w14:textId="57BE23C0" w:rsidR="0006322E" w:rsidRDefault="0070727A" w:rsidP="0006322E">
      <w:pPr>
        <w:pStyle w:val="Firstparagraph"/>
      </w:pPr>
      <w:r>
        <w:t xml:space="preserve">A </w:t>
      </w:r>
      <w:proofErr w:type="spellStart"/>
      <w:r>
        <w:t>store.tsx</w:t>
      </w:r>
      <w:proofErr w:type="spellEnd"/>
      <w:r>
        <w:t xml:space="preserve"> fájlban hozom létre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-t ami vár egy </w:t>
      </w:r>
      <w:proofErr w:type="spellStart"/>
      <w:r>
        <w:t>reducert</w:t>
      </w:r>
      <w:proofErr w:type="spellEnd"/>
      <w:r>
        <w:t xml:space="preserve">(állapotok), kezdő értéket és utána opcionálisan meglehet adni </w:t>
      </w:r>
      <w:proofErr w:type="spellStart"/>
      <w:r>
        <w:t>middlewareket</w:t>
      </w:r>
      <w:proofErr w:type="spellEnd"/>
      <w:r>
        <w:t xml:space="preserve">, amik minden </w:t>
      </w:r>
      <w:proofErr w:type="spellStart"/>
      <w:r>
        <w:t>action</w:t>
      </w:r>
      <w:proofErr w:type="spellEnd"/>
      <w:r>
        <w:t xml:space="preserve"> esetén lefut.</w:t>
      </w:r>
    </w:p>
    <w:p w14:paraId="346E5C0F" w14:textId="7AA0EA3F" w:rsidR="0070727A" w:rsidRDefault="0070727A" w:rsidP="0070727A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8B1B85E" wp14:editId="44FAA871">
            <wp:extent cx="3467100" cy="400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5BF1" w14:textId="154B12C5" w:rsidR="00D307A8" w:rsidRPr="00D307A8" w:rsidRDefault="00D307A8" w:rsidP="00D307A8">
      <w:pPr>
        <w:pStyle w:val="Caption"/>
      </w:pPr>
      <w:r>
        <w:t>24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állapotainak importálása</w:t>
      </w:r>
    </w:p>
    <w:p w14:paraId="53565514" w14:textId="623B3D4F" w:rsidR="0070727A" w:rsidRDefault="0070727A" w:rsidP="0070727A">
      <w:pPr>
        <w:jc w:val="center"/>
      </w:pPr>
      <w:r>
        <w:rPr>
          <w:noProof/>
        </w:rPr>
        <w:drawing>
          <wp:inline distT="0" distB="0" distL="0" distR="0" wp14:anchorId="05740685" wp14:editId="4F2AC97F">
            <wp:extent cx="1981200" cy="276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FE9" w14:textId="4995F682" w:rsidR="00D307A8" w:rsidRDefault="00D307A8" w:rsidP="00D307A8">
      <w:pPr>
        <w:pStyle w:val="Caption"/>
      </w:pPr>
      <w:r>
        <w:t>25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globális állapot alapértékeinek beállítása</w:t>
      </w:r>
    </w:p>
    <w:p w14:paraId="4097028B" w14:textId="664E1B5E" w:rsidR="0070727A" w:rsidRDefault="0070727A" w:rsidP="0070727A">
      <w:pPr>
        <w:jc w:val="center"/>
      </w:pPr>
      <w:r>
        <w:rPr>
          <w:noProof/>
        </w:rPr>
        <w:drawing>
          <wp:inline distT="0" distB="0" distL="0" distR="0" wp14:anchorId="3F7B8311" wp14:editId="005FF6CD">
            <wp:extent cx="4381500" cy="2057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7C1" w14:textId="20F6AC1F" w:rsidR="00D307A8" w:rsidRDefault="00D307A8" w:rsidP="00D307A8">
      <w:pPr>
        <w:pStyle w:val="Caption"/>
      </w:pPr>
      <w:r>
        <w:t>26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globális állapot létrehozása</w:t>
      </w:r>
    </w:p>
    <w:p w14:paraId="21476506" w14:textId="04D1124C" w:rsidR="0070727A" w:rsidRDefault="0070727A" w:rsidP="0070727A">
      <w:r>
        <w:t xml:space="preserve">Miután létrehozom a </w:t>
      </w:r>
      <w:proofErr w:type="spellStart"/>
      <w:r>
        <w:t>store</w:t>
      </w:r>
      <w:proofErr w:type="spellEnd"/>
      <w:r>
        <w:t>-t a megadott beállításokkal exportálom és a fő komponensben(</w:t>
      </w:r>
      <w:proofErr w:type="spellStart"/>
      <w:r>
        <w:t>App.tsx</w:t>
      </w:r>
      <w:proofErr w:type="spellEnd"/>
      <w:r>
        <w:t xml:space="preserve">) egy </w:t>
      </w:r>
      <w:proofErr w:type="spellStart"/>
      <w:r>
        <w:t>Provider</w:t>
      </w:r>
      <w:proofErr w:type="spellEnd"/>
      <w:r>
        <w:t xml:space="preserve"> komponensen keresztül </w:t>
      </w:r>
      <w:r w:rsidR="00960FA5">
        <w:t xml:space="preserve">az összes gyerek komponens számára elérhetővé teszem a </w:t>
      </w:r>
      <w:proofErr w:type="spellStart"/>
      <w:r w:rsidR="00960FA5">
        <w:t>store</w:t>
      </w:r>
      <w:proofErr w:type="spellEnd"/>
      <w:r w:rsidR="00960FA5">
        <w:t>-t.</w:t>
      </w:r>
    </w:p>
    <w:p w14:paraId="63B7A667" w14:textId="527A9682" w:rsidR="00960FA5" w:rsidRDefault="00960FA5" w:rsidP="00FF62D5">
      <w:pPr>
        <w:pStyle w:val="Firstparagraph"/>
        <w:jc w:val="center"/>
      </w:pPr>
      <w:r>
        <w:rPr>
          <w:noProof/>
        </w:rPr>
        <w:drawing>
          <wp:inline distT="0" distB="0" distL="0" distR="0" wp14:anchorId="1585ABD8" wp14:editId="493E250C">
            <wp:extent cx="5399405" cy="20720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E234" w14:textId="5C39433C" w:rsidR="00D307A8" w:rsidRPr="00D307A8" w:rsidRDefault="00D307A8" w:rsidP="00D307A8">
      <w:pPr>
        <w:pStyle w:val="Caption"/>
      </w:pPr>
      <w:r>
        <w:t>27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szolgáltatás hozzáadása a </w:t>
      </w:r>
      <w:proofErr w:type="spellStart"/>
      <w:r>
        <w:t>React</w:t>
      </w:r>
      <w:proofErr w:type="spellEnd"/>
      <w:r>
        <w:t xml:space="preserve"> applikációhoz</w:t>
      </w:r>
    </w:p>
    <w:p w14:paraId="78826C12" w14:textId="640BED1A" w:rsidR="00960FA5" w:rsidRDefault="00960FA5" w:rsidP="0070727A">
      <w:r>
        <w:t xml:space="preserve">A komponensek úgy tudják elérni a globális állapotot hogy a komponenst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függvényével becsomagolva exportálom, ebbe a függvénybe megadom hogy a </w:t>
      </w:r>
      <w:proofErr w:type="spellStart"/>
      <w:r>
        <w:t>store-nak</w:t>
      </w:r>
      <w:proofErr w:type="spellEnd"/>
      <w:r>
        <w:t xml:space="preserve"> melyik részét tudja elérni, és utána a komponensnek megadhatjuk azt az állapotot bemeneti paraméterként, amiből utána letudja kérdezni az értékét.</w:t>
      </w:r>
    </w:p>
    <w:p w14:paraId="3893F548" w14:textId="2A91775A" w:rsidR="00FF62D5" w:rsidRDefault="00FF62D5" w:rsidP="00FF62D5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221869BE" wp14:editId="2EEE8870">
            <wp:extent cx="5399405" cy="16598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B2B" w14:textId="6F821240" w:rsidR="00D307A8" w:rsidRPr="00D307A8" w:rsidRDefault="00D307A8" w:rsidP="00D307A8">
      <w:pPr>
        <w:pStyle w:val="Caption"/>
      </w:pPr>
      <w:r>
        <w:t>28</w:t>
      </w:r>
      <w:r w:rsidRPr="00E07F37">
        <w:t xml:space="preserve">. ábra: </w:t>
      </w:r>
      <w:r>
        <w:t>Komponenst csatlakoztatjuk a globális állapothoz</w:t>
      </w:r>
    </w:p>
    <w:p w14:paraId="358FB918" w14:textId="5C8D0D83" w:rsidR="00FF62D5" w:rsidRDefault="00FF62D5" w:rsidP="0070727A">
      <w:r>
        <w:t>Amit itt megadtam állapot(</w:t>
      </w:r>
      <w:proofErr w:type="spellStart"/>
      <w:r>
        <w:t>auth</w:t>
      </w:r>
      <w:proofErr w:type="spellEnd"/>
      <w:r>
        <w:t xml:space="preserve">) azt a komponens megírásakor meg kell adni, de mikor más komponensben akarjuk használni, akkor nem kell arra az adattagnak értéket megadni, mert azokat a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szolgáltatja.</w:t>
      </w:r>
    </w:p>
    <w:p w14:paraId="128434EB" w14:textId="200BC399" w:rsidR="00FF62D5" w:rsidRDefault="00FF62D5" w:rsidP="00FF62D5">
      <w:pPr>
        <w:jc w:val="center"/>
      </w:pPr>
      <w:r>
        <w:rPr>
          <w:noProof/>
        </w:rPr>
        <w:drawing>
          <wp:inline distT="0" distB="0" distL="0" distR="0" wp14:anchorId="11CD74FB" wp14:editId="120D8359">
            <wp:extent cx="4981575" cy="15525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9880" w14:textId="1365FAE7" w:rsidR="00D307A8" w:rsidRDefault="00D307A8" w:rsidP="00D307A8">
      <w:pPr>
        <w:pStyle w:val="Caption"/>
      </w:pPr>
      <w:r>
        <w:t>29</w:t>
      </w:r>
      <w:r w:rsidRPr="00E07F37">
        <w:t xml:space="preserve">. ábra: </w:t>
      </w:r>
      <w:r>
        <w:t>Komponensnek átadjuk hogy milyen adatokat kap</w:t>
      </w:r>
    </w:p>
    <w:p w14:paraId="2FF1B81F" w14:textId="392EF12A" w:rsidR="0049620D" w:rsidRDefault="0049620D" w:rsidP="0049620D">
      <w:pPr>
        <w:pStyle w:val="Firstparagraph"/>
        <w:jc w:val="center"/>
      </w:pPr>
      <w:r>
        <w:rPr>
          <w:noProof/>
        </w:rPr>
        <w:drawing>
          <wp:inline distT="0" distB="0" distL="0" distR="0" wp14:anchorId="09292F89" wp14:editId="70A45D89">
            <wp:extent cx="5399405" cy="575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2EB" w14:textId="643EC411" w:rsidR="00D307A8" w:rsidRPr="00D307A8" w:rsidRDefault="00D307A8" w:rsidP="00D307A8">
      <w:pPr>
        <w:pStyle w:val="Caption"/>
      </w:pPr>
      <w:r>
        <w:t>30</w:t>
      </w:r>
      <w:r w:rsidRPr="00E07F37">
        <w:t xml:space="preserve">. ábra: </w:t>
      </w:r>
      <w:r>
        <w:t>Komponens jó és rossz használata</w:t>
      </w:r>
    </w:p>
    <w:p w14:paraId="000BDC67" w14:textId="23FDB3D4" w:rsidR="00C210D4" w:rsidRDefault="00C210D4" w:rsidP="00E24F03">
      <w:pPr>
        <w:pStyle w:val="Heading3"/>
      </w:pPr>
      <w:proofErr w:type="spellStart"/>
      <w:r>
        <w:t>Redux</w:t>
      </w:r>
      <w:proofErr w:type="spellEnd"/>
      <w:r>
        <w:t xml:space="preserve"> </w:t>
      </w:r>
      <w:proofErr w:type="spellStart"/>
      <w:r w:rsidR="0006322E">
        <w:t>reducerek</w:t>
      </w:r>
      <w:proofErr w:type="spellEnd"/>
    </w:p>
    <w:p w14:paraId="56E88FAD" w14:textId="57353B76" w:rsidR="0049620D" w:rsidRDefault="0049620D" w:rsidP="0049620D">
      <w:pPr>
        <w:pStyle w:val="Firstparagraph"/>
      </w:pPr>
      <w:r>
        <w:t xml:space="preserve">10 db </w:t>
      </w:r>
      <w:proofErr w:type="spellStart"/>
      <w:r>
        <w:t>reducert</w:t>
      </w:r>
      <w:proofErr w:type="spellEnd"/>
      <w:r>
        <w:t xml:space="preserve"> használok, ezek a </w:t>
      </w:r>
      <w:proofErr w:type="spellStart"/>
      <w:r>
        <w:t>reducerek</w:t>
      </w:r>
      <w:proofErr w:type="spellEnd"/>
      <w:r>
        <w:t xml:space="preserve"> a </w:t>
      </w:r>
      <w:proofErr w:type="spellStart"/>
      <w:r>
        <w:t>store</w:t>
      </w:r>
      <w:proofErr w:type="spellEnd"/>
      <w:r>
        <w:t xml:space="preserve">-ban egy-egy fő érték objektumot reprezentálnak. Ezeket a </w:t>
      </w:r>
      <w:proofErr w:type="spellStart"/>
      <w:r>
        <w:t>reducereket</w:t>
      </w:r>
      <w:proofErr w:type="spellEnd"/>
      <w:r>
        <w:t xml:space="preserve"> a fő </w:t>
      </w:r>
      <w:proofErr w:type="spellStart"/>
      <w:r>
        <w:t>reducerben</w:t>
      </w:r>
      <w:proofErr w:type="spellEnd"/>
      <w:r>
        <w:t xml:space="preserve"> </w:t>
      </w:r>
      <w:r w:rsidR="00651437">
        <w:t xml:space="preserve">összesítem és adom át a </w:t>
      </w:r>
      <w:proofErr w:type="spellStart"/>
      <w:r w:rsidR="00651437">
        <w:t>store-nak</w:t>
      </w:r>
      <w:proofErr w:type="spellEnd"/>
      <w:r w:rsidR="00651437">
        <w:t xml:space="preserve"> mikor létrehozzuk a </w:t>
      </w:r>
      <w:proofErr w:type="spellStart"/>
      <w:r w:rsidR="00651437">
        <w:t>store</w:t>
      </w:r>
      <w:proofErr w:type="spellEnd"/>
      <w:r w:rsidR="00651437">
        <w:t>-t</w:t>
      </w:r>
    </w:p>
    <w:p w14:paraId="303700A0" w14:textId="35B2D111" w:rsidR="00651437" w:rsidRDefault="00651437" w:rsidP="00D307A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344BFB1" wp14:editId="6F7AB9D9">
            <wp:extent cx="3810000" cy="441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4561" w14:textId="0178122C" w:rsidR="00D307A8" w:rsidRDefault="00D307A8" w:rsidP="00D307A8">
      <w:pPr>
        <w:pStyle w:val="Caption"/>
      </w:pPr>
      <w:r>
        <w:t>31</w:t>
      </w:r>
      <w:r w:rsidRPr="00E07F37">
        <w:t xml:space="preserve">. ábra: </w:t>
      </w:r>
      <w:r>
        <w:t xml:space="preserve">Fő </w:t>
      </w:r>
      <w:proofErr w:type="spellStart"/>
      <w:r>
        <w:t>reducerben</w:t>
      </w:r>
      <w:proofErr w:type="spellEnd"/>
      <w:r>
        <w:t xml:space="preserve"> összegyűjtjük a különböző </w:t>
      </w:r>
      <w:proofErr w:type="spellStart"/>
      <w:r>
        <w:t>reducereket</w:t>
      </w:r>
      <w:proofErr w:type="spellEnd"/>
    </w:p>
    <w:p w14:paraId="065F635D" w14:textId="4A7A65F3" w:rsidR="00651437" w:rsidRDefault="00651437" w:rsidP="00651437">
      <w:r>
        <w:t xml:space="preserve">Minden </w:t>
      </w:r>
      <w:proofErr w:type="spellStart"/>
      <w:r>
        <w:t>reducer</w:t>
      </w:r>
      <w:proofErr w:type="spellEnd"/>
      <w:r>
        <w:t xml:space="preserve"> a saját kis állapotáért felel és tartja nyilván. Mindegyik </w:t>
      </w:r>
      <w:proofErr w:type="spellStart"/>
      <w:r>
        <w:t>reducerben</w:t>
      </w:r>
      <w:proofErr w:type="spellEnd"/>
      <w:r>
        <w:t xml:space="preserve"> létrehozunk egy alap állapotot, ami megfogalmazza a </w:t>
      </w:r>
      <w:proofErr w:type="spellStart"/>
      <w:r>
        <w:t>reducer</w:t>
      </w:r>
      <w:proofErr w:type="spellEnd"/>
      <w:r>
        <w:t xml:space="preserve"> fő struktúráját. Azon belül igazából egy funkciót exportálok amiben egy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kezeli az adatokkal történő lehetséges eseményeket.</w:t>
      </w:r>
    </w:p>
    <w:p w14:paraId="54A60048" w14:textId="40973D28" w:rsidR="00A61EAB" w:rsidRDefault="00804679" w:rsidP="00804679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6DE06706" wp14:editId="197ADCF6">
            <wp:extent cx="5399405" cy="49326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F4F0" w14:textId="32435B55" w:rsidR="00D307A8" w:rsidRPr="00D307A8" w:rsidRDefault="00D307A8" w:rsidP="00D307A8">
      <w:pPr>
        <w:pStyle w:val="Caption"/>
      </w:pPr>
      <w:r>
        <w:t>32</w:t>
      </w:r>
      <w:r w:rsidRPr="00E07F37">
        <w:t xml:space="preserve">. ábra: </w:t>
      </w:r>
      <w:proofErr w:type="spellStart"/>
      <w:r w:rsidR="00276BB3">
        <w:t>auth</w:t>
      </w:r>
      <w:proofErr w:type="spellEnd"/>
      <w:r w:rsidR="00276BB3">
        <w:t xml:space="preserve"> </w:t>
      </w:r>
      <w:proofErr w:type="spellStart"/>
      <w:r w:rsidR="00276BB3">
        <w:t>reducer</w:t>
      </w:r>
      <w:proofErr w:type="spellEnd"/>
      <w:r w:rsidR="00276BB3">
        <w:t xml:space="preserve"> felépítése(kezdő adatok, milyen akciókat </w:t>
      </w:r>
      <w:proofErr w:type="spellStart"/>
      <w:r w:rsidR="00276BB3">
        <w:t>dolgoz</w:t>
      </w:r>
      <w:proofErr w:type="spellEnd"/>
      <w:r w:rsidR="00276BB3">
        <w:t xml:space="preserve"> fel)</w:t>
      </w:r>
    </w:p>
    <w:p w14:paraId="794A8D8C" w14:textId="45DC3ABB" w:rsidR="00A61EAB" w:rsidRPr="00651437" w:rsidRDefault="00A61EAB" w:rsidP="00651437">
      <w:r>
        <w:t xml:space="preserve">Hogy mik lehetnek egy akció típusa, az az </w:t>
      </w:r>
      <w:proofErr w:type="spellStart"/>
      <w:r>
        <w:t>actions</w:t>
      </w:r>
      <w:proofErr w:type="spellEnd"/>
      <w:r>
        <w:t xml:space="preserve"> mappában a </w:t>
      </w:r>
      <w:proofErr w:type="spellStart"/>
      <w:r>
        <w:t>types.tsx</w:t>
      </w:r>
      <w:proofErr w:type="spellEnd"/>
      <w:r>
        <w:t xml:space="preserve"> </w:t>
      </w:r>
      <w:proofErr w:type="spellStart"/>
      <w:r>
        <w:t>ben</w:t>
      </w:r>
      <w:proofErr w:type="spellEnd"/>
      <w:r>
        <w:t xml:space="preserve"> vannak definiálva, és onnan importálom a szükséges típusokat.</w:t>
      </w:r>
    </w:p>
    <w:p w14:paraId="19ECC7A2" w14:textId="1BEAB3C0" w:rsidR="0049620D" w:rsidRDefault="0049620D" w:rsidP="00804679">
      <w:pPr>
        <w:pStyle w:val="Firstparagraph"/>
        <w:jc w:val="center"/>
      </w:pPr>
      <w:r>
        <w:rPr>
          <w:noProof/>
        </w:rPr>
        <w:drawing>
          <wp:inline distT="0" distB="0" distL="0" distR="0" wp14:anchorId="6A9ACBF1" wp14:editId="3865D360">
            <wp:extent cx="5399405" cy="22269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8360" w14:textId="2CE91688" w:rsidR="0049620D" w:rsidRPr="0049620D" w:rsidRDefault="00276BB3" w:rsidP="00276BB3">
      <w:pPr>
        <w:pStyle w:val="Caption"/>
      </w:pPr>
      <w:r>
        <w:t>33</w:t>
      </w:r>
      <w:r w:rsidRPr="00E07F37">
        <w:t xml:space="preserve">. ábra: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struktúrája mikor az oldal elindul</w:t>
      </w:r>
    </w:p>
    <w:p w14:paraId="6AB72154" w14:textId="2657EEE7" w:rsidR="00C210D4" w:rsidRDefault="00C210D4" w:rsidP="00E24F03">
      <w:pPr>
        <w:pStyle w:val="Heading3"/>
      </w:pPr>
      <w:proofErr w:type="spellStart"/>
      <w:r>
        <w:lastRenderedPageBreak/>
        <w:t>Redux</w:t>
      </w:r>
      <w:proofErr w:type="spellEnd"/>
      <w:r>
        <w:t xml:space="preserve"> </w:t>
      </w:r>
      <w:r w:rsidR="0006322E">
        <w:t>akciók</w:t>
      </w:r>
    </w:p>
    <w:p w14:paraId="1674EDC3" w14:textId="649B819F" w:rsidR="00C7027C" w:rsidRDefault="00C7027C" w:rsidP="00C7027C">
      <w:pPr>
        <w:pStyle w:val="Firstparagraph"/>
      </w:pPr>
      <w:r>
        <w:t xml:space="preserve">A </w:t>
      </w:r>
      <w:proofErr w:type="spellStart"/>
      <w:r>
        <w:t>Redux</w:t>
      </w:r>
      <w:proofErr w:type="spellEnd"/>
      <w:r>
        <w:t xml:space="preserve"> akciókkal kezdeményezünk változást a </w:t>
      </w:r>
      <w:proofErr w:type="spellStart"/>
      <w:r>
        <w:t>store</w:t>
      </w:r>
      <w:proofErr w:type="spellEnd"/>
      <w:r>
        <w:t xml:space="preserve"> felé</w:t>
      </w:r>
      <w:r w:rsidR="00611866">
        <w:t xml:space="preserve"> ezt a </w:t>
      </w:r>
      <w:proofErr w:type="spellStart"/>
      <w:r w:rsidR="00611866">
        <w:t>redux</w:t>
      </w:r>
      <w:proofErr w:type="spellEnd"/>
      <w:r w:rsidR="00611866">
        <w:t xml:space="preserve"> </w:t>
      </w:r>
      <w:proofErr w:type="spellStart"/>
      <w:r w:rsidR="006C5558">
        <w:t>dispatch</w:t>
      </w:r>
      <w:proofErr w:type="spellEnd"/>
      <w:r w:rsidR="006C5558">
        <w:t>() metódusával</w:t>
      </w:r>
      <w:r w:rsidR="00611866">
        <w:t xml:space="preserve"> lehet csinálni, bárhol meglehet hívni ezt a </w:t>
      </w:r>
      <w:proofErr w:type="spellStart"/>
      <w:r w:rsidR="00611866">
        <w:t>dispatch</w:t>
      </w:r>
      <w:proofErr w:type="spellEnd"/>
      <w:r w:rsidR="00611866">
        <w:t xml:space="preserve">() metódust, az a lényeg hogy paraméterként egy olyan objektumot kapjon, aminek van </w:t>
      </w:r>
      <w:proofErr w:type="spellStart"/>
      <w:r w:rsidR="00611866">
        <w:t>type</w:t>
      </w:r>
      <w:proofErr w:type="spellEnd"/>
      <w:r w:rsidR="00611866">
        <w:t xml:space="preserve"> attribútuma, mert ez mutatja meg a </w:t>
      </w:r>
      <w:proofErr w:type="spellStart"/>
      <w:r w:rsidR="00611866">
        <w:t>reduxnak</w:t>
      </w:r>
      <w:proofErr w:type="spellEnd"/>
      <w:r w:rsidR="00611866">
        <w:t xml:space="preserve"> hogy milyen fajta akciót akar elvégezni</w:t>
      </w:r>
      <w:r w:rsidR="00366887">
        <w:t>.</w:t>
      </w:r>
    </w:p>
    <w:p w14:paraId="3CC89564" w14:textId="25812211" w:rsidR="00366887" w:rsidRDefault="00366887" w:rsidP="00366887">
      <w:pPr>
        <w:pStyle w:val="Firstparagraph"/>
        <w:jc w:val="center"/>
      </w:pPr>
      <w:r>
        <w:rPr>
          <w:noProof/>
        </w:rPr>
        <w:drawing>
          <wp:inline distT="0" distB="0" distL="0" distR="0" wp14:anchorId="198EE529" wp14:editId="19FA06AD">
            <wp:extent cx="1724025" cy="771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C1F" w14:textId="4FFC1B7D" w:rsidR="00276BB3" w:rsidRPr="00276BB3" w:rsidRDefault="00276BB3" w:rsidP="00276BB3">
      <w:pPr>
        <w:pStyle w:val="Caption"/>
      </w:pPr>
      <w:r>
        <w:t>34</w:t>
      </w:r>
      <w:r w:rsidRPr="00E07F37">
        <w:t xml:space="preserve">. ábra: </w:t>
      </w:r>
      <w:r>
        <w:t xml:space="preserve">GET_MANGA akció meghívása </w:t>
      </w:r>
      <w:proofErr w:type="spellStart"/>
      <w:r>
        <w:t>dispatch</w:t>
      </w:r>
      <w:proofErr w:type="spellEnd"/>
      <w:r>
        <w:t>() metódussal</w:t>
      </w:r>
    </w:p>
    <w:p w14:paraId="7496D3E7" w14:textId="197D2588" w:rsidR="00366887" w:rsidRDefault="00366887" w:rsidP="00366887">
      <w:r>
        <w:t>De így nem érdemes akciókat kezdeményezni mert elrontja a kód olvashatóságát ha mindenhol így hívjuk meg az akciókat és ha valami plusz adatfeldolgozást kéne elvégezni egy akcióhoz, azt mindig megkéne írni az adott helyen ahol meghívjuk az akciót.</w:t>
      </w:r>
    </w:p>
    <w:p w14:paraId="7115A43A" w14:textId="339F61C0" w:rsidR="00366887" w:rsidRDefault="00366887" w:rsidP="00366887">
      <w:r>
        <w:t>Ezért a legtöbb akció hívást egy másik metódussal körül veszem ahol az akcióhoz szükséges adatfeldolgozást, adat hívásokat elvégzi és utána megkezdi az akciót.</w:t>
      </w:r>
    </w:p>
    <w:p w14:paraId="0475E2D0" w14:textId="001D9516" w:rsidR="00A00A6A" w:rsidRDefault="00A00A6A" w:rsidP="00A00A6A">
      <w:pPr>
        <w:pStyle w:val="Firstparagraph"/>
        <w:jc w:val="center"/>
      </w:pPr>
      <w:r>
        <w:rPr>
          <w:noProof/>
        </w:rPr>
        <w:drawing>
          <wp:inline distT="0" distB="0" distL="0" distR="0" wp14:anchorId="61935836" wp14:editId="0FCFE0F1">
            <wp:extent cx="5399405" cy="20123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117C" w14:textId="5359BF10" w:rsidR="00276BB3" w:rsidRPr="00276BB3" w:rsidRDefault="00276BB3" w:rsidP="00276BB3">
      <w:pPr>
        <w:pStyle w:val="Caption"/>
      </w:pPr>
      <w:r>
        <w:t>35</w:t>
      </w:r>
      <w:r w:rsidRPr="00E07F37">
        <w:t xml:space="preserve">. ábra: </w:t>
      </w:r>
      <w:proofErr w:type="spellStart"/>
      <w:r>
        <w:t>getManga</w:t>
      </w:r>
      <w:proofErr w:type="spellEnd"/>
      <w:r>
        <w:t xml:space="preserve"> metódus ami lekéri egy </w:t>
      </w:r>
      <w:proofErr w:type="spellStart"/>
      <w:r>
        <w:t>manga</w:t>
      </w:r>
      <w:proofErr w:type="spellEnd"/>
      <w:r>
        <w:t xml:space="preserve"> részleteit és eltárolja azt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storeban</w:t>
      </w:r>
      <w:proofErr w:type="spellEnd"/>
    </w:p>
    <w:p w14:paraId="0FE2E95F" w14:textId="038D0A77" w:rsidR="00A00A6A" w:rsidRDefault="00A00A6A" w:rsidP="00A00A6A">
      <w:r>
        <w:t xml:space="preserve">És ilyenkor sikeres kérés esetén a megfelelő </w:t>
      </w:r>
      <w:proofErr w:type="spellStart"/>
      <w:r>
        <w:t>reducerben</w:t>
      </w:r>
      <w:proofErr w:type="spellEnd"/>
      <w:r>
        <w:t xml:space="preserve">(mangaReducer.js) lefut a GET_MANGA </w:t>
      </w:r>
      <w:proofErr w:type="spellStart"/>
      <w:r>
        <w:t>switch</w:t>
      </w:r>
      <w:proofErr w:type="spellEnd"/>
      <w:r>
        <w:t xml:space="preserve"> eset, ami annyit csinál, hogy a </w:t>
      </w:r>
      <w:proofErr w:type="spellStart"/>
      <w:r>
        <w:t>manga</w:t>
      </w:r>
      <w:proofErr w:type="spellEnd"/>
      <w:r>
        <w:t xml:space="preserve"> állapotban a </w:t>
      </w:r>
      <w:proofErr w:type="spellStart"/>
      <w:r>
        <w:t>manga</w:t>
      </w:r>
      <w:proofErr w:type="spellEnd"/>
      <w:r>
        <w:t xml:space="preserve"> változó értékét a kapott adat(</w:t>
      </w:r>
      <w:proofErr w:type="spellStart"/>
      <w:r>
        <w:t>payload</w:t>
      </w:r>
      <w:proofErr w:type="spellEnd"/>
      <w:r>
        <w:t>)-</w:t>
      </w:r>
      <w:proofErr w:type="spellStart"/>
      <w:r>
        <w:t>ra</w:t>
      </w:r>
      <w:proofErr w:type="spellEnd"/>
      <w:r>
        <w:t xml:space="preserve"> változtatja.</w:t>
      </w:r>
    </w:p>
    <w:p w14:paraId="54D73100" w14:textId="08E83E16" w:rsidR="00A00A6A" w:rsidRDefault="00A00A6A" w:rsidP="00A00A6A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797CFF69" wp14:editId="4B5F5E39">
            <wp:extent cx="4429125" cy="44386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80D2" w14:textId="45D1D459" w:rsidR="00276BB3" w:rsidRPr="00276BB3" w:rsidRDefault="00276BB3" w:rsidP="00276BB3">
      <w:pPr>
        <w:pStyle w:val="Caption"/>
      </w:pPr>
      <w:r>
        <w:t>36</w:t>
      </w:r>
      <w:r w:rsidRPr="00E07F37">
        <w:t xml:space="preserve">. ábra: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reducer</w:t>
      </w:r>
      <w:proofErr w:type="spellEnd"/>
      <w:r>
        <w:t xml:space="preserve"> felépítése</w:t>
      </w:r>
    </w:p>
    <w:p w14:paraId="2E828109" w14:textId="386C07A5" w:rsidR="003B6230" w:rsidRPr="003B6230" w:rsidRDefault="003B6230" w:rsidP="003B6230">
      <w:r>
        <w:t xml:space="preserve">Következő képen lehet látni a weboldal állapotát, most azt az állapotot látjuk </w:t>
      </w:r>
      <w:proofErr w:type="spellStart"/>
      <w:r>
        <w:t>mielött</w:t>
      </w:r>
      <w:proofErr w:type="spellEnd"/>
      <w:r>
        <w:t xml:space="preserve"> a GET_MANGA típusú akció meghívódott volna,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reducerben</w:t>
      </w:r>
      <w:proofErr w:type="spellEnd"/>
      <w:r>
        <w:t xml:space="preserve"> nincs értéke a </w:t>
      </w:r>
      <w:proofErr w:type="spellStart"/>
      <w:r>
        <w:t>manga</w:t>
      </w:r>
      <w:proofErr w:type="spellEnd"/>
      <w:r>
        <w:t xml:space="preserve"> változónak mert ez az alapállás.</w:t>
      </w:r>
    </w:p>
    <w:p w14:paraId="2EBE573E" w14:textId="0E6168A8" w:rsidR="003B6230" w:rsidRDefault="003B6230" w:rsidP="003B6230">
      <w:r>
        <w:rPr>
          <w:noProof/>
        </w:rPr>
        <w:drawing>
          <wp:inline distT="0" distB="0" distL="0" distR="0" wp14:anchorId="0EF0CD65" wp14:editId="031C9954">
            <wp:extent cx="5391150" cy="2371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AD01" w14:textId="20D5E229" w:rsidR="00276BB3" w:rsidRPr="003B6230" w:rsidRDefault="00276BB3" w:rsidP="00276BB3">
      <w:pPr>
        <w:pStyle w:val="Caption"/>
      </w:pPr>
      <w:r>
        <w:t>37</w:t>
      </w:r>
      <w:r w:rsidRPr="00E07F37">
        <w:t xml:space="preserve">. ábra: </w:t>
      </w:r>
      <w:r>
        <w:t>A weboldal azon állapota ami a GET_MANGA hívás elött van</w:t>
      </w:r>
    </w:p>
    <w:p w14:paraId="5AA3A094" w14:textId="660A7F65" w:rsidR="003B6230" w:rsidRDefault="003B6230" w:rsidP="00533D7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8573884" wp14:editId="71131CD5">
            <wp:extent cx="5400675" cy="23622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3855" w14:textId="7A16D79A" w:rsidR="00276BB3" w:rsidRPr="00276BB3" w:rsidRDefault="00276BB3" w:rsidP="00276BB3">
      <w:pPr>
        <w:pStyle w:val="Caption"/>
      </w:pPr>
      <w:r>
        <w:t>38</w:t>
      </w:r>
      <w:r w:rsidRPr="00E07F37">
        <w:t xml:space="preserve">. ábra: </w:t>
      </w:r>
      <w:r>
        <w:t>A weboldal azon állapota ami a GET_MANGA hívás után van</w:t>
      </w:r>
    </w:p>
    <w:p w14:paraId="6AEAD4C9" w14:textId="111F3EE8" w:rsidR="003B6230" w:rsidRPr="003B6230" w:rsidRDefault="003B6230" w:rsidP="003B6230">
      <w:r>
        <w:t xml:space="preserve">Miután meghívtuk a GET_MANGA akciót megváltoztatta a weboldal állapotát úgy hogy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reducerben</w:t>
      </w:r>
      <w:proofErr w:type="spellEnd"/>
      <w:r>
        <w:t xml:space="preserve"> lévő </w:t>
      </w:r>
      <w:proofErr w:type="spellStart"/>
      <w:r>
        <w:t>manga</w:t>
      </w:r>
      <w:proofErr w:type="spellEnd"/>
      <w:r>
        <w:t xml:space="preserve"> változónak a kérésből beérkezett adatot állította be.</w:t>
      </w:r>
    </w:p>
    <w:p w14:paraId="1F55760E" w14:textId="7306E6B8" w:rsidR="00C210D4" w:rsidRDefault="00C210D4" w:rsidP="00E24F03">
      <w:pPr>
        <w:pStyle w:val="Heading3"/>
      </w:pPr>
      <w:proofErr w:type="spellStart"/>
      <w:r>
        <w:t>Axios</w:t>
      </w:r>
      <w:proofErr w:type="spellEnd"/>
    </w:p>
    <w:p w14:paraId="6ACE02FF" w14:textId="79EA5206" w:rsidR="003B6230" w:rsidRDefault="003B6230" w:rsidP="003B6230">
      <w:pPr>
        <w:pStyle w:val="Firstparagraph"/>
      </w:pPr>
      <w:proofErr w:type="spellStart"/>
      <w:r>
        <w:t>Axios</w:t>
      </w:r>
      <w:proofErr w:type="spellEnd"/>
      <w:r>
        <w:t xml:space="preserve">-t ugye http kérések küldésére használom, de a backend szerveren </w:t>
      </w:r>
      <w:proofErr w:type="spellStart"/>
      <w:r>
        <w:t>vannnak</w:t>
      </w:r>
      <w:proofErr w:type="spellEnd"/>
      <w:r>
        <w:t xml:space="preserve"> olyan végpontok amik eléréséhez szükséges a kérés </w:t>
      </w:r>
      <w:proofErr w:type="spellStart"/>
      <w:r>
        <w:t>headerjábe</w:t>
      </w:r>
      <w:proofErr w:type="spellEnd"/>
      <w:r>
        <w:t xml:space="preserve"> az </w:t>
      </w:r>
      <w:proofErr w:type="spellStart"/>
      <w:r>
        <w:t>Authorization</w:t>
      </w:r>
      <w:proofErr w:type="spellEnd"/>
      <w:r>
        <w:t xml:space="preserve"> változóban a JWT-t tárolni amit a felhasználó kapott bejelentkezéskor</w:t>
      </w:r>
      <w:r w:rsidR="004B4167">
        <w:t xml:space="preserve">, mert a védett végpontokon a backend megvizsgálja a kérésben lévő JWT-t és ha nincs vagy nem jó a </w:t>
      </w:r>
      <w:proofErr w:type="spellStart"/>
      <w:r w:rsidR="004B4167">
        <w:t>token</w:t>
      </w:r>
      <w:proofErr w:type="spellEnd"/>
      <w:r w:rsidR="004B4167">
        <w:t xml:space="preserve"> akkor a kérés nem sikerül.</w:t>
      </w:r>
    </w:p>
    <w:p w14:paraId="2D59BA80" w14:textId="595EA11F" w:rsidR="004B4167" w:rsidRDefault="004B4167" w:rsidP="004B4167">
      <w:r>
        <w:t xml:space="preserve">Ezért az összes kéréshez hozzáteszem ezt a </w:t>
      </w:r>
      <w:proofErr w:type="spellStart"/>
      <w:r>
        <w:t>tokent</w:t>
      </w:r>
      <w:proofErr w:type="spellEnd"/>
      <w:r>
        <w:t xml:space="preserve">, persze csak ha el van tárolva ez a </w:t>
      </w:r>
      <w:proofErr w:type="spellStart"/>
      <w:r>
        <w:t>token</w:t>
      </w:r>
      <w:proofErr w:type="spellEnd"/>
      <w:r>
        <w:t xml:space="preserve">. Ezt úgy érem el, hogy sikeres bejelentkezéskor meghívok egy olyan függvényt ami beállítja az </w:t>
      </w:r>
      <w:proofErr w:type="spellStart"/>
      <w:r>
        <w:t>axiosnak</w:t>
      </w:r>
      <w:proofErr w:type="spellEnd"/>
      <w:r>
        <w:t xml:space="preserve"> egy alap értékként.</w:t>
      </w:r>
    </w:p>
    <w:p w14:paraId="1E57FB34" w14:textId="6241B8CE" w:rsidR="00533D73" w:rsidRDefault="00533D73" w:rsidP="00533D7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6F495CB3" wp14:editId="2ABEEC36">
            <wp:extent cx="5399405" cy="32378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A848" w14:textId="3F5319CF" w:rsidR="00276BB3" w:rsidRPr="00276BB3" w:rsidRDefault="00276BB3" w:rsidP="00276BB3">
      <w:pPr>
        <w:pStyle w:val="Caption"/>
      </w:pPr>
      <w:r>
        <w:t>39</w:t>
      </w:r>
      <w:r w:rsidRPr="00E07F37">
        <w:t>. ábra:</w:t>
      </w:r>
      <w:r>
        <w:t xml:space="preserve"> Összes </w:t>
      </w:r>
      <w:proofErr w:type="spellStart"/>
      <w:r>
        <w:t>axios</w:t>
      </w:r>
      <w:proofErr w:type="spellEnd"/>
      <w:r>
        <w:t xml:space="preserve"> kérés </w:t>
      </w:r>
      <w:proofErr w:type="spellStart"/>
      <w:r>
        <w:t>header</w:t>
      </w:r>
      <w:proofErr w:type="spellEnd"/>
      <w:r w:rsidR="00C352CD">
        <w:t xml:space="preserve"> alap értékének megadása</w:t>
      </w:r>
    </w:p>
    <w:p w14:paraId="7762EB40" w14:textId="30021569" w:rsidR="00437B2A" w:rsidRDefault="00C210D4" w:rsidP="00E24F03">
      <w:pPr>
        <w:pStyle w:val="Heading3"/>
      </w:pPr>
      <w:r>
        <w:t>JWT tárolás</w:t>
      </w:r>
    </w:p>
    <w:p w14:paraId="5AFC3B07" w14:textId="4C1EF6CE" w:rsidR="00533D73" w:rsidRDefault="00533D73" w:rsidP="00533D73">
      <w:pPr>
        <w:pStyle w:val="Firstparagraph"/>
      </w:pPr>
      <w:r>
        <w:t xml:space="preserve">A sikeres bejelentkezés során kapott JWT-t a böngésző lokális tárhelyében tároljuk, kijelentkezésnél innen töröljük. A </w:t>
      </w:r>
      <w:proofErr w:type="spellStart"/>
      <w:r>
        <w:t>tokent</w:t>
      </w:r>
      <w:proofErr w:type="spellEnd"/>
      <w:r>
        <w:t xml:space="preserve"> minden akció esetén ellenőrizzük, hogy a </w:t>
      </w:r>
      <w:proofErr w:type="spellStart"/>
      <w:r>
        <w:t>token</w:t>
      </w:r>
      <w:proofErr w:type="spellEnd"/>
      <w:r>
        <w:t xml:space="preserve"> érvényességi ideje lejárt-e, ha lejárt </w:t>
      </w:r>
      <w:proofErr w:type="spellStart"/>
      <w:r>
        <w:t>token</w:t>
      </w:r>
      <w:proofErr w:type="spellEnd"/>
      <w:r>
        <w:t xml:space="preserve"> a felhasználót kijelentkeztetjük.</w:t>
      </w:r>
    </w:p>
    <w:p w14:paraId="4409C383" w14:textId="28D4F64D" w:rsidR="00B952A6" w:rsidRDefault="001E6A85" w:rsidP="00B952A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D3784CD" wp14:editId="35EEA363">
            <wp:extent cx="4886325" cy="4448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AFAF" w14:textId="4E27DA39" w:rsidR="00C352CD" w:rsidRPr="00C352CD" w:rsidRDefault="00C352CD" w:rsidP="00C352CD">
      <w:pPr>
        <w:pStyle w:val="Caption"/>
      </w:pPr>
      <w:r>
        <w:t>40</w:t>
      </w:r>
      <w:r w:rsidRPr="00E07F37">
        <w:t xml:space="preserve">. ábra: </w:t>
      </w:r>
      <w:proofErr w:type="spellStart"/>
      <w:r>
        <w:t>loginUser</w:t>
      </w:r>
      <w:proofErr w:type="spellEnd"/>
      <w:r>
        <w:t xml:space="preserve"> metódus ahol JWT tárolása, </w:t>
      </w:r>
      <w:proofErr w:type="spellStart"/>
      <w:r>
        <w:t>axios</w:t>
      </w:r>
      <w:proofErr w:type="spellEnd"/>
      <w:r>
        <w:t xml:space="preserve"> kérés beállítás és bejelentkezett profil beállítása történik</w:t>
      </w:r>
    </w:p>
    <w:p w14:paraId="085E054C" w14:textId="1DCD30EF" w:rsidR="00A538E1" w:rsidRDefault="00A538E1" w:rsidP="00E24F03">
      <w:pPr>
        <w:pStyle w:val="Heading2"/>
      </w:pPr>
      <w:bookmarkStart w:id="74" w:name="_Toc99974881"/>
      <w:bookmarkStart w:id="75" w:name="_Toc101441481"/>
      <w:r>
        <w:t>Backend</w:t>
      </w:r>
      <w:bookmarkEnd w:id="74"/>
      <w:bookmarkEnd w:id="75"/>
    </w:p>
    <w:p w14:paraId="63DB00F6" w14:textId="67CCCF66" w:rsidR="00B559A8" w:rsidRDefault="00B559A8" w:rsidP="00E24F03">
      <w:pPr>
        <w:pStyle w:val="Heading3"/>
      </w:pPr>
      <w:r>
        <w:t>Struktúra</w:t>
      </w:r>
    </w:p>
    <w:p w14:paraId="0C96500C" w14:textId="5CE8D900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</w:t>
      </w:r>
      <w:proofErr w:type="spellStart"/>
      <w:r>
        <w:rPr>
          <w:rFonts w:ascii="Courier New" w:hAnsi="Courier New" w:cs="Courier New"/>
        </w:rPr>
        <w:t>api</w:t>
      </w:r>
      <w:proofErr w:type="spellEnd"/>
    </w:p>
    <w:p w14:paraId="6BD9CADC" w14:textId="7908C539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.</w:t>
      </w:r>
      <w:proofErr w:type="spellStart"/>
      <w:r>
        <w:rPr>
          <w:rFonts w:ascii="Courier New" w:hAnsi="Courier New" w:cs="Courier New"/>
        </w:rPr>
        <w:t>env</w:t>
      </w:r>
      <w:proofErr w:type="spellEnd"/>
    </w:p>
    <w:p w14:paraId="60830AD3" w14:textId="04F6B820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db_tables.sql</w:t>
      </w:r>
      <w:proofErr w:type="spellEnd"/>
    </w:p>
    <w:p w14:paraId="08025C33" w14:textId="45E7324E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index.js</w:t>
      </w:r>
    </w:p>
    <w:p w14:paraId="5181C076" w14:textId="714BE5FF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package.json</w:t>
      </w:r>
      <w:proofErr w:type="spellEnd"/>
    </w:p>
    <w:p w14:paraId="07C362BF" w14:textId="4ED47ACB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package-lock.json</w:t>
      </w:r>
      <w:proofErr w:type="spellEnd"/>
    </w:p>
    <w:p w14:paraId="3876DE88" w14:textId="3C094BF1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node_modules</w:t>
      </w:r>
      <w:proofErr w:type="spellEnd"/>
    </w:p>
    <w:p w14:paraId="4BB3205C" w14:textId="0E84CBB8" w:rsidR="008E3557" w:rsidRDefault="008E3557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src</w:t>
      </w:r>
      <w:proofErr w:type="spellEnd"/>
    </w:p>
    <w:p w14:paraId="1787FD4E" w14:textId="3C8F626F" w:rsidR="008E3557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8E3557">
        <w:rPr>
          <w:rFonts w:ascii="Courier New" w:hAnsi="Courier New" w:cs="Courier New"/>
        </w:rPr>
        <w:t xml:space="preserve">   </w:t>
      </w:r>
      <w:r w:rsidR="00115DE0">
        <w:rPr>
          <w:rFonts w:ascii="Courier New" w:hAnsi="Courier New" w:cs="Courier New"/>
        </w:rPr>
        <w:t>+---</w:t>
      </w:r>
      <w:proofErr w:type="spellStart"/>
      <w:r w:rsidR="00115DE0">
        <w:rPr>
          <w:rFonts w:ascii="Courier New" w:hAnsi="Courier New" w:cs="Courier New"/>
        </w:rPr>
        <w:t>database</w:t>
      </w:r>
      <w:proofErr w:type="spellEnd"/>
    </w:p>
    <w:p w14:paraId="31D289E9" w14:textId="0BCCD0CF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db.js</w:t>
      </w:r>
    </w:p>
    <w:p w14:paraId="075B2410" w14:textId="4147B31E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+---</w:t>
      </w:r>
      <w:proofErr w:type="spellStart"/>
      <w:r w:rsidR="00115DE0">
        <w:rPr>
          <w:rFonts w:ascii="Courier New" w:hAnsi="Courier New" w:cs="Courier New"/>
        </w:rPr>
        <w:t>helpers</w:t>
      </w:r>
      <w:proofErr w:type="spellEnd"/>
    </w:p>
    <w:p w14:paraId="4657EFF5" w14:textId="0A9A1BE4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checkIfFriends.js</w:t>
      </w:r>
    </w:p>
    <w:p w14:paraId="3E97C555" w14:textId="2962E5EB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checkIfHasMessageProperty.js</w:t>
      </w:r>
    </w:p>
    <w:p w14:paraId="7098DDAD" w14:textId="517E3ADE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checkIfMangaExists.js</w:t>
      </w:r>
    </w:p>
    <w:p w14:paraId="363DEB9D" w14:textId="67757C90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getMangaTitle.js</w:t>
      </w:r>
    </w:p>
    <w:p w14:paraId="6D5943D8" w14:textId="0AB5F886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getMessageKey.js</w:t>
      </w:r>
    </w:p>
    <w:p w14:paraId="19D9F399" w14:textId="7D896B60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getVisibility.js</w:t>
      </w:r>
    </w:p>
    <w:p w14:paraId="7A1875A8" w14:textId="47BA20EB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isEmpty.js</w:t>
      </w:r>
    </w:p>
    <w:p w14:paraId="171EC163" w14:textId="35B08D79" w:rsidR="00115DE0" w:rsidRDefault="008C285C" w:rsidP="00115DE0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sendEmail.js</w:t>
      </w:r>
    </w:p>
    <w:p w14:paraId="4CCB602E" w14:textId="6B7C296F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verify.js</w:t>
      </w:r>
    </w:p>
    <w:p w14:paraId="6190236E" w14:textId="6C1C39EA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</w:t>
      </w:r>
      <w:r w:rsidR="00115DE0" w:rsidRPr="00115DE0">
        <w:rPr>
          <w:rFonts w:ascii="Courier New" w:hAnsi="Courier New" w:cs="Courier New"/>
        </w:rPr>
        <w:t>verify_check.js</w:t>
      </w:r>
    </w:p>
    <w:p w14:paraId="323F23B9" w14:textId="51FB1496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+---</w:t>
      </w:r>
      <w:proofErr w:type="spellStart"/>
      <w:r w:rsidR="00115DE0">
        <w:rPr>
          <w:rFonts w:ascii="Courier New" w:hAnsi="Courier New" w:cs="Courier New"/>
        </w:rPr>
        <w:t>queries</w:t>
      </w:r>
      <w:proofErr w:type="spellEnd"/>
    </w:p>
    <w:p w14:paraId="3AAD2C65" w14:textId="61B79D48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+---</w:t>
      </w:r>
      <w:proofErr w:type="spellStart"/>
      <w:r w:rsidR="00115DE0">
        <w:rPr>
          <w:rFonts w:ascii="Courier New" w:hAnsi="Courier New" w:cs="Courier New"/>
        </w:rPr>
        <w:t>validations</w:t>
      </w:r>
      <w:proofErr w:type="spellEnd"/>
    </w:p>
    <w:p w14:paraId="45758111" w14:textId="2FFD01ED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+---</w:t>
      </w:r>
      <w:proofErr w:type="spellStart"/>
      <w:r w:rsidR="00115DE0">
        <w:rPr>
          <w:rFonts w:ascii="Courier New" w:hAnsi="Courier New" w:cs="Courier New"/>
        </w:rPr>
        <w:t>routes</w:t>
      </w:r>
      <w:proofErr w:type="spellEnd"/>
    </w:p>
    <w:p w14:paraId="0353D0DB" w14:textId="42C9B1CA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auth.js</w:t>
      </w:r>
    </w:p>
    <w:p w14:paraId="3EE2297F" w14:textId="0332100F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chat.js</w:t>
      </w:r>
    </w:p>
    <w:p w14:paraId="6B1649AD" w14:textId="57B74798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comments.js</w:t>
      </w:r>
    </w:p>
    <w:p w14:paraId="33D3543C" w14:textId="4F250B05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lists.js</w:t>
      </w:r>
    </w:p>
    <w:p w14:paraId="252399E4" w14:textId="380638A3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mangaUpdate.js</w:t>
      </w:r>
    </w:p>
    <w:p w14:paraId="2D3B07DC" w14:textId="59179EF9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threads.js</w:t>
      </w:r>
    </w:p>
    <w:p w14:paraId="5183AEF4" w14:textId="65139B22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user.js</w:t>
      </w:r>
    </w:p>
    <w:p w14:paraId="20B32E25" w14:textId="0607474A" w:rsidR="00115DE0" w:rsidRDefault="008C285C" w:rsidP="008E3557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</w:t>
      </w:r>
      <w:r w:rsidR="00115DE0">
        <w:rPr>
          <w:rFonts w:ascii="Courier New" w:hAnsi="Courier New" w:cs="Courier New"/>
        </w:rPr>
        <w:t xml:space="preserve">       |   votes.js</w:t>
      </w:r>
    </w:p>
    <w:p w14:paraId="373D7C2F" w14:textId="0805826E" w:rsidR="008E3557" w:rsidRDefault="008C285C" w:rsidP="008C285C">
      <w:pPr>
        <w:pStyle w:val="Firstparagraph"/>
      </w:pPr>
      <w:r>
        <w:t>Struktúra magyarázat:</w:t>
      </w:r>
    </w:p>
    <w:p w14:paraId="56697234" w14:textId="411DF5F2" w:rsidR="008C285C" w:rsidRDefault="008C285C" w:rsidP="008C285C">
      <w:pPr>
        <w:pStyle w:val="ListParagraph"/>
      </w:pPr>
      <w:r w:rsidRPr="00646B78">
        <w:rPr>
          <w:b/>
          <w:bCs/>
        </w:rPr>
        <w:t>.</w:t>
      </w:r>
      <w:proofErr w:type="spellStart"/>
      <w:r w:rsidRPr="00646B78">
        <w:rPr>
          <w:b/>
          <w:bCs/>
        </w:rPr>
        <w:t>env</w:t>
      </w:r>
      <w:proofErr w:type="spellEnd"/>
      <w:r>
        <w:t xml:space="preserve"> fájl: Egy olyan fájl amivel szimulálni tudjuk a környezeti változók jelenlétét, anélkül hogy a szervert futtató rendszeren ténylegesen beállítanánk, ez segít a futtatáshoz szükséges globális változókat egy helyre összegyűjteni.</w:t>
      </w:r>
    </w:p>
    <w:p w14:paraId="357115FD" w14:textId="3F9C7087" w:rsidR="008C285C" w:rsidRDefault="008C285C" w:rsidP="008C285C">
      <w:pPr>
        <w:pStyle w:val="ListParagraph"/>
      </w:pPr>
      <w:proofErr w:type="spellStart"/>
      <w:r w:rsidRPr="00646B78">
        <w:rPr>
          <w:b/>
          <w:bCs/>
        </w:rPr>
        <w:t>Db_tables.sql</w:t>
      </w:r>
      <w:proofErr w:type="spellEnd"/>
      <w:r w:rsidRPr="00646B78">
        <w:rPr>
          <w:b/>
          <w:bCs/>
        </w:rPr>
        <w:t>:</w:t>
      </w:r>
      <w:r>
        <w:t xml:space="preserve"> </w:t>
      </w:r>
      <w:r w:rsidR="00B836D7">
        <w:t>Olyan SQL utasításokat tartalmaz, amiket ha lefuttatunk egy adatbázison, a feladat működéséhez szükséges táblákat és tárolt eljárásokat létrehozza és pár szükséges adatot fel is visz a rendszerbe.</w:t>
      </w:r>
    </w:p>
    <w:p w14:paraId="57A30F24" w14:textId="642BACD4" w:rsidR="008C285C" w:rsidRDefault="00066671" w:rsidP="00066671">
      <w:pPr>
        <w:pStyle w:val="ListParagraph"/>
      </w:pPr>
      <w:r w:rsidRPr="00646B78">
        <w:rPr>
          <w:b/>
          <w:bCs/>
        </w:rPr>
        <w:t>Index.js:</w:t>
      </w:r>
      <w:r>
        <w:t xml:space="preserve"> A program fő fájlja, ebben a fájlban indítjuk el a szervert és adjuk meg a szervernek a beállításait.</w:t>
      </w:r>
    </w:p>
    <w:p w14:paraId="2588BF68" w14:textId="77777777" w:rsidR="008C285C" w:rsidRDefault="008C285C" w:rsidP="008C285C">
      <w:pPr>
        <w:pStyle w:val="ListParagraph"/>
      </w:pPr>
      <w:proofErr w:type="spellStart"/>
      <w:r w:rsidRPr="00456728">
        <w:rPr>
          <w:b/>
          <w:bCs/>
        </w:rPr>
        <w:t>Package.json</w:t>
      </w:r>
      <w:proofErr w:type="spellEnd"/>
      <w:r w:rsidRPr="00456728">
        <w:rPr>
          <w:b/>
          <w:bCs/>
        </w:rPr>
        <w:t>:</w:t>
      </w:r>
      <w:r>
        <w:t xml:space="preserve"> A program </w:t>
      </w:r>
      <w:proofErr w:type="spellStart"/>
      <w:r>
        <w:t>meta</w:t>
      </w:r>
      <w:proofErr w:type="spellEnd"/>
      <w:r>
        <w:t xml:space="preserve"> adatait tartalmazza, mi a projekt neve, verzió szám, használt csomagok listája, futtatási scriptek és még sok más beállítás</w:t>
      </w:r>
    </w:p>
    <w:p w14:paraId="4CA2CE1A" w14:textId="77777777" w:rsidR="00066671" w:rsidRPr="008C285C" w:rsidRDefault="008C285C" w:rsidP="00066671">
      <w:pPr>
        <w:pStyle w:val="ListParagraph"/>
      </w:pPr>
      <w:proofErr w:type="spellStart"/>
      <w:r w:rsidRPr="00456728">
        <w:rPr>
          <w:b/>
          <w:bCs/>
        </w:rPr>
        <w:t>Package-lock.json</w:t>
      </w:r>
      <w:proofErr w:type="spellEnd"/>
      <w:r w:rsidRPr="00456728">
        <w:rPr>
          <w:b/>
          <w:bCs/>
        </w:rPr>
        <w:t>:</w:t>
      </w:r>
      <w:r>
        <w:t xml:space="preserve"> Az összes használt csomagnak és azoknak a csomagok által felhasznált függőségeknek a verziószámát tárolja, hogy ha újra generálják a </w:t>
      </w:r>
      <w:proofErr w:type="spellStart"/>
      <w:r>
        <w:t>node_modules</w:t>
      </w:r>
      <w:proofErr w:type="spellEnd"/>
      <w:r>
        <w:t xml:space="preserve"> mappát ne lépjen fel olyan hiba, hogy az egyik csomag által használt függőség máshogy működik egy frissítés miatt.</w:t>
      </w:r>
    </w:p>
    <w:p w14:paraId="1CC9A638" w14:textId="552EC219" w:rsidR="00066671" w:rsidRDefault="00066671" w:rsidP="00066671">
      <w:pPr>
        <w:pStyle w:val="ListParagraph"/>
      </w:pPr>
      <w:proofErr w:type="spellStart"/>
      <w:r w:rsidRPr="00456728">
        <w:rPr>
          <w:b/>
          <w:bCs/>
        </w:rPr>
        <w:t>Node_modules</w:t>
      </w:r>
      <w:proofErr w:type="spellEnd"/>
      <w:r w:rsidRPr="00456728">
        <w:rPr>
          <w:b/>
          <w:bCs/>
        </w:rPr>
        <w:t xml:space="preserve"> mappa:</w:t>
      </w:r>
      <w:r>
        <w:t xml:space="preserve"> A felhasznált csomagok találhatók, ez a mappa aut</w:t>
      </w:r>
      <w:r w:rsidR="00555655">
        <w:t>o</w:t>
      </w:r>
      <w:r>
        <w:t>matikusan kerül generálásra</w:t>
      </w:r>
    </w:p>
    <w:p w14:paraId="0A23BEC5" w14:textId="14D9EA38" w:rsidR="008C285C" w:rsidRPr="004637A0" w:rsidRDefault="00066671" w:rsidP="008C285C">
      <w:pPr>
        <w:pStyle w:val="ListParagraph"/>
      </w:pP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 xml:space="preserve"> mappa:</w:t>
      </w:r>
      <w:r>
        <w:t xml:space="preserve"> Ebben a mappában találhatóak a programban használt kódok</w:t>
      </w:r>
    </w:p>
    <w:p w14:paraId="2F65FC9F" w14:textId="1E7C375E" w:rsidR="008C285C" w:rsidRDefault="00066671" w:rsidP="008C285C">
      <w:pPr>
        <w:pStyle w:val="ListParagraph"/>
      </w:pPr>
      <w:proofErr w:type="spellStart"/>
      <w:r w:rsidRPr="00646B78">
        <w:rPr>
          <w:b/>
          <w:bCs/>
        </w:rPr>
        <w:lastRenderedPageBreak/>
        <w:t>Database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database</w:t>
      </w:r>
      <w:proofErr w:type="spellEnd"/>
      <w:r w:rsidRPr="00646B78">
        <w:rPr>
          <w:b/>
          <w:bCs/>
        </w:rPr>
        <w:t>):</w:t>
      </w:r>
      <w:r>
        <w:t xml:space="preserve"> Azt a fájlt tartalmazza(db.js) ami kapcsolatot létesít az adatbázissal és rajta keresztül tudunk SQL utasításokat lefuttatni az adatbázison.</w:t>
      </w:r>
    </w:p>
    <w:p w14:paraId="1E64C0A8" w14:textId="50A5DE7B" w:rsidR="00066671" w:rsidRDefault="00066671" w:rsidP="008C285C">
      <w:pPr>
        <w:pStyle w:val="ListParagraph"/>
      </w:pP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):</w:t>
      </w:r>
      <w:r>
        <w:t xml:space="preserve"> </w:t>
      </w:r>
      <w:r w:rsidR="008F6042">
        <w:t>Olyan fájlok találhatóak itt amiket többször meghívunk a program futása során, vannak olyan fájlok amik azonos céllal rendelkeznek, ezeket további mappákba csoportosítjuk(</w:t>
      </w:r>
      <w:proofErr w:type="spellStart"/>
      <w:r w:rsidR="008F6042">
        <w:t>queries</w:t>
      </w:r>
      <w:proofErr w:type="spellEnd"/>
      <w:r w:rsidR="008F6042">
        <w:t xml:space="preserve">, </w:t>
      </w:r>
      <w:proofErr w:type="spellStart"/>
      <w:r w:rsidR="008F6042">
        <w:t>validations</w:t>
      </w:r>
      <w:proofErr w:type="spellEnd"/>
      <w:r w:rsidR="008F6042">
        <w:t>).</w:t>
      </w:r>
    </w:p>
    <w:p w14:paraId="0654EEAD" w14:textId="226A8756" w:rsidR="008F6042" w:rsidRDefault="008F6042" w:rsidP="008C285C">
      <w:pPr>
        <w:pStyle w:val="ListParagraph"/>
      </w:pPr>
      <w:proofErr w:type="spellStart"/>
      <w:r w:rsidRPr="00646B78">
        <w:rPr>
          <w:b/>
          <w:bCs/>
        </w:rPr>
        <w:t>Queries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queries</w:t>
      </w:r>
      <w:proofErr w:type="spellEnd"/>
      <w:r w:rsidRPr="00646B78">
        <w:rPr>
          <w:b/>
          <w:bCs/>
        </w:rPr>
        <w:t>):</w:t>
      </w:r>
      <w:r>
        <w:t xml:space="preserve"> A fájlok osztályokat tartalmaznak, amik az adatbázissal beszélnek.</w:t>
      </w:r>
    </w:p>
    <w:p w14:paraId="6BD6C049" w14:textId="0AEF0B17" w:rsidR="008F6042" w:rsidRDefault="008F6042" w:rsidP="008C285C">
      <w:pPr>
        <w:pStyle w:val="ListParagraph"/>
      </w:pPr>
      <w:proofErr w:type="spellStart"/>
      <w:r w:rsidRPr="00646B78">
        <w:rPr>
          <w:b/>
          <w:bCs/>
        </w:rPr>
        <w:t>Validations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helpers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validations</w:t>
      </w:r>
      <w:proofErr w:type="spellEnd"/>
      <w:r w:rsidRPr="00646B78">
        <w:rPr>
          <w:b/>
          <w:bCs/>
        </w:rPr>
        <w:t>):</w:t>
      </w:r>
      <w:r>
        <w:t xml:space="preserve"> Különböző adatok ellenőrzésére szolgáló funkciókat tartalmaznak a fájlok</w:t>
      </w:r>
    </w:p>
    <w:p w14:paraId="0F8935C5" w14:textId="0F062A8A" w:rsidR="008F6042" w:rsidRPr="008C285C" w:rsidRDefault="008F6042" w:rsidP="008C285C">
      <w:pPr>
        <w:pStyle w:val="ListParagraph"/>
      </w:pPr>
      <w:proofErr w:type="spellStart"/>
      <w:r w:rsidRPr="00646B78">
        <w:rPr>
          <w:b/>
          <w:bCs/>
        </w:rPr>
        <w:t>Routes</w:t>
      </w:r>
      <w:proofErr w:type="spellEnd"/>
      <w:r w:rsidRPr="00646B78">
        <w:rPr>
          <w:b/>
          <w:bCs/>
        </w:rPr>
        <w:t xml:space="preserve"> mappa(</w:t>
      </w:r>
      <w:proofErr w:type="spellStart"/>
      <w:r w:rsidRPr="00646B78">
        <w:rPr>
          <w:b/>
          <w:bCs/>
        </w:rPr>
        <w:t>src</w:t>
      </w:r>
      <w:proofErr w:type="spellEnd"/>
      <w:r w:rsidRPr="00646B78">
        <w:rPr>
          <w:b/>
          <w:bCs/>
        </w:rPr>
        <w:t>/</w:t>
      </w:r>
      <w:proofErr w:type="spellStart"/>
      <w:r w:rsidRPr="00646B78">
        <w:rPr>
          <w:b/>
          <w:bCs/>
        </w:rPr>
        <w:t>routes</w:t>
      </w:r>
      <w:proofErr w:type="spellEnd"/>
      <w:r w:rsidRPr="00646B78">
        <w:rPr>
          <w:b/>
          <w:bCs/>
        </w:rPr>
        <w:t>):</w:t>
      </w:r>
      <w:r>
        <w:t xml:space="preserve"> Az API szerver végpontjai vannak itt, az azonos szerepkörű végpontok egy-egy fájlb</w:t>
      </w:r>
      <w:r w:rsidR="00EA0AEE">
        <w:t>an vannak összeszedve.</w:t>
      </w:r>
    </w:p>
    <w:p w14:paraId="26737BA5" w14:textId="7644DBF2" w:rsidR="00B559A8" w:rsidRDefault="00B559A8" w:rsidP="00E24F03">
      <w:pPr>
        <w:pStyle w:val="Heading3"/>
      </w:pPr>
      <w:proofErr w:type="spellStart"/>
      <w:r>
        <w:t>Routeok</w:t>
      </w:r>
      <w:proofErr w:type="spellEnd"/>
    </w:p>
    <w:p w14:paraId="4AB6B9A4" w14:textId="0EB4AB4A" w:rsidR="00EA0AEE" w:rsidRDefault="00193272" w:rsidP="00EA0AEE">
      <w:pPr>
        <w:pStyle w:val="Firstparagraph"/>
      </w:pPr>
      <w:r>
        <w:t>A szerver végpontjait 8 db csoportba vannak osztva, és ezekhez a csoportokhoz külön tartozik egy fájl ami a http kéréseket kezeli, egy fájl ami az adat ellenőrzést kezeli és egy fájl ami az adatbázissal kapcsolatos funkciókat tárolja.</w:t>
      </w:r>
    </w:p>
    <w:p w14:paraId="441BFF50" w14:textId="69668D3D" w:rsidR="00193272" w:rsidRDefault="00193272" w:rsidP="00193272">
      <w:r>
        <w:t xml:space="preserve">Csoportok listája(ezek a fájlok az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 xml:space="preserve"> mappában találhatóak):</w:t>
      </w:r>
    </w:p>
    <w:p w14:paraId="345105BF" w14:textId="1C78BC92" w:rsidR="00193272" w:rsidRDefault="00193272" w:rsidP="00193272">
      <w:pPr>
        <w:pStyle w:val="ListParagraph"/>
      </w:pPr>
      <w:r w:rsidRPr="00646B78">
        <w:rPr>
          <w:b/>
          <w:bCs/>
        </w:rPr>
        <w:t>Hitelesítés(auth.js):</w:t>
      </w:r>
      <w:r w:rsidR="00CD63FA">
        <w:t xml:space="preserve"> Felhasználó </w:t>
      </w:r>
      <w:proofErr w:type="spellStart"/>
      <w:r w:rsidR="00CD63FA">
        <w:t>regisztációját</w:t>
      </w:r>
      <w:proofErr w:type="spellEnd"/>
      <w:r w:rsidR="00CD63FA">
        <w:t>, bejelentkezését kezeli.</w:t>
      </w:r>
    </w:p>
    <w:p w14:paraId="5FACB15F" w14:textId="60F83F11" w:rsidR="00193272" w:rsidRDefault="00193272" w:rsidP="00193272">
      <w:pPr>
        <w:pStyle w:val="ListParagraph"/>
      </w:pPr>
      <w:r w:rsidRPr="00646B78">
        <w:rPr>
          <w:b/>
          <w:bCs/>
        </w:rPr>
        <w:t>Csevegés(chat.js):</w:t>
      </w:r>
      <w:r w:rsidR="00CD63FA">
        <w:t xml:space="preserve"> Felhasználók közötti csevegést kezeli.</w:t>
      </w:r>
    </w:p>
    <w:p w14:paraId="374DA09A" w14:textId="56B85816" w:rsidR="00193272" w:rsidRDefault="00193272" w:rsidP="00193272">
      <w:pPr>
        <w:pStyle w:val="ListParagraph"/>
      </w:pPr>
      <w:r w:rsidRPr="00646B78">
        <w:rPr>
          <w:b/>
          <w:bCs/>
        </w:rPr>
        <w:t>Kommentek(comments.js):</w:t>
      </w:r>
      <w:r w:rsidR="00CD63FA">
        <w:t xml:space="preserve"> Egy elem kommentjeit kezeli, létrehozás, lekérdezés.</w:t>
      </w:r>
    </w:p>
    <w:p w14:paraId="0C06B8F4" w14:textId="6096A832" w:rsidR="00193272" w:rsidRDefault="00193272" w:rsidP="00193272">
      <w:pPr>
        <w:pStyle w:val="ListParagraph"/>
      </w:pPr>
      <w:r w:rsidRPr="00646B78">
        <w:rPr>
          <w:b/>
          <w:bCs/>
        </w:rPr>
        <w:t>Manga listák(lists.js):</w:t>
      </w:r>
      <w:r w:rsidR="00CD63FA">
        <w:t xml:space="preserve"> Felhasználó </w:t>
      </w:r>
      <w:proofErr w:type="spellStart"/>
      <w:r w:rsidR="00CD63FA">
        <w:t>manga</w:t>
      </w:r>
      <w:proofErr w:type="spellEnd"/>
      <w:r w:rsidR="00CD63FA">
        <w:t xml:space="preserve"> listáját kezeli.</w:t>
      </w:r>
    </w:p>
    <w:p w14:paraId="00CB9F35" w14:textId="772AD9E0" w:rsidR="00193272" w:rsidRDefault="00193272" w:rsidP="00193272">
      <w:pPr>
        <w:pStyle w:val="ListParagraph"/>
      </w:pPr>
      <w:r w:rsidRPr="00646B78">
        <w:rPr>
          <w:b/>
          <w:bCs/>
        </w:rPr>
        <w:t>Manga frissítések(mangaUpdates.js):</w:t>
      </w:r>
      <w:r w:rsidR="00CD63FA">
        <w:t xml:space="preserve"> Manga frissítéseket kezel.</w:t>
      </w:r>
    </w:p>
    <w:p w14:paraId="2E9D26CB" w14:textId="10CF5BA0" w:rsidR="00193272" w:rsidRDefault="00193272" w:rsidP="00193272">
      <w:pPr>
        <w:pStyle w:val="ListParagraph"/>
      </w:pPr>
      <w:r w:rsidRPr="00646B78">
        <w:rPr>
          <w:b/>
          <w:bCs/>
        </w:rPr>
        <w:t xml:space="preserve">Fórum </w:t>
      </w:r>
      <w:proofErr w:type="spellStart"/>
      <w:r w:rsidRPr="00646B78">
        <w:rPr>
          <w:b/>
          <w:bCs/>
        </w:rPr>
        <w:t>threadek</w:t>
      </w:r>
      <w:proofErr w:type="spellEnd"/>
      <w:r w:rsidRPr="00646B78">
        <w:rPr>
          <w:b/>
          <w:bCs/>
        </w:rPr>
        <w:t>(threads.js):</w:t>
      </w:r>
      <w:r w:rsidR="00CD63FA">
        <w:t xml:space="preserve"> Fórummal kapcsolatos akciókat kezeli.</w:t>
      </w:r>
    </w:p>
    <w:p w14:paraId="407B421B" w14:textId="7FED951B" w:rsidR="00193272" w:rsidRDefault="00193272" w:rsidP="00193272">
      <w:pPr>
        <w:pStyle w:val="ListParagraph"/>
      </w:pPr>
      <w:r w:rsidRPr="00646B78">
        <w:rPr>
          <w:b/>
          <w:bCs/>
        </w:rPr>
        <w:t>Felhasználó(user.js):</w:t>
      </w:r>
      <w:r w:rsidR="00CD63FA">
        <w:t xml:space="preserve"> Felhasználó profiljával kapcsolatos kéréseket kezeli</w:t>
      </w:r>
    </w:p>
    <w:p w14:paraId="5A9E28D9" w14:textId="345FB590" w:rsidR="00193272" w:rsidRDefault="00193272" w:rsidP="00193272">
      <w:pPr>
        <w:pStyle w:val="ListParagraph"/>
      </w:pPr>
      <w:r w:rsidRPr="00646B78">
        <w:rPr>
          <w:b/>
          <w:bCs/>
        </w:rPr>
        <w:t>Értékelés(votes.js):</w:t>
      </w:r>
      <w:r w:rsidR="00CD63FA">
        <w:t xml:space="preserve"> Manga értékelést, kommentek és fórum </w:t>
      </w:r>
      <w:proofErr w:type="spellStart"/>
      <w:r w:rsidR="00CD63FA">
        <w:t>thread</w:t>
      </w:r>
      <w:proofErr w:type="spellEnd"/>
      <w:r w:rsidR="00CD63FA">
        <w:t xml:space="preserve"> </w:t>
      </w:r>
      <w:proofErr w:type="spellStart"/>
      <w:r w:rsidR="00CD63FA">
        <w:t>ek</w:t>
      </w:r>
      <w:proofErr w:type="spellEnd"/>
      <w:r w:rsidR="00CD63FA">
        <w:t xml:space="preserve"> lájkolását kezeli</w:t>
      </w:r>
      <w:r w:rsidR="00ED1AB0">
        <w:t>.</w:t>
      </w:r>
    </w:p>
    <w:p w14:paraId="54C497F5" w14:textId="02EF647D" w:rsidR="00CD63FA" w:rsidRDefault="000B6B54" w:rsidP="00CD63FA">
      <w:r>
        <w:t xml:space="preserve">Ezekben a fájlokban egy </w:t>
      </w:r>
      <w:proofErr w:type="spellStart"/>
      <w:r>
        <w:t>express</w:t>
      </w:r>
      <w:proofErr w:type="spellEnd"/>
      <w:r>
        <w:t xml:space="preserve"> Router objektumnak állít</w:t>
      </w:r>
      <w:r w:rsidR="00ED1AB0">
        <w:t>o</w:t>
      </w:r>
      <w:r>
        <w:t xml:space="preserve">k be végpontokat </w:t>
      </w:r>
      <w:r w:rsidR="00ED1AB0">
        <w:t xml:space="preserve">, azt </w:t>
      </w:r>
      <w:r>
        <w:t>hogy ezeke</w:t>
      </w:r>
      <w:r w:rsidR="00ED1AB0">
        <w:t>n</w:t>
      </w:r>
      <w:r>
        <w:t xml:space="preserve"> a végpontok</w:t>
      </w:r>
      <w:r w:rsidR="00ED1AB0">
        <w:t>on</w:t>
      </w:r>
      <w:r>
        <w:t xml:space="preserve"> milyen fajta kéréseket dolgozhat fel</w:t>
      </w:r>
      <w:r w:rsidR="00ED1AB0">
        <w:t>(</w:t>
      </w:r>
      <w:r>
        <w:t xml:space="preserve">a kérések fajtái a http </w:t>
      </w:r>
      <w:r>
        <w:lastRenderedPageBreak/>
        <w:t>metódusok lehetnek</w:t>
      </w:r>
      <w:r w:rsidR="00ED1AB0">
        <w:t>, én leginkább a GET, POST, PUT és DELETE metódusokat használom) és azt hogy mit csináljon, ha erre a végpontra érkezik egy http kérés.</w:t>
      </w:r>
    </w:p>
    <w:p w14:paraId="34EECC1A" w14:textId="6153CFB5" w:rsidR="00ED1AB0" w:rsidRDefault="00ED1AB0" w:rsidP="00ED1AB0">
      <w:pPr>
        <w:pStyle w:val="Firstparagraph"/>
        <w:jc w:val="center"/>
      </w:pPr>
      <w:r>
        <w:rPr>
          <w:noProof/>
        </w:rPr>
        <w:drawing>
          <wp:inline distT="0" distB="0" distL="0" distR="0" wp14:anchorId="629ECEC2" wp14:editId="016ED487">
            <wp:extent cx="3352800" cy="1514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31FC" w14:textId="2DD1C2D5" w:rsidR="00C352CD" w:rsidRPr="00C352CD" w:rsidRDefault="00C352CD" w:rsidP="00C352CD">
      <w:pPr>
        <w:pStyle w:val="Caption"/>
      </w:pPr>
      <w:r>
        <w:t>41</w:t>
      </w:r>
      <w:r w:rsidRPr="00E07F37">
        <w:t xml:space="preserve">. ábra: </w:t>
      </w:r>
      <w:r>
        <w:t xml:space="preserve">végpont beállítása </w:t>
      </w:r>
      <w:proofErr w:type="spellStart"/>
      <w:r>
        <w:t>express</w:t>
      </w:r>
      <w:proofErr w:type="spellEnd"/>
      <w:r>
        <w:t xml:space="preserve"> routeren</w:t>
      </w:r>
    </w:p>
    <w:p w14:paraId="44D380DB" w14:textId="75CBC1A3" w:rsidR="00ED1AB0" w:rsidRDefault="00ED1AB0" w:rsidP="00ED1AB0">
      <w:r>
        <w:t>A fenti képen egy router létrehozását és annak egy végpont beállítását látjuk. A /login végpont egy POST kérés</w:t>
      </w:r>
      <w:r w:rsidR="005C6277">
        <w:t xml:space="preserve"> esetén lefuttatja a második paraméterben megadott funkciót, ami esetünkben egy anonim nyíl funkció, 2 paramétert kap, </w:t>
      </w:r>
      <w:proofErr w:type="spellStart"/>
      <w:r w:rsidR="005C6277">
        <w:t>req</w:t>
      </w:r>
      <w:proofErr w:type="spellEnd"/>
      <w:r w:rsidR="005C6277">
        <w:t>(</w:t>
      </w:r>
      <w:proofErr w:type="spellStart"/>
      <w:r w:rsidR="005C6277">
        <w:t>Request</w:t>
      </w:r>
      <w:proofErr w:type="spellEnd"/>
      <w:r w:rsidR="005C6277">
        <w:t xml:space="preserve">) és </w:t>
      </w:r>
      <w:proofErr w:type="spellStart"/>
      <w:r w:rsidR="005C6277">
        <w:t>res</w:t>
      </w:r>
      <w:proofErr w:type="spellEnd"/>
      <w:r w:rsidR="005C6277">
        <w:t>(</w:t>
      </w:r>
      <w:proofErr w:type="spellStart"/>
      <w:r w:rsidR="005C6277">
        <w:t>Response</w:t>
      </w:r>
      <w:proofErr w:type="spellEnd"/>
      <w:r w:rsidR="005C6277">
        <w:t xml:space="preserve">). A </w:t>
      </w:r>
      <w:proofErr w:type="spellStart"/>
      <w:r w:rsidR="005C6277">
        <w:t>req</w:t>
      </w:r>
      <w:proofErr w:type="spellEnd"/>
      <w:r w:rsidR="005C6277">
        <w:t xml:space="preserve"> változó a beérkező http kérést tárolja, a </w:t>
      </w:r>
      <w:proofErr w:type="spellStart"/>
      <w:r w:rsidR="005C6277">
        <w:t>res</w:t>
      </w:r>
      <w:proofErr w:type="spellEnd"/>
      <w:r w:rsidR="005C6277">
        <w:t xml:space="preserve"> változó pedig a választ, a </w:t>
      </w:r>
      <w:proofErr w:type="spellStart"/>
      <w:r w:rsidR="005C6277">
        <w:t>funckión</w:t>
      </w:r>
      <w:proofErr w:type="spellEnd"/>
      <w:r w:rsidR="005C6277">
        <w:t xml:space="preserve"> belül a </w:t>
      </w:r>
      <w:proofErr w:type="spellStart"/>
      <w:r w:rsidR="005C6277">
        <w:t>req</w:t>
      </w:r>
      <w:proofErr w:type="spellEnd"/>
      <w:r w:rsidR="005C6277">
        <w:t xml:space="preserve"> változóból letudjuk kérni a beérkező adatokat, a </w:t>
      </w:r>
      <w:proofErr w:type="spellStart"/>
      <w:r w:rsidR="005C6277">
        <w:t>res</w:t>
      </w:r>
      <w:proofErr w:type="spellEnd"/>
      <w:r w:rsidR="005C6277">
        <w:t xml:space="preserve"> változóba pedig megadom a várt adatokat és vissza küldöm a kérőnek, ha hiba történik akkor azt jelezzük a válaszban.</w:t>
      </w:r>
    </w:p>
    <w:p w14:paraId="24D0925D" w14:textId="4BE31A5E" w:rsidR="00210B59" w:rsidRDefault="00210B59" w:rsidP="00ED1AB0">
      <w:r>
        <w:t>Az összes végpont létrehozása után exportálom ezt a routert hogy a fő fájlban be tudjam importálni és megadjam a szervernek ezeket a végpontokat.</w:t>
      </w:r>
    </w:p>
    <w:p w14:paraId="62775519" w14:textId="6369F0D9" w:rsidR="00210B59" w:rsidRDefault="00210B59" w:rsidP="00210B59">
      <w:pPr>
        <w:pStyle w:val="Firstparagraph"/>
        <w:jc w:val="center"/>
      </w:pPr>
      <w:r>
        <w:rPr>
          <w:noProof/>
        </w:rPr>
        <w:drawing>
          <wp:inline distT="0" distB="0" distL="0" distR="0" wp14:anchorId="2DF18A8E" wp14:editId="265D2B86">
            <wp:extent cx="3981450" cy="1695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089" w14:textId="04CD7E83" w:rsidR="00C352CD" w:rsidRPr="00C352CD" w:rsidRDefault="00C352CD" w:rsidP="00C352CD">
      <w:pPr>
        <w:pStyle w:val="Caption"/>
      </w:pPr>
      <w:r>
        <w:t>42</w:t>
      </w:r>
      <w:r w:rsidRPr="00E07F37">
        <w:t xml:space="preserve">. ábra: </w:t>
      </w:r>
      <w:r>
        <w:t>hitelesítéshez végpontok</w:t>
      </w:r>
    </w:p>
    <w:p w14:paraId="7AA8D49B" w14:textId="773B94C5" w:rsidR="00210B59" w:rsidRDefault="00210B59" w:rsidP="00210B59">
      <w:r>
        <w:t>Ez a fajta megoldás az összes végpont csoport fájljában így történik, és ezeket a modulokat importáljuk a fő fájlba(index.js) mert itt adom meg a szerver beállításait</w:t>
      </w:r>
      <w:r w:rsidR="003927FB">
        <w:t xml:space="preserve">, ezt a modult majd </w:t>
      </w:r>
      <w:proofErr w:type="spellStart"/>
      <w:r w:rsidR="003927FB">
        <w:t>authRouter</w:t>
      </w:r>
      <w:proofErr w:type="spellEnd"/>
      <w:r w:rsidR="003927FB">
        <w:t xml:space="preserve"> néven fogom importálni.</w:t>
      </w:r>
    </w:p>
    <w:p w14:paraId="7708A2D7" w14:textId="3CE0757B" w:rsidR="00700033" w:rsidRDefault="00700033" w:rsidP="0070003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60FEC09" wp14:editId="2B7FB532">
            <wp:extent cx="5399405" cy="4695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BFEF" w14:textId="28C0634E" w:rsidR="00C352CD" w:rsidRPr="00C352CD" w:rsidRDefault="00C352CD" w:rsidP="00C352CD">
      <w:pPr>
        <w:pStyle w:val="Caption"/>
      </w:pPr>
      <w:r>
        <w:t>43</w:t>
      </w:r>
      <w:r w:rsidRPr="00E07F37">
        <w:t xml:space="preserve">. ábra: </w:t>
      </w:r>
      <w:proofErr w:type="spellStart"/>
      <w:r>
        <w:t>express</w:t>
      </w:r>
      <w:proofErr w:type="spellEnd"/>
      <w:r>
        <w:t xml:space="preserve"> applikáció beállítása</w:t>
      </w:r>
    </w:p>
    <w:p w14:paraId="224BBCFD" w14:textId="377B90DE" w:rsidR="00700033" w:rsidRDefault="00700033" w:rsidP="00700033">
      <w:r>
        <w:t xml:space="preserve">Az </w:t>
      </w:r>
      <w:proofErr w:type="spellStart"/>
      <w:r>
        <w:t>express</w:t>
      </w:r>
      <w:proofErr w:type="spellEnd"/>
      <w:r>
        <w:t xml:space="preserve"> applikáció </w:t>
      </w:r>
      <w:proofErr w:type="spellStart"/>
      <w:r>
        <w:t>use</w:t>
      </w:r>
      <w:proofErr w:type="spellEnd"/>
      <w:r>
        <w:t>() függvénye vár:</w:t>
      </w:r>
    </w:p>
    <w:p w14:paraId="1A7157C9" w14:textId="4F12216B" w:rsidR="00700033" w:rsidRDefault="00700033" w:rsidP="00700033">
      <w:pPr>
        <w:pStyle w:val="ListParagraph"/>
      </w:pPr>
      <w:r>
        <w:t xml:space="preserve">1 </w:t>
      </w:r>
      <w:proofErr w:type="spellStart"/>
      <w:r>
        <w:t>string</w:t>
      </w:r>
      <w:proofErr w:type="spellEnd"/>
      <w:r>
        <w:t xml:space="preserve"> paramétert ami a végpont elérési útja és 1 vagy több </w:t>
      </w:r>
      <w:proofErr w:type="spellStart"/>
      <w:r>
        <w:t>callback</w:t>
      </w:r>
      <w:proofErr w:type="spellEnd"/>
      <w:r>
        <w:t xml:space="preserve"> függvényt</w:t>
      </w:r>
      <w:r w:rsidR="00C0458D">
        <w:t xml:space="preserve"> vagy</w:t>
      </w:r>
    </w:p>
    <w:p w14:paraId="5ADE9ED9" w14:textId="5932671F" w:rsidR="00700033" w:rsidRDefault="00700033" w:rsidP="00700033">
      <w:pPr>
        <w:pStyle w:val="ListParagraph"/>
      </w:pPr>
      <w:r>
        <w:t xml:space="preserve">1 vagy több </w:t>
      </w:r>
      <w:proofErr w:type="spellStart"/>
      <w:r>
        <w:t>callback</w:t>
      </w:r>
      <w:proofErr w:type="spellEnd"/>
      <w:r>
        <w:t xml:space="preserve"> függvényt</w:t>
      </w:r>
    </w:p>
    <w:p w14:paraId="7DAAF3EA" w14:textId="165C5460" w:rsidR="00C0458D" w:rsidRDefault="00C0458D" w:rsidP="00C0458D">
      <w:proofErr w:type="spellStart"/>
      <w:r w:rsidRPr="00C0458D">
        <w:t>app.use</w:t>
      </w:r>
      <w:proofErr w:type="spellEnd"/>
      <w:r w:rsidRPr="00C0458D">
        <w:t>([</w:t>
      </w:r>
      <w:proofErr w:type="spellStart"/>
      <w:r w:rsidRPr="00C0458D">
        <w:t>path</w:t>
      </w:r>
      <w:proofErr w:type="spellEnd"/>
      <w:r w:rsidRPr="00C0458D">
        <w:t xml:space="preserve">,] </w:t>
      </w:r>
      <w:proofErr w:type="spellStart"/>
      <w:r w:rsidRPr="00C0458D">
        <w:t>callback</w:t>
      </w:r>
      <w:proofErr w:type="spellEnd"/>
      <w:r w:rsidRPr="00C0458D">
        <w:t xml:space="preserve"> [, </w:t>
      </w:r>
      <w:proofErr w:type="spellStart"/>
      <w:r w:rsidRPr="00C0458D">
        <w:t>callback</w:t>
      </w:r>
      <w:proofErr w:type="spellEnd"/>
      <w:r w:rsidRPr="00C0458D">
        <w:t>...])</w:t>
      </w:r>
    </w:p>
    <w:p w14:paraId="34049155" w14:textId="5E8F148B" w:rsidR="00C0458D" w:rsidRDefault="00C0458D" w:rsidP="00C0458D">
      <w:r>
        <w:t xml:space="preserve">Abban az esetben ha nincs a paraméterek között egy </w:t>
      </w:r>
      <w:proofErr w:type="spellStart"/>
      <w:r>
        <w:t>string</w:t>
      </w:r>
      <w:proofErr w:type="spellEnd"/>
      <w:r>
        <w:t xml:space="preserve"> ami az útvonalat jelenti a megadott függvények listája minden kérésre lefut. Itt az importált routereket hozzárendeljük végpontokhoz ez annyit csinál hogy a </w:t>
      </w:r>
      <w:proofErr w:type="spellStart"/>
      <w:r>
        <w:t>stringként</w:t>
      </w:r>
      <w:proofErr w:type="spellEnd"/>
      <w:r>
        <w:t xml:space="preserve"> megadott útvonalhoz a routerben megadott végpontok hozzáfűződnek vagyis az </w:t>
      </w:r>
      <w:proofErr w:type="spellStart"/>
      <w:r>
        <w:t>authRouter</w:t>
      </w:r>
      <w:proofErr w:type="spellEnd"/>
      <w:r>
        <w:t xml:space="preserve"> </w:t>
      </w:r>
      <w:proofErr w:type="spellStart"/>
      <w:r>
        <w:t>ben</w:t>
      </w:r>
      <w:proofErr w:type="spellEnd"/>
      <w:r>
        <w:t xml:space="preserve"> lévő /login és /</w:t>
      </w:r>
      <w:proofErr w:type="spellStart"/>
      <w:r>
        <w:t>register</w:t>
      </w:r>
      <w:proofErr w:type="spellEnd"/>
      <w:r>
        <w:t xml:space="preserve"> végpontot </w:t>
      </w:r>
      <w:r w:rsidR="00420CF2">
        <w:t xml:space="preserve">majd a </w:t>
      </w:r>
      <w:hyperlink r:id="rId64" w:history="1">
        <w:r w:rsidR="00420CF2" w:rsidRPr="005D6476">
          <w:rPr>
            <w:rStyle w:val="Hyperlink"/>
          </w:rPr>
          <w:t>http://server-address:3001/api/auth/login</w:t>
        </w:r>
      </w:hyperlink>
      <w:r w:rsidR="00420CF2">
        <w:t xml:space="preserve"> és a </w:t>
      </w:r>
      <w:hyperlink r:id="rId65" w:history="1">
        <w:r w:rsidR="00420CF2" w:rsidRPr="005D6476">
          <w:rPr>
            <w:rStyle w:val="Hyperlink"/>
          </w:rPr>
          <w:t>http://server-address:3001/api/auth/register</w:t>
        </w:r>
      </w:hyperlink>
      <w:r w:rsidR="00420CF2">
        <w:t xml:space="preserve"> URL címen tudom elérni.</w:t>
      </w:r>
    </w:p>
    <w:p w14:paraId="32140930" w14:textId="4989E987" w:rsidR="007E20C1" w:rsidRDefault="007E20C1" w:rsidP="00C0458D">
      <w:r>
        <w:t xml:space="preserve">Miután megadtam az </w:t>
      </w:r>
      <w:proofErr w:type="spellStart"/>
      <w:r>
        <w:t>express</w:t>
      </w:r>
      <w:proofErr w:type="spellEnd"/>
      <w:r>
        <w:t xml:space="preserve"> applikációnak a beállításait, létrehozok egy http szervert egy beépített node.js modullal(http modul) és szerver beállításnak megadom az </w:t>
      </w:r>
      <w:proofErr w:type="spellStart"/>
      <w:r>
        <w:lastRenderedPageBreak/>
        <w:t>express</w:t>
      </w:r>
      <w:proofErr w:type="spellEnd"/>
      <w:r>
        <w:t xml:space="preserve"> applikációt, majd elindítom a szervert és megadom neki hogy milyen </w:t>
      </w:r>
      <w:proofErr w:type="spellStart"/>
      <w:r>
        <w:t>porton</w:t>
      </w:r>
      <w:proofErr w:type="spellEnd"/>
      <w:r>
        <w:t xml:space="preserve"> figyeljen bejövő kérésekre</w:t>
      </w:r>
      <w:r w:rsidR="003B574C">
        <w:t>.</w:t>
      </w:r>
    </w:p>
    <w:p w14:paraId="6123CBFB" w14:textId="31C8D04C" w:rsidR="007E20C1" w:rsidRDefault="007E20C1" w:rsidP="007E20C1">
      <w:pPr>
        <w:pStyle w:val="Firstparagraph"/>
        <w:jc w:val="center"/>
      </w:pPr>
      <w:r>
        <w:rPr>
          <w:noProof/>
        </w:rPr>
        <w:drawing>
          <wp:inline distT="0" distB="0" distL="0" distR="0" wp14:anchorId="7B426A61" wp14:editId="62C51583">
            <wp:extent cx="5399405" cy="1000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8C" w14:textId="53FC99DB" w:rsidR="00C352CD" w:rsidRPr="00C352CD" w:rsidRDefault="00C352CD" w:rsidP="00C352CD">
      <w:pPr>
        <w:pStyle w:val="Caption"/>
      </w:pPr>
      <w:r>
        <w:t>44</w:t>
      </w:r>
      <w:r w:rsidRPr="00E07F37">
        <w:t xml:space="preserve">. ábra: </w:t>
      </w:r>
      <w:r>
        <w:t>backend szerver létrehozása és elindítása</w:t>
      </w:r>
    </w:p>
    <w:p w14:paraId="7A2EB67F" w14:textId="0073AC6F" w:rsidR="00B559A8" w:rsidRDefault="00B559A8" w:rsidP="00E24F03">
      <w:pPr>
        <w:pStyle w:val="Heading3"/>
      </w:pPr>
      <w:r>
        <w:t>Ellenőrzés</w:t>
      </w:r>
    </w:p>
    <w:p w14:paraId="70AACCA1" w14:textId="4880B908" w:rsidR="003B574C" w:rsidRDefault="003B574C" w:rsidP="003B574C">
      <w:pPr>
        <w:pStyle w:val="Firstparagraph"/>
      </w:pPr>
      <w:r>
        <w:t>Minden végpontcsoporthoz külön ellenőrzés fájl tartozik és ebben a fájlban tárolom a sémákat és az ellenőrző függvényeket. Ezek a fájlok úgy néznek ki pontosan hogy egy fő séma fájlból importálok úgymond primitív sémákat amik egy</w:t>
      </w:r>
      <w:r w:rsidR="00C352CD">
        <w:t>-</w:t>
      </w:r>
      <w:r>
        <w:t xml:space="preserve">egy </w:t>
      </w:r>
      <w:r w:rsidR="003A7E63">
        <w:t>érték kivizsgálására jók.</w:t>
      </w:r>
    </w:p>
    <w:p w14:paraId="74293C06" w14:textId="2850E392" w:rsidR="003A7E63" w:rsidRDefault="003A7E63" w:rsidP="003A7E63">
      <w:pPr>
        <w:pStyle w:val="Firstparagraph"/>
        <w:jc w:val="center"/>
      </w:pPr>
      <w:r>
        <w:rPr>
          <w:noProof/>
        </w:rPr>
        <w:drawing>
          <wp:inline distT="0" distB="0" distL="0" distR="0" wp14:anchorId="55208ED6" wp14:editId="4FCE3974">
            <wp:extent cx="5399405" cy="17272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96" w14:textId="64464959" w:rsidR="00C352CD" w:rsidRPr="00C352CD" w:rsidRDefault="00C352CD" w:rsidP="00C352CD">
      <w:pPr>
        <w:pStyle w:val="Caption"/>
      </w:pPr>
      <w:r>
        <w:t>45</w:t>
      </w:r>
      <w:r w:rsidRPr="00E07F37">
        <w:t xml:space="preserve">. ábra: </w:t>
      </w:r>
      <w:r w:rsidR="009119C3">
        <w:t>skaláris sémák definiálása</w:t>
      </w:r>
    </w:p>
    <w:p w14:paraId="20ED79A6" w14:textId="0E4C0E0E" w:rsidR="003A7E63" w:rsidRDefault="003A7E63" w:rsidP="003A7E63">
      <w:r>
        <w:t xml:space="preserve">Ezek a sémák az </w:t>
      </w:r>
      <w:proofErr w:type="spellStart"/>
      <w:r>
        <w:t>src</w:t>
      </w:r>
      <w:proofErr w:type="spellEnd"/>
      <w:r>
        <w:t>/</w:t>
      </w:r>
      <w:proofErr w:type="spellStart"/>
      <w:r>
        <w:t>helpers</w:t>
      </w:r>
      <w:proofErr w:type="spellEnd"/>
      <w:r>
        <w:t>/</w:t>
      </w:r>
      <w:proofErr w:type="spellStart"/>
      <w:r>
        <w:t>validations</w:t>
      </w:r>
      <w:proofErr w:type="spellEnd"/>
      <w:r>
        <w:t xml:space="preserve"> mappában találhatók a schemes.js fájlban, ezeket a fájlon belül exportálom egyesével, hogy az ellenőrzés során csak azokat kelljen importálni, amikre szükségem van.</w:t>
      </w:r>
    </w:p>
    <w:p w14:paraId="16C3F42D" w14:textId="6C11B147" w:rsidR="003A7E63" w:rsidRDefault="003A7E63" w:rsidP="003A7E63">
      <w:r>
        <w:t>Az ellenőrző fájlban importáljuk a szükséges sémákat és létrehozunk olyan objektumokat amik az egyes végpontok beérkezett adatait kapja meg és vizsgálja.</w:t>
      </w:r>
    </w:p>
    <w:p w14:paraId="5D87816C" w14:textId="59F51CE4" w:rsidR="003A7E63" w:rsidRDefault="003A7E63" w:rsidP="003A7E63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A3E31B3" wp14:editId="4F058182">
            <wp:extent cx="4038600" cy="1524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3F6E" w14:textId="0372D0CC" w:rsidR="009119C3" w:rsidRPr="009119C3" w:rsidRDefault="009119C3" w:rsidP="009119C3">
      <w:pPr>
        <w:pStyle w:val="Caption"/>
      </w:pPr>
      <w:r>
        <w:t>46</w:t>
      </w:r>
      <w:r w:rsidRPr="00E07F37">
        <w:t xml:space="preserve">. ábra: </w:t>
      </w:r>
      <w:proofErr w:type="spellStart"/>
      <w:r>
        <w:t>joi</w:t>
      </w:r>
      <w:proofErr w:type="spellEnd"/>
      <w:r>
        <w:t xml:space="preserve"> objektum létrehozása</w:t>
      </w:r>
    </w:p>
    <w:p w14:paraId="5EA5324E" w14:textId="06EDA878" w:rsidR="003A7E63" w:rsidRDefault="003A7E63" w:rsidP="003A7E63">
      <w:r>
        <w:t xml:space="preserve">Majd ugyanabban a fájlban egy osztályt hozunk létre amikben </w:t>
      </w:r>
      <w:r w:rsidR="002C7A9F">
        <w:t xml:space="preserve">ellenőrző függvényeket hozok létre, amik kiértékelik az adatokat, és hibák esetén egy </w:t>
      </w:r>
      <w:proofErr w:type="spellStart"/>
      <w:r w:rsidR="002C7A9F">
        <w:t>errors</w:t>
      </w:r>
      <w:proofErr w:type="spellEnd"/>
      <w:r w:rsidR="002C7A9F">
        <w:t xml:space="preserve"> objektumba hozzáadja a hibákat egyedi hiba üzenettel.</w:t>
      </w:r>
    </w:p>
    <w:p w14:paraId="6664B1AC" w14:textId="0F218B8B" w:rsidR="006728FF" w:rsidRDefault="006728FF" w:rsidP="006728FF">
      <w:pPr>
        <w:pStyle w:val="Firstparagraph"/>
        <w:jc w:val="center"/>
      </w:pPr>
      <w:r>
        <w:rPr>
          <w:noProof/>
        </w:rPr>
        <w:drawing>
          <wp:inline distT="0" distB="0" distL="0" distR="0" wp14:anchorId="1F08575E" wp14:editId="540F9882">
            <wp:extent cx="5399405" cy="35934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1942" w14:textId="1B1917EF" w:rsidR="009119C3" w:rsidRPr="009119C3" w:rsidRDefault="009119C3" w:rsidP="009119C3">
      <w:pPr>
        <w:pStyle w:val="Caption"/>
      </w:pPr>
      <w:r>
        <w:t>47</w:t>
      </w:r>
      <w:r w:rsidRPr="00E07F37">
        <w:t xml:space="preserve">. ábra: </w:t>
      </w:r>
      <w:r>
        <w:t>adatellenőrző függvény megvalósítása</w:t>
      </w:r>
    </w:p>
    <w:p w14:paraId="4EBFFBE9" w14:textId="07EB5CFD" w:rsidR="006728FF" w:rsidRDefault="006728FF" w:rsidP="006728FF">
      <w:r>
        <w:t>Egy ilyen ellenőrző osztálynak az összes végpontra különböző ellenőrző funkciói vannak a hibakezelés miatt.</w:t>
      </w:r>
    </w:p>
    <w:p w14:paraId="6B5AF96D" w14:textId="7E16B74C" w:rsidR="006728FF" w:rsidRDefault="006728FF" w:rsidP="006728FF">
      <w:r>
        <w:t>Ezt az osztályt a megfelelő végpont fájlban importáljuk.</w:t>
      </w:r>
    </w:p>
    <w:p w14:paraId="4882DD2A" w14:textId="3F41745C" w:rsidR="006728FF" w:rsidRDefault="006728FF" w:rsidP="006728FF">
      <w:r>
        <w:rPr>
          <w:noProof/>
        </w:rPr>
        <w:drawing>
          <wp:inline distT="0" distB="0" distL="0" distR="0" wp14:anchorId="01C76ABF" wp14:editId="26157647">
            <wp:extent cx="5399405" cy="4298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B9B3" w14:textId="7AD4456F" w:rsidR="009119C3" w:rsidRDefault="009119C3" w:rsidP="009119C3">
      <w:pPr>
        <w:pStyle w:val="Caption"/>
      </w:pPr>
      <w:r>
        <w:t>48</w:t>
      </w:r>
      <w:r w:rsidRPr="00E07F37">
        <w:t xml:space="preserve">. ábra: </w:t>
      </w:r>
      <w:r>
        <w:t>adatellenőrző osztály importálása</w:t>
      </w:r>
    </w:p>
    <w:p w14:paraId="64DDBDB2" w14:textId="23353879" w:rsidR="006728FF" w:rsidRDefault="00DF1ABF" w:rsidP="006728FF">
      <w:r>
        <w:lastRenderedPageBreak/>
        <w:t>Megfelelő helyen meghívjuk a megfelelő függvényt és eltároljuk az eredményt, amit kés</w:t>
      </w:r>
      <w:r w:rsidR="009119C3">
        <w:t>ő</w:t>
      </w:r>
      <w:r>
        <w:t>bb megvizsgálunk hogy üres-e vagy nem, ha nem üres, akkor egyből vissza adok egy választ hogy hiba történt és adatként adom az ellenorzás során kapott hiba objektumot, ha nincs hiba akkor folytatódik tovább a program.</w:t>
      </w:r>
    </w:p>
    <w:p w14:paraId="57496967" w14:textId="3A3E1C86" w:rsidR="00DF1ABF" w:rsidRDefault="00DF1ABF" w:rsidP="006728FF">
      <w:r>
        <w:rPr>
          <w:noProof/>
        </w:rPr>
        <w:drawing>
          <wp:inline distT="0" distB="0" distL="0" distR="0" wp14:anchorId="6470777A" wp14:editId="49A461BB">
            <wp:extent cx="4933950" cy="2066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589" w14:textId="74FC6C08" w:rsidR="009119C3" w:rsidRPr="006728FF" w:rsidRDefault="009119C3" w:rsidP="009119C3">
      <w:pPr>
        <w:pStyle w:val="Caption"/>
      </w:pPr>
      <w:r>
        <w:t>49</w:t>
      </w:r>
      <w:r w:rsidRPr="00E07F37">
        <w:t xml:space="preserve">. ábra: </w:t>
      </w:r>
      <w:r>
        <w:t>adatellenőrző függvény hívása és visszatérési érték ellenőrzése</w:t>
      </w:r>
    </w:p>
    <w:p w14:paraId="6E0F0EBA" w14:textId="17DB880D" w:rsidR="00B559A8" w:rsidRDefault="00B559A8" w:rsidP="00E24F03">
      <w:pPr>
        <w:pStyle w:val="Heading3"/>
      </w:pPr>
      <w:r>
        <w:t>Hitelesítés</w:t>
      </w:r>
    </w:p>
    <w:p w14:paraId="5BFF13BE" w14:textId="2A5BD19C" w:rsidR="00DF1ABF" w:rsidRDefault="00DF1ABF" w:rsidP="00DF1ABF">
      <w:pPr>
        <w:pStyle w:val="Firstparagraph"/>
      </w:pPr>
      <w:r>
        <w:t xml:space="preserve">A hitelesítést JSON Web </w:t>
      </w:r>
      <w:proofErr w:type="spellStart"/>
      <w:r>
        <w:t>Token</w:t>
      </w:r>
      <w:proofErr w:type="spellEnd"/>
      <w:r>
        <w:t xml:space="preserve">-el történik amit a kliens bejelentkezésnél megkap és eltárol és ezt a JWT-t a kérések </w:t>
      </w:r>
      <w:proofErr w:type="spellStart"/>
      <w:r w:rsidR="001C159C">
        <w:t>headerjében</w:t>
      </w:r>
      <w:proofErr w:type="spellEnd"/>
      <w:r w:rsidR="001C159C">
        <w:t xml:space="preserve"> küldi át </w:t>
      </w:r>
      <w:proofErr w:type="spellStart"/>
      <w:r w:rsidR="001C159C">
        <w:t>Authorization</w:t>
      </w:r>
      <w:proofErr w:type="spellEnd"/>
      <w:r w:rsidR="001C159C">
        <w:t xml:space="preserve"> attribútum értékeként. Ennek a JWT ellenőrzésére és hitelesítésére egy saját hitelesítő </w:t>
      </w:r>
      <w:proofErr w:type="spellStart"/>
      <w:r w:rsidR="001C159C">
        <w:t>middlewaret</w:t>
      </w:r>
      <w:proofErr w:type="spellEnd"/>
      <w:r w:rsidR="001C159C">
        <w:t xml:space="preserve"> írtam.</w:t>
      </w:r>
    </w:p>
    <w:p w14:paraId="1F850CB0" w14:textId="29C420B5" w:rsidR="001C159C" w:rsidRDefault="00387592" w:rsidP="00387592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BC76384" wp14:editId="4BD41C27">
            <wp:extent cx="5399405" cy="5166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8270" w14:textId="178355BB" w:rsidR="009119C3" w:rsidRPr="009119C3" w:rsidRDefault="009119C3" w:rsidP="009119C3">
      <w:pPr>
        <w:pStyle w:val="Caption"/>
      </w:pPr>
      <w:r>
        <w:t>50</w:t>
      </w:r>
      <w:r w:rsidRPr="00E07F37">
        <w:t xml:space="preserve">. ábra: </w:t>
      </w:r>
      <w:r>
        <w:t xml:space="preserve">hitelesítés </w:t>
      </w:r>
      <w:proofErr w:type="spellStart"/>
      <w:r>
        <w:t>middleware</w:t>
      </w:r>
      <w:proofErr w:type="spellEnd"/>
    </w:p>
    <w:p w14:paraId="51453DB6" w14:textId="79D0B0C4" w:rsidR="00387592" w:rsidRDefault="00387592" w:rsidP="00387592">
      <w:r>
        <w:t xml:space="preserve">Az exportált modult úgy lehet használni, hogy az ellenőrizni kívánt végpontokhoz hozzáadom ezt a </w:t>
      </w:r>
      <w:proofErr w:type="spellStart"/>
      <w:r>
        <w:t>middlewaret</w:t>
      </w:r>
      <w:proofErr w:type="spellEnd"/>
      <w:r w:rsidR="0000314C">
        <w:t xml:space="preserve"> és utána azt a végpontot csak létező és hiteles JWT jelenlétében tudja használni.</w:t>
      </w:r>
    </w:p>
    <w:p w14:paraId="561A4D75" w14:textId="3E7AC4DF" w:rsidR="0000314C" w:rsidRDefault="0000314C" w:rsidP="0000314C">
      <w:r>
        <w:t xml:space="preserve">Először meghívom a hitelesítés </w:t>
      </w:r>
      <w:proofErr w:type="spellStart"/>
      <w:r>
        <w:t>middlewaret</w:t>
      </w:r>
      <w:proofErr w:type="spellEnd"/>
      <w:r>
        <w:t>(paraméter listában ez az első metódus ami lefut), ha nem sikeres a hitelesítés akkor hibát ad vissza a kérőnek, h</w:t>
      </w:r>
      <w:r w:rsidRPr="0000314C">
        <w:t xml:space="preserve">a sikeres akkor a </w:t>
      </w:r>
      <w:proofErr w:type="spellStart"/>
      <w:r w:rsidRPr="0000314C">
        <w:t>middlewareben</w:t>
      </w:r>
      <w:proofErr w:type="spellEnd"/>
      <w:r w:rsidRPr="0000314C">
        <w:t xml:space="preserve"> lévő </w:t>
      </w:r>
      <w:proofErr w:type="spellStart"/>
      <w:r w:rsidRPr="0000314C">
        <w:t>next</w:t>
      </w:r>
      <w:proofErr w:type="spellEnd"/>
      <w:r w:rsidRPr="0000314C">
        <w:t>() metódussal tovább megyünk a paraméter listában lévő következő metódusra</w:t>
      </w:r>
      <w:r>
        <w:t>.</w:t>
      </w:r>
    </w:p>
    <w:p w14:paraId="25C7A836" w14:textId="4CFD7FA9" w:rsidR="0000314C" w:rsidRDefault="0000314C" w:rsidP="009119C3">
      <w:pPr>
        <w:pStyle w:val="Firstparagraph"/>
        <w:jc w:val="center"/>
      </w:pPr>
      <w:r w:rsidRPr="009119C3">
        <w:rPr>
          <w:noProof/>
        </w:rPr>
        <w:drawing>
          <wp:inline distT="0" distB="0" distL="0" distR="0" wp14:anchorId="24778575" wp14:editId="1847A988">
            <wp:extent cx="3943350" cy="228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508" w14:textId="1A525838" w:rsidR="009119C3" w:rsidRPr="009119C3" w:rsidRDefault="009119C3" w:rsidP="009119C3">
      <w:pPr>
        <w:pStyle w:val="Caption"/>
      </w:pPr>
      <w:r>
        <w:t>51</w:t>
      </w:r>
      <w:r w:rsidRPr="00E07F37">
        <w:t xml:space="preserve">. ábra: </w:t>
      </w:r>
      <w:r>
        <w:t xml:space="preserve">hitelesítés </w:t>
      </w:r>
      <w:proofErr w:type="spellStart"/>
      <w:r>
        <w:t>middleware</w:t>
      </w:r>
      <w:proofErr w:type="spellEnd"/>
      <w:r>
        <w:t xml:space="preserve"> használata végponton</w:t>
      </w:r>
    </w:p>
    <w:p w14:paraId="162D3A00" w14:textId="603AF830" w:rsidR="00941E6B" w:rsidRDefault="00941E6B" w:rsidP="00E24F03">
      <w:pPr>
        <w:pStyle w:val="Heading3"/>
      </w:pPr>
      <w:r>
        <w:lastRenderedPageBreak/>
        <w:t>Csevegés</w:t>
      </w:r>
    </w:p>
    <w:p w14:paraId="51502ED1" w14:textId="54DDAEEF" w:rsidR="00084771" w:rsidRDefault="00084771" w:rsidP="00084771">
      <w:pPr>
        <w:pStyle w:val="Firstparagraph"/>
      </w:pPr>
      <w:r>
        <w:t>Valós idejű kommunikációhoz a socket.io node.js modult használom, létrehoz</w:t>
      </w:r>
      <w:r w:rsidR="00A37746">
        <w:t>o</w:t>
      </w:r>
      <w:r>
        <w:t>k egy socket.io szerver objektumot megad</w:t>
      </w:r>
      <w:r w:rsidR="00A37746">
        <w:t>om</w:t>
      </w:r>
      <w:r>
        <w:t xml:space="preserve"> neki</w:t>
      </w:r>
      <w:r w:rsidR="00A37746">
        <w:t xml:space="preserve"> a backend által használt szerver objektumot és</w:t>
      </w:r>
      <w:r>
        <w:t xml:space="preserve"> a</w:t>
      </w:r>
      <w:r w:rsidR="00A37746">
        <w:t xml:space="preserve"> socket.io szerver</w:t>
      </w:r>
      <w:r>
        <w:t xml:space="preserve"> beállítás</w:t>
      </w:r>
      <w:r w:rsidR="00A37746">
        <w:t>ait</w:t>
      </w:r>
      <w:r>
        <w:t xml:space="preserve"> például hogy honnan várjuk a csatlakozásokat és eseményeket.</w:t>
      </w:r>
    </w:p>
    <w:p w14:paraId="21C98D5A" w14:textId="5ACDFFD5" w:rsidR="00A37746" w:rsidRDefault="00A37746" w:rsidP="009119C3">
      <w:pPr>
        <w:pStyle w:val="Firstparagraph"/>
        <w:jc w:val="center"/>
      </w:pPr>
      <w:r>
        <w:rPr>
          <w:noProof/>
        </w:rPr>
        <w:drawing>
          <wp:inline distT="0" distB="0" distL="0" distR="0" wp14:anchorId="62C9E0A6" wp14:editId="75BC387D">
            <wp:extent cx="3524250" cy="1085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68E5" w14:textId="79FC173A" w:rsidR="009119C3" w:rsidRDefault="009119C3" w:rsidP="009119C3">
      <w:pPr>
        <w:pStyle w:val="Caption"/>
      </w:pPr>
      <w:r>
        <w:t>52</w:t>
      </w:r>
      <w:r w:rsidRPr="00E07F37">
        <w:t xml:space="preserve">. ábra: </w:t>
      </w:r>
      <w:r>
        <w:t>socket.io szerver létrehozása</w:t>
      </w:r>
    </w:p>
    <w:p w14:paraId="7FBD5F48" w14:textId="42183AEC" w:rsidR="00A37746" w:rsidRDefault="00A37746" w:rsidP="00A37746">
      <w:r>
        <w:t xml:space="preserve">Globálisan tárolom az aktív kapcsolatokat, és egy </w:t>
      </w:r>
      <w:proofErr w:type="spellStart"/>
      <w:r>
        <w:t>lookup</w:t>
      </w:r>
      <w:proofErr w:type="spellEnd"/>
      <w:r>
        <w:t xml:space="preserve"> tablet, ami kapcsolat </w:t>
      </w:r>
      <w:proofErr w:type="spellStart"/>
      <w:r>
        <w:t>id-khez</w:t>
      </w:r>
      <w:proofErr w:type="spellEnd"/>
      <w:r>
        <w:t xml:space="preserve"> hozzárendeli a megfelelő felhasználó </w:t>
      </w:r>
      <w:proofErr w:type="spellStart"/>
      <w:r>
        <w:t>id</w:t>
      </w:r>
      <w:proofErr w:type="spellEnd"/>
      <w:r>
        <w:t>-t, ezt a kapcsolat bontáskor használom. Majd megadom a socket.io szervernek hogy milyen eseményekre figyeljen és mit csináljon ha bekövetkeznek ezek az események.</w:t>
      </w:r>
    </w:p>
    <w:p w14:paraId="36995989" w14:textId="6912AB1E" w:rsidR="00A37746" w:rsidRDefault="00A37746" w:rsidP="00A37746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3917A8C2" wp14:editId="11D09BC2">
            <wp:extent cx="5399405" cy="69081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034" w14:textId="1A33087E" w:rsidR="009119C3" w:rsidRPr="009119C3" w:rsidRDefault="009119C3" w:rsidP="009119C3">
      <w:pPr>
        <w:pStyle w:val="Caption"/>
      </w:pPr>
      <w:r>
        <w:t>53</w:t>
      </w:r>
      <w:r w:rsidRPr="00E07F37">
        <w:t>. ábra:</w:t>
      </w:r>
      <w:r>
        <w:t xml:space="preserve"> backend</w:t>
      </w:r>
      <w:r w:rsidRPr="00E07F37">
        <w:t xml:space="preserve"> </w:t>
      </w:r>
      <w:r>
        <w:t>socket.io által használt események</w:t>
      </w:r>
    </w:p>
    <w:p w14:paraId="6AE9CC54" w14:textId="4E344464" w:rsidR="00CD63FA" w:rsidRDefault="00CD63FA" w:rsidP="00E24F03">
      <w:pPr>
        <w:pStyle w:val="Heading3"/>
      </w:pPr>
      <w:r>
        <w:t>Adatbázis kapcsolat</w:t>
      </w:r>
    </w:p>
    <w:p w14:paraId="46308B84" w14:textId="77BD67BD" w:rsidR="002A2D2F" w:rsidRDefault="002A2D2F" w:rsidP="002A2D2F">
      <w:pPr>
        <w:pStyle w:val="Firstparagraph"/>
      </w:pPr>
      <w:r>
        <w:t xml:space="preserve">A szerver és az adatbázis közötti kommunikációt egy </w:t>
      </w:r>
      <w:proofErr w:type="spellStart"/>
      <w:r>
        <w:t>mysql</w:t>
      </w:r>
      <w:proofErr w:type="spellEnd"/>
      <w:r>
        <w:t xml:space="preserve"> nevű node.js csomag biztosítja ami egy </w:t>
      </w:r>
      <w:proofErr w:type="spellStart"/>
      <w:r>
        <w:t>MySQL</w:t>
      </w:r>
      <w:proofErr w:type="spellEnd"/>
      <w:r>
        <w:t xml:space="preserve"> driver, de lehet </w:t>
      </w:r>
      <w:proofErr w:type="spellStart"/>
      <w:r>
        <w:t>MariaDB</w:t>
      </w:r>
      <w:proofErr w:type="spellEnd"/>
      <w:r>
        <w:t xml:space="preserve"> re is csatlakozni vele.</w:t>
      </w:r>
    </w:p>
    <w:p w14:paraId="3841C5BB" w14:textId="521590F5" w:rsidR="002A2D2F" w:rsidRDefault="002A2D2F" w:rsidP="002A2D2F">
      <w:r>
        <w:lastRenderedPageBreak/>
        <w:t>A</w:t>
      </w:r>
      <w:r w:rsidR="004F4BFD">
        <w:t>z adatbázissal való kapcsolatot egy külön fájlban(db.js) létesítem amit exportálok és azokban a fájlokban importálom amiknek szüksége van a kapcsolatra.</w:t>
      </w:r>
    </w:p>
    <w:p w14:paraId="2066E604" w14:textId="47F2D449" w:rsidR="004F4BFD" w:rsidRDefault="004F4BFD" w:rsidP="004F4BFD">
      <w:pPr>
        <w:pStyle w:val="Firstparagraph"/>
        <w:jc w:val="center"/>
      </w:pPr>
      <w:r>
        <w:rPr>
          <w:noProof/>
        </w:rPr>
        <w:drawing>
          <wp:inline distT="0" distB="0" distL="0" distR="0" wp14:anchorId="016F18C0" wp14:editId="1E152A09">
            <wp:extent cx="3552825" cy="40671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BDB9" w14:textId="75DD6422" w:rsidR="009119C3" w:rsidRPr="009119C3" w:rsidRDefault="009119C3" w:rsidP="009119C3">
      <w:pPr>
        <w:pStyle w:val="Caption"/>
      </w:pPr>
      <w:r>
        <w:t>54</w:t>
      </w:r>
      <w:r w:rsidRPr="00E07F37">
        <w:t>. ábra:</w:t>
      </w:r>
      <w:r>
        <w:t xml:space="preserve"> adatbázis kapcsolat létrehozása, exportálása</w:t>
      </w:r>
    </w:p>
    <w:p w14:paraId="23F62224" w14:textId="58E0C2EB" w:rsidR="004F4BFD" w:rsidRDefault="004F4BFD" w:rsidP="004F4BFD">
      <w:r>
        <w:t>Környezeti változókból beolvasom a csatlakozáshoz szükséges adatokat és csatlakozok az adatbázishoz, ha nem sikerül hibát dob. Ezt a kapcsolatot fogják használni azok a fájlok amik az adatbázissal beszélnek.</w:t>
      </w:r>
    </w:p>
    <w:p w14:paraId="41A2A07D" w14:textId="205EF5BA" w:rsidR="006D6DFA" w:rsidRDefault="006D6DFA" w:rsidP="004F4BFD">
      <w:r>
        <w:t xml:space="preserve">Ezek a fájlok osztályt definiálnak, amik SQL </w:t>
      </w:r>
      <w:proofErr w:type="spellStart"/>
      <w:r>
        <w:t>stringeket</w:t>
      </w:r>
      <w:proofErr w:type="spellEnd"/>
      <w:r>
        <w:t xml:space="preserve"> tartalmaznak és függvényeket amik elvégzik az SQL utasítást és visszaadják annak az eredményét.</w:t>
      </w:r>
    </w:p>
    <w:p w14:paraId="76059AF0" w14:textId="586D33F4" w:rsidR="006D6DFA" w:rsidRDefault="006D6DFA" w:rsidP="006D6DFA">
      <w:pPr>
        <w:pStyle w:val="Firstparagraph"/>
        <w:jc w:val="right"/>
      </w:pPr>
      <w:r>
        <w:rPr>
          <w:noProof/>
        </w:rPr>
        <w:drawing>
          <wp:inline distT="0" distB="0" distL="0" distR="0" wp14:anchorId="0C62E613" wp14:editId="3EB7B5B3">
            <wp:extent cx="5399405" cy="1867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0003" w14:textId="5E9161B6" w:rsidR="009119C3" w:rsidRPr="009119C3" w:rsidRDefault="009119C3" w:rsidP="009119C3">
      <w:pPr>
        <w:pStyle w:val="Caption"/>
      </w:pPr>
      <w:r>
        <w:lastRenderedPageBreak/>
        <w:t>55</w:t>
      </w:r>
      <w:r w:rsidRPr="00E07F37">
        <w:t>. ábra:</w:t>
      </w:r>
      <w:r>
        <w:t xml:space="preserve"> adatbázis kapcsolat importálása, </w:t>
      </w:r>
      <w:r w:rsidR="00C92A11">
        <w:t>adatbázissal kommunikáló osztály SQL utasítása</w:t>
      </w:r>
    </w:p>
    <w:p w14:paraId="6EBD5744" w14:textId="08A1724A" w:rsidR="006D6DFA" w:rsidRDefault="009214BA" w:rsidP="006D6DFA">
      <w:pPr>
        <w:pStyle w:val="Firstparagraph"/>
        <w:jc w:val="center"/>
      </w:pPr>
      <w:r>
        <w:rPr>
          <w:noProof/>
        </w:rPr>
        <w:drawing>
          <wp:inline distT="0" distB="0" distL="0" distR="0" wp14:anchorId="1F882C76" wp14:editId="467E9D06">
            <wp:extent cx="5399405" cy="3416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40A6" w14:textId="270D4558" w:rsidR="00C92A11" w:rsidRPr="00C92A11" w:rsidRDefault="00C92A11" w:rsidP="00C92A11">
      <w:pPr>
        <w:pStyle w:val="Caption"/>
      </w:pPr>
      <w:r>
        <w:t>56</w:t>
      </w:r>
      <w:r w:rsidRPr="00E07F37">
        <w:t>. ábra:</w:t>
      </w:r>
      <w:r>
        <w:t xml:space="preserve"> adatbázissal kommunikáló osztály függvénye</w:t>
      </w:r>
    </w:p>
    <w:p w14:paraId="74075406" w14:textId="37FBB73F" w:rsidR="006D6DFA" w:rsidRDefault="006D6DFA" w:rsidP="006D6DFA">
      <w:r>
        <w:t>Ilyen fajta függvényeket tartalmaznak az osztályok</w:t>
      </w:r>
      <w:r w:rsidR="009214BA">
        <w:t xml:space="preserve">, ezek a függvények a </w:t>
      </w:r>
      <w:proofErr w:type="spellStart"/>
      <w:r w:rsidR="009214BA">
        <w:t>Javascript</w:t>
      </w:r>
      <w:proofErr w:type="spellEnd"/>
      <w:r w:rsidR="009214BA">
        <w:t xml:space="preserve"> </w:t>
      </w:r>
      <w:proofErr w:type="spellStart"/>
      <w:r w:rsidR="009214BA">
        <w:t>Promise</w:t>
      </w:r>
      <w:proofErr w:type="spellEnd"/>
      <w:r w:rsidR="009214BA">
        <w:t xml:space="preserve"> API-t használják, hogy megtudjam várni a fő programban az aszinkron függvény eredményét és az adatbázis utasítás(</w:t>
      </w:r>
      <w:proofErr w:type="spellStart"/>
      <w:r w:rsidR="009214BA">
        <w:t>db.query</w:t>
      </w:r>
      <w:proofErr w:type="spellEnd"/>
      <w:r w:rsidR="009214BA">
        <w:t xml:space="preserve">()) ebben a </w:t>
      </w:r>
      <w:proofErr w:type="spellStart"/>
      <w:r w:rsidR="009214BA">
        <w:t>Promise</w:t>
      </w:r>
      <w:proofErr w:type="spellEnd"/>
      <w:r w:rsidR="009214BA">
        <w:t xml:space="preserve"> függvényben fog lefutni. A </w:t>
      </w:r>
      <w:proofErr w:type="spellStart"/>
      <w:r w:rsidR="009214BA">
        <w:t>db.query</w:t>
      </w:r>
      <w:proofErr w:type="spellEnd"/>
      <w:r w:rsidR="009214BA">
        <w:t xml:space="preserve">() metódusnak azt paraméterezését használom, hogy első paraméter egy SQL </w:t>
      </w:r>
      <w:proofErr w:type="spellStart"/>
      <w:r w:rsidR="009214BA">
        <w:t>string</w:t>
      </w:r>
      <w:proofErr w:type="spellEnd"/>
      <w:r w:rsidR="009214BA">
        <w:t xml:space="preserve">, második paraméter egy tömb, ami az SQL </w:t>
      </w:r>
      <w:proofErr w:type="spellStart"/>
      <w:r w:rsidR="009214BA">
        <w:t>stringben</w:t>
      </w:r>
      <w:proofErr w:type="spellEnd"/>
      <w:r w:rsidR="009214BA">
        <w:t xml:space="preserve"> lévő kérdőjelek helyére teszi az elemeit </w:t>
      </w:r>
      <w:proofErr w:type="spellStart"/>
      <w:r w:rsidR="009214BA">
        <w:t>eszképelve</w:t>
      </w:r>
      <w:proofErr w:type="spellEnd"/>
      <w:r w:rsidR="009214BA">
        <w:t xml:space="preserve">, harmadik paraméter egy </w:t>
      </w:r>
      <w:proofErr w:type="spellStart"/>
      <w:r w:rsidR="009214BA">
        <w:t>callback</w:t>
      </w:r>
      <w:proofErr w:type="spellEnd"/>
      <w:r w:rsidR="009214BA">
        <w:t xml:space="preserve"> függvény ami vissza adja a futtatás hibáját vagy eredményét, gyors hiba ellenőrzés után, ha van hiba akkor a függvény hibát dob a </w:t>
      </w:r>
      <w:proofErr w:type="spellStart"/>
      <w:r w:rsidR="009214BA">
        <w:t>reject</w:t>
      </w:r>
      <w:proofErr w:type="spellEnd"/>
      <w:r w:rsidR="009214BA">
        <w:t xml:space="preserve">() függvénnyel, ha nincs hiba akkor vissza adja az eredményt a </w:t>
      </w:r>
      <w:proofErr w:type="spellStart"/>
      <w:r w:rsidR="009214BA">
        <w:t>resolve</w:t>
      </w:r>
      <w:proofErr w:type="spellEnd"/>
      <w:r w:rsidR="009214BA">
        <w:t>() függvénnyel.</w:t>
      </w:r>
    </w:p>
    <w:p w14:paraId="4EB1BB03" w14:textId="66AE034D" w:rsidR="009214BA" w:rsidRDefault="009214BA" w:rsidP="006D6DFA">
      <w:r>
        <w:t>A fájl végén ezt az osztályt exportálom és a megfelelő fájlban importálom.</w:t>
      </w:r>
    </w:p>
    <w:p w14:paraId="3CC17BDC" w14:textId="1D20E700" w:rsidR="009214BA" w:rsidRDefault="009214BA" w:rsidP="006D6DFA">
      <w:r>
        <w:rPr>
          <w:noProof/>
        </w:rPr>
        <w:drawing>
          <wp:inline distT="0" distB="0" distL="0" distR="0" wp14:anchorId="07D27D2B" wp14:editId="31188DF3">
            <wp:extent cx="4591050" cy="466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B568" w14:textId="0B6B126F" w:rsidR="00C92A11" w:rsidRDefault="00C92A11" w:rsidP="00C92A11">
      <w:pPr>
        <w:pStyle w:val="Caption"/>
      </w:pPr>
      <w:r>
        <w:t>57</w:t>
      </w:r>
      <w:r w:rsidRPr="00E07F37">
        <w:t>. ábra:</w:t>
      </w:r>
      <w:r>
        <w:t xml:space="preserve"> adatbázissal kommunikáló osztály importálása</w:t>
      </w:r>
    </w:p>
    <w:p w14:paraId="3005B537" w14:textId="357A3A97" w:rsidR="00F0149E" w:rsidRDefault="00F0149E" w:rsidP="006D6DFA">
      <w:r>
        <w:t xml:space="preserve">És a megfelelő helyen meghívóm a megfelelő függvényt egy </w:t>
      </w:r>
      <w:proofErr w:type="spellStart"/>
      <w:r>
        <w:t>try</w:t>
      </w:r>
      <w:proofErr w:type="spellEnd"/>
      <w:r>
        <w:t xml:space="preserve"> </w:t>
      </w:r>
      <w:proofErr w:type="spellStart"/>
      <w:r>
        <w:t>catch</w:t>
      </w:r>
      <w:proofErr w:type="spellEnd"/>
      <w:r>
        <w:t xml:space="preserve"> blokkon belül és mivel a függvény a </w:t>
      </w:r>
      <w:proofErr w:type="spellStart"/>
      <w:r>
        <w:t>Promise</w:t>
      </w:r>
      <w:proofErr w:type="spellEnd"/>
      <w:r>
        <w:t xml:space="preserve"> API-t használja az aszinkron művelet eredményét megtudom várni az </w:t>
      </w:r>
      <w:proofErr w:type="spellStart"/>
      <w:r>
        <w:t>await</w:t>
      </w:r>
      <w:proofErr w:type="spellEnd"/>
      <w:r>
        <w:t xml:space="preserve"> kulcsszóval.</w:t>
      </w:r>
    </w:p>
    <w:p w14:paraId="2D267A57" w14:textId="72A22606" w:rsidR="00F0149E" w:rsidRDefault="00F0149E" w:rsidP="00F0149E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AE4CB7F" wp14:editId="4C9EF918">
            <wp:extent cx="5399405" cy="4791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9A75" w14:textId="2869CD94" w:rsidR="00C92A11" w:rsidRPr="00C92A11" w:rsidRDefault="00C92A11" w:rsidP="00C92A11">
      <w:pPr>
        <w:pStyle w:val="Caption"/>
      </w:pPr>
      <w:r>
        <w:t>58</w:t>
      </w:r>
      <w:r w:rsidRPr="00E07F37">
        <w:t>. ábra:</w:t>
      </w:r>
      <w:r>
        <w:t xml:space="preserve"> adatbázissal kommunikáló osztály használata</w:t>
      </w:r>
    </w:p>
    <w:p w14:paraId="19FDFA5F" w14:textId="2982F51C" w:rsidR="00A538E1" w:rsidRDefault="00A538E1" w:rsidP="00E24F03">
      <w:pPr>
        <w:pStyle w:val="Heading2"/>
      </w:pPr>
      <w:bookmarkStart w:id="76" w:name="_Toc99974882"/>
      <w:bookmarkStart w:id="77" w:name="_Toc101441482"/>
      <w:r>
        <w:t>Adatbázis</w:t>
      </w:r>
      <w:bookmarkEnd w:id="76"/>
      <w:bookmarkEnd w:id="77"/>
    </w:p>
    <w:p w14:paraId="2002091E" w14:textId="6E25C1A6" w:rsidR="00B559A8" w:rsidRDefault="00B559A8" w:rsidP="00E24F03">
      <w:pPr>
        <w:pStyle w:val="Heading3"/>
      </w:pPr>
      <w:r>
        <w:t>Struktúra</w:t>
      </w:r>
    </w:p>
    <w:p w14:paraId="3982E767" w14:textId="3CC35297" w:rsidR="00BB17D9" w:rsidRPr="00BB17D9" w:rsidRDefault="00BB17D9" w:rsidP="00BB17D9">
      <w:pPr>
        <w:pStyle w:val="Firstparagraph"/>
      </w:pPr>
      <w:r>
        <w:t xml:space="preserve">A táblák legtöbbször a </w:t>
      </w:r>
      <w:proofErr w:type="spellStart"/>
      <w:r>
        <w:t>users</w:t>
      </w:r>
      <w:proofErr w:type="spellEnd"/>
      <w:r>
        <w:t xml:space="preserve"> táblának a </w:t>
      </w:r>
      <w:proofErr w:type="spellStart"/>
      <w:r>
        <w:t>user_id-jára</w:t>
      </w:r>
      <w:proofErr w:type="spellEnd"/>
      <w:r>
        <w:t xml:space="preserve"> referálnak min</w:t>
      </w:r>
      <w:r w:rsidR="002B05BE">
        <w:t>t</w:t>
      </w:r>
      <w:r>
        <w:t xml:space="preserve"> külső kulcs,</w:t>
      </w:r>
      <w:r w:rsidR="002B05BE">
        <w:t xml:space="preserve"> mert a szükség van a legtöbb adat azonosítására tulaj szerint.</w:t>
      </w:r>
    </w:p>
    <w:p w14:paraId="7F4A7312" w14:textId="2B35467E" w:rsidR="002B05BE" w:rsidRDefault="00EE20DC" w:rsidP="00AA46C9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166676C7" wp14:editId="1093F286">
            <wp:extent cx="5399405" cy="3500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27C9" w14:textId="2FB4260D" w:rsidR="00C92A11" w:rsidRDefault="00C92A11" w:rsidP="00C92A11">
      <w:pPr>
        <w:pStyle w:val="Caption"/>
      </w:pPr>
      <w:r>
        <w:t>59</w:t>
      </w:r>
      <w:r w:rsidRPr="00E07F37">
        <w:t>. ábra:</w:t>
      </w:r>
      <w:r>
        <w:t xml:space="preserve"> adatbázis felépítése</w:t>
      </w:r>
    </w:p>
    <w:p w14:paraId="2D2495FE" w14:textId="008780CF" w:rsidR="00EE20DC" w:rsidRDefault="00EE20DC" w:rsidP="00EE20DC">
      <w:pPr>
        <w:pStyle w:val="ListParagraph"/>
      </w:pPr>
      <w:r w:rsidRPr="00F544F9">
        <w:rPr>
          <w:b/>
          <w:bCs/>
        </w:rPr>
        <w:t>Profil csoport(Lila/Rózsaszín)</w:t>
      </w:r>
      <w:r>
        <w:t>: A</w:t>
      </w:r>
      <w:r w:rsidRPr="00EE20DC">
        <w:t xml:space="preserve">zok a táblák amik a felhasználó profiljához tartoznak ilyen például a </w:t>
      </w:r>
      <w:proofErr w:type="spellStart"/>
      <w:r w:rsidRPr="00EE20DC">
        <w:t>manga</w:t>
      </w:r>
      <w:proofErr w:type="spellEnd"/>
      <w:r w:rsidRPr="00EE20DC">
        <w:t xml:space="preserve"> listák, és profil részletek(</w:t>
      </w:r>
      <w:proofErr w:type="spellStart"/>
      <w:r w:rsidRPr="00EE20DC">
        <w:t>kedvelt,nem</w:t>
      </w:r>
      <w:proofErr w:type="spellEnd"/>
      <w:r w:rsidRPr="00EE20DC">
        <w:t xml:space="preserve"> kedvelt </w:t>
      </w:r>
      <w:proofErr w:type="spellStart"/>
      <w:r w:rsidRPr="00EE20DC">
        <w:t>mangák</w:t>
      </w:r>
      <w:proofErr w:type="spellEnd"/>
      <w:r w:rsidRPr="00EE20DC">
        <w:t xml:space="preserve"> és profil leírás)</w:t>
      </w:r>
      <w:r>
        <w:t>.</w:t>
      </w:r>
    </w:p>
    <w:p w14:paraId="0C1F823E" w14:textId="10F276A2" w:rsidR="00EE20DC" w:rsidRDefault="00EE20DC" w:rsidP="00EE20DC">
      <w:pPr>
        <w:pStyle w:val="ListParagraph"/>
      </w:pPr>
      <w:r w:rsidRPr="00F544F9">
        <w:rPr>
          <w:b/>
          <w:bCs/>
        </w:rPr>
        <w:t>Csevegés csoport(Vörös):</w:t>
      </w:r>
      <w:r>
        <w:t xml:space="preserve"> Valós idejű</w:t>
      </w:r>
      <w:r w:rsidRPr="00EE20DC">
        <w:t xml:space="preserve"> csevegéshez</w:t>
      </w:r>
      <w:r>
        <w:t xml:space="preserve"> szükséges táblák</w:t>
      </w:r>
      <w:r w:rsidRPr="00EE20DC">
        <w:t>, barátlista, üzenetek és barát felkérések</w:t>
      </w:r>
      <w:r>
        <w:t>.</w:t>
      </w:r>
    </w:p>
    <w:p w14:paraId="40BDE9B6" w14:textId="37287ED7" w:rsidR="00EE20DC" w:rsidRDefault="00EE20DC" w:rsidP="00EE20DC">
      <w:pPr>
        <w:pStyle w:val="ListParagraph"/>
      </w:pPr>
      <w:r w:rsidRPr="00F544F9">
        <w:rPr>
          <w:b/>
          <w:bCs/>
        </w:rPr>
        <w:t>Közösségi csoport(Szürke):</w:t>
      </w:r>
      <w:r>
        <w:t xml:space="preserve"> Olyan táblák ami más emberekkel való </w:t>
      </w:r>
      <w:proofErr w:type="spellStart"/>
      <w:r>
        <w:t>interaktálást</w:t>
      </w:r>
      <w:proofErr w:type="spellEnd"/>
      <w:r>
        <w:t xml:space="preserve"> biztosítja(</w:t>
      </w:r>
      <w:r w:rsidRPr="00EE20DC">
        <w:t>fórumok, kommentek, lájkok és értékelések</w:t>
      </w:r>
      <w:r>
        <w:t>).</w:t>
      </w:r>
    </w:p>
    <w:p w14:paraId="2796D7DF" w14:textId="7F781EC4" w:rsidR="00EE20DC" w:rsidRPr="00EE20DC" w:rsidRDefault="00EE20DC" w:rsidP="00EE20DC">
      <w:pPr>
        <w:pStyle w:val="ListParagraph"/>
      </w:pPr>
      <w:r w:rsidRPr="00F544F9">
        <w:rPr>
          <w:b/>
          <w:bCs/>
        </w:rPr>
        <w:t xml:space="preserve">Új fejezetek csoport(Sárga): </w:t>
      </w:r>
      <w:r>
        <w:t>Azokat az adatokat tárolom amik szükségesek a fordításokra feliratkozott felhasználóknak</w:t>
      </w:r>
      <w:r w:rsidR="00F544F9">
        <w:t xml:space="preserve"> új fejezet esetén való e-mail küldésére.</w:t>
      </w:r>
    </w:p>
    <w:p w14:paraId="0B9026A8" w14:textId="3158113E" w:rsidR="00B559A8" w:rsidRDefault="00B559A8" w:rsidP="00E24F03">
      <w:pPr>
        <w:pStyle w:val="Heading3"/>
      </w:pPr>
      <w:r>
        <w:t>Adatbázis táblák</w:t>
      </w:r>
    </w:p>
    <w:p w14:paraId="1A9A37AA" w14:textId="30E63179" w:rsidR="00AA46C9" w:rsidRDefault="00AA46C9" w:rsidP="00AA46C9">
      <w:pPr>
        <w:pStyle w:val="Firstparagraph"/>
      </w:pPr>
      <w:r>
        <w:t>Egy gyors magyarázat az adatbázis táblákhoz:</w:t>
      </w:r>
    </w:p>
    <w:p w14:paraId="0A04B7F1" w14:textId="1A24095F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Users</w:t>
      </w:r>
      <w:proofErr w:type="spellEnd"/>
      <w:r>
        <w:t xml:space="preserve">: Tartalmazza a felhasználó fő adatait, amik szükségesek az alap profilhoz, </w:t>
      </w:r>
      <w:proofErr w:type="spellStart"/>
      <w:r>
        <w:t>regisztációhoz</w:t>
      </w:r>
      <w:proofErr w:type="spellEnd"/>
      <w:r>
        <w:t xml:space="preserve">. A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változó azt jelenti hogy megerősítette-e a regisztrációját a felhasználó, ha </w:t>
      </w:r>
      <w:proofErr w:type="spellStart"/>
      <w:r>
        <w:t>false</w:t>
      </w:r>
      <w:proofErr w:type="spellEnd"/>
      <w:r>
        <w:t xml:space="preserve"> akkor nem tud bejelentkezni</w:t>
      </w:r>
      <w:r w:rsidR="00F66D83">
        <w:t>.</w:t>
      </w:r>
    </w:p>
    <w:p w14:paraId="22CCF9F4" w14:textId="5D167712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lastRenderedPageBreak/>
        <w:t>User_details</w:t>
      </w:r>
      <w:proofErr w:type="spellEnd"/>
      <w:r>
        <w:t>:</w:t>
      </w:r>
      <w:r w:rsidR="00F66D83">
        <w:t xml:space="preserve"> Olyan információkat tartalmaz a felhasználóról amik a profilján megjelennek, </w:t>
      </w:r>
      <w:proofErr w:type="spellStart"/>
      <w:r w:rsidR="00F66D83">
        <w:t>leirás</w:t>
      </w:r>
      <w:proofErr w:type="spellEnd"/>
      <w:r w:rsidR="00F66D83">
        <w:t xml:space="preserve"> saját </w:t>
      </w:r>
      <w:proofErr w:type="spellStart"/>
      <w:r w:rsidR="00F66D83">
        <w:t>magárol</w:t>
      </w:r>
      <w:proofErr w:type="spellEnd"/>
      <w:r w:rsidR="00F66D83">
        <w:t xml:space="preserve">, kedvelt és nem kedvelt </w:t>
      </w:r>
      <w:proofErr w:type="spellStart"/>
      <w:r w:rsidR="00F66D83">
        <w:t>mangák</w:t>
      </w:r>
      <w:proofErr w:type="spellEnd"/>
      <w:r w:rsidR="00F66D83">
        <w:t xml:space="preserve">. </w:t>
      </w:r>
      <w:r w:rsidR="00DB1B8E">
        <w:t>Egy segéd táblát használva(</w:t>
      </w:r>
      <w:proofErr w:type="spellStart"/>
      <w:r w:rsidR="00DB1B8E">
        <w:t>detail_types</w:t>
      </w:r>
      <w:proofErr w:type="spellEnd"/>
      <w:r w:rsidR="00DB1B8E">
        <w:t xml:space="preserve">) több azonos kategóriába tartozó rekordot is feltudunk venni egy felhasználóhoz, ilyen a kedvelt </w:t>
      </w:r>
      <w:proofErr w:type="spellStart"/>
      <w:r w:rsidR="00DB1B8E">
        <w:t>manga</w:t>
      </w:r>
      <w:proofErr w:type="spellEnd"/>
      <w:r w:rsidR="00DB1B8E">
        <w:t xml:space="preserve"> „típus” mert egy emberhez több olyan </w:t>
      </w:r>
      <w:proofErr w:type="spellStart"/>
      <w:r w:rsidR="00DB1B8E">
        <w:t>mangát</w:t>
      </w:r>
      <w:proofErr w:type="spellEnd"/>
      <w:r w:rsidR="00DB1B8E">
        <w:t xml:space="preserve"> rendelhetünk amit kedvel</w:t>
      </w:r>
      <w:r w:rsidR="00086E45">
        <w:t xml:space="preserve"> és ennek az </w:t>
      </w:r>
      <w:proofErr w:type="spellStart"/>
      <w:r w:rsidR="00086E45">
        <w:t>attributumnak</w:t>
      </w:r>
      <w:proofErr w:type="spellEnd"/>
      <w:r w:rsidR="00086E45">
        <w:t xml:space="preserve">(kedvelt </w:t>
      </w:r>
      <w:proofErr w:type="spellStart"/>
      <w:r w:rsidR="00086E45">
        <w:t>manga</w:t>
      </w:r>
      <w:proofErr w:type="spellEnd"/>
      <w:r w:rsidR="00086E45">
        <w:t xml:space="preserve">) az </w:t>
      </w:r>
      <w:proofErr w:type="spellStart"/>
      <w:r w:rsidR="00086E45">
        <w:t>idjét</w:t>
      </w:r>
      <w:proofErr w:type="spellEnd"/>
      <w:r w:rsidR="00086E45">
        <w:t xml:space="preserve"> tárolja el mint idegen kulcs</w:t>
      </w:r>
      <w:r w:rsidR="00F66D83">
        <w:t>.</w:t>
      </w:r>
    </w:p>
    <w:p w14:paraId="222E7769" w14:textId="35E8C947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Detail_types</w:t>
      </w:r>
      <w:proofErr w:type="spellEnd"/>
      <w:r>
        <w:t>:</w:t>
      </w:r>
      <w:r w:rsidR="00F66D83">
        <w:t xml:space="preserve"> A létező felhasználói adatok típusát tárolja, mi a profil leírás, kedvelt, nem kedvelt </w:t>
      </w:r>
      <w:proofErr w:type="spellStart"/>
      <w:r w:rsidR="00F66D83">
        <w:t>mangák</w:t>
      </w:r>
      <w:proofErr w:type="spellEnd"/>
      <w:r w:rsidR="00DB1B8E">
        <w:t xml:space="preserve"> típust tároljuk, de használhatunk plusz típusokat is pl.: allergia és akkor a </w:t>
      </w:r>
      <w:proofErr w:type="spellStart"/>
      <w:r w:rsidR="00DB1B8E">
        <w:t>user_details</w:t>
      </w:r>
      <w:proofErr w:type="spellEnd"/>
      <w:r w:rsidR="00DB1B8E">
        <w:t xml:space="preserve"> táblában egy felhasználóhoz több allergiát is tudunk rendelni, ami mindegyik 1-1 rekord.</w:t>
      </w:r>
    </w:p>
    <w:p w14:paraId="7EB3F195" w14:textId="05168A53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Ratings</w:t>
      </w:r>
      <w:proofErr w:type="spellEnd"/>
      <w:r>
        <w:t>:</w:t>
      </w:r>
      <w:r w:rsidR="00B6236B">
        <w:t xml:space="preserve"> Azt tárolja hogy ki, mikor milyen </w:t>
      </w:r>
      <w:proofErr w:type="spellStart"/>
      <w:r w:rsidR="00B6236B">
        <w:t>mangát</w:t>
      </w:r>
      <w:proofErr w:type="spellEnd"/>
      <w:r w:rsidR="00B6236B">
        <w:t xml:space="preserve"> mennyire értékelt egy 1-től 10-es skálán</w:t>
      </w:r>
    </w:p>
    <w:p w14:paraId="6104A9D0" w14:textId="6DAE5ADC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Likes</w:t>
      </w:r>
      <w:proofErr w:type="spellEnd"/>
      <w:r>
        <w:t>:</w:t>
      </w:r>
      <w:r w:rsidR="00B6236B">
        <w:t xml:space="preserve"> Létező lájkokat, </w:t>
      </w:r>
      <w:proofErr w:type="spellStart"/>
      <w:r w:rsidR="00B6236B">
        <w:t>dislikeokat</w:t>
      </w:r>
      <w:proofErr w:type="spellEnd"/>
      <w:r w:rsidR="00B6236B">
        <w:t xml:space="preserve"> tárol</w:t>
      </w:r>
      <w:r w:rsidR="00A05A60">
        <w:t xml:space="preserve">. A </w:t>
      </w:r>
      <w:proofErr w:type="spellStart"/>
      <w:r w:rsidR="00A05A60">
        <w:t>target_id</w:t>
      </w:r>
      <w:proofErr w:type="spellEnd"/>
      <w:r w:rsidR="00A05A60">
        <w:t xml:space="preserve"> a kommentek, </w:t>
      </w:r>
      <w:proofErr w:type="spellStart"/>
      <w:r w:rsidR="00A05A60">
        <w:t>thread</w:t>
      </w:r>
      <w:proofErr w:type="spellEnd"/>
      <w:r w:rsidR="00A05A60">
        <w:t xml:space="preserve">-ek </w:t>
      </w:r>
      <w:proofErr w:type="spellStart"/>
      <w:r w:rsidR="00A05A60">
        <w:t>id</w:t>
      </w:r>
      <w:proofErr w:type="spellEnd"/>
      <w:r w:rsidR="00A05A60">
        <w:t xml:space="preserve">-ját tárolja amihez az adott felhasználó </w:t>
      </w:r>
      <w:proofErr w:type="spellStart"/>
      <w:r w:rsidR="00A05A60">
        <w:t>like,dislike</w:t>
      </w:r>
      <w:proofErr w:type="spellEnd"/>
      <w:r w:rsidR="00A05A60">
        <w:t xml:space="preserve"> ja tartozik.</w:t>
      </w:r>
    </w:p>
    <w:p w14:paraId="0F12643B" w14:textId="2AC15F33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Threads</w:t>
      </w:r>
      <w:proofErr w:type="spellEnd"/>
      <w:r>
        <w:t>:</w:t>
      </w:r>
      <w:r w:rsidR="00A05A60">
        <w:t xml:space="preserve"> Tartalmazza hogy ki hozta létre a fórum </w:t>
      </w:r>
      <w:proofErr w:type="spellStart"/>
      <w:r w:rsidR="00A05A60">
        <w:t>threadet</w:t>
      </w:r>
      <w:proofErr w:type="spellEnd"/>
      <w:r w:rsidR="00A05A60">
        <w:t xml:space="preserve">, mi a címe, a szövege, mikor hozták létre, mennyien nézték meg és a </w:t>
      </w:r>
      <w:proofErr w:type="spellStart"/>
      <w:r w:rsidR="00A05A60">
        <w:t>likeok</w:t>
      </w:r>
      <w:proofErr w:type="spellEnd"/>
      <w:r w:rsidR="00A05A60">
        <w:t xml:space="preserve">, </w:t>
      </w:r>
      <w:proofErr w:type="spellStart"/>
      <w:r w:rsidR="00A05A60">
        <w:t>dislikeok</w:t>
      </w:r>
      <w:proofErr w:type="spellEnd"/>
      <w:r w:rsidR="00A05A60">
        <w:t xml:space="preserve"> számát.</w:t>
      </w:r>
    </w:p>
    <w:p w14:paraId="4AD2A2B1" w14:textId="02A71CB7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Lists</w:t>
      </w:r>
      <w:proofErr w:type="spellEnd"/>
      <w:r>
        <w:t>:</w:t>
      </w:r>
      <w:r w:rsidR="00A05A60">
        <w:t xml:space="preserve"> A felhasználónak a listáit tartalmazza, tárolja a tulajt, mi a lista neve, mikor hozta létre, és a láthatóságát ami lehet publikus, privát vagy barátoknak publikus.</w:t>
      </w:r>
    </w:p>
    <w:p w14:paraId="7EF77553" w14:textId="3F07C8FC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Lists_data</w:t>
      </w:r>
      <w:proofErr w:type="spellEnd"/>
      <w:r>
        <w:t>:</w:t>
      </w:r>
      <w:r w:rsidR="00A05A60">
        <w:t xml:space="preserve"> Ez a listákhoz tartozó </w:t>
      </w:r>
      <w:proofErr w:type="spellStart"/>
      <w:r w:rsidR="00A05A60">
        <w:t>mangákat</w:t>
      </w:r>
      <w:proofErr w:type="spellEnd"/>
      <w:r w:rsidR="00A05A60">
        <w:t xml:space="preserve"> tartalmazza.</w:t>
      </w:r>
    </w:p>
    <w:p w14:paraId="23875D34" w14:textId="73608DBA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Friend_requests</w:t>
      </w:r>
      <w:proofErr w:type="spellEnd"/>
      <w:r>
        <w:t>:</w:t>
      </w:r>
      <w:r w:rsidR="00A05A60">
        <w:t xml:space="preserve"> Az elküldött barát felkéréseket tartalmazza, ki küldte, kinek küldte, mikor és egy üzenetet tárol.</w:t>
      </w:r>
    </w:p>
    <w:p w14:paraId="495CDECA" w14:textId="091BCD60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Comments</w:t>
      </w:r>
      <w:proofErr w:type="spellEnd"/>
      <w:r>
        <w:t>:</w:t>
      </w:r>
      <w:r w:rsidR="00A05A60">
        <w:t xml:space="preserve"> </w:t>
      </w:r>
      <w:r w:rsidR="00FF2473">
        <w:t xml:space="preserve">Tárolja a komment tulaját, mihez tartozik ez a komment(fórum </w:t>
      </w:r>
      <w:proofErr w:type="spellStart"/>
      <w:r w:rsidR="00FF2473">
        <w:t>thread</w:t>
      </w:r>
      <w:proofErr w:type="spellEnd"/>
      <w:r w:rsidR="00FF2473">
        <w:t xml:space="preserve">, </w:t>
      </w:r>
      <w:proofErr w:type="spellStart"/>
      <w:r w:rsidR="00FF2473">
        <w:t>manga</w:t>
      </w:r>
      <w:proofErr w:type="spellEnd"/>
      <w:r w:rsidR="00FF2473">
        <w:t xml:space="preserve">, </w:t>
      </w:r>
      <w:proofErr w:type="spellStart"/>
      <w:r w:rsidR="00FF2473">
        <w:t>manga</w:t>
      </w:r>
      <w:proofErr w:type="spellEnd"/>
      <w:r w:rsidR="00FF2473">
        <w:t xml:space="preserve"> fejezet), a komment tartalmát, mikor hozták létre, a </w:t>
      </w:r>
      <w:proofErr w:type="spellStart"/>
      <w:r w:rsidR="00FF2473">
        <w:t>likeok</w:t>
      </w:r>
      <w:proofErr w:type="spellEnd"/>
      <w:r w:rsidR="00FF2473">
        <w:t xml:space="preserve"> és </w:t>
      </w:r>
      <w:proofErr w:type="spellStart"/>
      <w:r w:rsidR="00FF2473">
        <w:t>dislikeok</w:t>
      </w:r>
      <w:proofErr w:type="spellEnd"/>
      <w:r w:rsidR="00FF2473">
        <w:t xml:space="preserve"> számát.</w:t>
      </w:r>
    </w:p>
    <w:p w14:paraId="23903481" w14:textId="6604D138" w:rsidR="00AA46C9" w:rsidRDefault="00AA46C9" w:rsidP="00AA46C9">
      <w:pPr>
        <w:pStyle w:val="ListParagraph"/>
      </w:pPr>
      <w:proofErr w:type="spellStart"/>
      <w:r w:rsidRPr="007E0693">
        <w:rPr>
          <w:b/>
          <w:bCs/>
        </w:rPr>
        <w:t>Friend_list</w:t>
      </w:r>
      <w:proofErr w:type="spellEnd"/>
      <w:r w:rsidR="00FF2473">
        <w:t>: Felhasználóknak a barátait és az utolsó elküldött üzenetet is tárolja</w:t>
      </w:r>
    </w:p>
    <w:p w14:paraId="5D6E7475" w14:textId="77777777" w:rsidR="009054FF" w:rsidRDefault="00AA46C9" w:rsidP="009054FF">
      <w:pPr>
        <w:pStyle w:val="ListParagraph"/>
      </w:pPr>
      <w:proofErr w:type="spellStart"/>
      <w:r w:rsidRPr="007E0693">
        <w:rPr>
          <w:b/>
          <w:bCs/>
        </w:rPr>
        <w:t>Messages</w:t>
      </w:r>
      <w:proofErr w:type="spellEnd"/>
      <w:r>
        <w:t>:</w:t>
      </w:r>
      <w:r w:rsidR="00FF2473">
        <w:t xml:space="preserve"> 2 felhasználó között történő üzeneteket tárolja</w:t>
      </w:r>
    </w:p>
    <w:p w14:paraId="79243588" w14:textId="6B2A4614" w:rsidR="00AA46C9" w:rsidRDefault="009054FF" w:rsidP="009054FF">
      <w:pPr>
        <w:pStyle w:val="ListParagraph"/>
      </w:pPr>
      <w:proofErr w:type="spellStart"/>
      <w:r w:rsidRPr="007E0693">
        <w:rPr>
          <w:b/>
          <w:bCs/>
        </w:rPr>
        <w:lastRenderedPageBreak/>
        <w:t>Intrigued_manga_translations</w:t>
      </w:r>
      <w:proofErr w:type="spellEnd"/>
      <w:r>
        <w:t xml:space="preserve">: Azokat a </w:t>
      </w:r>
      <w:proofErr w:type="spellStart"/>
      <w:r>
        <w:t>mangákat</w:t>
      </w:r>
      <w:proofErr w:type="spellEnd"/>
      <w:r>
        <w:t xml:space="preserve"> tartalmazza, amikre feliratkozott valaki hogy kapjon értesítést az új fejezetekről. Különböző nyelvű fejezet fordításokat is követhetnek az emberek. Tárolja a </w:t>
      </w:r>
      <w:proofErr w:type="spellStart"/>
      <w:r>
        <w:t>manga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-jét, utolsó fejezet </w:t>
      </w:r>
      <w:proofErr w:type="spellStart"/>
      <w:r>
        <w:t>id</w:t>
      </w:r>
      <w:proofErr w:type="spellEnd"/>
      <w:r>
        <w:t xml:space="preserve">-jét, a fordítás nyelvét, a </w:t>
      </w:r>
      <w:proofErr w:type="spellStart"/>
      <w:r>
        <w:t>manga</w:t>
      </w:r>
      <w:proofErr w:type="spellEnd"/>
      <w:r>
        <w:t xml:space="preserve"> nevét a fordítás nyelvén(angol fordításhoz angol cím) ha létezik, a fejezet számát és azt hogy hányan vannak feliratkozva erre a fordításra.</w:t>
      </w:r>
    </w:p>
    <w:p w14:paraId="78C73A61" w14:textId="3B9039AD" w:rsidR="009054FF" w:rsidRDefault="00AA46C9" w:rsidP="009054FF">
      <w:pPr>
        <w:pStyle w:val="ListParagraph"/>
      </w:pPr>
      <w:proofErr w:type="spellStart"/>
      <w:r w:rsidRPr="007E0693">
        <w:rPr>
          <w:b/>
          <w:bCs/>
        </w:rPr>
        <w:t>Imt_subscribers</w:t>
      </w:r>
      <w:proofErr w:type="spellEnd"/>
      <w:r>
        <w:t>:</w:t>
      </w:r>
      <w:r w:rsidR="009054FF">
        <w:t xml:space="preserve"> Felhasználóknak a feliratkozásait tárolja.</w:t>
      </w:r>
    </w:p>
    <w:p w14:paraId="137745BD" w14:textId="0B9DF7B7" w:rsidR="00086E45" w:rsidRDefault="00086E45" w:rsidP="00E24F03">
      <w:pPr>
        <w:pStyle w:val="Heading3"/>
      </w:pPr>
      <w:r>
        <w:t>Tárolt eljárások</w:t>
      </w:r>
    </w:p>
    <w:p w14:paraId="4634DA48" w14:textId="5A873A0A" w:rsidR="009054FF" w:rsidRDefault="00C355CF" w:rsidP="009054FF">
      <w:pPr>
        <w:pStyle w:val="Firstparagraph"/>
      </w:pPr>
      <w:r>
        <w:t>Tárolt eljárások listája és magyarázata:</w:t>
      </w:r>
    </w:p>
    <w:p w14:paraId="10CA669B" w14:textId="1D27C7A1" w:rsidR="00C355CF" w:rsidRDefault="00C355CF" w:rsidP="00C355CF">
      <w:pPr>
        <w:pStyle w:val="ListParagraph"/>
      </w:pPr>
      <w:proofErr w:type="spellStart"/>
      <w:r w:rsidRPr="007E0693">
        <w:rPr>
          <w:b/>
          <w:bCs/>
        </w:rPr>
        <w:t>Sp_manage_likes</w:t>
      </w:r>
      <w:proofErr w:type="spellEnd"/>
      <w:r>
        <w:t xml:space="preserve">: 2 bemeneti paramétere van és 1 kimeneti paraméter. Az eljárás megkap egy komment </w:t>
      </w:r>
      <w:proofErr w:type="spellStart"/>
      <w:r>
        <w:t>id</w:t>
      </w:r>
      <w:proofErr w:type="spellEnd"/>
      <w:r>
        <w:t xml:space="preserve">-t és egy művelet </w:t>
      </w:r>
      <w:proofErr w:type="spellStart"/>
      <w:r>
        <w:t>stringet</w:t>
      </w:r>
      <w:proofErr w:type="spellEnd"/>
      <w:r>
        <w:t xml:space="preserve"> ami lehet INC_LIKE, DEC_LIKE, INC_DISLIKE, DEC_DISLIKE</w:t>
      </w:r>
      <w:r w:rsidR="00EA518F">
        <w:t xml:space="preserve"> és egy SQL </w:t>
      </w:r>
      <w:proofErr w:type="spellStart"/>
      <w:r w:rsidR="00EA518F">
        <w:t>case</w:t>
      </w:r>
      <w:proofErr w:type="spellEnd"/>
      <w:r w:rsidR="00EA518F">
        <w:t xml:space="preserve"> </w:t>
      </w:r>
      <w:proofErr w:type="spellStart"/>
      <w:r w:rsidR="00EA518F">
        <w:t>statement</w:t>
      </w:r>
      <w:proofErr w:type="spellEnd"/>
      <w:r w:rsidR="00EA518F">
        <w:t xml:space="preserve"> </w:t>
      </w:r>
      <w:proofErr w:type="spellStart"/>
      <w:r w:rsidR="00EA518F">
        <w:t>végrehatja</w:t>
      </w:r>
      <w:proofErr w:type="spellEnd"/>
      <w:r w:rsidR="00EA518F">
        <w:t xml:space="preserve"> a megfelelő műveletet a kommenten(like/dislike növelés/csökkentés). A végén vissza adja a kimeneti paraméteren keresztül az eredményt ami lehet 0</w:t>
      </w:r>
      <w:r w:rsidR="00B04326">
        <w:t xml:space="preserve"> </w:t>
      </w:r>
      <w:r w:rsidR="00EA518F">
        <w:t>=</w:t>
      </w:r>
      <w:r w:rsidR="00B04326">
        <w:t xml:space="preserve"> </w:t>
      </w:r>
      <w:r w:rsidR="00EA518F">
        <w:t xml:space="preserve">SQL </w:t>
      </w:r>
      <w:proofErr w:type="spellStart"/>
      <w:r w:rsidR="00EA518F">
        <w:t>error</w:t>
      </w:r>
      <w:proofErr w:type="spellEnd"/>
      <w:r w:rsidR="00EA518F">
        <w:t>,</w:t>
      </w:r>
      <w:r w:rsidR="00B04326">
        <w:t xml:space="preserve"> </w:t>
      </w:r>
      <w:r w:rsidR="00EA518F">
        <w:t>1</w:t>
      </w:r>
      <w:r w:rsidR="00B04326">
        <w:t xml:space="preserve"> </w:t>
      </w:r>
      <w:r w:rsidR="00EA518F">
        <w:t>=</w:t>
      </w:r>
      <w:r w:rsidR="00B04326">
        <w:t xml:space="preserve"> </w:t>
      </w:r>
      <w:r w:rsidR="00EA518F">
        <w:t>Sikeres változtatás,</w:t>
      </w:r>
      <w:r w:rsidR="00B04326">
        <w:t xml:space="preserve"> </w:t>
      </w:r>
      <w:r w:rsidR="00EA518F">
        <w:t>2</w:t>
      </w:r>
      <w:r w:rsidR="00B04326">
        <w:t xml:space="preserve"> </w:t>
      </w:r>
      <w:r w:rsidR="00EA518F">
        <w:t>=</w:t>
      </w:r>
      <w:r w:rsidR="00B04326">
        <w:t xml:space="preserve"> Nem lehet 0 alá csökkenteni a </w:t>
      </w:r>
      <w:proofErr w:type="spellStart"/>
      <w:r w:rsidR="00B04326">
        <w:t>like,dislike</w:t>
      </w:r>
      <w:proofErr w:type="spellEnd"/>
      <w:r w:rsidR="00B04326">
        <w:t xml:space="preserve"> számot</w:t>
      </w:r>
      <w:r w:rsidR="00EA518F">
        <w:t>,</w:t>
      </w:r>
      <w:r w:rsidR="00B04326">
        <w:t xml:space="preserve"> </w:t>
      </w:r>
      <w:r w:rsidR="00EA518F">
        <w:t>3</w:t>
      </w:r>
      <w:r w:rsidR="00B04326">
        <w:t xml:space="preserve"> </w:t>
      </w:r>
      <w:r w:rsidR="00EA518F">
        <w:t>=</w:t>
      </w:r>
      <w:r w:rsidR="00B04326">
        <w:t xml:space="preserve"> Nem megfelelő művelet </w:t>
      </w:r>
      <w:proofErr w:type="spellStart"/>
      <w:r w:rsidR="00B04326">
        <w:t>stringet</w:t>
      </w:r>
      <w:proofErr w:type="spellEnd"/>
      <w:r w:rsidR="00B04326">
        <w:t xml:space="preserve"> kapott.</w:t>
      </w:r>
    </w:p>
    <w:p w14:paraId="3E91843C" w14:textId="55F9CE05" w:rsidR="00C355CF" w:rsidRDefault="00C355CF" w:rsidP="00C355CF">
      <w:pPr>
        <w:pStyle w:val="ListParagraph"/>
      </w:pPr>
      <w:proofErr w:type="spellStart"/>
      <w:r w:rsidRPr="007E0693">
        <w:rPr>
          <w:b/>
          <w:bCs/>
        </w:rPr>
        <w:t>Sp_manage_likes_thread</w:t>
      </w:r>
      <w:proofErr w:type="spellEnd"/>
      <w:r>
        <w:t>:</w:t>
      </w:r>
      <w:r w:rsidR="00B04326">
        <w:t xml:space="preserve"> Ugyan az mint az </w:t>
      </w:r>
      <w:proofErr w:type="spellStart"/>
      <w:r w:rsidR="00B04326">
        <w:t>sp_manage_likes</w:t>
      </w:r>
      <w:proofErr w:type="spellEnd"/>
      <w:r w:rsidR="00B04326">
        <w:t xml:space="preserve">, de a fórum </w:t>
      </w:r>
      <w:proofErr w:type="spellStart"/>
      <w:r w:rsidR="00B04326">
        <w:t>threadek</w:t>
      </w:r>
      <w:proofErr w:type="spellEnd"/>
      <w:r w:rsidR="00B04326">
        <w:t xml:space="preserve"> lájkját kezeli.</w:t>
      </w:r>
    </w:p>
    <w:p w14:paraId="26CC789E" w14:textId="0EEA3F23" w:rsidR="00C355CF" w:rsidRPr="00C355CF" w:rsidRDefault="00C355CF" w:rsidP="00C355CF">
      <w:pPr>
        <w:pStyle w:val="ListParagraph"/>
      </w:pPr>
      <w:proofErr w:type="spellStart"/>
      <w:r w:rsidRPr="007E0693">
        <w:rPr>
          <w:b/>
          <w:bCs/>
        </w:rPr>
        <w:t>Sp_manage_manga_subscribers</w:t>
      </w:r>
      <w:proofErr w:type="spellEnd"/>
      <w:r>
        <w:t>:</w:t>
      </w:r>
      <w:r w:rsidR="00B04326">
        <w:t xml:space="preserve"> 2 bemeneti paramétere van és 1 kimeneti paraméter. Az eljárás megkap egy </w:t>
      </w:r>
      <w:proofErr w:type="spellStart"/>
      <w:r w:rsidR="00B04326">
        <w:t>intrigued_manga_translations</w:t>
      </w:r>
      <w:proofErr w:type="spellEnd"/>
      <w:r w:rsidR="00B04326">
        <w:t xml:space="preserve"> </w:t>
      </w:r>
      <w:proofErr w:type="spellStart"/>
      <w:r w:rsidR="00B04326">
        <w:t>id</w:t>
      </w:r>
      <w:proofErr w:type="spellEnd"/>
      <w:r w:rsidR="00B04326">
        <w:t xml:space="preserve">-t és egy művelet </w:t>
      </w:r>
      <w:proofErr w:type="spellStart"/>
      <w:r w:rsidR="00B04326">
        <w:t>stringet</w:t>
      </w:r>
      <w:proofErr w:type="spellEnd"/>
      <w:r w:rsidR="00B04326">
        <w:t xml:space="preserve"> ami lehet INC vagy DEC és egy SQL </w:t>
      </w:r>
      <w:proofErr w:type="spellStart"/>
      <w:r w:rsidR="00B04326">
        <w:t>case</w:t>
      </w:r>
      <w:proofErr w:type="spellEnd"/>
      <w:r w:rsidR="00B04326">
        <w:t xml:space="preserve"> </w:t>
      </w:r>
      <w:proofErr w:type="spellStart"/>
      <w:r w:rsidR="00B04326">
        <w:t>statement</w:t>
      </w:r>
      <w:proofErr w:type="spellEnd"/>
      <w:r w:rsidR="00B04326">
        <w:t xml:space="preserve"> </w:t>
      </w:r>
      <w:proofErr w:type="spellStart"/>
      <w:r w:rsidR="00B04326">
        <w:t>végrehatja</w:t>
      </w:r>
      <w:proofErr w:type="spellEnd"/>
      <w:r w:rsidR="00B04326">
        <w:t xml:space="preserve"> a megfelelő műveletet a figyelt </w:t>
      </w:r>
      <w:proofErr w:type="spellStart"/>
      <w:r w:rsidR="00B04326">
        <w:t>manga</w:t>
      </w:r>
      <w:proofErr w:type="spellEnd"/>
      <w:r w:rsidR="00B04326">
        <w:t xml:space="preserve"> fordításon(feliratkozó növelés/csökkentés és </w:t>
      </w:r>
      <w:proofErr w:type="spellStart"/>
      <w:r w:rsidR="00B04326">
        <w:t>manga</w:t>
      </w:r>
      <w:proofErr w:type="spellEnd"/>
      <w:r w:rsidR="00B04326">
        <w:t xml:space="preserve"> fordítás törlése). A végén vissza adja a kimeneti paraméteren keresztül az eredményt ami lehet 0 = SQL </w:t>
      </w:r>
      <w:proofErr w:type="spellStart"/>
      <w:r w:rsidR="00B04326">
        <w:t>error</w:t>
      </w:r>
      <w:proofErr w:type="spellEnd"/>
      <w:r w:rsidR="00B04326">
        <w:t>, 1 = Sikeres változtatás, 2 =</w:t>
      </w:r>
      <w:r w:rsidR="00B92FB3">
        <w:t xml:space="preserve"> Kitörölte a </w:t>
      </w:r>
      <w:proofErr w:type="spellStart"/>
      <w:r w:rsidR="00B92FB3">
        <w:t>manga</w:t>
      </w:r>
      <w:proofErr w:type="spellEnd"/>
      <w:r w:rsidR="00B92FB3">
        <w:t xml:space="preserve"> fordítás figyelés rekordot</w:t>
      </w:r>
      <w:r w:rsidR="00B04326">
        <w:t xml:space="preserve">, 3 = Nem megfelelő művelet </w:t>
      </w:r>
      <w:proofErr w:type="spellStart"/>
      <w:r w:rsidR="00B04326">
        <w:t>stringet</w:t>
      </w:r>
      <w:proofErr w:type="spellEnd"/>
      <w:r w:rsidR="00B04326">
        <w:t xml:space="preserve"> kapott.</w:t>
      </w:r>
    </w:p>
    <w:p w14:paraId="3F7AC61C" w14:textId="72B703BC" w:rsidR="00A538E1" w:rsidRDefault="00A538E1" w:rsidP="00E24F03">
      <w:pPr>
        <w:pStyle w:val="Heading2"/>
      </w:pPr>
      <w:bookmarkStart w:id="78" w:name="_Toc99974883"/>
      <w:bookmarkStart w:id="79" w:name="_Toc101441483"/>
      <w:r>
        <w:lastRenderedPageBreak/>
        <w:t>Proxy</w:t>
      </w:r>
      <w:bookmarkEnd w:id="78"/>
      <w:bookmarkEnd w:id="79"/>
    </w:p>
    <w:p w14:paraId="72173748" w14:textId="58BB2B49" w:rsidR="00A720E8" w:rsidRPr="00A720E8" w:rsidRDefault="00A720E8" w:rsidP="00A720E8">
      <w:pPr>
        <w:pStyle w:val="Firstparagraph"/>
      </w:pPr>
      <w:r>
        <w:t xml:space="preserve">A proxy szerver egy </w:t>
      </w:r>
      <w:proofErr w:type="spellStart"/>
      <w:r>
        <w:t>Node.Js</w:t>
      </w:r>
      <w:proofErr w:type="spellEnd"/>
      <w:r>
        <w:t xml:space="preserve"> </w:t>
      </w:r>
      <w:proofErr w:type="spellStart"/>
      <w:r>
        <w:t>Express.Js</w:t>
      </w:r>
      <w:proofErr w:type="spellEnd"/>
      <w:r>
        <w:t xml:space="preserve"> API szerver, ami a http-proxy-</w:t>
      </w:r>
      <w:proofErr w:type="spellStart"/>
      <w:r>
        <w:t>middleware</w:t>
      </w:r>
      <w:proofErr w:type="spellEnd"/>
      <w:r>
        <w:t xml:space="preserve"> segítségével az API-t kiegészíti proxy szerver készítését elősegítő funkciókkal.</w:t>
      </w:r>
    </w:p>
    <w:p w14:paraId="003D2D28" w14:textId="5414C43E" w:rsidR="00C656EE" w:rsidRDefault="00C656EE" w:rsidP="00E24F03">
      <w:pPr>
        <w:pStyle w:val="Heading3"/>
      </w:pPr>
      <w:r>
        <w:t>Struktúra</w:t>
      </w:r>
    </w:p>
    <w:p w14:paraId="00B012D2" w14:textId="13703667" w:rsidR="00696AB3" w:rsidRDefault="00696AB3" w:rsidP="00696AB3">
      <w:pPr>
        <w:pStyle w:val="FolderStructure"/>
      </w:pPr>
      <w:r>
        <w:t>+proxy</w:t>
      </w:r>
    </w:p>
    <w:p w14:paraId="7DCEC233" w14:textId="3921A6FC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node_modules</w:t>
      </w:r>
      <w:proofErr w:type="spellEnd"/>
    </w:p>
    <w:p w14:paraId="7FFD1C68" w14:textId="202D031B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+---</w:t>
      </w:r>
      <w:proofErr w:type="spellStart"/>
      <w:r>
        <w:rPr>
          <w:rFonts w:ascii="Courier New" w:hAnsi="Courier New" w:cs="Courier New"/>
        </w:rPr>
        <w:t>public</w:t>
      </w:r>
      <w:proofErr w:type="spellEnd"/>
    </w:p>
    <w:p w14:paraId="2C37AD28" w14:textId="711CFF9F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|   index.js</w:t>
      </w:r>
    </w:p>
    <w:p w14:paraId="6EFA963E" w14:textId="0834A70D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package.json</w:t>
      </w:r>
      <w:proofErr w:type="spellEnd"/>
    </w:p>
    <w:p w14:paraId="3BB95345" w14:textId="5EEA2BCF" w:rsidR="00696AB3" w:rsidRDefault="00696AB3" w:rsidP="00696AB3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|   </w:t>
      </w:r>
      <w:proofErr w:type="spellStart"/>
      <w:r>
        <w:rPr>
          <w:rFonts w:ascii="Courier New" w:hAnsi="Courier New" w:cs="Courier New"/>
        </w:rPr>
        <w:t>package-lock.json</w:t>
      </w:r>
      <w:proofErr w:type="spellEnd"/>
    </w:p>
    <w:p w14:paraId="589F7F50" w14:textId="38AD861C" w:rsidR="006F68FB" w:rsidRDefault="00456728" w:rsidP="006F68FB">
      <w:pPr>
        <w:pStyle w:val="Firstparagraph"/>
      </w:pPr>
      <w:r>
        <w:t>Magyarázat:</w:t>
      </w:r>
    </w:p>
    <w:p w14:paraId="06544155" w14:textId="411B470D" w:rsidR="004637A0" w:rsidRDefault="004637A0" w:rsidP="004637A0">
      <w:pPr>
        <w:pStyle w:val="ListParagraph"/>
      </w:pPr>
      <w:proofErr w:type="spellStart"/>
      <w:r w:rsidRPr="00456728">
        <w:rPr>
          <w:b/>
          <w:bCs/>
        </w:rPr>
        <w:t>Node_modules</w:t>
      </w:r>
      <w:proofErr w:type="spellEnd"/>
      <w:r w:rsidRPr="00456728">
        <w:rPr>
          <w:b/>
          <w:bCs/>
        </w:rPr>
        <w:t xml:space="preserve"> mappa:</w:t>
      </w:r>
      <w:r>
        <w:t xml:space="preserve"> A felhasznált csomagok találhatók, ez a mappa aut</w:t>
      </w:r>
      <w:r w:rsidR="00555655">
        <w:t>o</w:t>
      </w:r>
      <w:r>
        <w:t>matikusan kerül generálásra</w:t>
      </w:r>
    </w:p>
    <w:p w14:paraId="58A9FD71" w14:textId="3563AE78" w:rsidR="004637A0" w:rsidRDefault="004637A0" w:rsidP="004637A0">
      <w:pPr>
        <w:pStyle w:val="ListParagraph"/>
      </w:pPr>
      <w:r w:rsidRPr="00456728">
        <w:rPr>
          <w:b/>
          <w:bCs/>
        </w:rPr>
        <w:t>Public mappa:</w:t>
      </w:r>
      <w:r>
        <w:t xml:space="preserve"> Itt találhatóak azok a képek amit a </w:t>
      </w:r>
      <w:proofErr w:type="spellStart"/>
      <w:r>
        <w:t>MangaDex-ről</w:t>
      </w:r>
      <w:proofErr w:type="spellEnd"/>
      <w:r>
        <w:t xml:space="preserve"> letölt a proxy és a frontendnek szolgáltatja</w:t>
      </w:r>
    </w:p>
    <w:p w14:paraId="4C28F328" w14:textId="574D613F" w:rsidR="004637A0" w:rsidRDefault="004637A0" w:rsidP="004637A0">
      <w:pPr>
        <w:pStyle w:val="ListParagraph"/>
      </w:pPr>
      <w:r w:rsidRPr="00456728">
        <w:rPr>
          <w:b/>
          <w:bCs/>
        </w:rPr>
        <w:t>Index.js:</w:t>
      </w:r>
      <w:r>
        <w:t xml:space="preserve"> A program fő fájlja, itt indul a program és végzi el a megfelelő műveleteket a beérkező kéréseknek</w:t>
      </w:r>
    </w:p>
    <w:p w14:paraId="4E988926" w14:textId="325E8DB2" w:rsidR="004637A0" w:rsidRDefault="004637A0" w:rsidP="004637A0">
      <w:pPr>
        <w:pStyle w:val="ListParagraph"/>
      </w:pPr>
      <w:proofErr w:type="spellStart"/>
      <w:r w:rsidRPr="00456728">
        <w:rPr>
          <w:b/>
          <w:bCs/>
        </w:rPr>
        <w:t>Package.json</w:t>
      </w:r>
      <w:proofErr w:type="spellEnd"/>
      <w:r w:rsidRPr="00456728">
        <w:rPr>
          <w:b/>
          <w:bCs/>
        </w:rPr>
        <w:t>:</w:t>
      </w:r>
      <w:r>
        <w:t xml:space="preserve"> A program </w:t>
      </w:r>
      <w:proofErr w:type="spellStart"/>
      <w:r>
        <w:t>meta</w:t>
      </w:r>
      <w:proofErr w:type="spellEnd"/>
      <w:r>
        <w:t xml:space="preserve"> adatait tartalmazza, mi a projekt neve, verzió szám, használt csomagok listája</w:t>
      </w:r>
      <w:r w:rsidR="006F68FB">
        <w:t>, futtatási scriptek és még sok más beállítás</w:t>
      </w:r>
    </w:p>
    <w:p w14:paraId="706EBA8E" w14:textId="71A0AA5E" w:rsidR="006F68FB" w:rsidRPr="004637A0" w:rsidRDefault="006F68FB" w:rsidP="004637A0">
      <w:pPr>
        <w:pStyle w:val="ListParagraph"/>
      </w:pPr>
      <w:proofErr w:type="spellStart"/>
      <w:r w:rsidRPr="00456728">
        <w:rPr>
          <w:b/>
          <w:bCs/>
        </w:rPr>
        <w:t>Package-lock.json</w:t>
      </w:r>
      <w:proofErr w:type="spellEnd"/>
      <w:r w:rsidRPr="00456728">
        <w:rPr>
          <w:b/>
          <w:bCs/>
        </w:rPr>
        <w:t>:</w:t>
      </w:r>
      <w:r>
        <w:t xml:space="preserve"> Az összes használt csomagnak és azoknak a csomagok által felhasznált függőségeknek a verziószámát tárolja, hogy ha újra generálják a </w:t>
      </w:r>
      <w:proofErr w:type="spellStart"/>
      <w:r>
        <w:t>node_modules</w:t>
      </w:r>
      <w:proofErr w:type="spellEnd"/>
      <w:r>
        <w:t xml:space="preserve"> mappát ne lépjen fel olyan hiba, hogy az egyik csomag által használt függőség máshogy működik egy frissítés miatt.</w:t>
      </w:r>
    </w:p>
    <w:p w14:paraId="6FC4283D" w14:textId="6669879D" w:rsidR="00F92922" w:rsidRDefault="00F92922" w:rsidP="00E24F03">
      <w:pPr>
        <w:pStyle w:val="Heading3"/>
      </w:pPr>
      <w:proofErr w:type="spellStart"/>
      <w:r>
        <w:t>MangaDex</w:t>
      </w:r>
      <w:proofErr w:type="spellEnd"/>
      <w:r>
        <w:t xml:space="preserve"> Átirányítás</w:t>
      </w:r>
    </w:p>
    <w:p w14:paraId="69661F25" w14:textId="7678783A" w:rsidR="009D23F0" w:rsidRDefault="009D23F0" w:rsidP="009D23F0">
      <w:pPr>
        <w:pStyle w:val="Firstparagraph"/>
      </w:pPr>
      <w:r>
        <w:t>A lényeg az, hogy létrehozunk egy proxy-t a http-proxy-</w:t>
      </w:r>
      <w:proofErr w:type="spellStart"/>
      <w:r>
        <w:t>middleware</w:t>
      </w:r>
      <w:proofErr w:type="spellEnd"/>
      <w:r>
        <w:t xml:space="preserve"> segítségével, a megfelelő beállításokat a proxy létrehozásánál tudjuk beállítani.</w:t>
      </w:r>
    </w:p>
    <w:p w14:paraId="2CEDAA25" w14:textId="0FE3FE89" w:rsidR="009D23F0" w:rsidRDefault="009D23F0" w:rsidP="00C92A11">
      <w:pPr>
        <w:pStyle w:val="Firstparagraph"/>
        <w:jc w:val="center"/>
      </w:pPr>
      <w:r w:rsidRPr="00C92A11">
        <w:rPr>
          <w:noProof/>
        </w:rPr>
        <w:lastRenderedPageBreak/>
        <w:drawing>
          <wp:inline distT="0" distB="0" distL="0" distR="0" wp14:anchorId="5BD1FA7C" wp14:editId="5E9FF2F4">
            <wp:extent cx="5399405" cy="2438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8D76" w14:textId="32F8C470" w:rsidR="00C92A11" w:rsidRPr="00C92A11" w:rsidRDefault="00C92A11" w:rsidP="00C92A11">
      <w:pPr>
        <w:pStyle w:val="Caption"/>
      </w:pPr>
      <w:r>
        <w:t>60</w:t>
      </w:r>
      <w:r w:rsidRPr="00E07F37">
        <w:t>. ábra:</w:t>
      </w:r>
      <w:r>
        <w:t xml:space="preserve"> proxy szerver beállítása és elindítása</w:t>
      </w:r>
    </w:p>
    <w:p w14:paraId="0DD2700C" w14:textId="45E26940" w:rsidR="00F92922" w:rsidRDefault="00F92922" w:rsidP="00E24F03">
      <w:pPr>
        <w:pStyle w:val="Heading3"/>
      </w:pPr>
      <w:proofErr w:type="spellStart"/>
      <w:r>
        <w:t>MangaDex</w:t>
      </w:r>
      <w:proofErr w:type="spellEnd"/>
      <w:r>
        <w:t xml:space="preserve"> Képek letöltése</w:t>
      </w:r>
    </w:p>
    <w:p w14:paraId="19EC9D6F" w14:textId="7C66E12A" w:rsidR="003D2768" w:rsidRDefault="003D2768" w:rsidP="003D2768">
      <w:pPr>
        <w:pStyle w:val="Firstparagraph"/>
        <w:rPr>
          <w:rFonts w:eastAsiaTheme="minorEastAsia"/>
          <w:lang w:eastAsia="ja-JP"/>
        </w:rPr>
      </w:pPr>
      <w:r>
        <w:t xml:space="preserve">Az oldalon 2 fajta kép jelenik meg, borítókép és Manga fejezetnek </w:t>
      </w:r>
      <w:r w:rsidR="0022465E">
        <w:t xml:space="preserve">az oldalai. A frontendről ennek a két képnek az elérési helyét két külön végponttól kapják meg, a borítókép  </w:t>
      </w:r>
      <w:hyperlink r:id="rId83" w:history="1">
        <w:r w:rsidR="004828E2" w:rsidRPr="00DE5C56">
          <w:rPr>
            <w:rStyle w:val="Hyperlink"/>
          </w:rPr>
          <w:t>http://proxy-address:3000/img/:id/:filename</w:t>
        </w:r>
      </w:hyperlink>
      <w:r w:rsidR="004828E2">
        <w:t xml:space="preserve"> címre, a </w:t>
      </w:r>
      <w:proofErr w:type="spellStart"/>
      <w:r w:rsidR="004828E2">
        <w:t>manga</w:t>
      </w:r>
      <w:proofErr w:type="spellEnd"/>
      <w:r w:rsidR="004828E2">
        <w:t xml:space="preserve"> oldal megszerzéséhez a </w:t>
      </w:r>
      <w:hyperlink r:id="rId84" w:history="1">
        <w:r w:rsidR="004828E2" w:rsidRPr="00DE5C56">
          <w:rPr>
            <w:rStyle w:val="Hyperlink"/>
          </w:rPr>
          <w:t>http://proxy-address:3000/chapter/:hash/:filename</w:t>
        </w:r>
      </w:hyperlink>
      <w:r w:rsidR="004828E2">
        <w:t xml:space="preserve"> címre küldött GET kéréssel lehetséges. Az URL címekben lévő :</w:t>
      </w:r>
      <w:proofErr w:type="spellStart"/>
      <w:r w:rsidR="004828E2">
        <w:t>id</w:t>
      </w:r>
      <w:proofErr w:type="spellEnd"/>
      <w:r w:rsidR="004828E2">
        <w:t>, :</w:t>
      </w:r>
      <w:proofErr w:type="spellStart"/>
      <w:r w:rsidR="004828E2">
        <w:t>filename</w:t>
      </w:r>
      <w:proofErr w:type="spellEnd"/>
      <w:r w:rsidR="004828E2">
        <w:t>, :</w:t>
      </w:r>
      <w:proofErr w:type="spellStart"/>
      <w:r w:rsidR="004828E2">
        <w:t>hash</w:t>
      </w:r>
      <w:proofErr w:type="spellEnd"/>
      <w:r w:rsidR="004828E2">
        <w:t xml:space="preserve"> elérési utakba bármilyen adat lehet, de a sikeres kép megszerzéséhez a </w:t>
      </w:r>
      <w:proofErr w:type="spellStart"/>
      <w:r w:rsidR="004828E2">
        <w:t>MangaDex</w:t>
      </w:r>
      <w:proofErr w:type="spellEnd"/>
      <w:r w:rsidR="004828E2">
        <w:t xml:space="preserve"> által szolgáltatott képek </w:t>
      </w:r>
      <w:proofErr w:type="spellStart"/>
      <w:r w:rsidR="004828E2">
        <w:t>id</w:t>
      </w:r>
      <w:proofErr w:type="spellEnd"/>
      <w:r w:rsidR="004828E2">
        <w:t xml:space="preserve">-ja vagy </w:t>
      </w:r>
      <w:proofErr w:type="spellStart"/>
      <w:r w:rsidR="004828E2">
        <w:t>hash</w:t>
      </w:r>
      <w:proofErr w:type="spellEnd"/>
      <w:r w:rsidR="004828E2">
        <w:t>-kódja és a hozzájuk tartozó fájlnevek</w:t>
      </w:r>
      <w:r w:rsidR="00362834">
        <w:t xml:space="preserve">et adjuk meg, akkor a proxy szerver ellenőrzi hogy már letöltötte-e azt a fájlt, ha igen, akkor visszaadja a szerveren lévő elérési útját, ha nincs ilyen fájl, akkor letölti a </w:t>
      </w:r>
      <w:proofErr w:type="spellStart"/>
      <w:r w:rsidR="00362834">
        <w:t>MangaDex</w:t>
      </w:r>
      <w:proofErr w:type="spellEnd"/>
      <w:r w:rsidR="00362834">
        <w:t xml:space="preserve"> szerveréről, és letöltés után adja vissza az elérési utat, amit a frontend megad az </w:t>
      </w:r>
      <w:r w:rsidR="00362834">
        <w:rPr>
          <w:lang w:val="en-GB"/>
        </w:rPr>
        <w:t>&lt;</w:t>
      </w:r>
      <w:proofErr w:type="spellStart"/>
      <w:r w:rsidR="00362834">
        <w:rPr>
          <w:lang w:val="en-GB"/>
        </w:rPr>
        <w:t>img</w:t>
      </w:r>
      <w:proofErr w:type="spellEnd"/>
      <w:r w:rsidR="00362834">
        <w:rPr>
          <w:lang w:val="en-GB"/>
        </w:rPr>
        <w:t xml:space="preserve">&gt; </w:t>
      </w:r>
      <w:proofErr w:type="spellStart"/>
      <w:r w:rsidR="00362834">
        <w:rPr>
          <w:rFonts w:eastAsiaTheme="minorEastAsia"/>
          <w:lang w:eastAsia="ja-JP"/>
        </w:rPr>
        <w:t>html</w:t>
      </w:r>
      <w:proofErr w:type="spellEnd"/>
      <w:r w:rsidR="00362834">
        <w:rPr>
          <w:rFonts w:eastAsiaTheme="minorEastAsia"/>
          <w:lang w:eastAsia="ja-JP"/>
        </w:rPr>
        <w:t>-el tagek forrásának.</w:t>
      </w:r>
    </w:p>
    <w:p w14:paraId="11D90637" w14:textId="1E25E751" w:rsidR="00362834" w:rsidRDefault="00DC2175" w:rsidP="00DC2175">
      <w:pPr>
        <w:pStyle w:val="Firstparagraph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6D0F2436" wp14:editId="0B1CA5ED">
            <wp:extent cx="5399405" cy="3850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CD38" w14:textId="51F5B110" w:rsidR="00C92A11" w:rsidRPr="00C92A11" w:rsidRDefault="00C92A11" w:rsidP="00C92A11">
      <w:pPr>
        <w:pStyle w:val="Caption"/>
      </w:pPr>
      <w:r>
        <w:t>61</w:t>
      </w:r>
      <w:r w:rsidRPr="00E07F37">
        <w:t>. ábra:</w:t>
      </w:r>
      <w:r>
        <w:t xml:space="preserve"> proxy szerveren kép elérési útjának lekérése, kép letöltése</w:t>
      </w:r>
    </w:p>
    <w:p w14:paraId="2A4C70A0" w14:textId="5ACDFC4D" w:rsidR="00DC2175" w:rsidRDefault="00DC2175" w:rsidP="00DC2175">
      <w:pPr>
        <w:rPr>
          <w:lang w:eastAsia="ja-JP"/>
        </w:rPr>
      </w:pPr>
      <w:r>
        <w:rPr>
          <w:lang w:eastAsia="ja-JP"/>
        </w:rPr>
        <w:t xml:space="preserve">A </w:t>
      </w:r>
      <w:proofErr w:type="spellStart"/>
      <w:r>
        <w:rPr>
          <w:lang w:eastAsia="ja-JP"/>
        </w:rPr>
        <w:t>manga</w:t>
      </w:r>
      <w:proofErr w:type="spellEnd"/>
      <w:r>
        <w:rPr>
          <w:lang w:eastAsia="ja-JP"/>
        </w:rPr>
        <w:t xml:space="preserve"> oldal kép végpont is ugyan ilyen, csak a </w:t>
      </w:r>
      <w:proofErr w:type="spellStart"/>
      <w:r>
        <w:rPr>
          <w:lang w:eastAsia="ja-JP"/>
        </w:rPr>
        <w:t>MangaDex</w:t>
      </w:r>
      <w:proofErr w:type="spellEnd"/>
      <w:r>
        <w:rPr>
          <w:lang w:eastAsia="ja-JP"/>
        </w:rPr>
        <w:t xml:space="preserve"> szerveren lévő elérési címe kicsit más</w:t>
      </w:r>
    </w:p>
    <w:p w14:paraId="2B54F103" w14:textId="7353014C" w:rsidR="00DC2175" w:rsidRDefault="00DC2175" w:rsidP="00DC2175">
      <w:pPr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28848D5C" wp14:editId="0E067081">
            <wp:extent cx="5399405" cy="3851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A649" w14:textId="790E8152" w:rsidR="00C92A11" w:rsidRDefault="00C92A11" w:rsidP="00C92A11">
      <w:pPr>
        <w:pStyle w:val="Caption"/>
      </w:pPr>
      <w:r>
        <w:t>62</w:t>
      </w:r>
      <w:r w:rsidRPr="00E07F37">
        <w:t>. ábra:</w:t>
      </w:r>
      <w:r>
        <w:t xml:space="preserve"> kép letöltése adott címről</w:t>
      </w:r>
    </w:p>
    <w:p w14:paraId="544C0E24" w14:textId="1D37A9A1" w:rsidR="00DC2175" w:rsidRPr="00DC2175" w:rsidRDefault="00DC2175" w:rsidP="00DC2175">
      <w:pPr>
        <w:rPr>
          <w:lang w:eastAsia="ja-JP"/>
        </w:rPr>
      </w:pPr>
      <w:r>
        <w:rPr>
          <w:lang w:eastAsia="ja-JP"/>
        </w:rPr>
        <w:t xml:space="preserve">Ez a </w:t>
      </w:r>
      <w:proofErr w:type="spellStart"/>
      <w:r>
        <w:rPr>
          <w:lang w:eastAsia="ja-JP"/>
        </w:rPr>
        <w:t>Javascript</w:t>
      </w:r>
      <w:proofErr w:type="spellEnd"/>
      <w:r>
        <w:rPr>
          <w:lang w:eastAsia="ja-JP"/>
        </w:rPr>
        <w:t xml:space="preserve"> funkció pedig egy aszinkron funkció ami a megadott </w:t>
      </w:r>
      <w:proofErr w:type="spellStart"/>
      <w:r>
        <w:rPr>
          <w:lang w:eastAsia="ja-JP"/>
        </w:rPr>
        <w:t>url</w:t>
      </w:r>
      <w:proofErr w:type="spellEnd"/>
      <w:r>
        <w:rPr>
          <w:lang w:eastAsia="ja-JP"/>
        </w:rPr>
        <w:t xml:space="preserve"> címen lévő képet letölti a megadott mappába a megadott fájlnévvel</w:t>
      </w:r>
    </w:p>
    <w:p w14:paraId="41E0C460" w14:textId="541A5614" w:rsidR="00B559A8" w:rsidRDefault="00B559A8" w:rsidP="00E24F03">
      <w:pPr>
        <w:pStyle w:val="Heading3"/>
      </w:pPr>
      <w:r>
        <w:t>Letöltött képek szolgáltatása</w:t>
      </w:r>
    </w:p>
    <w:p w14:paraId="116520B3" w14:textId="52B076B7" w:rsidR="00DC2175" w:rsidRDefault="00BA4C08" w:rsidP="00DC2175">
      <w:pPr>
        <w:pStyle w:val="Firstparagraph"/>
      </w:pPr>
      <w:r>
        <w:t xml:space="preserve">Ahhoz hogy az </w:t>
      </w:r>
      <w:proofErr w:type="spellStart"/>
      <w:r>
        <w:t>express</w:t>
      </w:r>
      <w:proofErr w:type="spellEnd"/>
      <w:r>
        <w:t xml:space="preserve"> szerverről elérjék a képeket, megkell adni az </w:t>
      </w:r>
      <w:proofErr w:type="spellStart"/>
      <w:r>
        <w:t>express</w:t>
      </w:r>
      <w:proofErr w:type="spellEnd"/>
      <w:r>
        <w:t xml:space="preserve"> szervernek, hogy milyen mappából szolgáljon ki statikus tartalmat(képet).</w:t>
      </w:r>
    </w:p>
    <w:p w14:paraId="56C7193B" w14:textId="3FA1657C" w:rsidR="00BA4C08" w:rsidRDefault="00BA4C08" w:rsidP="00BA4C08">
      <w:pPr>
        <w:pStyle w:val="Firstparagraph"/>
        <w:jc w:val="center"/>
      </w:pPr>
      <w:r>
        <w:rPr>
          <w:noProof/>
        </w:rPr>
        <w:drawing>
          <wp:inline distT="0" distB="0" distL="0" distR="0" wp14:anchorId="5D791C26" wp14:editId="0A39B669">
            <wp:extent cx="2647950" cy="228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2F19" w14:textId="7CA28D50" w:rsidR="00C92A11" w:rsidRPr="00C92A11" w:rsidRDefault="00C92A11" w:rsidP="00C92A11">
      <w:pPr>
        <w:pStyle w:val="Caption"/>
      </w:pPr>
      <w:r>
        <w:t>6</w:t>
      </w:r>
      <w:r w:rsidR="00646B78">
        <w:t>3</w:t>
      </w:r>
      <w:r w:rsidRPr="00E07F37">
        <w:t>. ábra:</w:t>
      </w:r>
      <w:r>
        <w:t xml:space="preserve"> proxy szerver statikus tartalom szolgáltatására beállítás</w:t>
      </w:r>
    </w:p>
    <w:p w14:paraId="63645CB6" w14:textId="426BF0F8" w:rsidR="00BA4C08" w:rsidRPr="00BA4C08" w:rsidRDefault="00BA4C08" w:rsidP="00BA4C08">
      <w:r>
        <w:t xml:space="preserve">Ez a beállítás annyit csinál, hogy a </w:t>
      </w:r>
      <w:proofErr w:type="spellStart"/>
      <w:r>
        <w:t>public</w:t>
      </w:r>
      <w:proofErr w:type="spellEnd"/>
      <w:r>
        <w:t xml:space="preserve"> mappában lévő fájlokat ellehet érni egy URL címmel például a  </w:t>
      </w:r>
      <w:hyperlink r:id="rId88" w:history="1">
        <w:r w:rsidRPr="00DE5C56">
          <w:rPr>
            <w:rStyle w:val="Hyperlink"/>
          </w:rPr>
          <w:t>http://proxy-address:3000/image.jpg</w:t>
        </w:r>
      </w:hyperlink>
      <w:r>
        <w:t xml:space="preserve"> URL megjeleníti a </w:t>
      </w:r>
      <w:proofErr w:type="spellStart"/>
      <w:r>
        <w:t>public</w:t>
      </w:r>
      <w:proofErr w:type="spellEnd"/>
      <w:r>
        <w:t xml:space="preserve"> mappában lévő image.jpg fájlt a böngészőben, ha létezik.</w:t>
      </w:r>
    </w:p>
    <w:p w14:paraId="640EF178" w14:textId="77777777" w:rsidR="00A538E1" w:rsidRDefault="00A538E1" w:rsidP="00A538E1">
      <w:pPr>
        <w:pStyle w:val="Heading1"/>
      </w:pPr>
      <w:bookmarkStart w:id="80" w:name="_Toc99974884"/>
      <w:bookmarkStart w:id="81" w:name="_Toc101441484"/>
      <w:r>
        <w:lastRenderedPageBreak/>
        <w:t>Tesztek</w:t>
      </w:r>
      <w:bookmarkEnd w:id="80"/>
      <w:bookmarkEnd w:id="81"/>
    </w:p>
    <w:p w14:paraId="2C526582" w14:textId="14CA2013" w:rsidR="00A538E1" w:rsidRDefault="00A538E1" w:rsidP="00A538E1">
      <w:pPr>
        <w:pStyle w:val="Heading2"/>
      </w:pPr>
      <w:bookmarkStart w:id="82" w:name="_Toc99974885"/>
      <w:bookmarkStart w:id="83" w:name="_Toc101441485"/>
      <w:r>
        <w:t>Backend</w:t>
      </w:r>
      <w:bookmarkEnd w:id="82"/>
      <w:bookmarkEnd w:id="83"/>
    </w:p>
    <w:p w14:paraId="293D2E41" w14:textId="3E3D4D4A" w:rsidR="00280770" w:rsidRPr="00280770" w:rsidRDefault="00280770" w:rsidP="00280770">
      <w:pPr>
        <w:pStyle w:val="Firstparagraph"/>
      </w:pPr>
      <w:r>
        <w:t>A végpontok tesztelését a postman.com</w:t>
      </w:r>
      <w:r w:rsidR="00F441C4">
        <w:t>-</w:t>
      </w:r>
      <w:proofErr w:type="spellStart"/>
      <w:r>
        <w:t>on</w:t>
      </w:r>
      <w:proofErr w:type="spellEnd"/>
      <w:r>
        <w:t xml:space="preserve"> keresztül végeztem, erről az oldalról könnyen lehet http kéréseket kezdeményezni, minden végpontra </w:t>
      </w:r>
      <w:r w:rsidR="006069BF">
        <w:t>miután elkészült küldtem jó, hibás és hiányos kéréseket.</w:t>
      </w:r>
    </w:p>
    <w:p w14:paraId="700CE8B1" w14:textId="0BC6AE24" w:rsidR="00A538E1" w:rsidRDefault="00A538E1" w:rsidP="00A538E1">
      <w:pPr>
        <w:pStyle w:val="Heading2"/>
      </w:pPr>
      <w:bookmarkStart w:id="84" w:name="_Toc99974886"/>
      <w:bookmarkStart w:id="85" w:name="_Toc101441486"/>
      <w:r>
        <w:t>Frontend</w:t>
      </w:r>
      <w:bookmarkEnd w:id="84"/>
      <w:bookmarkEnd w:id="85"/>
    </w:p>
    <w:p w14:paraId="60135692" w14:textId="3E9A0E86" w:rsidR="00280770" w:rsidRPr="00280770" w:rsidRDefault="00280770" w:rsidP="00280770">
      <w:r>
        <w:t>Frontend tesztelését manuálisan végeztem, hibás, hiányos és jó adatok megadásával.</w:t>
      </w:r>
    </w:p>
    <w:p w14:paraId="3A47BE8B" w14:textId="42046855" w:rsidR="00A538E1" w:rsidRDefault="00A538E1" w:rsidP="00A538E1">
      <w:pPr>
        <w:pStyle w:val="Heading1"/>
      </w:pPr>
      <w:bookmarkStart w:id="86" w:name="_Toc99974887"/>
      <w:bookmarkStart w:id="87" w:name="_Toc101441487"/>
      <w:r>
        <w:t>Továbbfejlesztési lehetőségek</w:t>
      </w:r>
      <w:bookmarkEnd w:id="86"/>
      <w:bookmarkEnd w:id="87"/>
    </w:p>
    <w:p w14:paraId="3E235F9E" w14:textId="22F0FD73" w:rsidR="006069BF" w:rsidRDefault="006069BF" w:rsidP="006069BF">
      <w:pPr>
        <w:pStyle w:val="ListParagraph"/>
      </w:pPr>
      <w:r>
        <w:t>További szociális funkciók hozzáadása</w:t>
      </w:r>
    </w:p>
    <w:p w14:paraId="1237E0CC" w14:textId="68528E16" w:rsidR="006069BF" w:rsidRDefault="006069BF" w:rsidP="006069BF">
      <w:pPr>
        <w:pStyle w:val="ListParagraph"/>
      </w:pPr>
      <w:r>
        <w:t>Felhasználói felület szépítése</w:t>
      </w:r>
    </w:p>
    <w:p w14:paraId="4221DEAC" w14:textId="457D4648" w:rsidR="006069BF" w:rsidRDefault="006069BF" w:rsidP="006069BF">
      <w:pPr>
        <w:pStyle w:val="ListParagraph"/>
      </w:pPr>
      <w:r>
        <w:t>Fórumok</w:t>
      </w:r>
      <w:r w:rsidR="00E82B73">
        <w:t>, chat üzenetek, barátlista</w:t>
      </w:r>
      <w:r>
        <w:t xml:space="preserve"> </w:t>
      </w:r>
      <w:proofErr w:type="spellStart"/>
      <w:r>
        <w:t>paginálása</w:t>
      </w:r>
      <w:proofErr w:type="spellEnd"/>
    </w:p>
    <w:p w14:paraId="71FE142A" w14:textId="409D1F27" w:rsidR="00E82B73" w:rsidRDefault="00E82B73" w:rsidP="006069BF">
      <w:pPr>
        <w:pStyle w:val="ListParagraph"/>
      </w:pPr>
      <w:r>
        <w:t>Frontend akadálymentesítése</w:t>
      </w:r>
    </w:p>
    <w:p w14:paraId="66C0F8FA" w14:textId="65A9F661" w:rsidR="0028153A" w:rsidRPr="006069BF" w:rsidRDefault="0028153A" w:rsidP="006069BF">
      <w:pPr>
        <w:pStyle w:val="ListParagraph"/>
      </w:pPr>
      <w:proofErr w:type="spellStart"/>
      <w:r>
        <w:t>Admin</w:t>
      </w:r>
      <w:proofErr w:type="spellEnd"/>
      <w:r>
        <w:t>, moderátor szerep</w:t>
      </w:r>
    </w:p>
    <w:p w14:paraId="7794A925" w14:textId="05B42959" w:rsidR="00EF250F" w:rsidRDefault="00EF250F" w:rsidP="00A538E1">
      <w:pPr>
        <w:pStyle w:val="Heading1"/>
      </w:pPr>
      <w:bookmarkStart w:id="88" w:name="_Toc99974888"/>
      <w:bookmarkStart w:id="89" w:name="_Toc101441488"/>
      <w:r>
        <w:t>Felhasználói útmutató</w:t>
      </w:r>
    </w:p>
    <w:p w14:paraId="6BA2F4BA" w14:textId="46CC2511" w:rsidR="00EF250F" w:rsidRDefault="00EF250F" w:rsidP="00EF250F">
      <w:pPr>
        <w:pStyle w:val="Heading2"/>
      </w:pPr>
      <w:r>
        <w:t>Regisztráció, bejelentkezés</w:t>
      </w:r>
    </w:p>
    <w:p w14:paraId="20B6D9DD" w14:textId="63DA0515" w:rsidR="00A93D41" w:rsidRDefault="00A93D41" w:rsidP="00A93D41">
      <w:pPr>
        <w:pStyle w:val="Firstparagraph"/>
      </w:pPr>
      <w:r>
        <w:t xml:space="preserve">A mindenhol megjelenő navigációs sávon, ha a felhasználó nincs </w:t>
      </w:r>
      <w:proofErr w:type="spellStart"/>
      <w:r>
        <w:t>bejelntkezve</w:t>
      </w:r>
      <w:proofErr w:type="spellEnd"/>
      <w:r>
        <w:t xml:space="preserve"> a jobb oldalon megjelenik egy „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” és „Login” felirat, amira ha rákattint, a megfelelő oldalra kerül.</w:t>
      </w:r>
    </w:p>
    <w:p w14:paraId="3E01D3D7" w14:textId="7A949B1C" w:rsidR="00A93D41" w:rsidRDefault="00A93D41" w:rsidP="00A93D41">
      <w:pPr>
        <w:pStyle w:val="Firstparagraph"/>
        <w:jc w:val="center"/>
      </w:pPr>
      <w:r w:rsidRPr="00A93D41">
        <w:lastRenderedPageBreak/>
        <w:drawing>
          <wp:inline distT="0" distB="0" distL="0" distR="0" wp14:anchorId="70AB2769" wp14:editId="1F52BF60">
            <wp:extent cx="5399405" cy="18224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7743" w14:textId="58F4DE4C" w:rsidR="00A93D41" w:rsidRDefault="00A93D41" w:rsidP="00A93D41">
      <w:pPr>
        <w:pStyle w:val="Firstparagraph"/>
        <w:jc w:val="center"/>
      </w:pPr>
      <w:r>
        <w:rPr>
          <w:noProof/>
        </w:rPr>
        <w:drawing>
          <wp:inline distT="0" distB="0" distL="0" distR="0" wp14:anchorId="680011AF" wp14:editId="60219C7A">
            <wp:extent cx="5399405" cy="32740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DF8D" w14:textId="1D680881" w:rsidR="00A93D41" w:rsidRPr="00A93D41" w:rsidRDefault="00A93D41" w:rsidP="00A93D41">
      <w:pPr>
        <w:pStyle w:val="Firstparagraph"/>
        <w:jc w:val="center"/>
      </w:pPr>
      <w:r>
        <w:rPr>
          <w:noProof/>
        </w:rPr>
        <w:drawing>
          <wp:inline distT="0" distB="0" distL="0" distR="0" wp14:anchorId="3B1AFDE7" wp14:editId="4E8CA8AA">
            <wp:extent cx="5399405" cy="21412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408" w14:textId="0D1BA847" w:rsidR="00EF250F" w:rsidRDefault="00EF250F" w:rsidP="00EF250F">
      <w:pPr>
        <w:pStyle w:val="Heading2"/>
      </w:pPr>
      <w:r>
        <w:lastRenderedPageBreak/>
        <w:t>Manga keresése és olvasása</w:t>
      </w:r>
    </w:p>
    <w:p w14:paraId="79135A3F" w14:textId="7F233CA2" w:rsidR="00384B77" w:rsidRDefault="00384B77" w:rsidP="00384B77">
      <w:pPr>
        <w:pStyle w:val="Firstparagraph"/>
      </w:pPr>
      <w:r>
        <w:t>A mindenhol megjelenő navigációs sávo</w:t>
      </w:r>
      <w:r>
        <w:t xml:space="preserve">n a „Manga </w:t>
      </w:r>
      <w:proofErr w:type="spellStart"/>
      <w:r>
        <w:t>Search</w:t>
      </w:r>
      <w:proofErr w:type="spellEnd"/>
      <w:r>
        <w:t>” feliratra kattintva a felhasználó a kereső felületre kerül</w:t>
      </w:r>
      <w:r>
        <w:t>.</w:t>
      </w:r>
      <w:r>
        <w:t xml:space="preserve"> Itt a beviteli mezőbe Manga cím beírásával lehet keresni és létező találatok esetén megjelennek, amikre kattintva átkerül a felhasználó a Manga oldalára.</w:t>
      </w:r>
    </w:p>
    <w:p w14:paraId="05DA0AF7" w14:textId="67BDD567" w:rsidR="00384B77" w:rsidRPr="00384B77" w:rsidRDefault="00384B77" w:rsidP="00384B77">
      <w:r>
        <w:rPr>
          <w:noProof/>
        </w:rPr>
        <w:drawing>
          <wp:inline distT="0" distB="0" distL="0" distR="0" wp14:anchorId="681A9C51" wp14:editId="4BFDEEC5">
            <wp:extent cx="5388610" cy="269938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BDC3" w14:textId="0692246F" w:rsidR="00384B77" w:rsidRDefault="00384B77" w:rsidP="00384B77">
      <w:r>
        <w:rPr>
          <w:noProof/>
        </w:rPr>
        <w:drawing>
          <wp:inline distT="0" distB="0" distL="0" distR="0" wp14:anchorId="2C447EE5" wp14:editId="41E44E93">
            <wp:extent cx="5388610" cy="50101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6BC0" w14:textId="671CB16A" w:rsidR="00384B77" w:rsidRDefault="00384B77" w:rsidP="00384B77">
      <w:r>
        <w:rPr>
          <w:noProof/>
        </w:rPr>
        <w:drawing>
          <wp:inline distT="0" distB="0" distL="0" distR="0" wp14:anchorId="1E0FA875" wp14:editId="16E9A156">
            <wp:extent cx="5388610" cy="193738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2E49" w14:textId="69ADB149" w:rsidR="00384B77" w:rsidRDefault="00384B77" w:rsidP="00384B77">
      <w:r>
        <w:rPr>
          <w:noProof/>
        </w:rPr>
        <w:lastRenderedPageBreak/>
        <w:drawing>
          <wp:inline distT="0" distB="0" distL="0" distR="0" wp14:anchorId="61935308" wp14:editId="392E9A15">
            <wp:extent cx="5399405" cy="3712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2D76" w14:textId="61A172E2" w:rsidR="00384B77" w:rsidRDefault="00384B77" w:rsidP="00384B77">
      <w:r>
        <w:t xml:space="preserve">A </w:t>
      </w:r>
      <w:proofErr w:type="spellStart"/>
      <w:r>
        <w:t>manga</w:t>
      </w:r>
      <w:proofErr w:type="spellEnd"/>
      <w:r>
        <w:t xml:space="preserve"> oldal aljára görgetve, megjelennek a megnézhető fejezetek.</w:t>
      </w:r>
    </w:p>
    <w:p w14:paraId="09C12371" w14:textId="19211B3B" w:rsidR="00384B77" w:rsidRDefault="00384B77" w:rsidP="00384B77">
      <w:r>
        <w:rPr>
          <w:noProof/>
        </w:rPr>
        <w:drawing>
          <wp:inline distT="0" distB="0" distL="0" distR="0" wp14:anchorId="75A715AD" wp14:editId="1A0A669F">
            <wp:extent cx="5388610" cy="2699385"/>
            <wp:effectExtent l="0" t="0" r="254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E67B3" w14:textId="6AE8B0B3" w:rsidR="00384B77" w:rsidRDefault="00384B77" w:rsidP="00384B77">
      <w:r>
        <w:t>Rákattintva egy fejezet címére a felhasználó átkerül az olvasó felületre, ahol görgetéssel, vagy a nyilak használatával lehet tovább menni.</w:t>
      </w:r>
    </w:p>
    <w:p w14:paraId="7BCFC420" w14:textId="0742DDFA" w:rsidR="00384B77" w:rsidRPr="00384B77" w:rsidRDefault="00384B77" w:rsidP="00384B77">
      <w:r>
        <w:rPr>
          <w:noProof/>
        </w:rPr>
        <w:lastRenderedPageBreak/>
        <w:drawing>
          <wp:inline distT="0" distB="0" distL="0" distR="0" wp14:anchorId="079340E2" wp14:editId="50A5E4AF">
            <wp:extent cx="5388610" cy="26777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CCF4" w14:textId="21C04AEC" w:rsidR="00EF250F" w:rsidRDefault="00EF250F" w:rsidP="00EF250F">
      <w:pPr>
        <w:pStyle w:val="Heading2"/>
      </w:pPr>
      <w:r>
        <w:t>Készítők és fordítók megtekintése</w:t>
      </w:r>
    </w:p>
    <w:p w14:paraId="69070531" w14:textId="5C1309EB" w:rsidR="00384B77" w:rsidRDefault="00945528" w:rsidP="00384B77">
      <w:pPr>
        <w:pStyle w:val="Firstparagraph"/>
      </w:pPr>
      <w:r>
        <w:t xml:space="preserve">A </w:t>
      </w:r>
      <w:proofErr w:type="spellStart"/>
      <w:r>
        <w:t>manga</w:t>
      </w:r>
      <w:proofErr w:type="spellEnd"/>
      <w:r>
        <w:t xml:space="preserve"> készítői a </w:t>
      </w:r>
      <w:proofErr w:type="spellStart"/>
      <w:r>
        <w:t>manga</w:t>
      </w:r>
      <w:proofErr w:type="spellEnd"/>
      <w:r>
        <w:t xml:space="preserve"> oldalán találhatóak a „</w:t>
      </w:r>
      <w:proofErr w:type="spellStart"/>
      <w:r>
        <w:t>Creators</w:t>
      </w:r>
      <w:proofErr w:type="spellEnd"/>
      <w:r>
        <w:t xml:space="preserve">” kártyában, itt a nevekre </w:t>
      </w:r>
      <w:proofErr w:type="spellStart"/>
      <w:r>
        <w:t>kattntva</w:t>
      </w:r>
      <w:proofErr w:type="spellEnd"/>
      <w:r>
        <w:t xml:space="preserve"> átmegy a felhasználó a megfelelő készítő oldalára.</w:t>
      </w:r>
    </w:p>
    <w:p w14:paraId="61706831" w14:textId="6B0B46F8" w:rsidR="00945528" w:rsidRDefault="00945528" w:rsidP="00945528">
      <w:r>
        <w:rPr>
          <w:noProof/>
        </w:rPr>
        <w:drawing>
          <wp:inline distT="0" distB="0" distL="0" distR="0" wp14:anchorId="2AAE8065" wp14:editId="3D64540C">
            <wp:extent cx="5399405" cy="15290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4F6" w14:textId="60C13A80" w:rsidR="00945528" w:rsidRDefault="00945528" w:rsidP="00945528">
      <w:r>
        <w:rPr>
          <w:noProof/>
        </w:rPr>
        <w:lastRenderedPageBreak/>
        <w:drawing>
          <wp:inline distT="0" distB="0" distL="0" distR="0" wp14:anchorId="30B2441A" wp14:editId="12D87B3B">
            <wp:extent cx="5399405" cy="32664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1D43" w14:textId="2FA03E5E" w:rsidR="00945528" w:rsidRDefault="00945528" w:rsidP="00945528">
      <w:r>
        <w:t>A fordítókat meg a fejezeteknél lehet megnézni, és a fordító csapatra rákattintva átviszi a felhasználót a fordító csoport oldalára</w:t>
      </w:r>
    </w:p>
    <w:p w14:paraId="31856A4D" w14:textId="1599950B" w:rsidR="00945528" w:rsidRDefault="00945528" w:rsidP="00945528">
      <w:r w:rsidRPr="00945528">
        <w:drawing>
          <wp:inline distT="0" distB="0" distL="0" distR="0" wp14:anchorId="12CB1FC1" wp14:editId="19A19AE5">
            <wp:extent cx="5399405" cy="13201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7D65" w14:textId="4DD61E40" w:rsidR="00945528" w:rsidRPr="00945528" w:rsidRDefault="00945528" w:rsidP="00945528">
      <w:r>
        <w:rPr>
          <w:noProof/>
        </w:rPr>
        <w:drawing>
          <wp:inline distT="0" distB="0" distL="0" distR="0" wp14:anchorId="2A534F4C" wp14:editId="021FCF85">
            <wp:extent cx="5399405" cy="30499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A37E" w14:textId="759ED73B" w:rsidR="00EF250F" w:rsidRDefault="00EF250F" w:rsidP="00EF250F">
      <w:pPr>
        <w:pStyle w:val="Heading2"/>
      </w:pPr>
      <w:r>
        <w:lastRenderedPageBreak/>
        <w:t>Profil változtatása</w:t>
      </w:r>
    </w:p>
    <w:p w14:paraId="69B3D9C2" w14:textId="4A5529E7" w:rsidR="00DE37D0" w:rsidRDefault="00DE37D0" w:rsidP="00DE37D0">
      <w:pPr>
        <w:pStyle w:val="Firstparagraph"/>
      </w:pPr>
      <w:r>
        <w:t>Profil változtatásra bejelentkezés után van lehetőség, profilra a navigációs sávon a jobb oldalon lévő felhasználónévre kattintva átkerül a felhasználó a saját profiljára.</w:t>
      </w:r>
    </w:p>
    <w:p w14:paraId="40355258" w14:textId="0E4FC822" w:rsidR="00DE37D0" w:rsidRDefault="00DE37D0" w:rsidP="00DE37D0">
      <w:r w:rsidRPr="00DE37D0">
        <w:drawing>
          <wp:inline distT="0" distB="0" distL="0" distR="0" wp14:anchorId="1A5FD2F4" wp14:editId="749E55D0">
            <wp:extent cx="5399405" cy="19627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7660" w14:textId="4BEF4A82" w:rsidR="00DE37D0" w:rsidRDefault="00DE37D0" w:rsidP="00DE37D0">
      <w:pPr>
        <w:pStyle w:val="Heading3"/>
      </w:pPr>
      <w:r>
        <w:t>Leírás változtatása</w:t>
      </w:r>
    </w:p>
    <w:p w14:paraId="360A489A" w14:textId="2BF1CA8E" w:rsidR="00DE37D0" w:rsidRPr="00DE37D0" w:rsidRDefault="00DE37D0" w:rsidP="00DE37D0">
      <w:pPr>
        <w:pStyle w:val="Firstparagraph"/>
      </w:pPr>
      <w:r>
        <w:t>A profilnál a kis ceruzára kattintva megjelenik egy beviteli mező, ahol változtathatunk a saját profil leírásunkon, majd mikor végeztünk 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” gombra kattintva, ez </w:t>
      </w:r>
      <w:proofErr w:type="spellStart"/>
      <w:r>
        <w:t>elmentődik</w:t>
      </w:r>
      <w:proofErr w:type="spellEnd"/>
      <w:r>
        <w:t>.</w:t>
      </w:r>
    </w:p>
    <w:p w14:paraId="635173FB" w14:textId="113EE4B8" w:rsidR="00DE37D0" w:rsidRPr="00DE37D0" w:rsidRDefault="00DE37D0" w:rsidP="00DE37D0">
      <w:pPr>
        <w:pStyle w:val="Firstparagraph"/>
      </w:pPr>
      <w:r w:rsidRPr="00DE37D0">
        <w:drawing>
          <wp:inline distT="0" distB="0" distL="0" distR="0" wp14:anchorId="34D91048" wp14:editId="4A390E33">
            <wp:extent cx="5399405" cy="23075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8A10" w14:textId="7D5C665E" w:rsidR="00DE37D0" w:rsidRDefault="00DE37D0" w:rsidP="00DE37D0">
      <w:pPr>
        <w:pStyle w:val="Heading3"/>
      </w:pPr>
      <w:r>
        <w:t>Barát kérések kezelése</w:t>
      </w:r>
    </w:p>
    <w:p w14:paraId="5CD030A3" w14:textId="20BC7D76" w:rsidR="00D8579B" w:rsidRDefault="00D8579B" w:rsidP="00D8579B">
      <w:pPr>
        <w:pStyle w:val="Firstparagraph"/>
      </w:pPr>
      <w:r>
        <w:t>Másoknak barátfelkérést az ő profiljukon lehet küldeni.</w:t>
      </w:r>
    </w:p>
    <w:p w14:paraId="7A25DD19" w14:textId="76B31352" w:rsidR="00D8579B" w:rsidRDefault="00D8579B" w:rsidP="00D8579B">
      <w:r w:rsidRPr="00D8579B">
        <w:lastRenderedPageBreak/>
        <w:drawing>
          <wp:inline distT="0" distB="0" distL="0" distR="0" wp14:anchorId="156B4661" wp14:editId="466FB1C4">
            <wp:extent cx="5399405" cy="25761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16C4" w14:textId="7BCF201B" w:rsidR="00D8579B" w:rsidRDefault="00D8579B" w:rsidP="00D8579B">
      <w:r>
        <w:t>A profiljukon megjelenő „</w:t>
      </w:r>
      <w:proofErr w:type="spellStart"/>
      <w:r>
        <w:t>Send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” gombra kattintva egy beviteli mező megjelenik, amiben tudunk egy kis üzenetet küldeni, majd a „</w:t>
      </w:r>
      <w:proofErr w:type="spellStart"/>
      <w:r>
        <w:t>Send</w:t>
      </w:r>
      <w:proofErr w:type="spellEnd"/>
      <w:r>
        <w:t>” gombra kattintva a barátkérelem elküldésre kerül.</w:t>
      </w:r>
    </w:p>
    <w:p w14:paraId="540FB646" w14:textId="6830C04D" w:rsidR="00D8579B" w:rsidRDefault="00D8579B" w:rsidP="00D8579B">
      <w:r>
        <w:t>Maguk a barátkérések a saját profilunkon jelennek meg. Ezeket a „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” gomb nyomásával, illetve utána a megfelelő címre kattintva </w:t>
      </w:r>
      <w:proofErr w:type="spellStart"/>
      <w:r>
        <w:t>tekinthejtük</w:t>
      </w:r>
      <w:proofErr w:type="spellEnd"/>
      <w:r>
        <w:t xml:space="preserve"> meg. A plusz jelre kattintva elfogadjuk a barát felkérést, a kuka ikonra kattintva </w:t>
      </w:r>
      <w:proofErr w:type="spellStart"/>
      <w:r>
        <w:t>visszautasítjük</w:t>
      </w:r>
      <w:proofErr w:type="spellEnd"/>
      <w:r>
        <w:t xml:space="preserve"> vagy töröljük a felkérést.</w:t>
      </w:r>
    </w:p>
    <w:p w14:paraId="5C48F7CB" w14:textId="54D2BCB4" w:rsidR="00D8579B" w:rsidRPr="00D8579B" w:rsidRDefault="00D8579B" w:rsidP="00D8579B">
      <w:r w:rsidRPr="00D8579B">
        <w:drawing>
          <wp:inline distT="0" distB="0" distL="0" distR="0" wp14:anchorId="339E2706" wp14:editId="2134093E">
            <wp:extent cx="5399405" cy="332803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6637" w14:textId="34E0E751" w:rsidR="00DE37D0" w:rsidRDefault="00DE37D0" w:rsidP="00DE37D0">
      <w:pPr>
        <w:pStyle w:val="Heading3"/>
      </w:pPr>
      <w:r>
        <w:lastRenderedPageBreak/>
        <w:t>Új fejezet feliratkozások kezelése</w:t>
      </w:r>
    </w:p>
    <w:p w14:paraId="3316EA4A" w14:textId="00D05519" w:rsidR="00D168A3" w:rsidRDefault="00D168A3" w:rsidP="00D168A3">
      <w:pPr>
        <w:pStyle w:val="Firstparagraph"/>
      </w:pPr>
      <w:r>
        <w:t xml:space="preserve">Feliratkozni új fordításokra úgy lehet, hogy a </w:t>
      </w:r>
      <w:proofErr w:type="spellStart"/>
      <w:r>
        <w:t>manga</w:t>
      </w:r>
      <w:proofErr w:type="spellEnd"/>
      <w:r>
        <w:t xml:space="preserve"> oldalán megjelenő „</w:t>
      </w:r>
      <w:proofErr w:type="spellStart"/>
      <w:r>
        <w:t>Subscribe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email of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chapters</w:t>
      </w:r>
      <w:proofErr w:type="spellEnd"/>
      <w:r>
        <w:t>” gombra kattintunk, ott megjelennek az elérhető fordítások, és a plusz jelre kattintva feliratkozik az adott fordításra.</w:t>
      </w:r>
    </w:p>
    <w:p w14:paraId="535D5761" w14:textId="57858CF0" w:rsidR="00D168A3" w:rsidRDefault="00D168A3" w:rsidP="00D168A3">
      <w:r w:rsidRPr="00D168A3">
        <w:drawing>
          <wp:inline distT="0" distB="0" distL="0" distR="0" wp14:anchorId="12D81612" wp14:editId="6410A25E">
            <wp:extent cx="5399405" cy="24892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BA37" w14:textId="4D8CCDCC" w:rsidR="00D168A3" w:rsidRDefault="00BE2CE8" w:rsidP="00D168A3">
      <w:r>
        <w:t xml:space="preserve">Leiratkozni a felhasználó profiljában lehet, a „Latest </w:t>
      </w:r>
      <w:proofErr w:type="spellStart"/>
      <w:r>
        <w:t>Chapters</w:t>
      </w:r>
      <w:proofErr w:type="spellEnd"/>
      <w:r>
        <w:t xml:space="preserve"> of </w:t>
      </w:r>
      <w:proofErr w:type="spellStart"/>
      <w:r>
        <w:t>Subscribed</w:t>
      </w:r>
      <w:proofErr w:type="spellEnd"/>
      <w:r>
        <w:t xml:space="preserve"> </w:t>
      </w:r>
      <w:proofErr w:type="spellStart"/>
      <w:r>
        <w:t>Mangas</w:t>
      </w:r>
      <w:proofErr w:type="spellEnd"/>
      <w:r>
        <w:t xml:space="preserve">” gombra kattintva </w:t>
      </w:r>
      <w:proofErr w:type="spellStart"/>
      <w:r>
        <w:t>megjeleenik</w:t>
      </w:r>
      <w:proofErr w:type="spellEnd"/>
      <w:r>
        <w:t xml:space="preserve"> az összes feliratkozás, itt a </w:t>
      </w:r>
      <w:proofErr w:type="spellStart"/>
      <w:r>
        <w:t>manga</w:t>
      </w:r>
      <w:proofErr w:type="spellEnd"/>
      <w:r>
        <w:t xml:space="preserve"> címére kattintva kerül a felhasználó a </w:t>
      </w:r>
      <w:proofErr w:type="spellStart"/>
      <w:r>
        <w:t>manga</w:t>
      </w:r>
      <w:proofErr w:type="spellEnd"/>
      <w:r>
        <w:t xml:space="preserve"> oldalára, a fejezet számra kattintva egyből a fejezetet kezdi el olvasni, a kuka ikonra kattintva pedig törli a feliratkozást</w:t>
      </w:r>
    </w:p>
    <w:p w14:paraId="0CAD85D0" w14:textId="6EC6D094" w:rsidR="00BE2CE8" w:rsidRPr="00D168A3" w:rsidRDefault="00BE2CE8" w:rsidP="00D168A3">
      <w:r w:rsidRPr="00BE2CE8">
        <w:drawing>
          <wp:inline distT="0" distB="0" distL="0" distR="0" wp14:anchorId="5C3CAAC9" wp14:editId="3BCF1FE8">
            <wp:extent cx="5399405" cy="13938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273" w14:textId="2C87BFB2" w:rsidR="00DE37D0" w:rsidRDefault="00DE37D0" w:rsidP="00DE37D0">
      <w:pPr>
        <w:pStyle w:val="Heading3"/>
      </w:pPr>
      <w:r>
        <w:t xml:space="preserve">Kedvelt, nem kedvelt </w:t>
      </w:r>
      <w:proofErr w:type="spellStart"/>
      <w:r>
        <w:t>mangák</w:t>
      </w:r>
      <w:proofErr w:type="spellEnd"/>
      <w:r>
        <w:t xml:space="preserve"> kezelése</w:t>
      </w:r>
    </w:p>
    <w:p w14:paraId="6ED1E947" w14:textId="67B273C0" w:rsidR="00BE2CE8" w:rsidRDefault="00BE2CE8" w:rsidP="00BE2CE8">
      <w:pPr>
        <w:pStyle w:val="Firstparagraph"/>
      </w:pPr>
      <w:r>
        <w:t>A profilnál a „</w:t>
      </w:r>
      <w:proofErr w:type="spellStart"/>
      <w:r>
        <w:t>Liked</w:t>
      </w:r>
      <w:proofErr w:type="spellEnd"/>
      <w:r>
        <w:t xml:space="preserve"> Manga” és „</w:t>
      </w:r>
      <w:proofErr w:type="spellStart"/>
      <w:r>
        <w:t>Disliked</w:t>
      </w:r>
      <w:proofErr w:type="spellEnd"/>
      <w:r>
        <w:t xml:space="preserve"> Manga” kártyánál, az „Add Manga </w:t>
      </w:r>
      <w:proofErr w:type="spellStart"/>
      <w:r>
        <w:t>to</w:t>
      </w:r>
      <w:proofErr w:type="spellEnd"/>
      <w:r>
        <w:t xml:space="preserve"> Like/Dislike” gombra kattintva megjelenik egy beviteli mező, itt kereshetünk </w:t>
      </w:r>
      <w:proofErr w:type="spellStart"/>
      <w:r>
        <w:t>mangákra</w:t>
      </w:r>
      <w:proofErr w:type="spellEnd"/>
      <w:r>
        <w:t>, majd a lájk vagy dislike ikonra kattintva beteszi a megfelelő listába. Ezeket a lista tételeket lehet törölni a kuka ikonra kattintva.</w:t>
      </w:r>
    </w:p>
    <w:p w14:paraId="6F378FEA" w14:textId="46527B7C" w:rsidR="00BE2CE8" w:rsidRPr="00BE2CE8" w:rsidRDefault="00BE2CE8" w:rsidP="00BE2CE8">
      <w:r w:rsidRPr="00BE2CE8">
        <w:lastRenderedPageBreak/>
        <w:drawing>
          <wp:inline distT="0" distB="0" distL="0" distR="0" wp14:anchorId="65582826" wp14:editId="533E6294">
            <wp:extent cx="5399405" cy="22917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0CFD" w14:textId="609CD3C5" w:rsidR="00DE37D0" w:rsidRDefault="00DE37D0" w:rsidP="00DE37D0">
      <w:pPr>
        <w:pStyle w:val="Heading3"/>
      </w:pPr>
      <w:r>
        <w:t>Manga lista kezelése</w:t>
      </w:r>
    </w:p>
    <w:p w14:paraId="7B7503C8" w14:textId="66BFCD33" w:rsidR="00744757" w:rsidRDefault="00744757" w:rsidP="00744757">
      <w:pPr>
        <w:pStyle w:val="Heading4"/>
      </w:pPr>
      <w:r>
        <w:t>Lista létrehozása</w:t>
      </w:r>
    </w:p>
    <w:p w14:paraId="6730121D" w14:textId="21C87BBE" w:rsidR="00744757" w:rsidRDefault="00744757" w:rsidP="00744757">
      <w:pPr>
        <w:pStyle w:val="Firstparagraph"/>
      </w:pPr>
      <w:r>
        <w:t>A „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list</w:t>
      </w:r>
      <w:proofErr w:type="spellEnd"/>
      <w:r>
        <w:t>” gombra kattintva megjelenik egy beviteli mező amibe a lista neve megy, egy legördülő lista ahol kiválaszthatjuk hogy a lista milyen láthatóságú legyen, és egy „</w:t>
      </w:r>
      <w:proofErr w:type="spellStart"/>
      <w:r>
        <w:t>Create</w:t>
      </w:r>
      <w:proofErr w:type="spellEnd"/>
      <w:r>
        <w:t>” gomb amivel létrehozzuk a listát.</w:t>
      </w:r>
    </w:p>
    <w:p w14:paraId="233FE3BE" w14:textId="2CBD118B" w:rsidR="00744757" w:rsidRPr="00744757" w:rsidRDefault="00744757" w:rsidP="00744757">
      <w:r w:rsidRPr="00744757">
        <w:drawing>
          <wp:inline distT="0" distB="0" distL="0" distR="0" wp14:anchorId="6C56D184" wp14:editId="35352E9D">
            <wp:extent cx="5399405" cy="14770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96E4" w14:textId="08E8A436" w:rsidR="00744757" w:rsidRDefault="00744757" w:rsidP="00744757">
      <w:pPr>
        <w:pStyle w:val="Heading4"/>
      </w:pPr>
      <w:r>
        <w:t>Lista változtatása, törlése</w:t>
      </w:r>
    </w:p>
    <w:p w14:paraId="5FF059EC" w14:textId="4E95AEC8" w:rsidR="00744757" w:rsidRPr="00744757" w:rsidRDefault="00744757" w:rsidP="00744757">
      <w:pPr>
        <w:pStyle w:val="Firstparagraph"/>
      </w:pPr>
      <w:r>
        <w:t xml:space="preserve">A lista sorában lévő ceruzára kattintva megjelenik </w:t>
      </w:r>
      <w:r>
        <w:t>egy beviteli mező amibe a lista</w:t>
      </w:r>
      <w:r>
        <w:t xml:space="preserve"> nevét írjuk</w:t>
      </w:r>
      <w:r>
        <w:t>, egy legördülő lista ahol kiválaszthatjuk hogy a lista milyen láthatóságú legyen, és egy „</w:t>
      </w:r>
      <w:proofErr w:type="spellStart"/>
      <w:r>
        <w:t>Save</w:t>
      </w:r>
      <w:proofErr w:type="spellEnd"/>
      <w:r>
        <w:t xml:space="preserve">” gomb amivel </w:t>
      </w:r>
      <w:r>
        <w:t>elmentjük a lista változtatásait</w:t>
      </w:r>
      <w:r>
        <w:t>.</w:t>
      </w:r>
      <w:r>
        <w:t xml:space="preserve"> A lista sorában lévő X ikonnal pedig töröljük a listát.</w:t>
      </w:r>
    </w:p>
    <w:p w14:paraId="4583C42F" w14:textId="411E1E67" w:rsidR="00744757" w:rsidRPr="00744757" w:rsidRDefault="00744757" w:rsidP="00744757">
      <w:pPr>
        <w:pStyle w:val="Firstparagraph"/>
      </w:pPr>
      <w:r w:rsidRPr="00744757">
        <w:lastRenderedPageBreak/>
        <w:drawing>
          <wp:inline distT="0" distB="0" distL="0" distR="0" wp14:anchorId="3B812B36" wp14:editId="022203A9">
            <wp:extent cx="5399405" cy="16389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2066" w14:textId="7147EF78" w:rsidR="00744757" w:rsidRDefault="00744757" w:rsidP="00744757">
      <w:pPr>
        <w:pStyle w:val="Heading4"/>
      </w:pPr>
      <w:r>
        <w:t xml:space="preserve">Listához </w:t>
      </w:r>
      <w:proofErr w:type="spellStart"/>
      <w:r>
        <w:t>manga</w:t>
      </w:r>
      <w:proofErr w:type="spellEnd"/>
      <w:r>
        <w:t xml:space="preserve"> hozzáadás, törlése</w:t>
      </w:r>
    </w:p>
    <w:p w14:paraId="6FBAC19B" w14:textId="2BBF7D7E" w:rsidR="00744757" w:rsidRDefault="008B5BDC" w:rsidP="00744757">
      <w:pPr>
        <w:pStyle w:val="Firstparagraph"/>
      </w:pPr>
      <w:r>
        <w:t>Lista tartalma a lista nevére kattintva megjelenik. A „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Manga” gombra kattintva megjelenik egy beviteli mező, amiben tudunk keresni </w:t>
      </w:r>
      <w:proofErr w:type="spellStart"/>
      <w:r>
        <w:t>mangákra</w:t>
      </w:r>
      <w:proofErr w:type="spellEnd"/>
      <w:r>
        <w:t xml:space="preserve"> és azokat a plusz ikonra kattintva hozzáadjuk a listához. Törölni </w:t>
      </w:r>
      <w:proofErr w:type="spellStart"/>
      <w:r>
        <w:t>mangát</w:t>
      </w:r>
      <w:proofErr w:type="spellEnd"/>
      <w:r>
        <w:t xml:space="preserve"> a lejjebb lévő listában található kuka ikonokra kattintva tehetjük meg.</w:t>
      </w:r>
    </w:p>
    <w:p w14:paraId="7A071EEC" w14:textId="2AE2F302" w:rsidR="008B5BDC" w:rsidRPr="008B5BDC" w:rsidRDefault="008B5BDC" w:rsidP="008B5BDC">
      <w:r w:rsidRPr="008B5BDC">
        <w:drawing>
          <wp:inline distT="0" distB="0" distL="0" distR="0" wp14:anchorId="5F915E47" wp14:editId="739879CC">
            <wp:extent cx="5399405" cy="30549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D34C" w14:textId="227D8C3F" w:rsidR="00EF250F" w:rsidRDefault="00EF250F" w:rsidP="00EF250F">
      <w:pPr>
        <w:pStyle w:val="Heading2"/>
      </w:pPr>
      <w:r>
        <w:t>Barátokkal csevegés</w:t>
      </w:r>
    </w:p>
    <w:p w14:paraId="457A1258" w14:textId="2DD64007" w:rsidR="008B5BDC" w:rsidRDefault="008B5BDC" w:rsidP="008B5BDC">
      <w:pPr>
        <w:pStyle w:val="Firstparagraph"/>
      </w:pPr>
      <w:r>
        <w:t>A csevegő oldalra a navigációs sávon lévő „Chat” feliratra kattintva jutunk el.</w:t>
      </w:r>
    </w:p>
    <w:p w14:paraId="0F630784" w14:textId="2775E04D" w:rsidR="008B5BDC" w:rsidRDefault="008B5BDC" w:rsidP="008B5BDC">
      <w:r w:rsidRPr="008B5BDC">
        <w:drawing>
          <wp:inline distT="0" distB="0" distL="0" distR="0" wp14:anchorId="2C3BEDE3" wp14:editId="699A23BC">
            <wp:extent cx="5399405" cy="2743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BC51" w14:textId="616EA7F7" w:rsidR="008B5BDC" w:rsidRDefault="008B5BDC" w:rsidP="008B5BDC">
      <w:r w:rsidRPr="008B5BDC">
        <w:lastRenderedPageBreak/>
        <w:drawing>
          <wp:inline distT="0" distB="0" distL="0" distR="0" wp14:anchorId="05F04232" wp14:editId="620D6437">
            <wp:extent cx="5399405" cy="34836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97A1" w14:textId="7C8991A1" w:rsidR="008B5BDC" w:rsidRPr="008B5BDC" w:rsidRDefault="008B5BDC" w:rsidP="008B5BDC">
      <w:r>
        <w:t>Utána a barát nevére kattintva megjelennek a két fél között küldött üzenetek, és a</w:t>
      </w:r>
      <w:r w:rsidR="004B208C">
        <w:t>z üzenetek alján lévő beviteli mezőbe lehet írni az üzenetet, amit a plusz gombra kattintva lehet elküldeni.</w:t>
      </w:r>
    </w:p>
    <w:p w14:paraId="74DCA758" w14:textId="6A815D15" w:rsidR="00EF250F" w:rsidRDefault="00EF250F" w:rsidP="00EF250F">
      <w:pPr>
        <w:pStyle w:val="Heading2"/>
      </w:pPr>
      <w:r>
        <w:t>Fórum létrehozása</w:t>
      </w:r>
    </w:p>
    <w:p w14:paraId="7FDCDB0C" w14:textId="10901E00" w:rsidR="004B208C" w:rsidRDefault="004B208C" w:rsidP="004B208C">
      <w:pPr>
        <w:pStyle w:val="Firstparagraph"/>
      </w:pPr>
      <w:r>
        <w:t xml:space="preserve">Fórumokat keresni, és létrehozni a </w:t>
      </w:r>
      <w:proofErr w:type="spellStart"/>
      <w:r>
        <w:t>Threads</w:t>
      </w:r>
      <w:proofErr w:type="spellEnd"/>
      <w:r>
        <w:t xml:space="preserve"> oldalon </w:t>
      </w:r>
      <w:proofErr w:type="spellStart"/>
      <w:r>
        <w:t>lehet,ehhez</w:t>
      </w:r>
      <w:proofErr w:type="spellEnd"/>
      <w:r>
        <w:t xml:space="preserve"> a navigációs sávban lévő „</w:t>
      </w:r>
      <w:proofErr w:type="spellStart"/>
      <w:r>
        <w:t>Threads</w:t>
      </w:r>
      <w:proofErr w:type="spellEnd"/>
      <w:r>
        <w:t>” feliratra kattintva lehet eljutni. Majd a „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Thread</w:t>
      </w:r>
      <w:proofErr w:type="spellEnd"/>
      <w:r>
        <w:t xml:space="preserve">” gombra kattintva megjelenik 2 beviteli mező, az egyik a </w:t>
      </w:r>
      <w:proofErr w:type="spellStart"/>
      <w:r>
        <w:t>threadnek</w:t>
      </w:r>
      <w:proofErr w:type="spellEnd"/>
      <w:r>
        <w:t xml:space="preserve"> a címét várja, a másik a </w:t>
      </w:r>
      <w:proofErr w:type="spellStart"/>
      <w:r>
        <w:t>thread</w:t>
      </w:r>
      <w:proofErr w:type="spellEnd"/>
      <w:r>
        <w:t xml:space="preserve"> témáját, majd a „</w:t>
      </w:r>
      <w:proofErr w:type="spellStart"/>
      <w:r>
        <w:t>Create</w:t>
      </w:r>
      <w:proofErr w:type="spellEnd"/>
      <w:r>
        <w:t xml:space="preserve">” gombra kattintva létre lehet hozni ezt. Egy </w:t>
      </w:r>
      <w:proofErr w:type="spellStart"/>
      <w:r>
        <w:t>threadet</w:t>
      </w:r>
      <w:proofErr w:type="spellEnd"/>
      <w:r>
        <w:t xml:space="preserve"> megnyitni meg a </w:t>
      </w:r>
      <w:proofErr w:type="spellStart"/>
      <w:r>
        <w:t>thread</w:t>
      </w:r>
      <w:proofErr w:type="spellEnd"/>
      <w:r>
        <w:t xml:space="preserve"> címére való kattintásával lehet.</w:t>
      </w:r>
    </w:p>
    <w:p w14:paraId="16EFC7F2" w14:textId="4853F862" w:rsidR="004B208C" w:rsidRDefault="004B208C" w:rsidP="004B208C">
      <w:r w:rsidRPr="004B208C">
        <w:drawing>
          <wp:inline distT="0" distB="0" distL="0" distR="0" wp14:anchorId="517C8F2E" wp14:editId="434E678B">
            <wp:extent cx="5399405" cy="13804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48C" w14:textId="4358AE64" w:rsidR="004B208C" w:rsidRPr="004B208C" w:rsidRDefault="004B208C" w:rsidP="004B208C">
      <w:r w:rsidRPr="004B208C">
        <w:lastRenderedPageBreak/>
        <w:drawing>
          <wp:inline distT="0" distB="0" distL="0" distR="0" wp14:anchorId="3C26F816" wp14:editId="249913EA">
            <wp:extent cx="5399405" cy="3316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4693" w14:textId="6496CACC" w:rsidR="00EF250F" w:rsidRDefault="00EF250F" w:rsidP="00EF250F">
      <w:pPr>
        <w:pStyle w:val="Heading2"/>
      </w:pPr>
      <w:proofErr w:type="spellStart"/>
      <w:r>
        <w:t>Kommentelés</w:t>
      </w:r>
      <w:proofErr w:type="spellEnd"/>
    </w:p>
    <w:p w14:paraId="07EEE508" w14:textId="0C6D6B4A" w:rsidR="00773102" w:rsidRDefault="00773102" w:rsidP="00773102">
      <w:pPr>
        <w:pStyle w:val="Firstparagraph"/>
      </w:pPr>
      <w:proofErr w:type="spellStart"/>
      <w:r>
        <w:t>Kommentelni</w:t>
      </w:r>
      <w:proofErr w:type="spellEnd"/>
      <w:r>
        <w:t xml:space="preserve"> lehet a fórum </w:t>
      </w:r>
      <w:proofErr w:type="spellStart"/>
      <w:r>
        <w:t>threadek</w:t>
      </w:r>
      <w:proofErr w:type="spellEnd"/>
      <w:r>
        <w:t xml:space="preserve">, </w:t>
      </w:r>
      <w:proofErr w:type="spellStart"/>
      <w:r>
        <w:t>mangák</w:t>
      </w:r>
      <w:proofErr w:type="spellEnd"/>
      <w:r>
        <w:t xml:space="preserve">, és </w:t>
      </w:r>
      <w:proofErr w:type="spellStart"/>
      <w:r>
        <w:t>manga</w:t>
      </w:r>
      <w:proofErr w:type="spellEnd"/>
      <w:r>
        <w:t xml:space="preserve"> fejezetek alá. A beviteli komment mező és a kommentek a fő tartalom alatt helyezkednek el. </w:t>
      </w:r>
      <w:proofErr w:type="spellStart"/>
      <w:r>
        <w:t>Kommentelés</w:t>
      </w:r>
      <w:proofErr w:type="spellEnd"/>
      <w:r>
        <w:t xml:space="preserve"> a beviteli mezőbe való írás, majd a „Post comment” gombra kattintva történik. Más kommenteket lehet lájkolni, vagy </w:t>
      </w:r>
      <w:proofErr w:type="spellStart"/>
      <w:r>
        <w:t>dislájkolni</w:t>
      </w:r>
      <w:proofErr w:type="spellEnd"/>
      <w:r>
        <w:t>.</w:t>
      </w:r>
    </w:p>
    <w:p w14:paraId="29B99ED9" w14:textId="60AA386B" w:rsidR="00773102" w:rsidRPr="00773102" w:rsidRDefault="00773102" w:rsidP="00773102">
      <w:r w:rsidRPr="00773102">
        <w:drawing>
          <wp:inline distT="0" distB="0" distL="0" distR="0" wp14:anchorId="7D435947" wp14:editId="1F7A89C4">
            <wp:extent cx="5399405" cy="25095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B83B" w14:textId="6DA53FFC" w:rsidR="00A538E1" w:rsidRDefault="00A538E1" w:rsidP="00A538E1">
      <w:pPr>
        <w:pStyle w:val="Heading1"/>
      </w:pPr>
      <w:r>
        <w:lastRenderedPageBreak/>
        <w:t xml:space="preserve">Telepítési </w:t>
      </w:r>
      <w:r w:rsidR="005E1933">
        <w:t>ú</w:t>
      </w:r>
      <w:r>
        <w:t>tmutató</w:t>
      </w:r>
      <w:bookmarkEnd w:id="88"/>
      <w:bookmarkEnd w:id="89"/>
    </w:p>
    <w:p w14:paraId="1DB95D5F" w14:textId="77777777" w:rsidR="00663BB9" w:rsidRDefault="00663BB9" w:rsidP="00663BB9">
      <w:pPr>
        <w:pStyle w:val="ListParagraph"/>
      </w:pPr>
      <w:proofErr w:type="spellStart"/>
      <w:r>
        <w:t>Node.Js</w:t>
      </w:r>
      <w:proofErr w:type="spellEnd"/>
      <w:r>
        <w:t xml:space="preserve"> telepítése</w:t>
      </w:r>
    </w:p>
    <w:p w14:paraId="16C4056F" w14:textId="753CA1F3" w:rsidR="00663BB9" w:rsidRDefault="00663BB9" w:rsidP="00663BB9">
      <w:pPr>
        <w:pStyle w:val="ListParagraph"/>
      </w:pPr>
      <w:proofErr w:type="spellStart"/>
      <w:r>
        <w:t>MariaDB</w:t>
      </w:r>
      <w:proofErr w:type="spellEnd"/>
      <w:r>
        <w:t xml:space="preserve">(vagy </w:t>
      </w:r>
      <w:proofErr w:type="spellStart"/>
      <w:r>
        <w:t>MySQL</w:t>
      </w:r>
      <w:proofErr w:type="spellEnd"/>
      <w:r>
        <w:t>) adatbázis szerver telepítése</w:t>
      </w:r>
    </w:p>
    <w:p w14:paraId="54092E2D" w14:textId="659B6EBD" w:rsidR="00321217" w:rsidRDefault="00321217" w:rsidP="00663BB9">
      <w:pPr>
        <w:pStyle w:val="ListParagraph"/>
      </w:pPr>
      <w:proofErr w:type="spellStart"/>
      <w:r>
        <w:t>Github</w:t>
      </w:r>
      <w:proofErr w:type="spellEnd"/>
      <w:r>
        <w:t xml:space="preserve"> </w:t>
      </w:r>
      <w:proofErr w:type="spellStart"/>
      <w:r>
        <w:t>repó</w:t>
      </w:r>
      <w:proofErr w:type="spellEnd"/>
      <w:r>
        <w:t xml:space="preserve"> letöltése</w:t>
      </w:r>
    </w:p>
    <w:p w14:paraId="0E7D8B9B" w14:textId="0C046863" w:rsidR="00321217" w:rsidRDefault="00321217" w:rsidP="00321217">
      <w:pPr>
        <w:pStyle w:val="ListParagraph"/>
      </w:pPr>
      <w:proofErr w:type="spellStart"/>
      <w:r>
        <w:t>MariaDB</w:t>
      </w:r>
      <w:proofErr w:type="spellEnd"/>
      <w:r>
        <w:t>-n egy adatbázis létrehozása</w:t>
      </w:r>
    </w:p>
    <w:p w14:paraId="20256706" w14:textId="7D79BB47" w:rsidR="00321217" w:rsidRDefault="00321217" w:rsidP="00321217">
      <w:pPr>
        <w:pStyle w:val="ListParagraph"/>
      </w:pPr>
      <w:r>
        <w:t>A backend szerver mappájában(</w:t>
      </w:r>
      <w:proofErr w:type="spellStart"/>
      <w:r>
        <w:t>api</w:t>
      </w:r>
      <w:proofErr w:type="spellEnd"/>
      <w:r>
        <w:t>) a .</w:t>
      </w:r>
      <w:proofErr w:type="spellStart"/>
      <w:r>
        <w:t>env</w:t>
      </w:r>
      <w:proofErr w:type="spellEnd"/>
      <w:r>
        <w:t xml:space="preserve"> fájlban állítsuk be a</w:t>
      </w:r>
      <w:r w:rsidR="00532058">
        <w:t xml:space="preserve"> frontend szerver címét</w:t>
      </w:r>
      <w:r w:rsidR="00766880">
        <w:t>(http://frontend-címe)</w:t>
      </w:r>
      <w:r w:rsidR="00532058">
        <w:t>, a</w:t>
      </w:r>
      <w:r>
        <w:t xml:space="preserve"> szerver port-ot, az adatbázis csatlakozásához szükséges adatokat(</w:t>
      </w:r>
      <w:r w:rsidR="00663BB9">
        <w:t>adatbázis szerver címe, felhasználó, jelszó és az adatbázis neve</w:t>
      </w:r>
      <w:r>
        <w:t>)</w:t>
      </w:r>
      <w:r w:rsidR="00663BB9">
        <w:t xml:space="preserve">, titkos kulcsot, az email szolgáltató szerverét, </w:t>
      </w:r>
      <w:proofErr w:type="spellStart"/>
      <w:r w:rsidR="00663BB9">
        <w:t>portját</w:t>
      </w:r>
      <w:proofErr w:type="spellEnd"/>
      <w:r w:rsidR="00663BB9">
        <w:t xml:space="preserve"> és az ott használt fiók </w:t>
      </w:r>
      <w:proofErr w:type="spellStart"/>
      <w:r w:rsidR="00663BB9">
        <w:t>jelszava</w:t>
      </w:r>
      <w:proofErr w:type="spellEnd"/>
      <w:r w:rsidR="00663BB9">
        <w:t>, email címe</w:t>
      </w:r>
    </w:p>
    <w:p w14:paraId="3F15E2FD" w14:textId="18E90049" w:rsidR="00663BB9" w:rsidRDefault="00663BB9" w:rsidP="00321217">
      <w:pPr>
        <w:pStyle w:val="ListParagraph"/>
      </w:pPr>
      <w:r>
        <w:t xml:space="preserve">Futtassuk le az </w:t>
      </w:r>
      <w:proofErr w:type="spellStart"/>
      <w:r>
        <w:t>api</w:t>
      </w:r>
      <w:proofErr w:type="spellEnd"/>
      <w:r>
        <w:t xml:space="preserve"> mappában lévő </w:t>
      </w:r>
      <w:proofErr w:type="spellStart"/>
      <w:r>
        <w:t>db_tables.sql</w:t>
      </w:r>
      <w:proofErr w:type="spellEnd"/>
      <w:r>
        <w:t>-t az adatbázis szerveren hogy létrehozzuk a szükséges táblákat, tárolj eljárásokat, adatokat</w:t>
      </w:r>
    </w:p>
    <w:p w14:paraId="3DBCBA53" w14:textId="75FC60C2" w:rsidR="00B979F0" w:rsidRDefault="00B979F0" w:rsidP="00321217">
      <w:pPr>
        <w:pStyle w:val="ListParagraph"/>
      </w:pPr>
      <w:r>
        <w:t>A kliens mappájában(</w:t>
      </w:r>
      <w:proofErr w:type="spellStart"/>
      <w:r>
        <w:t>client</w:t>
      </w:r>
      <w:proofErr w:type="spellEnd"/>
      <w:r>
        <w:t>) a .</w:t>
      </w:r>
      <w:proofErr w:type="spellStart"/>
      <w:r>
        <w:t>env</w:t>
      </w:r>
      <w:proofErr w:type="spellEnd"/>
      <w:r>
        <w:t xml:space="preserve"> fájlban adjuk meg a kliens </w:t>
      </w:r>
      <w:proofErr w:type="spellStart"/>
      <w:r>
        <w:t>portját</w:t>
      </w:r>
      <w:proofErr w:type="spellEnd"/>
      <w:r>
        <w:t>, a weboldal címét, a backend szerver címét,</w:t>
      </w:r>
      <w:r w:rsidR="008D2C54">
        <w:t xml:space="preserve"> a proxy szerver címét,</w:t>
      </w:r>
      <w:r>
        <w:t xml:space="preserve"> a proxy címét /</w:t>
      </w:r>
      <w:proofErr w:type="spellStart"/>
      <w:r>
        <w:t>endpoint</w:t>
      </w:r>
      <w:proofErr w:type="spellEnd"/>
      <w:r>
        <w:t xml:space="preserve"> végződéssel és a proxy szerver címét /image végződéssel</w:t>
      </w:r>
    </w:p>
    <w:p w14:paraId="6E18F0A7" w14:textId="019C5FBD" w:rsidR="008D2C54" w:rsidRDefault="008D2C54" w:rsidP="00321217">
      <w:pPr>
        <w:pStyle w:val="ListParagraph"/>
      </w:pPr>
      <w:r>
        <w:t xml:space="preserve">A proxy mappában az index.js fájlban a </w:t>
      </w:r>
      <w:r w:rsidRPr="008D2C54">
        <w:t>PUBLIC_ADDRESS</w:t>
      </w:r>
      <w:r>
        <w:t xml:space="preserve"> változót állítsuk be a megfelelő </w:t>
      </w:r>
      <w:r w:rsidR="00BB7D84">
        <w:t>címre</w:t>
      </w:r>
    </w:p>
    <w:p w14:paraId="2C9DE6CA" w14:textId="3FD6EE8D" w:rsidR="0049159B" w:rsidRDefault="00BB7D84" w:rsidP="0049159B">
      <w:pPr>
        <w:pStyle w:val="ListParagraph"/>
      </w:pPr>
      <w:r>
        <w:t xml:space="preserve">Ha ezek megvannak egy </w:t>
      </w:r>
      <w:r w:rsidR="0049159B">
        <w:t>parancssorral</w:t>
      </w:r>
      <w:r>
        <w:t xml:space="preserve"> navigáljunk egyesével az </w:t>
      </w:r>
      <w:proofErr w:type="spellStart"/>
      <w:r>
        <w:t>api</w:t>
      </w:r>
      <w:proofErr w:type="spellEnd"/>
      <w:r>
        <w:t xml:space="preserve">, </w:t>
      </w:r>
      <w:proofErr w:type="spellStart"/>
      <w:r>
        <w:t>client</w:t>
      </w:r>
      <w:proofErr w:type="spellEnd"/>
      <w:r>
        <w:t xml:space="preserve"> és proxy mappába, és mindegyiknél írjuk be ezt a parancsot „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” ez letölti az összes használt csomagot amik szükségesek a futtatáshoz.</w:t>
      </w:r>
    </w:p>
    <w:p w14:paraId="71753799" w14:textId="65D35B7D" w:rsidR="00BB7D84" w:rsidRDefault="00BB7D84" w:rsidP="00321217">
      <w:pPr>
        <w:pStyle w:val="ListParagraph"/>
      </w:pPr>
      <w:r>
        <w:t xml:space="preserve">Ha mindegyik mappánál megvan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</w:t>
      </w:r>
      <w:r w:rsidR="0049159B">
        <w:t xml:space="preserve">indítsuk el az adatbázis szervert és 3 Parancssor segítségével bemegyünk ugyan úgy a proxy, </w:t>
      </w:r>
      <w:proofErr w:type="spellStart"/>
      <w:r w:rsidR="0049159B">
        <w:t>api</w:t>
      </w:r>
      <w:proofErr w:type="spellEnd"/>
      <w:r w:rsidR="0049159B">
        <w:t xml:space="preserve"> és </w:t>
      </w:r>
      <w:proofErr w:type="spellStart"/>
      <w:r w:rsidR="0049159B">
        <w:t>client</w:t>
      </w:r>
      <w:proofErr w:type="spellEnd"/>
      <w:r w:rsidR="0049159B">
        <w:t xml:space="preserve"> mappákba(1 parancssor 1 mappa) és beírjuk hogy „</w:t>
      </w:r>
      <w:proofErr w:type="spellStart"/>
      <w:r w:rsidR="0049159B">
        <w:t>npm</w:t>
      </w:r>
      <w:proofErr w:type="spellEnd"/>
      <w:r w:rsidR="0049159B">
        <w:t xml:space="preserve"> start” mindegyik parancssorba és ilyenkor elkéne indulniuk a szervereknek, az </w:t>
      </w:r>
      <w:proofErr w:type="spellStart"/>
      <w:r w:rsidR="0049159B">
        <w:t>api</w:t>
      </w:r>
      <w:proofErr w:type="spellEnd"/>
      <w:r w:rsidR="0049159B">
        <w:t xml:space="preserve"> szerver ha elsőre nem indul próbáljuk meg még egyszer elindítani mert néha az adatbázishoz a csatlakozás túl sok időbe telik</w:t>
      </w:r>
    </w:p>
    <w:p w14:paraId="087B0642" w14:textId="77777777" w:rsidR="00B64A04" w:rsidRPr="00B64A04" w:rsidRDefault="00B64A04" w:rsidP="00B64A04">
      <w:pPr>
        <w:rPr>
          <w:rFonts w:cs="Times New Roman"/>
          <w:szCs w:val="24"/>
        </w:rPr>
      </w:pPr>
    </w:p>
    <w:p w14:paraId="72ABCAD8" w14:textId="77777777" w:rsidR="00B64A04" w:rsidRPr="00B64A04" w:rsidRDefault="00B64A04" w:rsidP="00B64A04">
      <w:pPr>
        <w:sectPr w:rsidR="00B64A04" w:rsidRPr="00B64A04" w:rsidSect="009823AA">
          <w:headerReference w:type="default" r:id="rId117"/>
          <w:type w:val="continuous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083249FA" w14:textId="77777777" w:rsidR="00646B78" w:rsidRDefault="0050128E" w:rsidP="00646B78">
      <w:pPr>
        <w:pStyle w:val="Cmsor1-szmozatlan"/>
        <w:rPr>
          <w:rFonts w:asciiTheme="minorHAnsi" w:eastAsiaTheme="minorHAnsi" w:hAnsiTheme="minorHAnsi" w:cstheme="minorBidi"/>
          <w:b w:val="0"/>
          <w:noProof/>
          <w:color w:val="auto"/>
          <w:sz w:val="22"/>
          <w:szCs w:val="22"/>
        </w:rPr>
      </w:pPr>
      <w:bookmarkStart w:id="90" w:name="_Toc101441489"/>
      <w:r w:rsidRPr="00674F6E">
        <w:lastRenderedPageBreak/>
        <w:t>Irodalomjegyzék</w:t>
      </w:r>
      <w:bookmarkEnd w:id="90"/>
      <w:r w:rsidR="00B84CB4">
        <w:fldChar w:fldCharType="begin"/>
      </w:r>
      <w:r w:rsidR="00B84CB4" w:rsidRPr="00674F6E">
        <w:instrText xml:space="preserve"> BIBLIOGRAPHY  \l 1038 </w:instrText>
      </w:r>
      <w:r w:rsidR="00B84CB4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8148"/>
      </w:tblGrid>
      <w:tr w:rsidR="00646B78" w14:paraId="377A6391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271C3DAA" w14:textId="348C5F57" w:rsidR="00646B78" w:rsidRDefault="00646B78">
            <w:pPr>
              <w:pStyle w:val="Bibliography"/>
              <w:rPr>
                <w:noProof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1766E84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„NodeJS About Page,” [Online]. Available: https://nodejs.org/en/about/. [Hozzáférés dátuma: 21 04 2022].</w:t>
            </w:r>
          </w:p>
        </w:tc>
      </w:tr>
      <w:tr w:rsidR="00646B78" w14:paraId="596B3986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6D4A928F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60E557EE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S. Somani, „NodeJs Event Loop Architecture,” [Online]. Available: https://www.c-sharpcorner.com/article/node-js-event-loop/. [Hozzáférés dátuma: 21 04 2022].</w:t>
            </w:r>
          </w:p>
        </w:tc>
      </w:tr>
      <w:tr w:rsidR="00646B78" w14:paraId="3085A713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018AB162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40C3BF10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„Socket.IO Introduction,” [Online]. Available: https://socket.io/docs/v4/. [Hozzáférés dátuma: 21 04 2022].</w:t>
            </w:r>
          </w:p>
        </w:tc>
      </w:tr>
      <w:tr w:rsidR="00646B78" w14:paraId="3E2CA619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1267562D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2161C0C2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„MariaDB and MySQL difference,” [Online]. Available: https://mariadb.com/database-topics/mariadb-vs-mysql/. [Hozzáférés dátuma: 21 04 2022].</w:t>
            </w:r>
          </w:p>
        </w:tc>
      </w:tr>
      <w:tr w:rsidR="00646B78" w14:paraId="34B0E05B" w14:textId="77777777">
        <w:trPr>
          <w:divId w:val="1468669802"/>
          <w:tblCellSpacing w:w="15" w:type="dxa"/>
        </w:trPr>
        <w:tc>
          <w:tcPr>
            <w:tcW w:w="50" w:type="pct"/>
            <w:hideMark/>
          </w:tcPr>
          <w:p w14:paraId="51ECDBD5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06BA508D" w14:textId="77777777" w:rsidR="00646B78" w:rsidRDefault="00646B78">
            <w:pPr>
              <w:pStyle w:val="Bibliography"/>
              <w:rPr>
                <w:noProof/>
              </w:rPr>
            </w:pPr>
            <w:r>
              <w:rPr>
                <w:noProof/>
              </w:rPr>
              <w:t>M. Yumak, „How To Use React Redux,” [Online]. Available: https://itnext.io/how-to-use-redux-with-react-143de57d0bab. [Hozzáférés dátuma: 21 04 2022].</w:t>
            </w:r>
          </w:p>
        </w:tc>
      </w:tr>
    </w:tbl>
    <w:p w14:paraId="09C80A9C" w14:textId="484FD204" w:rsidR="004C4C4A" w:rsidRPr="004C4C4A" w:rsidRDefault="00B84CB4" w:rsidP="00646B78">
      <w:pPr>
        <w:pStyle w:val="Cmsor1-szmozatlan"/>
      </w:pPr>
      <w:r>
        <w:lastRenderedPageBreak/>
        <w:fldChar w:fldCharType="end"/>
      </w:r>
    </w:p>
    <w:sectPr w:rsidR="004C4C4A" w:rsidRPr="004C4C4A" w:rsidSect="008E3A41">
      <w:headerReference w:type="default" r:id="rId118"/>
      <w:pgSz w:w="11906" w:h="16838" w:code="9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9A2B8" w14:textId="77777777" w:rsidR="00F43180" w:rsidRDefault="00F43180" w:rsidP="003101D0">
      <w:pPr>
        <w:spacing w:line="240" w:lineRule="auto"/>
      </w:pPr>
      <w:r>
        <w:separator/>
      </w:r>
    </w:p>
  </w:endnote>
  <w:endnote w:type="continuationSeparator" w:id="0">
    <w:p w14:paraId="65EF10A3" w14:textId="77777777" w:rsidR="00F43180" w:rsidRDefault="00F43180" w:rsidP="003101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E564F" w14:textId="77777777" w:rsidR="00034CA0" w:rsidRDefault="00034CA0" w:rsidP="00FD106F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3199365"/>
      <w:docPartObj>
        <w:docPartGallery w:val="Page Numbers (Bottom of Page)"/>
        <w:docPartUnique/>
      </w:docPartObj>
    </w:sdtPr>
    <w:sdtEndPr/>
    <w:sdtContent>
      <w:p w14:paraId="7FB01F34" w14:textId="77777777" w:rsidR="00842554" w:rsidRDefault="0084255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AA14FD" w14:textId="77777777" w:rsidR="00842554" w:rsidRDefault="00842554" w:rsidP="00095C4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A66BF" w14:textId="77777777" w:rsidR="00F43180" w:rsidRDefault="00F43180" w:rsidP="003101D0">
      <w:pPr>
        <w:spacing w:line="240" w:lineRule="auto"/>
      </w:pPr>
      <w:r>
        <w:separator/>
      </w:r>
    </w:p>
  </w:footnote>
  <w:footnote w:type="continuationSeparator" w:id="0">
    <w:p w14:paraId="03266A75" w14:textId="77777777" w:rsidR="00F43180" w:rsidRDefault="00F43180" w:rsidP="003101D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A2A8E" w14:textId="77777777" w:rsidR="00034CA0" w:rsidRPr="004F5C1D" w:rsidRDefault="00034CA0" w:rsidP="004F5C1D">
    <w:pPr>
      <w:pStyle w:val="Header"/>
      <w:jc w:val="center"/>
      <w:rPr>
        <w:rFonts w:cs="Times New Roman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E0342" w14:textId="77777777" w:rsidR="00842554" w:rsidRDefault="00842554" w:rsidP="008E3A41">
    <w:pPr>
      <w:pStyle w:val="Header"/>
      <w:pBdr>
        <w:bottom w:val="single" w:sz="6" w:space="1" w:color="auto"/>
      </w:pBdr>
      <w:ind w:firstLine="0"/>
      <w:jc w:val="center"/>
      <w:rPr>
        <w:rFonts w:cs="Times New Roman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A4388" w14:textId="1DD2719F" w:rsidR="0061744A" w:rsidRDefault="0061744A" w:rsidP="008E3A41">
    <w:pPr>
      <w:pStyle w:val="Header"/>
      <w:pBdr>
        <w:bottom w:val="single" w:sz="6" w:space="1" w:color="auto"/>
      </w:pBdr>
      <w:spacing w:line="360" w:lineRule="auto"/>
      <w:ind w:firstLine="0"/>
      <w:jc w:val="center"/>
      <w:rPr>
        <w:rFonts w:cs="Times New Roman"/>
        <w:szCs w:val="24"/>
      </w:rPr>
    </w:pPr>
    <w:r w:rsidRPr="004F5C1D">
      <w:rPr>
        <w:rFonts w:cs="Times New Roman"/>
        <w:szCs w:val="24"/>
      </w:rPr>
      <w:fldChar w:fldCharType="begin"/>
    </w:r>
    <w:r w:rsidRPr="004F5C1D">
      <w:rPr>
        <w:rFonts w:cs="Times New Roman"/>
        <w:szCs w:val="24"/>
      </w:rPr>
      <w:instrText xml:space="preserve"> STYLEREF  "Címsor 1"  \* MERGEFORMAT </w:instrText>
    </w:r>
    <w:r w:rsidRPr="004F5C1D">
      <w:rPr>
        <w:rFonts w:cs="Times New Roman"/>
        <w:szCs w:val="24"/>
      </w:rPr>
      <w:fldChar w:fldCharType="separate"/>
    </w:r>
    <w:r w:rsidR="00773102">
      <w:rPr>
        <w:rFonts w:cs="Times New Roman"/>
        <w:b/>
        <w:bCs/>
        <w:noProof/>
        <w:szCs w:val="24"/>
        <w:lang w:val="en-US"/>
      </w:rPr>
      <w:t>Error! Use the Home tab to apply Címsor 1 to the text that you want to appear here.</w:t>
    </w:r>
    <w:r w:rsidRPr="004F5C1D">
      <w:rPr>
        <w:rFonts w:cs="Times New Roman"/>
        <w:szCs w:val="24"/>
      </w:rPr>
      <w:fldChar w:fldCharType="end"/>
    </w:r>
  </w:p>
  <w:p w14:paraId="39FD7EC4" w14:textId="77777777" w:rsidR="00846A29" w:rsidRDefault="00846A29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257C4" w14:textId="77777777" w:rsidR="00496501" w:rsidRDefault="00496501">
    <w:pPr>
      <w:pBdr>
        <w:bottom w:val="single" w:sz="6" w:space="1" w:color="auto"/>
      </w:pBdr>
    </w:pPr>
  </w:p>
  <w:p w14:paraId="36CDDA1D" w14:textId="77777777" w:rsidR="00496501" w:rsidRDefault="0049650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A328F"/>
    <w:multiLevelType w:val="hybridMultilevel"/>
    <w:tmpl w:val="30C42B28"/>
    <w:lvl w:ilvl="0" w:tplc="6C4E8D3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48522291"/>
    <w:multiLevelType w:val="hybridMultilevel"/>
    <w:tmpl w:val="9A96F2E2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513178CE"/>
    <w:multiLevelType w:val="hybridMultilevel"/>
    <w:tmpl w:val="AC40A064"/>
    <w:lvl w:ilvl="0" w:tplc="3A5425F6">
      <w:start w:val="1"/>
      <w:numFmt w:val="bullet"/>
      <w:pStyle w:val="ListParagraph"/>
      <w:lvlText w:val="•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72C729E"/>
    <w:multiLevelType w:val="hybridMultilevel"/>
    <w:tmpl w:val="ADFAC132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1CB723B"/>
    <w:multiLevelType w:val="multilevel"/>
    <w:tmpl w:val="4D14690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Arial" w:hAnsi="Arial" w:hint="default"/>
        <w:b/>
        <w:i w:val="0"/>
        <w:sz w:val="24"/>
        <w:szCs w:val="24"/>
      </w:rPr>
    </w:lvl>
    <w:lvl w:ilvl="1">
      <w:start w:val="1"/>
      <w:numFmt w:val="decimal"/>
      <w:pStyle w:val="Heading2"/>
      <w:lvlText w:val="%1.%2."/>
      <w:lvlJc w:val="left"/>
      <w:pPr>
        <w:ind w:left="858" w:hanging="432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6FCB00C3"/>
    <w:multiLevelType w:val="hybridMultilevel"/>
    <w:tmpl w:val="C714FB8C"/>
    <w:lvl w:ilvl="0" w:tplc="D362D31E">
      <w:start w:val="1"/>
      <w:numFmt w:val="bullet"/>
      <w:lvlText w:val="•"/>
      <w:lvlJc w:val="left"/>
      <w:pPr>
        <w:ind w:left="10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0C0C1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5611C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442E4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3204F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914407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6A192A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EC199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D6E2C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75678D5"/>
    <w:multiLevelType w:val="hybridMultilevel"/>
    <w:tmpl w:val="C41E4B3E"/>
    <w:lvl w:ilvl="0" w:tplc="D362D31E">
      <w:start w:val="1"/>
      <w:numFmt w:val="bullet"/>
      <w:lvlText w:val="•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E0003" w:tentative="1">
      <w:start w:val="1"/>
      <w:numFmt w:val="bullet"/>
      <w:lvlText w:val="o"/>
      <w:lvlJc w:val="left"/>
      <w:pPr>
        <w:ind w:left="40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12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</w:abstractNum>
  <w:abstractNum w:abstractNumId="7" w15:restartNumberingAfterBreak="0">
    <w:nsid w:val="78A34860"/>
    <w:multiLevelType w:val="hybridMultilevel"/>
    <w:tmpl w:val="0980CF9E"/>
    <w:lvl w:ilvl="0" w:tplc="7A1030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7BF707CE"/>
    <w:multiLevelType w:val="hybridMultilevel"/>
    <w:tmpl w:val="42D66026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D3703A8"/>
    <w:multiLevelType w:val="hybridMultilevel"/>
    <w:tmpl w:val="FF8C243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807631781">
    <w:abstractNumId w:val="4"/>
  </w:num>
  <w:num w:numId="2" w16cid:durableId="19567090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9637545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115994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6634520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3921724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7409545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18953116">
    <w:abstractNumId w:val="8"/>
  </w:num>
  <w:num w:numId="9" w16cid:durableId="185691870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592713733">
    <w:abstractNumId w:val="4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6572205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663579913">
    <w:abstractNumId w:val="5"/>
  </w:num>
  <w:num w:numId="13" w16cid:durableId="484201227">
    <w:abstractNumId w:val="3"/>
  </w:num>
  <w:num w:numId="14" w16cid:durableId="823354219">
    <w:abstractNumId w:val="6"/>
  </w:num>
  <w:num w:numId="15" w16cid:durableId="838303233">
    <w:abstractNumId w:val="2"/>
  </w:num>
  <w:num w:numId="16" w16cid:durableId="105272704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51298191">
    <w:abstractNumId w:val="1"/>
  </w:num>
  <w:num w:numId="18" w16cid:durableId="595987444">
    <w:abstractNumId w:val="9"/>
  </w:num>
  <w:num w:numId="19" w16cid:durableId="1695767858">
    <w:abstractNumId w:val="0"/>
  </w:num>
  <w:num w:numId="20" w16cid:durableId="18912624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activeWritingStyle w:appName="MSWord" w:lang="en-GB" w:vendorID="64" w:dllVersion="6" w:nlCheck="1" w:checkStyle="0"/>
  <w:activeWritingStyle w:appName="MSWord" w:lang="hu-HU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hu-H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AwMTMxMbUwNDM1MDZW0lEKTi0uzszPAykwrQUAtm2ViCwAAAA="/>
  </w:docVars>
  <w:rsids>
    <w:rsidRoot w:val="00320651"/>
    <w:rsid w:val="00002147"/>
    <w:rsid w:val="0000314C"/>
    <w:rsid w:val="00007E45"/>
    <w:rsid w:val="00010065"/>
    <w:rsid w:val="000130CF"/>
    <w:rsid w:val="00015BCB"/>
    <w:rsid w:val="00020427"/>
    <w:rsid w:val="0002401E"/>
    <w:rsid w:val="000240C3"/>
    <w:rsid w:val="00024B56"/>
    <w:rsid w:val="00027F30"/>
    <w:rsid w:val="00032249"/>
    <w:rsid w:val="000325C8"/>
    <w:rsid w:val="00034CA0"/>
    <w:rsid w:val="00037367"/>
    <w:rsid w:val="00037D0C"/>
    <w:rsid w:val="00040044"/>
    <w:rsid w:val="000400E3"/>
    <w:rsid w:val="00042B01"/>
    <w:rsid w:val="00047387"/>
    <w:rsid w:val="00052CA3"/>
    <w:rsid w:val="0006322E"/>
    <w:rsid w:val="00066671"/>
    <w:rsid w:val="0006785B"/>
    <w:rsid w:val="00067B87"/>
    <w:rsid w:val="00070A85"/>
    <w:rsid w:val="000836AC"/>
    <w:rsid w:val="00084771"/>
    <w:rsid w:val="00086E45"/>
    <w:rsid w:val="00087915"/>
    <w:rsid w:val="00087FF8"/>
    <w:rsid w:val="00095C47"/>
    <w:rsid w:val="000A36CC"/>
    <w:rsid w:val="000A735E"/>
    <w:rsid w:val="000A798C"/>
    <w:rsid w:val="000B016E"/>
    <w:rsid w:val="000B3866"/>
    <w:rsid w:val="000B570C"/>
    <w:rsid w:val="000B5823"/>
    <w:rsid w:val="000B6B54"/>
    <w:rsid w:val="000B7B9F"/>
    <w:rsid w:val="000C2AAF"/>
    <w:rsid w:val="000C3675"/>
    <w:rsid w:val="000D09DC"/>
    <w:rsid w:val="000D2F68"/>
    <w:rsid w:val="000E0C4A"/>
    <w:rsid w:val="000E6C40"/>
    <w:rsid w:val="000E75A5"/>
    <w:rsid w:val="000F3DC9"/>
    <w:rsid w:val="000F52DE"/>
    <w:rsid w:val="000F5390"/>
    <w:rsid w:val="000F7C00"/>
    <w:rsid w:val="001035A2"/>
    <w:rsid w:val="00111677"/>
    <w:rsid w:val="00111760"/>
    <w:rsid w:val="001154D3"/>
    <w:rsid w:val="00115DE0"/>
    <w:rsid w:val="0011609F"/>
    <w:rsid w:val="00124731"/>
    <w:rsid w:val="00130D03"/>
    <w:rsid w:val="00131A04"/>
    <w:rsid w:val="00140068"/>
    <w:rsid w:val="0014313F"/>
    <w:rsid w:val="00144016"/>
    <w:rsid w:val="00145993"/>
    <w:rsid w:val="00150EA8"/>
    <w:rsid w:val="00151591"/>
    <w:rsid w:val="00152E13"/>
    <w:rsid w:val="00154111"/>
    <w:rsid w:val="00155878"/>
    <w:rsid w:val="00155FEB"/>
    <w:rsid w:val="001572C0"/>
    <w:rsid w:val="00162CC9"/>
    <w:rsid w:val="00163323"/>
    <w:rsid w:val="00167166"/>
    <w:rsid w:val="00172A68"/>
    <w:rsid w:val="00173BFC"/>
    <w:rsid w:val="00174CDB"/>
    <w:rsid w:val="00181314"/>
    <w:rsid w:val="00183212"/>
    <w:rsid w:val="0019051B"/>
    <w:rsid w:val="00191D29"/>
    <w:rsid w:val="00193272"/>
    <w:rsid w:val="001A514C"/>
    <w:rsid w:val="001A611A"/>
    <w:rsid w:val="001A7988"/>
    <w:rsid w:val="001B4BF8"/>
    <w:rsid w:val="001B5117"/>
    <w:rsid w:val="001C0AA4"/>
    <w:rsid w:val="001C159C"/>
    <w:rsid w:val="001C26D6"/>
    <w:rsid w:val="001C49DA"/>
    <w:rsid w:val="001D07DD"/>
    <w:rsid w:val="001D1F22"/>
    <w:rsid w:val="001D400E"/>
    <w:rsid w:val="001D4024"/>
    <w:rsid w:val="001D79DC"/>
    <w:rsid w:val="001E02AD"/>
    <w:rsid w:val="001E1CEF"/>
    <w:rsid w:val="001E4B81"/>
    <w:rsid w:val="001E6A85"/>
    <w:rsid w:val="001E753C"/>
    <w:rsid w:val="001E7A59"/>
    <w:rsid w:val="001F1695"/>
    <w:rsid w:val="001F4070"/>
    <w:rsid w:val="001F414E"/>
    <w:rsid w:val="001F6A54"/>
    <w:rsid w:val="00202FE2"/>
    <w:rsid w:val="0020575C"/>
    <w:rsid w:val="0020745D"/>
    <w:rsid w:val="00210B59"/>
    <w:rsid w:val="00210FED"/>
    <w:rsid w:val="00214887"/>
    <w:rsid w:val="002200AE"/>
    <w:rsid w:val="002207FB"/>
    <w:rsid w:val="00222D0E"/>
    <w:rsid w:val="0022465E"/>
    <w:rsid w:val="002273BF"/>
    <w:rsid w:val="0022792F"/>
    <w:rsid w:val="00230391"/>
    <w:rsid w:val="00237A10"/>
    <w:rsid w:val="00237FAA"/>
    <w:rsid w:val="002400BB"/>
    <w:rsid w:val="002457ED"/>
    <w:rsid w:val="00247D65"/>
    <w:rsid w:val="00250DAD"/>
    <w:rsid w:val="00252700"/>
    <w:rsid w:val="00252F4F"/>
    <w:rsid w:val="00253447"/>
    <w:rsid w:val="00265486"/>
    <w:rsid w:val="002671D5"/>
    <w:rsid w:val="002713F4"/>
    <w:rsid w:val="00271533"/>
    <w:rsid w:val="00273538"/>
    <w:rsid w:val="00274E32"/>
    <w:rsid w:val="00276BB3"/>
    <w:rsid w:val="002773E2"/>
    <w:rsid w:val="00280770"/>
    <w:rsid w:val="0028153A"/>
    <w:rsid w:val="00282ACF"/>
    <w:rsid w:val="002844C3"/>
    <w:rsid w:val="00287AB8"/>
    <w:rsid w:val="002905E4"/>
    <w:rsid w:val="0029098F"/>
    <w:rsid w:val="00291A15"/>
    <w:rsid w:val="002971DF"/>
    <w:rsid w:val="002A1C6A"/>
    <w:rsid w:val="002A2D2F"/>
    <w:rsid w:val="002B05BE"/>
    <w:rsid w:val="002B0F75"/>
    <w:rsid w:val="002B1A2A"/>
    <w:rsid w:val="002C00D3"/>
    <w:rsid w:val="002C0E59"/>
    <w:rsid w:val="002C145E"/>
    <w:rsid w:val="002C3117"/>
    <w:rsid w:val="002C7918"/>
    <w:rsid w:val="002C7A9F"/>
    <w:rsid w:val="002D566A"/>
    <w:rsid w:val="002E1A1B"/>
    <w:rsid w:val="002E4E38"/>
    <w:rsid w:val="002F016A"/>
    <w:rsid w:val="002F063A"/>
    <w:rsid w:val="002F1935"/>
    <w:rsid w:val="003011AD"/>
    <w:rsid w:val="003101D0"/>
    <w:rsid w:val="00314659"/>
    <w:rsid w:val="003146A9"/>
    <w:rsid w:val="003149DB"/>
    <w:rsid w:val="0031548F"/>
    <w:rsid w:val="003163FB"/>
    <w:rsid w:val="00317F72"/>
    <w:rsid w:val="00320651"/>
    <w:rsid w:val="00321217"/>
    <w:rsid w:val="0032473A"/>
    <w:rsid w:val="00324C38"/>
    <w:rsid w:val="00325220"/>
    <w:rsid w:val="00326CEF"/>
    <w:rsid w:val="003313AA"/>
    <w:rsid w:val="0033258A"/>
    <w:rsid w:val="00335A40"/>
    <w:rsid w:val="00337F97"/>
    <w:rsid w:val="00342027"/>
    <w:rsid w:val="00344A0B"/>
    <w:rsid w:val="0034555B"/>
    <w:rsid w:val="00354085"/>
    <w:rsid w:val="00354817"/>
    <w:rsid w:val="003601AC"/>
    <w:rsid w:val="0036032A"/>
    <w:rsid w:val="00360BD6"/>
    <w:rsid w:val="00362834"/>
    <w:rsid w:val="00366887"/>
    <w:rsid w:val="0036775F"/>
    <w:rsid w:val="00367924"/>
    <w:rsid w:val="00367AFA"/>
    <w:rsid w:val="00373D9A"/>
    <w:rsid w:val="00374F39"/>
    <w:rsid w:val="003818F8"/>
    <w:rsid w:val="003820B2"/>
    <w:rsid w:val="00383ABA"/>
    <w:rsid w:val="00384496"/>
    <w:rsid w:val="00384B77"/>
    <w:rsid w:val="00384D5F"/>
    <w:rsid w:val="0038751C"/>
    <w:rsid w:val="00387592"/>
    <w:rsid w:val="0039051D"/>
    <w:rsid w:val="00391F50"/>
    <w:rsid w:val="003927FB"/>
    <w:rsid w:val="0039309C"/>
    <w:rsid w:val="003936A0"/>
    <w:rsid w:val="00395857"/>
    <w:rsid w:val="00397125"/>
    <w:rsid w:val="003A47C7"/>
    <w:rsid w:val="003A5EC2"/>
    <w:rsid w:val="003A7E63"/>
    <w:rsid w:val="003B110A"/>
    <w:rsid w:val="003B2BFD"/>
    <w:rsid w:val="003B574C"/>
    <w:rsid w:val="003B5C87"/>
    <w:rsid w:val="003B6230"/>
    <w:rsid w:val="003B71D8"/>
    <w:rsid w:val="003B7FA8"/>
    <w:rsid w:val="003C269A"/>
    <w:rsid w:val="003C544B"/>
    <w:rsid w:val="003C6342"/>
    <w:rsid w:val="003C6A27"/>
    <w:rsid w:val="003D2768"/>
    <w:rsid w:val="003D3289"/>
    <w:rsid w:val="003E08DE"/>
    <w:rsid w:val="003E5356"/>
    <w:rsid w:val="003F098B"/>
    <w:rsid w:val="003F575C"/>
    <w:rsid w:val="003F6762"/>
    <w:rsid w:val="003F7CF0"/>
    <w:rsid w:val="004006C4"/>
    <w:rsid w:val="00401B01"/>
    <w:rsid w:val="004037A5"/>
    <w:rsid w:val="00403AE4"/>
    <w:rsid w:val="0040445F"/>
    <w:rsid w:val="004103E2"/>
    <w:rsid w:val="00411266"/>
    <w:rsid w:val="004157C3"/>
    <w:rsid w:val="004173CE"/>
    <w:rsid w:val="00420CF2"/>
    <w:rsid w:val="00421386"/>
    <w:rsid w:val="00421DE8"/>
    <w:rsid w:val="00421E3D"/>
    <w:rsid w:val="004236AD"/>
    <w:rsid w:val="00424889"/>
    <w:rsid w:val="00425990"/>
    <w:rsid w:val="004305A6"/>
    <w:rsid w:val="00433693"/>
    <w:rsid w:val="0043471A"/>
    <w:rsid w:val="00437B2A"/>
    <w:rsid w:val="0044736B"/>
    <w:rsid w:val="0045047B"/>
    <w:rsid w:val="004514F3"/>
    <w:rsid w:val="00456728"/>
    <w:rsid w:val="00457C1F"/>
    <w:rsid w:val="004637A0"/>
    <w:rsid w:val="00467F90"/>
    <w:rsid w:val="004828E2"/>
    <w:rsid w:val="0048745E"/>
    <w:rsid w:val="004902EA"/>
    <w:rsid w:val="0049159B"/>
    <w:rsid w:val="004955A1"/>
    <w:rsid w:val="0049620D"/>
    <w:rsid w:val="00496501"/>
    <w:rsid w:val="004A1FA9"/>
    <w:rsid w:val="004A2289"/>
    <w:rsid w:val="004A2ACF"/>
    <w:rsid w:val="004A3624"/>
    <w:rsid w:val="004B05C5"/>
    <w:rsid w:val="004B0EFB"/>
    <w:rsid w:val="004B208C"/>
    <w:rsid w:val="004B3D1C"/>
    <w:rsid w:val="004B4167"/>
    <w:rsid w:val="004B4394"/>
    <w:rsid w:val="004B43CF"/>
    <w:rsid w:val="004B61F3"/>
    <w:rsid w:val="004C0DD6"/>
    <w:rsid w:val="004C1F4A"/>
    <w:rsid w:val="004C4C4A"/>
    <w:rsid w:val="004D0748"/>
    <w:rsid w:val="004D0E6F"/>
    <w:rsid w:val="004D1486"/>
    <w:rsid w:val="004D1669"/>
    <w:rsid w:val="004D4C4C"/>
    <w:rsid w:val="004D6E56"/>
    <w:rsid w:val="004E0302"/>
    <w:rsid w:val="004E3206"/>
    <w:rsid w:val="004E4A49"/>
    <w:rsid w:val="004E66F0"/>
    <w:rsid w:val="004F0CE1"/>
    <w:rsid w:val="004F25C3"/>
    <w:rsid w:val="004F4BFD"/>
    <w:rsid w:val="004F5C1D"/>
    <w:rsid w:val="004F5F4D"/>
    <w:rsid w:val="004F6B12"/>
    <w:rsid w:val="0050128E"/>
    <w:rsid w:val="00505CF8"/>
    <w:rsid w:val="00511278"/>
    <w:rsid w:val="00511E3A"/>
    <w:rsid w:val="00524338"/>
    <w:rsid w:val="005246A6"/>
    <w:rsid w:val="00527543"/>
    <w:rsid w:val="0053200E"/>
    <w:rsid w:val="00532058"/>
    <w:rsid w:val="005321E2"/>
    <w:rsid w:val="00533D73"/>
    <w:rsid w:val="0053734B"/>
    <w:rsid w:val="00541347"/>
    <w:rsid w:val="00550331"/>
    <w:rsid w:val="00550882"/>
    <w:rsid w:val="00550A2D"/>
    <w:rsid w:val="00553A07"/>
    <w:rsid w:val="00555655"/>
    <w:rsid w:val="00561F74"/>
    <w:rsid w:val="00562170"/>
    <w:rsid w:val="005629CE"/>
    <w:rsid w:val="00563DB2"/>
    <w:rsid w:val="00570665"/>
    <w:rsid w:val="00572DF2"/>
    <w:rsid w:val="0058135A"/>
    <w:rsid w:val="00583CAA"/>
    <w:rsid w:val="0058706F"/>
    <w:rsid w:val="00587BE5"/>
    <w:rsid w:val="005908B3"/>
    <w:rsid w:val="00592D5F"/>
    <w:rsid w:val="005956DE"/>
    <w:rsid w:val="005959B0"/>
    <w:rsid w:val="005A15E9"/>
    <w:rsid w:val="005A1BE2"/>
    <w:rsid w:val="005A2A99"/>
    <w:rsid w:val="005C1886"/>
    <w:rsid w:val="005C1FA9"/>
    <w:rsid w:val="005C367A"/>
    <w:rsid w:val="005C52C1"/>
    <w:rsid w:val="005C5E80"/>
    <w:rsid w:val="005C6277"/>
    <w:rsid w:val="005E1933"/>
    <w:rsid w:val="005E3250"/>
    <w:rsid w:val="005E5D69"/>
    <w:rsid w:val="005E5E64"/>
    <w:rsid w:val="005F1CD9"/>
    <w:rsid w:val="006012E6"/>
    <w:rsid w:val="00603222"/>
    <w:rsid w:val="006050C2"/>
    <w:rsid w:val="00606210"/>
    <w:rsid w:val="0060637E"/>
    <w:rsid w:val="006069BF"/>
    <w:rsid w:val="006077A3"/>
    <w:rsid w:val="0061041C"/>
    <w:rsid w:val="00611866"/>
    <w:rsid w:val="006120CC"/>
    <w:rsid w:val="0061744A"/>
    <w:rsid w:val="006256D4"/>
    <w:rsid w:val="006258E7"/>
    <w:rsid w:val="00630CEE"/>
    <w:rsid w:val="00630EFF"/>
    <w:rsid w:val="006328E7"/>
    <w:rsid w:val="00632BC7"/>
    <w:rsid w:val="00632D14"/>
    <w:rsid w:val="00633303"/>
    <w:rsid w:val="00633B30"/>
    <w:rsid w:val="00633E0D"/>
    <w:rsid w:val="00635CB9"/>
    <w:rsid w:val="00641971"/>
    <w:rsid w:val="006446D3"/>
    <w:rsid w:val="00646B78"/>
    <w:rsid w:val="00647545"/>
    <w:rsid w:val="00650D7F"/>
    <w:rsid w:val="00651437"/>
    <w:rsid w:val="00653834"/>
    <w:rsid w:val="00655654"/>
    <w:rsid w:val="0065611E"/>
    <w:rsid w:val="00663BB9"/>
    <w:rsid w:val="00666D1F"/>
    <w:rsid w:val="0067076F"/>
    <w:rsid w:val="006728FF"/>
    <w:rsid w:val="00673F75"/>
    <w:rsid w:val="00674F6E"/>
    <w:rsid w:val="006751E1"/>
    <w:rsid w:val="00675AB8"/>
    <w:rsid w:val="00682D68"/>
    <w:rsid w:val="00682DA4"/>
    <w:rsid w:val="00687DF0"/>
    <w:rsid w:val="00690423"/>
    <w:rsid w:val="00696AB3"/>
    <w:rsid w:val="00696BE4"/>
    <w:rsid w:val="006A5863"/>
    <w:rsid w:val="006B29E6"/>
    <w:rsid w:val="006B3EC9"/>
    <w:rsid w:val="006C5558"/>
    <w:rsid w:val="006C7AE9"/>
    <w:rsid w:val="006D050F"/>
    <w:rsid w:val="006D08A0"/>
    <w:rsid w:val="006D484D"/>
    <w:rsid w:val="006D647D"/>
    <w:rsid w:val="006D68A0"/>
    <w:rsid w:val="006D6B6C"/>
    <w:rsid w:val="006D6DFA"/>
    <w:rsid w:val="006E17E0"/>
    <w:rsid w:val="006E4100"/>
    <w:rsid w:val="006F15D5"/>
    <w:rsid w:val="006F2BAB"/>
    <w:rsid w:val="006F6633"/>
    <w:rsid w:val="006F68FB"/>
    <w:rsid w:val="006F6E7C"/>
    <w:rsid w:val="00700033"/>
    <w:rsid w:val="00704029"/>
    <w:rsid w:val="00706B14"/>
    <w:rsid w:val="0070727A"/>
    <w:rsid w:val="00712E95"/>
    <w:rsid w:val="0071420A"/>
    <w:rsid w:val="00720CF6"/>
    <w:rsid w:val="00727020"/>
    <w:rsid w:val="00727754"/>
    <w:rsid w:val="00730D44"/>
    <w:rsid w:val="007335A8"/>
    <w:rsid w:val="007361BE"/>
    <w:rsid w:val="007374C7"/>
    <w:rsid w:val="007400B8"/>
    <w:rsid w:val="007411F2"/>
    <w:rsid w:val="00741B68"/>
    <w:rsid w:val="00741E9D"/>
    <w:rsid w:val="0074214C"/>
    <w:rsid w:val="00744757"/>
    <w:rsid w:val="0074795E"/>
    <w:rsid w:val="00750D1C"/>
    <w:rsid w:val="007605EE"/>
    <w:rsid w:val="00761FB3"/>
    <w:rsid w:val="00762E8C"/>
    <w:rsid w:val="00764FF6"/>
    <w:rsid w:val="00766717"/>
    <w:rsid w:val="00766880"/>
    <w:rsid w:val="00771B5F"/>
    <w:rsid w:val="00773102"/>
    <w:rsid w:val="00774708"/>
    <w:rsid w:val="00783019"/>
    <w:rsid w:val="0078604B"/>
    <w:rsid w:val="007914CC"/>
    <w:rsid w:val="00791A38"/>
    <w:rsid w:val="00791D1B"/>
    <w:rsid w:val="0079735D"/>
    <w:rsid w:val="007A2E79"/>
    <w:rsid w:val="007A3A8D"/>
    <w:rsid w:val="007A3E9A"/>
    <w:rsid w:val="007A5D64"/>
    <w:rsid w:val="007B1C3C"/>
    <w:rsid w:val="007B3D26"/>
    <w:rsid w:val="007B5519"/>
    <w:rsid w:val="007D1284"/>
    <w:rsid w:val="007D2318"/>
    <w:rsid w:val="007E0693"/>
    <w:rsid w:val="007E20C1"/>
    <w:rsid w:val="007E7C40"/>
    <w:rsid w:val="007F7534"/>
    <w:rsid w:val="008021BA"/>
    <w:rsid w:val="00804679"/>
    <w:rsid w:val="008058B6"/>
    <w:rsid w:val="00807CF0"/>
    <w:rsid w:val="00811ADF"/>
    <w:rsid w:val="0082090D"/>
    <w:rsid w:val="00824FEF"/>
    <w:rsid w:val="0082775C"/>
    <w:rsid w:val="0083002B"/>
    <w:rsid w:val="0083004D"/>
    <w:rsid w:val="008361E4"/>
    <w:rsid w:val="008367ED"/>
    <w:rsid w:val="00837A23"/>
    <w:rsid w:val="00842554"/>
    <w:rsid w:val="00844EBF"/>
    <w:rsid w:val="00845F19"/>
    <w:rsid w:val="00846A29"/>
    <w:rsid w:val="0085127A"/>
    <w:rsid w:val="00851FD5"/>
    <w:rsid w:val="00854825"/>
    <w:rsid w:val="008554DC"/>
    <w:rsid w:val="00855A43"/>
    <w:rsid w:val="00856A01"/>
    <w:rsid w:val="0086173E"/>
    <w:rsid w:val="00862195"/>
    <w:rsid w:val="008639CE"/>
    <w:rsid w:val="00865DBE"/>
    <w:rsid w:val="00866463"/>
    <w:rsid w:val="00877E34"/>
    <w:rsid w:val="008805BD"/>
    <w:rsid w:val="008808AD"/>
    <w:rsid w:val="00883C24"/>
    <w:rsid w:val="00892413"/>
    <w:rsid w:val="00894FE2"/>
    <w:rsid w:val="00895B09"/>
    <w:rsid w:val="008A1D10"/>
    <w:rsid w:val="008A7020"/>
    <w:rsid w:val="008B0BC1"/>
    <w:rsid w:val="008B2567"/>
    <w:rsid w:val="008B5BDC"/>
    <w:rsid w:val="008B7EA5"/>
    <w:rsid w:val="008C285C"/>
    <w:rsid w:val="008D24E0"/>
    <w:rsid w:val="008D2C54"/>
    <w:rsid w:val="008D3589"/>
    <w:rsid w:val="008D4836"/>
    <w:rsid w:val="008D7904"/>
    <w:rsid w:val="008E1524"/>
    <w:rsid w:val="008E3105"/>
    <w:rsid w:val="008E3557"/>
    <w:rsid w:val="008E3A41"/>
    <w:rsid w:val="008E5BBC"/>
    <w:rsid w:val="008F2A06"/>
    <w:rsid w:val="008F4D99"/>
    <w:rsid w:val="008F6042"/>
    <w:rsid w:val="008F621C"/>
    <w:rsid w:val="008F71AE"/>
    <w:rsid w:val="00900D80"/>
    <w:rsid w:val="00902321"/>
    <w:rsid w:val="00903116"/>
    <w:rsid w:val="009054FF"/>
    <w:rsid w:val="00906D47"/>
    <w:rsid w:val="00910A8E"/>
    <w:rsid w:val="00910F42"/>
    <w:rsid w:val="009119C3"/>
    <w:rsid w:val="00912784"/>
    <w:rsid w:val="0091475E"/>
    <w:rsid w:val="009214BA"/>
    <w:rsid w:val="00923090"/>
    <w:rsid w:val="00924292"/>
    <w:rsid w:val="00933CB3"/>
    <w:rsid w:val="009347ED"/>
    <w:rsid w:val="00934D00"/>
    <w:rsid w:val="00941164"/>
    <w:rsid w:val="00941E6B"/>
    <w:rsid w:val="00942557"/>
    <w:rsid w:val="009436A7"/>
    <w:rsid w:val="00945528"/>
    <w:rsid w:val="00951E7A"/>
    <w:rsid w:val="00954AF9"/>
    <w:rsid w:val="00955398"/>
    <w:rsid w:val="00955B9F"/>
    <w:rsid w:val="00960FA5"/>
    <w:rsid w:val="009659FA"/>
    <w:rsid w:val="0097191C"/>
    <w:rsid w:val="0097638D"/>
    <w:rsid w:val="009820CE"/>
    <w:rsid w:val="009823AA"/>
    <w:rsid w:val="00991B72"/>
    <w:rsid w:val="00991BDE"/>
    <w:rsid w:val="00991C34"/>
    <w:rsid w:val="00992E2A"/>
    <w:rsid w:val="009944F1"/>
    <w:rsid w:val="009945E3"/>
    <w:rsid w:val="00997359"/>
    <w:rsid w:val="00997BED"/>
    <w:rsid w:val="009A16F1"/>
    <w:rsid w:val="009A23B0"/>
    <w:rsid w:val="009A2EEA"/>
    <w:rsid w:val="009A30DC"/>
    <w:rsid w:val="009A5EEE"/>
    <w:rsid w:val="009A7B29"/>
    <w:rsid w:val="009B3F65"/>
    <w:rsid w:val="009B5BCE"/>
    <w:rsid w:val="009C1B73"/>
    <w:rsid w:val="009C42CB"/>
    <w:rsid w:val="009C7A4F"/>
    <w:rsid w:val="009D23F0"/>
    <w:rsid w:val="009D2E35"/>
    <w:rsid w:val="009D41C2"/>
    <w:rsid w:val="009D4B20"/>
    <w:rsid w:val="009D73BC"/>
    <w:rsid w:val="009E028B"/>
    <w:rsid w:val="009E282F"/>
    <w:rsid w:val="009E5FA0"/>
    <w:rsid w:val="009E6550"/>
    <w:rsid w:val="009E6C6E"/>
    <w:rsid w:val="009F025B"/>
    <w:rsid w:val="009F084A"/>
    <w:rsid w:val="009F0CCA"/>
    <w:rsid w:val="009F2398"/>
    <w:rsid w:val="009F3C5B"/>
    <w:rsid w:val="009F4BA3"/>
    <w:rsid w:val="00A00A6A"/>
    <w:rsid w:val="00A02AD6"/>
    <w:rsid w:val="00A02FEA"/>
    <w:rsid w:val="00A05A60"/>
    <w:rsid w:val="00A0633A"/>
    <w:rsid w:val="00A0731D"/>
    <w:rsid w:val="00A12C5E"/>
    <w:rsid w:val="00A15BBD"/>
    <w:rsid w:val="00A15CAA"/>
    <w:rsid w:val="00A1645F"/>
    <w:rsid w:val="00A20A67"/>
    <w:rsid w:val="00A239CA"/>
    <w:rsid w:val="00A3234C"/>
    <w:rsid w:val="00A3331D"/>
    <w:rsid w:val="00A37746"/>
    <w:rsid w:val="00A4267D"/>
    <w:rsid w:val="00A47A51"/>
    <w:rsid w:val="00A52033"/>
    <w:rsid w:val="00A52B3F"/>
    <w:rsid w:val="00A538E1"/>
    <w:rsid w:val="00A552A4"/>
    <w:rsid w:val="00A61EAB"/>
    <w:rsid w:val="00A657FB"/>
    <w:rsid w:val="00A67179"/>
    <w:rsid w:val="00A70D45"/>
    <w:rsid w:val="00A720E8"/>
    <w:rsid w:val="00A75AB2"/>
    <w:rsid w:val="00A76AA2"/>
    <w:rsid w:val="00A778C3"/>
    <w:rsid w:val="00A812A2"/>
    <w:rsid w:val="00A869AC"/>
    <w:rsid w:val="00A93D41"/>
    <w:rsid w:val="00AA4306"/>
    <w:rsid w:val="00AA46C9"/>
    <w:rsid w:val="00AB22BA"/>
    <w:rsid w:val="00AB2AA8"/>
    <w:rsid w:val="00AC4E74"/>
    <w:rsid w:val="00AD1F13"/>
    <w:rsid w:val="00AD2E35"/>
    <w:rsid w:val="00AE1401"/>
    <w:rsid w:val="00AE14AD"/>
    <w:rsid w:val="00AF32E9"/>
    <w:rsid w:val="00AF3B2F"/>
    <w:rsid w:val="00B04326"/>
    <w:rsid w:val="00B04A67"/>
    <w:rsid w:val="00B06638"/>
    <w:rsid w:val="00B13209"/>
    <w:rsid w:val="00B1348F"/>
    <w:rsid w:val="00B13EE3"/>
    <w:rsid w:val="00B140E2"/>
    <w:rsid w:val="00B1501F"/>
    <w:rsid w:val="00B26C88"/>
    <w:rsid w:val="00B26F3B"/>
    <w:rsid w:val="00B272F6"/>
    <w:rsid w:val="00B30289"/>
    <w:rsid w:val="00B303FD"/>
    <w:rsid w:val="00B3287F"/>
    <w:rsid w:val="00B35A4D"/>
    <w:rsid w:val="00B36958"/>
    <w:rsid w:val="00B429E8"/>
    <w:rsid w:val="00B45CAE"/>
    <w:rsid w:val="00B472A7"/>
    <w:rsid w:val="00B52FFD"/>
    <w:rsid w:val="00B54CEC"/>
    <w:rsid w:val="00B559A8"/>
    <w:rsid w:val="00B57ABB"/>
    <w:rsid w:val="00B57DEF"/>
    <w:rsid w:val="00B6236B"/>
    <w:rsid w:val="00B628BD"/>
    <w:rsid w:val="00B64A04"/>
    <w:rsid w:val="00B64CCC"/>
    <w:rsid w:val="00B65105"/>
    <w:rsid w:val="00B66B8E"/>
    <w:rsid w:val="00B67836"/>
    <w:rsid w:val="00B72392"/>
    <w:rsid w:val="00B7768F"/>
    <w:rsid w:val="00B82339"/>
    <w:rsid w:val="00B83600"/>
    <w:rsid w:val="00B836D7"/>
    <w:rsid w:val="00B83979"/>
    <w:rsid w:val="00B83DDE"/>
    <w:rsid w:val="00B84CB4"/>
    <w:rsid w:val="00B85814"/>
    <w:rsid w:val="00B86C1A"/>
    <w:rsid w:val="00B878F9"/>
    <w:rsid w:val="00B91755"/>
    <w:rsid w:val="00B92FB3"/>
    <w:rsid w:val="00B93FC8"/>
    <w:rsid w:val="00B952A6"/>
    <w:rsid w:val="00B979F0"/>
    <w:rsid w:val="00BA4C08"/>
    <w:rsid w:val="00BA4DFB"/>
    <w:rsid w:val="00BA7D91"/>
    <w:rsid w:val="00BB17D9"/>
    <w:rsid w:val="00BB5F68"/>
    <w:rsid w:val="00BB62BD"/>
    <w:rsid w:val="00BB7D84"/>
    <w:rsid w:val="00BC27AE"/>
    <w:rsid w:val="00BC7E19"/>
    <w:rsid w:val="00BD14AC"/>
    <w:rsid w:val="00BD59E5"/>
    <w:rsid w:val="00BD79DA"/>
    <w:rsid w:val="00BE2CE8"/>
    <w:rsid w:val="00BE5F9D"/>
    <w:rsid w:val="00BE765A"/>
    <w:rsid w:val="00BF345C"/>
    <w:rsid w:val="00BF459C"/>
    <w:rsid w:val="00C023DC"/>
    <w:rsid w:val="00C02E02"/>
    <w:rsid w:val="00C0458D"/>
    <w:rsid w:val="00C118EE"/>
    <w:rsid w:val="00C11998"/>
    <w:rsid w:val="00C210D4"/>
    <w:rsid w:val="00C23A3D"/>
    <w:rsid w:val="00C352CD"/>
    <w:rsid w:val="00C355CF"/>
    <w:rsid w:val="00C44D58"/>
    <w:rsid w:val="00C51804"/>
    <w:rsid w:val="00C55CD0"/>
    <w:rsid w:val="00C57EDF"/>
    <w:rsid w:val="00C656EE"/>
    <w:rsid w:val="00C7027C"/>
    <w:rsid w:val="00C741A3"/>
    <w:rsid w:val="00C77E82"/>
    <w:rsid w:val="00C77F55"/>
    <w:rsid w:val="00C84D01"/>
    <w:rsid w:val="00C8612B"/>
    <w:rsid w:val="00C8677E"/>
    <w:rsid w:val="00C86B1C"/>
    <w:rsid w:val="00C90A39"/>
    <w:rsid w:val="00C92A11"/>
    <w:rsid w:val="00C939A8"/>
    <w:rsid w:val="00C94D9B"/>
    <w:rsid w:val="00CA3046"/>
    <w:rsid w:val="00CA5F8B"/>
    <w:rsid w:val="00CB1451"/>
    <w:rsid w:val="00CB2667"/>
    <w:rsid w:val="00CB2F14"/>
    <w:rsid w:val="00CB4375"/>
    <w:rsid w:val="00CB55DA"/>
    <w:rsid w:val="00CB582A"/>
    <w:rsid w:val="00CC0568"/>
    <w:rsid w:val="00CC6366"/>
    <w:rsid w:val="00CD63FA"/>
    <w:rsid w:val="00CE1C25"/>
    <w:rsid w:val="00CE3AE0"/>
    <w:rsid w:val="00CF2C39"/>
    <w:rsid w:val="00CF499E"/>
    <w:rsid w:val="00CF5104"/>
    <w:rsid w:val="00D0099B"/>
    <w:rsid w:val="00D02435"/>
    <w:rsid w:val="00D034AE"/>
    <w:rsid w:val="00D03594"/>
    <w:rsid w:val="00D041D0"/>
    <w:rsid w:val="00D05B7E"/>
    <w:rsid w:val="00D0774B"/>
    <w:rsid w:val="00D0798F"/>
    <w:rsid w:val="00D168A3"/>
    <w:rsid w:val="00D16903"/>
    <w:rsid w:val="00D16E1F"/>
    <w:rsid w:val="00D209FE"/>
    <w:rsid w:val="00D23FAA"/>
    <w:rsid w:val="00D304D0"/>
    <w:rsid w:val="00D307A8"/>
    <w:rsid w:val="00D32D50"/>
    <w:rsid w:val="00D376B8"/>
    <w:rsid w:val="00D4014E"/>
    <w:rsid w:val="00D41BAC"/>
    <w:rsid w:val="00D43411"/>
    <w:rsid w:val="00D43418"/>
    <w:rsid w:val="00D52437"/>
    <w:rsid w:val="00D542A0"/>
    <w:rsid w:val="00D56630"/>
    <w:rsid w:val="00D6645A"/>
    <w:rsid w:val="00D8579B"/>
    <w:rsid w:val="00D952DA"/>
    <w:rsid w:val="00D95B1C"/>
    <w:rsid w:val="00DA2C20"/>
    <w:rsid w:val="00DA2C88"/>
    <w:rsid w:val="00DA3A0B"/>
    <w:rsid w:val="00DA4CFC"/>
    <w:rsid w:val="00DA5898"/>
    <w:rsid w:val="00DA5904"/>
    <w:rsid w:val="00DA74D0"/>
    <w:rsid w:val="00DB1B8E"/>
    <w:rsid w:val="00DB1F4E"/>
    <w:rsid w:val="00DB36A3"/>
    <w:rsid w:val="00DB4374"/>
    <w:rsid w:val="00DB6FAA"/>
    <w:rsid w:val="00DC2175"/>
    <w:rsid w:val="00DD35E6"/>
    <w:rsid w:val="00DD47AC"/>
    <w:rsid w:val="00DD5D06"/>
    <w:rsid w:val="00DD7B11"/>
    <w:rsid w:val="00DE0E1B"/>
    <w:rsid w:val="00DE37D0"/>
    <w:rsid w:val="00DF1ABF"/>
    <w:rsid w:val="00DF2021"/>
    <w:rsid w:val="00DF2A55"/>
    <w:rsid w:val="00DF6AE8"/>
    <w:rsid w:val="00E00105"/>
    <w:rsid w:val="00E03F42"/>
    <w:rsid w:val="00E07F37"/>
    <w:rsid w:val="00E21B53"/>
    <w:rsid w:val="00E237FB"/>
    <w:rsid w:val="00E24F03"/>
    <w:rsid w:val="00E36E0A"/>
    <w:rsid w:val="00E37E8C"/>
    <w:rsid w:val="00E44C57"/>
    <w:rsid w:val="00E452E4"/>
    <w:rsid w:val="00E45C10"/>
    <w:rsid w:val="00E465BC"/>
    <w:rsid w:val="00E468DC"/>
    <w:rsid w:val="00E46D4A"/>
    <w:rsid w:val="00E51936"/>
    <w:rsid w:val="00E52AF8"/>
    <w:rsid w:val="00E56FCE"/>
    <w:rsid w:val="00E60961"/>
    <w:rsid w:val="00E65C38"/>
    <w:rsid w:val="00E6602D"/>
    <w:rsid w:val="00E66DE0"/>
    <w:rsid w:val="00E67F8F"/>
    <w:rsid w:val="00E76FE1"/>
    <w:rsid w:val="00E82B73"/>
    <w:rsid w:val="00E83FB4"/>
    <w:rsid w:val="00E84513"/>
    <w:rsid w:val="00E84BB2"/>
    <w:rsid w:val="00E87918"/>
    <w:rsid w:val="00E91A87"/>
    <w:rsid w:val="00E931D5"/>
    <w:rsid w:val="00E94F41"/>
    <w:rsid w:val="00E95693"/>
    <w:rsid w:val="00EA0AEE"/>
    <w:rsid w:val="00EA3319"/>
    <w:rsid w:val="00EA518F"/>
    <w:rsid w:val="00EA5C25"/>
    <w:rsid w:val="00EA67B6"/>
    <w:rsid w:val="00EB1AB1"/>
    <w:rsid w:val="00EB296C"/>
    <w:rsid w:val="00EB71D7"/>
    <w:rsid w:val="00EB7737"/>
    <w:rsid w:val="00EC0ABA"/>
    <w:rsid w:val="00EC65D0"/>
    <w:rsid w:val="00EC7547"/>
    <w:rsid w:val="00ED1AB0"/>
    <w:rsid w:val="00EE0873"/>
    <w:rsid w:val="00EE20DC"/>
    <w:rsid w:val="00EE7D99"/>
    <w:rsid w:val="00EF250F"/>
    <w:rsid w:val="00EF613D"/>
    <w:rsid w:val="00EF6CAA"/>
    <w:rsid w:val="00F0149E"/>
    <w:rsid w:val="00F02D41"/>
    <w:rsid w:val="00F070C8"/>
    <w:rsid w:val="00F10725"/>
    <w:rsid w:val="00F128D5"/>
    <w:rsid w:val="00F1411D"/>
    <w:rsid w:val="00F1552A"/>
    <w:rsid w:val="00F22239"/>
    <w:rsid w:val="00F24CE8"/>
    <w:rsid w:val="00F32BB9"/>
    <w:rsid w:val="00F3306B"/>
    <w:rsid w:val="00F37487"/>
    <w:rsid w:val="00F43180"/>
    <w:rsid w:val="00F441C4"/>
    <w:rsid w:val="00F45561"/>
    <w:rsid w:val="00F46A0B"/>
    <w:rsid w:val="00F46FD9"/>
    <w:rsid w:val="00F476F8"/>
    <w:rsid w:val="00F50670"/>
    <w:rsid w:val="00F50CAE"/>
    <w:rsid w:val="00F515D6"/>
    <w:rsid w:val="00F53608"/>
    <w:rsid w:val="00F544F9"/>
    <w:rsid w:val="00F54678"/>
    <w:rsid w:val="00F54B3F"/>
    <w:rsid w:val="00F60354"/>
    <w:rsid w:val="00F66D83"/>
    <w:rsid w:val="00F67808"/>
    <w:rsid w:val="00F72D76"/>
    <w:rsid w:val="00F74DF7"/>
    <w:rsid w:val="00F76995"/>
    <w:rsid w:val="00F819E1"/>
    <w:rsid w:val="00F82A60"/>
    <w:rsid w:val="00F83769"/>
    <w:rsid w:val="00F85208"/>
    <w:rsid w:val="00F853D5"/>
    <w:rsid w:val="00F92922"/>
    <w:rsid w:val="00F93E79"/>
    <w:rsid w:val="00FA0E8E"/>
    <w:rsid w:val="00FA1347"/>
    <w:rsid w:val="00FA2D64"/>
    <w:rsid w:val="00FA3157"/>
    <w:rsid w:val="00FA4B8E"/>
    <w:rsid w:val="00FA4F71"/>
    <w:rsid w:val="00FB3049"/>
    <w:rsid w:val="00FC0582"/>
    <w:rsid w:val="00FC44E7"/>
    <w:rsid w:val="00FD106F"/>
    <w:rsid w:val="00FD3037"/>
    <w:rsid w:val="00FD4A22"/>
    <w:rsid w:val="00FE2684"/>
    <w:rsid w:val="00FF0F87"/>
    <w:rsid w:val="00FF14E7"/>
    <w:rsid w:val="00FF2473"/>
    <w:rsid w:val="00FF305E"/>
    <w:rsid w:val="00FF62D5"/>
    <w:rsid w:val="00FF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72FD91"/>
  <w15:chartTrackingRefBased/>
  <w15:docId w15:val="{F69B52A8-3D63-4F95-9F5B-7F08EDDD6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CAA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Firstparagraph"/>
    <w:link w:val="Heading1Char"/>
    <w:uiPriority w:val="9"/>
    <w:qFormat/>
    <w:rsid w:val="00690423"/>
    <w:pPr>
      <w:keepNext/>
      <w:keepLines/>
      <w:numPr>
        <w:numId w:val="1"/>
      </w:numPr>
      <w:spacing w:before="720" w:after="480"/>
      <w:ind w:left="357" w:hanging="357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Firstparagraph"/>
    <w:link w:val="Heading2Char"/>
    <w:uiPriority w:val="9"/>
    <w:unhideWhenUsed/>
    <w:qFormat/>
    <w:rsid w:val="00690423"/>
    <w:pPr>
      <w:keepNext/>
      <w:keepLines/>
      <w:numPr>
        <w:ilvl w:val="1"/>
        <w:numId w:val="1"/>
      </w:numPr>
      <w:spacing w:before="480" w:after="240"/>
      <w:ind w:left="431" w:hanging="431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Firstparagraph"/>
    <w:link w:val="Heading3Char"/>
    <w:uiPriority w:val="9"/>
    <w:unhideWhenUsed/>
    <w:qFormat/>
    <w:rsid w:val="00690423"/>
    <w:pPr>
      <w:keepNext/>
      <w:keepLines/>
      <w:numPr>
        <w:ilvl w:val="2"/>
        <w:numId w:val="1"/>
      </w:numPr>
      <w:spacing w:before="480" w:after="240"/>
      <w:ind w:left="505" w:hanging="505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Heading3"/>
    <w:next w:val="Firstparagraph"/>
    <w:link w:val="Heading4Char"/>
    <w:uiPriority w:val="9"/>
    <w:unhideWhenUsed/>
    <w:qFormat/>
    <w:rsid w:val="00690423"/>
    <w:pPr>
      <w:numPr>
        <w:ilvl w:val="3"/>
      </w:numPr>
      <w:spacing w:before="40"/>
      <w:ind w:left="851" w:hanging="851"/>
      <w:outlineLvl w:val="3"/>
    </w:pPr>
    <w:rPr>
      <w:iCs/>
    </w:rPr>
  </w:style>
  <w:style w:type="paragraph" w:styleId="Heading5">
    <w:name w:val="heading 5"/>
    <w:basedOn w:val="Heading4"/>
    <w:next w:val="Heading4"/>
    <w:link w:val="Heading5Char"/>
    <w:uiPriority w:val="9"/>
    <w:unhideWhenUsed/>
    <w:qFormat/>
    <w:rsid w:val="00437B2A"/>
    <w:p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0423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0423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0423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101D0"/>
    <w:pPr>
      <w:tabs>
        <w:tab w:val="center" w:pos="4536"/>
        <w:tab w:val="right" w:pos="9072"/>
      </w:tabs>
      <w:spacing w:line="240" w:lineRule="auto"/>
    </w:pPr>
    <w:rPr>
      <w:rFonts w:cs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3101D0"/>
    <w:rPr>
      <w:rFonts w:cstheme="minorHAnsi"/>
    </w:rPr>
  </w:style>
  <w:style w:type="paragraph" w:styleId="Caption">
    <w:name w:val="caption"/>
    <w:basedOn w:val="Normal"/>
    <w:next w:val="Normal"/>
    <w:uiPriority w:val="35"/>
    <w:unhideWhenUsed/>
    <w:qFormat/>
    <w:rsid w:val="00883C24"/>
    <w:pPr>
      <w:spacing w:after="200" w:line="240" w:lineRule="auto"/>
      <w:jc w:val="center"/>
    </w:pPr>
    <w:rPr>
      <w:rFonts w:cstheme="minorHAnsi"/>
      <w:i/>
      <w:iCs/>
      <w:szCs w:val="24"/>
    </w:rPr>
  </w:style>
  <w:style w:type="paragraph" w:styleId="Header">
    <w:name w:val="header"/>
    <w:basedOn w:val="Normal"/>
    <w:link w:val="HeaderChar"/>
    <w:uiPriority w:val="99"/>
    <w:unhideWhenUsed/>
    <w:rsid w:val="003101D0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1D0"/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B36958"/>
    <w:pPr>
      <w:tabs>
        <w:tab w:val="left" w:pos="567"/>
        <w:tab w:val="right" w:leader="dot" w:pos="8503"/>
      </w:tabs>
      <w:spacing w:before="120" w:after="120"/>
      <w:ind w:firstLine="0"/>
    </w:pPr>
    <w:rPr>
      <w:rFonts w:cstheme="minorHAnsi"/>
      <w:b/>
      <w:bCs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36958"/>
    <w:pPr>
      <w:tabs>
        <w:tab w:val="left" w:pos="788"/>
        <w:tab w:val="right" w:leader="dot" w:pos="9016"/>
      </w:tabs>
      <w:ind w:left="221" w:firstLine="0"/>
    </w:pPr>
    <w:rPr>
      <w:rFonts w:cstheme="minorHAnsi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37F97"/>
    <w:pPr>
      <w:tabs>
        <w:tab w:val="left" w:pos="1276"/>
        <w:tab w:val="right" w:leader="dot" w:pos="9016"/>
      </w:tabs>
      <w:ind w:left="442" w:firstLine="0"/>
    </w:pPr>
    <w:rPr>
      <w:rFonts w:cs="Times New Roman"/>
      <w:iCs/>
      <w:szCs w:val="20"/>
    </w:rPr>
  </w:style>
  <w:style w:type="character" w:styleId="Hyperlink">
    <w:name w:val="Hyperlink"/>
    <w:basedOn w:val="DefaultParagraphFont"/>
    <w:uiPriority w:val="99"/>
    <w:unhideWhenUsed/>
    <w:rsid w:val="00FD106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37F97"/>
    <w:pPr>
      <w:tabs>
        <w:tab w:val="left" w:pos="1560"/>
        <w:tab w:val="right" w:leader="dot" w:pos="9016"/>
      </w:tabs>
      <w:ind w:left="658" w:firstLine="0"/>
    </w:pPr>
    <w:rPr>
      <w:rFonts w:cstheme="minorHAnsi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905E4"/>
    <w:pPr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905E4"/>
    <w:pPr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905E4"/>
    <w:pPr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905E4"/>
    <w:pPr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905E4"/>
    <w:pPr>
      <w:ind w:left="1760"/>
    </w:pPr>
    <w:rPr>
      <w:rFonts w:cstheme="minorHAnsi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unhideWhenUsed/>
    <w:rsid w:val="00690423"/>
    <w:pPr>
      <w:ind w:firstLine="0"/>
    </w:pPr>
  </w:style>
  <w:style w:type="paragraph" w:styleId="ListParagraph">
    <w:name w:val="List Paragraph"/>
    <w:basedOn w:val="Normal"/>
    <w:uiPriority w:val="34"/>
    <w:qFormat/>
    <w:rsid w:val="00367924"/>
    <w:pPr>
      <w:numPr>
        <w:numId w:val="15"/>
      </w:numPr>
      <w:contextualSpacing/>
    </w:pPr>
  </w:style>
  <w:style w:type="character" w:styleId="PlaceholderText">
    <w:name w:val="Placeholder Text"/>
    <w:basedOn w:val="DefaultParagraphFont"/>
    <w:uiPriority w:val="99"/>
    <w:semiHidden/>
    <w:rsid w:val="004F5C1D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B36958"/>
    <w:pPr>
      <w:ind w:firstLine="0"/>
    </w:pPr>
  </w:style>
  <w:style w:type="paragraph" w:styleId="NoSpacing">
    <w:name w:val="No Spacing"/>
    <w:uiPriority w:val="1"/>
    <w:qFormat/>
    <w:rsid w:val="00AB2AA8"/>
    <w:pPr>
      <w:spacing w:after="0" w:line="240" w:lineRule="auto"/>
    </w:pPr>
    <w:rPr>
      <w:rFonts w:ascii="Times New Roman" w:hAnsi="Times New Roman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674F6E"/>
    <w:pPr>
      <w:pageBreakBefore/>
      <w:spacing w:after="360" w:line="240" w:lineRule="auto"/>
      <w:ind w:firstLine="0"/>
      <w:contextualSpacing/>
      <w:jc w:val="center"/>
    </w:pPr>
    <w:rPr>
      <w:rFonts w:eastAsiaTheme="majorEastAsia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4F6E"/>
    <w:rPr>
      <w:rFonts w:ascii="Times New Roman" w:eastAsiaTheme="majorEastAsia" w:hAnsi="Times New Roman" w:cstheme="majorBidi"/>
      <w:b/>
      <w:kern w:val="28"/>
      <w:sz w:val="28"/>
      <w:szCs w:val="56"/>
    </w:rPr>
  </w:style>
  <w:style w:type="paragraph" w:customStyle="1" w:styleId="Title1">
    <w:name w:val="Title1"/>
    <w:basedOn w:val="Title"/>
    <w:next w:val="Firstparagraph"/>
    <w:link w:val="Title1Char"/>
    <w:autoRedefine/>
    <w:qFormat/>
    <w:rsid w:val="009F025B"/>
    <w:pPr>
      <w:spacing w:after="480" w:line="360" w:lineRule="auto"/>
    </w:pPr>
    <w:rPr>
      <w:lang w:val="en-GB"/>
    </w:rPr>
  </w:style>
  <w:style w:type="paragraph" w:customStyle="1" w:styleId="Contents">
    <w:name w:val="Contents"/>
    <w:basedOn w:val="TOC1"/>
    <w:link w:val="ContentsChar"/>
    <w:qFormat/>
    <w:rsid w:val="00B84CB4"/>
    <w:pPr>
      <w:widowControl w:val="0"/>
      <w:tabs>
        <w:tab w:val="left" w:pos="440"/>
        <w:tab w:val="right" w:leader="dot" w:pos="9016"/>
      </w:tabs>
      <w:spacing w:line="240" w:lineRule="auto"/>
      <w:jc w:val="left"/>
    </w:pPr>
    <w:rPr>
      <w:rFonts w:cs="Times New Roman"/>
      <w:b w:val="0"/>
      <w:caps/>
      <w:szCs w:val="24"/>
    </w:rPr>
  </w:style>
  <w:style w:type="character" w:customStyle="1" w:styleId="Title1Char">
    <w:name w:val="Title1 Char"/>
    <w:basedOn w:val="DefaultParagraphFont"/>
    <w:link w:val="Title1"/>
    <w:rsid w:val="009F025B"/>
    <w:rPr>
      <w:rFonts w:ascii="Times New Roman" w:eastAsiaTheme="majorEastAsia" w:hAnsi="Times New Roman" w:cstheme="majorBidi"/>
      <w:b/>
      <w:kern w:val="28"/>
      <w:sz w:val="28"/>
      <w:szCs w:val="56"/>
      <w:lang w:val="en-GB"/>
    </w:rPr>
  </w:style>
  <w:style w:type="paragraph" w:customStyle="1" w:styleId="Firstparagraph">
    <w:name w:val="First paragraph"/>
    <w:basedOn w:val="Normal"/>
    <w:next w:val="Normal"/>
    <w:link w:val="FirstparagraphChar"/>
    <w:qFormat/>
    <w:rsid w:val="00674F6E"/>
    <w:pPr>
      <w:ind w:firstLine="0"/>
    </w:pPr>
  </w:style>
  <w:style w:type="character" w:customStyle="1" w:styleId="TOC1Char">
    <w:name w:val="TOC 1 Char"/>
    <w:basedOn w:val="DefaultParagraphFont"/>
    <w:link w:val="TOC1"/>
    <w:uiPriority w:val="39"/>
    <w:rsid w:val="00B36958"/>
    <w:rPr>
      <w:rFonts w:ascii="Times New Roman" w:hAnsi="Times New Roman" w:cstheme="minorHAnsi"/>
      <w:b/>
      <w:bCs/>
      <w:sz w:val="24"/>
      <w:szCs w:val="20"/>
    </w:rPr>
  </w:style>
  <w:style w:type="character" w:customStyle="1" w:styleId="ContentsChar">
    <w:name w:val="Contents Char"/>
    <w:basedOn w:val="TOC1Char"/>
    <w:link w:val="Contents"/>
    <w:rsid w:val="00B84CB4"/>
    <w:rPr>
      <w:rFonts w:ascii="Times New Roman" w:hAnsi="Times New Roman" w:cs="Times New Roman"/>
      <w:b w:val="0"/>
      <w:bCs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90423"/>
    <w:rPr>
      <w:rFonts w:ascii="Times New Roman" w:eastAsiaTheme="majorEastAsia" w:hAnsi="Times New Roman" w:cstheme="majorBidi"/>
      <w:b/>
      <w:iCs/>
      <w:color w:val="000000" w:themeColor="text1"/>
      <w:sz w:val="24"/>
      <w:szCs w:val="24"/>
    </w:rPr>
  </w:style>
  <w:style w:type="character" w:customStyle="1" w:styleId="FirstparagraphChar">
    <w:name w:val="First paragraph Char"/>
    <w:basedOn w:val="DefaultParagraphFont"/>
    <w:link w:val="Firstparagraph"/>
    <w:rsid w:val="00674F6E"/>
    <w:rPr>
      <w:rFonts w:ascii="Times New Roman" w:hAnsi="Times New Roman"/>
      <w:sz w:val="24"/>
    </w:rPr>
  </w:style>
  <w:style w:type="table" w:customStyle="1" w:styleId="TableGrid">
    <w:name w:val="TableGrid"/>
    <w:rsid w:val="00912784"/>
    <w:pPr>
      <w:spacing w:after="0" w:line="240" w:lineRule="auto"/>
    </w:pPr>
    <w:rPr>
      <w:rFonts w:eastAsiaTheme="minorEastAsia"/>
      <w:lang w:eastAsia="hu-H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Title"/>
    <w:next w:val="Normal"/>
    <w:link w:val="SubtitleChar"/>
    <w:uiPriority w:val="11"/>
    <w:qFormat/>
    <w:rsid w:val="0061744A"/>
    <w:pPr>
      <w:numPr>
        <w:ilvl w:val="1"/>
      </w:numPr>
      <w:spacing w:after="160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1744A"/>
    <w:rPr>
      <w:rFonts w:ascii="Times New Roman" w:eastAsiaTheme="minorEastAsia" w:hAnsi="Times New Roman" w:cstheme="majorBidi"/>
      <w:b/>
      <w:spacing w:val="15"/>
      <w:kern w:val="28"/>
      <w:sz w:val="28"/>
      <w:szCs w:val="56"/>
    </w:rPr>
  </w:style>
  <w:style w:type="paragraph" w:styleId="PlainText">
    <w:name w:val="Plain Text"/>
    <w:basedOn w:val="Normal"/>
    <w:link w:val="PlainTextChar"/>
    <w:uiPriority w:val="99"/>
    <w:unhideWhenUsed/>
    <w:rsid w:val="0082775C"/>
    <w:pPr>
      <w:spacing w:line="240" w:lineRule="auto"/>
      <w:ind w:firstLine="0"/>
      <w:jc w:val="left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2775C"/>
    <w:rPr>
      <w:rFonts w:ascii="Consolas" w:hAnsi="Consolas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674F6E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hu-HU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90423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90423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90423"/>
    <w:rPr>
      <w:vertAlign w:val="superscript"/>
    </w:rPr>
  </w:style>
  <w:style w:type="paragraph" w:customStyle="1" w:styleId="Cmsor1-szmozatlan">
    <w:name w:val="Címsor 1 - számozatlan"/>
    <w:basedOn w:val="Heading1"/>
    <w:next w:val="Firstparagraph"/>
    <w:link w:val="Cmsor1-szmozatlanChar"/>
    <w:qFormat/>
    <w:rsid w:val="00771B5F"/>
    <w:pPr>
      <w:pageBreakBefore/>
      <w:numPr>
        <w:numId w:val="0"/>
      </w:numPr>
    </w:pPr>
  </w:style>
  <w:style w:type="character" w:customStyle="1" w:styleId="Cmsor1-szmozatlanChar">
    <w:name w:val="Címsor 1 - számozatlan Char"/>
    <w:basedOn w:val="Title1Char"/>
    <w:link w:val="Cmsor1-szmozatlan"/>
    <w:rsid w:val="00771B5F"/>
    <w:rPr>
      <w:rFonts w:ascii="Times New Roman" w:eastAsiaTheme="majorEastAsia" w:hAnsi="Times New Roman" w:cstheme="majorBidi"/>
      <w:b/>
      <w:color w:val="000000" w:themeColor="text1"/>
      <w:kern w:val="28"/>
      <w:sz w:val="28"/>
      <w:szCs w:val="32"/>
      <w:lang w:val="en-GB"/>
    </w:rPr>
  </w:style>
  <w:style w:type="table" w:styleId="TableGrid0">
    <w:name w:val="Table Grid"/>
    <w:basedOn w:val="TableNormal"/>
    <w:uiPriority w:val="39"/>
    <w:rsid w:val="00250D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16E1F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B628BD"/>
  </w:style>
  <w:style w:type="character" w:customStyle="1" w:styleId="Heading5Char">
    <w:name w:val="Heading 5 Char"/>
    <w:basedOn w:val="DefaultParagraphFont"/>
    <w:link w:val="Heading5"/>
    <w:uiPriority w:val="9"/>
    <w:rsid w:val="00437B2A"/>
    <w:rPr>
      <w:rFonts w:ascii="Times New Roman" w:eastAsiaTheme="majorEastAsia" w:hAnsi="Times New Roman" w:cstheme="majorBidi"/>
      <w:b/>
      <w:iCs/>
      <w:color w:val="000000" w:themeColor="text1"/>
      <w:sz w:val="24"/>
      <w:szCs w:val="24"/>
    </w:rPr>
  </w:style>
  <w:style w:type="paragraph" w:customStyle="1" w:styleId="FolderStructure">
    <w:name w:val="FolderStructure"/>
    <w:basedOn w:val="PlainText"/>
    <w:link w:val="FolderStructureChar"/>
    <w:qFormat/>
    <w:rsid w:val="00696AB3"/>
    <w:rPr>
      <w:rFonts w:ascii="Courier New" w:hAnsi="Courier New" w:cs="Courier New"/>
    </w:rPr>
  </w:style>
  <w:style w:type="character" w:customStyle="1" w:styleId="FolderStructureChar">
    <w:name w:val="FolderStructure Char"/>
    <w:basedOn w:val="PlainTextChar"/>
    <w:link w:val="FolderStructure"/>
    <w:rsid w:val="00696AB3"/>
    <w:rPr>
      <w:rFonts w:ascii="Courier New" w:hAnsi="Courier New" w:cs="Courier New"/>
      <w:sz w:val="21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DB43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2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4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4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0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eader" Target="header3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5.png"/><Relationship Id="rId84" Type="http://schemas.openxmlformats.org/officeDocument/2006/relationships/hyperlink" Target="http://proxy-address:3000/chapter/:hash/:filename" TargetMode="External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5.png"/><Relationship Id="rId107" Type="http://schemas.openxmlformats.org/officeDocument/2006/relationships/image" Target="media/image91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2.png"/><Relationship Id="rId102" Type="http://schemas.openxmlformats.org/officeDocument/2006/relationships/image" Target="media/image86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://server-address:3001/api/auth/login" TargetMode="External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0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://proxy-address:3000/img/:id/:filename" TargetMode="External"/><Relationship Id="rId88" Type="http://schemas.openxmlformats.org/officeDocument/2006/relationships/hyperlink" Target="http://proxy-address:3000/image.jpg" TargetMode="Externa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://server-address:3001/api/auth/register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Download\tanev_felev_nev_neptunkod_Szakdolgozat_VP_v7.dot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NodeJS</b:Tag>
    <b:SourceType>InternetSite</b:SourceType>
    <b:Guid>{0DAFC507-F6EC-4921-BD75-1E4D59FE1B9B}</b:Guid>
    <b:Title>NodeJS About Page</b:Title>
    <b:YearAccessed>2022</b:YearAccessed>
    <b:MonthAccessed>04</b:MonthAccessed>
    <b:DayAccessed>21</b:DayAccessed>
    <b:URL>https://nodejs.org/en/about/</b:URL>
    <b:RefOrder>1</b:RefOrder>
  </b:Source>
  <b:Source>
    <b:Tag>NJSEventLoop</b:Tag>
    <b:SourceType>InternetSite</b:SourceType>
    <b:Guid>{CB47D3C1-32EC-41D3-BED4-7B7831DDF0E3}</b:Guid>
    <b:Author>
      <b:Author>
        <b:NameList>
          <b:Person>
            <b:Last>Somani</b:Last>
            <b:First>Sourabh</b:First>
          </b:Person>
        </b:NameList>
      </b:Author>
    </b:Author>
    <b:Title>NodeJs Event Loop Architecture</b:Title>
    <b:YearAccessed>2022</b:YearAccessed>
    <b:MonthAccessed>04</b:MonthAccessed>
    <b:DayAccessed>21</b:DayAccessed>
    <b:URL>https://www.c-sharpcorner.com/article/node-js-event-loop/</b:URL>
    <b:RefOrder>2</b:RefOrder>
  </b:Source>
  <b:Source>
    <b:Tag>Soc22</b:Tag>
    <b:SourceType>InternetSite</b:SourceType>
    <b:Guid>{C9FBEB00-E547-4811-AD8D-F76E333F8577}</b:Guid>
    <b:Title>Socket.IO Introduction</b:Title>
    <b:YearAccessed>2022</b:YearAccessed>
    <b:MonthAccessed>04</b:MonthAccessed>
    <b:DayAccessed>21</b:DayAccessed>
    <b:URL>https://socket.io/docs/v4/</b:URL>
    <b:RefOrder>3</b:RefOrder>
  </b:Source>
  <b:Source>
    <b:Tag>MariaDBMySQL</b:Tag>
    <b:SourceType>InternetSite</b:SourceType>
    <b:Guid>{D8005959-6C8B-497C-A8BC-5AA2F86E35C1}</b:Guid>
    <b:Title>MariaDB and MySQL difference</b:Title>
    <b:YearAccessed>2022</b:YearAccessed>
    <b:MonthAccessed>04</b:MonthAccessed>
    <b:DayAccessed>21</b:DayAccessed>
    <b:URL>https://mariadb.com/database-topics/mariadb-vs-mysql/</b:URL>
    <b:RefOrder>4</b:RefOrder>
  </b:Source>
  <b:Source>
    <b:Tag>ReduxFlow</b:Tag>
    <b:SourceType>InternetSite</b:SourceType>
    <b:Guid>{B0889604-DBD7-4B29-BB2D-2A7FB04FB926}</b:Guid>
    <b:Author>
      <b:Author>
        <b:NameList>
          <b:Person>
            <b:Last>Yumak</b:Last>
            <b:First>Melih</b:First>
          </b:Person>
        </b:NameList>
      </b:Author>
    </b:Author>
    <b:Title>How To Use React Redux</b:Title>
    <b:YearAccessed>2022</b:YearAccessed>
    <b:MonthAccessed>04</b:MonthAccessed>
    <b:DayAccessed>21</b:DayAccessed>
    <b:URL>https://itnext.io/how-to-use-redux-with-react-143de57d0bab</b:URL>
    <b:RefOrder>5</b:RefOrder>
  </b:Source>
</b:Sources>
</file>

<file path=customXml/itemProps1.xml><?xml version="1.0" encoding="utf-8"?>
<ds:datastoreItem xmlns:ds="http://schemas.openxmlformats.org/officeDocument/2006/customXml" ds:itemID="{0218123A-C9DC-4FCF-B078-0F7AF5D3D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tanev_felev_nev_neptunkod_Szakdolgozat_VP_v7.dotx</Template>
  <TotalTime>3125</TotalTime>
  <Pages>85</Pages>
  <Words>9637</Words>
  <Characters>54931</Characters>
  <Application>Microsoft Office Word</Application>
  <DocSecurity>0</DocSecurity>
  <Lines>457</Lines>
  <Paragraphs>128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 HP</dc:creator>
  <cp:keywords/>
  <dc:description/>
  <cp:lastModifiedBy>Dávid Staub</cp:lastModifiedBy>
  <cp:revision>55</cp:revision>
  <dcterms:created xsi:type="dcterms:W3CDTF">2022-04-04T13:03:00Z</dcterms:created>
  <dcterms:modified xsi:type="dcterms:W3CDTF">2022-04-24T17:54:00Z</dcterms:modified>
</cp:coreProperties>
</file>